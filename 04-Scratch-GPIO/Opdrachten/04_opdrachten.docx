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lang w:val="nl-NL"/>
        </w:rPr>
        <w:id w:val="-453017795"/>
        <w:docPartObj>
          <w:docPartGallery w:val="Cover Pages"/>
          <w:docPartUnique/>
        </w:docPartObj>
      </w:sdtPr>
      <w:sdtContent>
        <w:p w14:paraId="00A33398" w14:textId="67FC9CC2" w:rsidR="001B6D5C" w:rsidRPr="002A3126" w:rsidRDefault="001B6D5C">
          <w:pPr>
            <w:rPr>
              <w:lang w:val="nl-NL"/>
            </w:rPr>
          </w:pPr>
          <w:r w:rsidRPr="002A3126">
            <w:rPr>
              <w:noProof/>
              <w:lang w:val="nl-NL"/>
            </w:rPr>
            <w:drawing>
              <wp:inline distT="0" distB="0" distL="0" distR="0" wp14:anchorId="0E380271" wp14:editId="19E684B4">
                <wp:extent cx="4442320" cy="1310149"/>
                <wp:effectExtent l="0" t="0" r="3175" b="10795"/>
                <wp:docPr id="476" name="Picture 4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uleSoft®_h_4C_logo_medium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2320" cy="1310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D43FE69" w14:textId="3A5F0467" w:rsidR="009F4633" w:rsidRPr="002A3126" w:rsidRDefault="00460689" w:rsidP="009F4633">
          <w:pPr>
            <w:pStyle w:val="CourseTitle"/>
            <w:rPr>
              <w:lang w:val="nl-NL"/>
            </w:rPr>
          </w:pPr>
          <w:r w:rsidRPr="002A3126">
            <w:rPr>
              <w:lang w:val="nl-NL"/>
            </w:rPr>
            <w:t>Module 0</w:t>
          </w:r>
          <w:r w:rsidR="00AD0323">
            <w:rPr>
              <w:lang w:val="nl-NL"/>
            </w:rPr>
            <w:t>4</w:t>
          </w:r>
          <w:r w:rsidRPr="002A3126">
            <w:rPr>
              <w:lang w:val="nl-NL"/>
            </w:rPr>
            <w:t>:</w:t>
          </w:r>
          <w:r w:rsidR="009F4633" w:rsidRPr="002A3126">
            <w:rPr>
              <w:lang w:val="nl-NL"/>
            </w:rPr>
            <w:br/>
          </w:r>
          <w:r w:rsidR="000F4ED4">
            <w:rPr>
              <w:lang w:val="nl-NL"/>
            </w:rPr>
            <w:t xml:space="preserve">Werken met </w:t>
          </w:r>
          <w:r w:rsidR="009F4633" w:rsidRPr="002A3126">
            <w:rPr>
              <w:lang w:val="nl-NL"/>
            </w:rPr>
            <w:t>Scratch</w:t>
          </w:r>
        </w:p>
        <w:p w14:paraId="3B0E5B73" w14:textId="77777777" w:rsidR="00A14AB8" w:rsidRPr="002A3126" w:rsidRDefault="00A14AB8">
          <w:pPr>
            <w:pStyle w:val="Coversubtitle"/>
            <w:rPr>
              <w:lang w:val="nl-NL"/>
            </w:rPr>
          </w:pPr>
        </w:p>
        <w:p w14:paraId="36490BF9" w14:textId="77777777" w:rsidR="009F4633" w:rsidRPr="002A3126" w:rsidRDefault="009F4633">
          <w:pPr>
            <w:pStyle w:val="Coversubtitle"/>
            <w:rPr>
              <w:lang w:val="nl-NL"/>
            </w:rPr>
          </w:pPr>
        </w:p>
        <w:p w14:paraId="468AE7A9" w14:textId="111D90CF" w:rsidR="001154CF" w:rsidRPr="002A3126" w:rsidRDefault="00460689">
          <w:pPr>
            <w:pStyle w:val="Coversubtitle"/>
            <w:rPr>
              <w:lang w:val="nl-NL"/>
            </w:rPr>
          </w:pPr>
          <w:r w:rsidRPr="002A3126">
            <w:rPr>
              <w:lang w:val="nl-NL"/>
            </w:rPr>
            <w:t>Opdrachten</w:t>
          </w:r>
        </w:p>
        <w:p w14:paraId="6D77472A" w14:textId="77777777" w:rsidR="001B6D5C" w:rsidRPr="002A3126" w:rsidRDefault="001B6D5C" w:rsidP="000E5655">
          <w:pPr>
            <w:pStyle w:val="infodocspacer"/>
            <w:rPr>
              <w:lang w:val="nl-NL"/>
            </w:rPr>
          </w:pPr>
          <w:r w:rsidRPr="002A3126">
            <w:rPr>
              <w:lang w:val="nl-NL"/>
            </w:rPr>
            <w:br w:type="page"/>
          </w:r>
        </w:p>
        <w:p w14:paraId="13F1F7E5" w14:textId="0BED0929" w:rsidR="001B6D5C" w:rsidRPr="002A3126" w:rsidRDefault="00433C34" w:rsidP="004A14FE">
          <w:pPr>
            <w:pStyle w:val="TOCHeading1"/>
            <w:rPr>
              <w:lang w:val="nl-NL"/>
            </w:rPr>
          </w:pPr>
          <w:bookmarkStart w:id="0" w:name="_Toc136543691"/>
          <w:r w:rsidRPr="002A3126">
            <w:rPr>
              <w:lang w:val="nl-NL"/>
            </w:rPr>
            <w:lastRenderedPageBreak/>
            <w:t>Inhoudsopgave</w:t>
          </w:r>
          <w:bookmarkEnd w:id="0"/>
        </w:p>
        <w:p w14:paraId="3E80C278" w14:textId="422E8972" w:rsidR="00A04D40" w:rsidRDefault="006E5659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r>
            <w:rPr>
              <w:lang w:val="nl-NL"/>
            </w:rPr>
            <w:fldChar w:fldCharType="begin"/>
          </w:r>
          <w:r>
            <w:rPr>
              <w:lang w:val="nl-NL"/>
            </w:rPr>
            <w:instrText xml:space="preserve"> TOC \o "1-2" \h \z \u </w:instrText>
          </w:r>
          <w:r>
            <w:rPr>
              <w:lang w:val="nl-NL"/>
            </w:rPr>
            <w:fldChar w:fldCharType="separate"/>
          </w:r>
          <w:hyperlink w:anchor="_Toc136543691" w:history="1">
            <w:r w:rsidR="00A04D40" w:rsidRPr="004046F2">
              <w:rPr>
                <w:rStyle w:val="Hyperlink"/>
                <w:noProof/>
                <w:lang w:val="nl-NL"/>
              </w:rPr>
              <w:t>Inhoudsopgave</w:t>
            </w:r>
            <w:r w:rsidR="00A04D40">
              <w:rPr>
                <w:noProof/>
                <w:webHidden/>
              </w:rPr>
              <w:tab/>
            </w:r>
            <w:r w:rsidR="00A04D40">
              <w:rPr>
                <w:noProof/>
                <w:webHidden/>
              </w:rPr>
              <w:fldChar w:fldCharType="begin"/>
            </w:r>
            <w:r w:rsidR="00A04D40">
              <w:rPr>
                <w:noProof/>
                <w:webHidden/>
              </w:rPr>
              <w:instrText xml:space="preserve"> PAGEREF _Toc136543691 \h </w:instrText>
            </w:r>
            <w:r w:rsidR="00A04D40">
              <w:rPr>
                <w:noProof/>
                <w:webHidden/>
              </w:rPr>
            </w:r>
            <w:r w:rsidR="00A04D40">
              <w:rPr>
                <w:noProof/>
                <w:webHidden/>
              </w:rPr>
              <w:fldChar w:fldCharType="separate"/>
            </w:r>
            <w:r w:rsidR="00A04D40">
              <w:rPr>
                <w:noProof/>
                <w:webHidden/>
              </w:rPr>
              <w:t>2</w:t>
            </w:r>
            <w:r w:rsidR="00A04D40">
              <w:rPr>
                <w:noProof/>
                <w:webHidden/>
              </w:rPr>
              <w:fldChar w:fldCharType="end"/>
            </w:r>
          </w:hyperlink>
        </w:p>
        <w:p w14:paraId="6CB15520" w14:textId="5299BD27" w:rsidR="00A04D40" w:rsidRDefault="00A04D40">
          <w:pPr>
            <w:pStyle w:val="Inhopg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lang w:val="nl-NL" w:eastAsia="nl-NL"/>
              <w14:ligatures w14:val="standardContextual"/>
            </w:rPr>
          </w:pPr>
          <w:hyperlink w:anchor="_Toc136543692" w:history="1">
            <w:r w:rsidRPr="004046F2">
              <w:rPr>
                <w:rStyle w:val="Hyperlink"/>
                <w:noProof/>
                <w:lang w:val="nl-NL"/>
              </w:rPr>
              <w:t>Lab 4.1: De Raspberry Pi configureren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B9D2A" w14:textId="4758B58D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3" w:history="1">
            <w:r w:rsidRPr="004046F2">
              <w:rPr>
                <w:rStyle w:val="Hyperlink"/>
                <w:noProof/>
              </w:rPr>
              <w:t>Maak de Raspberry Pi klaar voor gebruik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94DDE" w14:textId="7F28B2D9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4" w:history="1">
            <w:r w:rsidRPr="004046F2">
              <w:rPr>
                <w:rStyle w:val="Hyperlink"/>
                <w:noProof/>
              </w:rPr>
              <w:t>Sluit de hardware componenten 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D0FEC" w14:textId="587AD5E1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5" w:history="1">
            <w:r w:rsidRPr="004046F2">
              <w:rPr>
                <w:rStyle w:val="Hyperlink"/>
                <w:noProof/>
              </w:rPr>
              <w:t>Configureer de Raspberry 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89526" w14:textId="639AA44B" w:rsidR="00A04D40" w:rsidRDefault="00A04D40">
          <w:pPr>
            <w:pStyle w:val="Inhopg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lang w:val="nl-NL" w:eastAsia="nl-NL"/>
              <w14:ligatures w14:val="standardContextual"/>
            </w:rPr>
          </w:pPr>
          <w:hyperlink w:anchor="_Toc136543696" w:history="1">
            <w:r w:rsidRPr="004046F2">
              <w:rPr>
                <w:rStyle w:val="Hyperlink"/>
                <w:noProof/>
                <w:lang w:val="nl-NL"/>
              </w:rPr>
              <w:t>Lab 4.2: Scratch configureren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E800F" w14:textId="17D964F7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7" w:history="1">
            <w:r w:rsidRPr="004046F2">
              <w:rPr>
                <w:rStyle w:val="Hyperlink"/>
                <w:noProof/>
              </w:rPr>
              <w:t>Start de Scratch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3B490" w14:textId="25E8BA81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8" w:history="1">
            <w:r w:rsidRPr="004046F2">
              <w:rPr>
                <w:rStyle w:val="Hyperlink"/>
                <w:noProof/>
              </w:rPr>
              <w:t>OPTIONEEL: Verander de systeem taal van Engels naar Nederlands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2CE7B" w14:textId="6375E137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699" w:history="1">
            <w:r w:rsidRPr="004046F2">
              <w:rPr>
                <w:rStyle w:val="Hyperlink"/>
                <w:noProof/>
              </w:rPr>
              <w:t>Verwijder aanwezige Scratch onderdelen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81A2E" w14:textId="5FE129E0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0" w:history="1">
            <w:r w:rsidRPr="004046F2">
              <w:rPr>
                <w:rStyle w:val="Hyperlink"/>
                <w:noProof/>
              </w:rPr>
              <w:t>Installeer een uitbreiding voor GPIO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113D9" w14:textId="704CD88F" w:rsidR="00A04D40" w:rsidRDefault="00A04D40">
          <w:pPr>
            <w:pStyle w:val="Inhopg1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kern w:val="2"/>
              <w:sz w:val="24"/>
              <w:lang w:val="nl-NL" w:eastAsia="nl-NL"/>
              <w14:ligatures w14:val="standardContextual"/>
            </w:rPr>
          </w:pPr>
          <w:hyperlink w:anchor="_Toc136543701" w:history="1">
            <w:r w:rsidRPr="004046F2">
              <w:rPr>
                <w:rStyle w:val="Hyperlink"/>
                <w:noProof/>
              </w:rPr>
              <w:t>Lab 4.3: GPIO aansturen met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3746E" w14:textId="2462FCB4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2" w:history="1">
            <w:r w:rsidRPr="004046F2">
              <w:rPr>
                <w:rStyle w:val="Hyperlink"/>
                <w:noProof/>
              </w:rPr>
              <w:t>Maak een programma start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65889" w14:textId="15F7E5E2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3" w:history="1">
            <w:r w:rsidRPr="004046F2">
              <w:rPr>
                <w:rStyle w:val="Hyperlink"/>
                <w:noProof/>
              </w:rPr>
              <w:t>Voeg meer besturingselementen toe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F3891" w14:textId="6588217A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4" w:history="1">
            <w:r w:rsidRPr="004046F2">
              <w:rPr>
                <w:rStyle w:val="Hyperlink"/>
                <w:noProof/>
              </w:rPr>
              <w:t>Sla het Scratch programma 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9E060" w14:textId="04B04FFC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5" w:history="1">
            <w:r w:rsidRPr="004046F2">
              <w:rPr>
                <w:rStyle w:val="Hyperlink"/>
                <w:noProof/>
              </w:rPr>
              <w:t>Voer het programma 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1AA94" w14:textId="49C5D91D" w:rsidR="00A04D40" w:rsidRDefault="00A04D40">
          <w:pPr>
            <w:pStyle w:val="Inhopg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nl-NL" w:eastAsia="nl-NL"/>
              <w14:ligatures w14:val="standardContextual"/>
            </w:rPr>
          </w:pPr>
          <w:hyperlink w:anchor="_Toc136543706" w:history="1">
            <w:r w:rsidRPr="004046F2">
              <w:rPr>
                <w:rStyle w:val="Hyperlink"/>
                <w:noProof/>
              </w:rPr>
              <w:t>Controleer de werking van het programma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_Toc136543706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412D6" w14:textId="4079B23A" w:rsidR="001B6D5C" w:rsidRPr="002A3126" w:rsidRDefault="006E5659">
          <w:pPr>
            <w:rPr>
              <w:lang w:val="nl-NL"/>
            </w:rPr>
          </w:pPr>
          <w:r>
            <w:rPr>
              <w:lang w:val="nl-NL"/>
            </w:rPr>
            <w:fldChar w:fldCharType="end"/>
          </w:r>
        </w:p>
      </w:sdtContent>
    </w:sdt>
    <w:p w14:paraId="4D77249F" w14:textId="77777777" w:rsidR="00F6002C" w:rsidRPr="002A3126" w:rsidRDefault="00F6002C" w:rsidP="00AD6E38">
      <w:pPr>
        <w:pStyle w:val="WTstepsheading"/>
      </w:pPr>
      <w:bookmarkStart w:id="1" w:name="_Toc438024256"/>
      <w:bookmarkStart w:id="2" w:name="_Toc455954203"/>
      <w:bookmarkStart w:id="3" w:name="_Toc458665482"/>
    </w:p>
    <w:p w14:paraId="6566F33E" w14:textId="6EC965E4" w:rsidR="00DF7502" w:rsidRPr="004F6583" w:rsidRDefault="00DF7502" w:rsidP="004F6583">
      <w:pPr>
        <w:pStyle w:val="ModuleTitle"/>
      </w:pPr>
      <w:bookmarkStart w:id="4" w:name="_Toc87448279"/>
      <w:bookmarkEnd w:id="1"/>
      <w:bookmarkEnd w:id="2"/>
      <w:bookmarkEnd w:id="3"/>
      <w:r w:rsidRPr="004F6583">
        <w:lastRenderedPageBreak/>
        <w:t xml:space="preserve">Module </w:t>
      </w:r>
      <w:bookmarkEnd w:id="4"/>
      <w:r w:rsidR="00287BC1">
        <w:t>4</w:t>
      </w:r>
    </w:p>
    <w:p w14:paraId="60FE8AA4" w14:textId="568FFF96" w:rsidR="008121DA" w:rsidRPr="00EC50FB" w:rsidRDefault="00DF7502" w:rsidP="00EC50FB">
      <w:pPr>
        <w:pStyle w:val="Moduleobjectivesleadin"/>
      </w:pPr>
      <w:r w:rsidRPr="00EC50FB">
        <w:t xml:space="preserve">In </w:t>
      </w:r>
      <w:proofErr w:type="spellStart"/>
      <w:r w:rsidRPr="00EC50FB">
        <w:t>deze</w:t>
      </w:r>
      <w:proofErr w:type="spellEnd"/>
      <w:r w:rsidRPr="00EC50FB">
        <w:t xml:space="preserve"> module:</w:t>
      </w:r>
    </w:p>
    <w:p w14:paraId="22B6E819" w14:textId="5D867DC3" w:rsidR="009F4633" w:rsidRDefault="00AD0323" w:rsidP="009F4633">
      <w:pPr>
        <w:pStyle w:val="ModuleObjectives"/>
        <w:rPr>
          <w:lang w:val="nl-NL"/>
        </w:rPr>
      </w:pPr>
      <w:r>
        <w:rPr>
          <w:lang w:val="nl-NL"/>
        </w:rPr>
        <w:t xml:space="preserve">Leer je hoe je </w:t>
      </w:r>
      <w:proofErr w:type="gramStart"/>
      <w:r>
        <w:rPr>
          <w:lang w:val="nl-NL"/>
        </w:rPr>
        <w:t>hardware componenten</w:t>
      </w:r>
      <w:proofErr w:type="gramEnd"/>
      <w:r>
        <w:rPr>
          <w:lang w:val="nl-NL"/>
        </w:rPr>
        <w:t xml:space="preserve"> aansluit op de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</w:t>
      </w:r>
    </w:p>
    <w:p w14:paraId="36AB94FA" w14:textId="477DA851" w:rsidR="00AD0323" w:rsidRDefault="00AD0323" w:rsidP="009F4633">
      <w:pPr>
        <w:pStyle w:val="ModuleObjectives"/>
        <w:rPr>
          <w:lang w:val="nl-NL"/>
        </w:rPr>
      </w:pPr>
      <w:r>
        <w:rPr>
          <w:lang w:val="nl-NL"/>
        </w:rPr>
        <w:t xml:space="preserve">Configureer je de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om te kunnen werken met de </w:t>
      </w:r>
      <w:proofErr w:type="gramStart"/>
      <w:r>
        <w:rPr>
          <w:lang w:val="nl-NL"/>
        </w:rPr>
        <w:t>hardware componenten</w:t>
      </w:r>
      <w:proofErr w:type="gramEnd"/>
    </w:p>
    <w:p w14:paraId="49FAA41D" w14:textId="0C759E1A" w:rsidR="00316DE4" w:rsidRDefault="00316DE4" w:rsidP="009F4633">
      <w:pPr>
        <w:pStyle w:val="ModuleObjectives"/>
        <w:rPr>
          <w:lang w:val="nl-NL"/>
        </w:rPr>
      </w:pPr>
      <w:r>
        <w:rPr>
          <w:lang w:val="nl-NL"/>
        </w:rPr>
        <w:t xml:space="preserve">Sluit je verschillende componenten zoals een sensor en </w:t>
      </w:r>
      <w:proofErr w:type="gramStart"/>
      <w:r>
        <w:rPr>
          <w:lang w:val="nl-NL"/>
        </w:rPr>
        <w:t>LED lampje</w:t>
      </w:r>
      <w:proofErr w:type="gramEnd"/>
      <w:r>
        <w:rPr>
          <w:lang w:val="nl-NL"/>
        </w:rPr>
        <w:t xml:space="preserve"> aan op de Pi</w:t>
      </w:r>
    </w:p>
    <w:p w14:paraId="6522C849" w14:textId="0EA4723C" w:rsidR="00316DE4" w:rsidRPr="002A3126" w:rsidRDefault="00316DE4" w:rsidP="009F4633">
      <w:pPr>
        <w:pStyle w:val="ModuleObjectives"/>
        <w:rPr>
          <w:lang w:val="nl-NL"/>
        </w:rPr>
      </w:pPr>
      <w:r>
        <w:rPr>
          <w:lang w:val="nl-NL"/>
        </w:rPr>
        <w:t>Maak je een eenvoudig Scratch programma om de componenten aan te sturen</w:t>
      </w:r>
    </w:p>
    <w:p w14:paraId="47DAD09D" w14:textId="77777777" w:rsidR="00E50366" w:rsidRPr="002A3126" w:rsidRDefault="00E50366" w:rsidP="008121DA">
      <w:pPr>
        <w:spacing w:line="480" w:lineRule="auto"/>
        <w:rPr>
          <w:lang w:val="nl-NL"/>
        </w:rPr>
      </w:pPr>
    </w:p>
    <w:p w14:paraId="78AE5F1F" w14:textId="77777777" w:rsidR="008121DA" w:rsidRPr="002A3126" w:rsidRDefault="008121DA" w:rsidP="008121DA">
      <w:pPr>
        <w:spacing w:line="480" w:lineRule="auto"/>
        <w:rPr>
          <w:lang w:val="nl-NL"/>
        </w:rPr>
      </w:pPr>
    </w:p>
    <w:p w14:paraId="76BF2EB1" w14:textId="1044BCBD" w:rsidR="003F19B4" w:rsidRPr="002A3126" w:rsidRDefault="003F19B4" w:rsidP="003F19B4">
      <w:pPr>
        <w:pStyle w:val="WTTitle"/>
        <w:rPr>
          <w:lang w:val="nl-NL"/>
        </w:rPr>
      </w:pPr>
      <w:bookmarkStart w:id="5" w:name="_Toc87448280"/>
      <w:bookmarkStart w:id="6" w:name="_Toc136543692"/>
      <w:r w:rsidRPr="002A3126">
        <w:rPr>
          <w:lang w:val="nl-NL"/>
        </w:rPr>
        <w:lastRenderedPageBreak/>
        <w:t xml:space="preserve">Lab </w:t>
      </w:r>
      <w:r w:rsidR="00DD12C9">
        <w:rPr>
          <w:lang w:val="nl-NL"/>
        </w:rPr>
        <w:t>4</w:t>
      </w:r>
      <w:r w:rsidRPr="002A3126">
        <w:rPr>
          <w:lang w:val="nl-NL"/>
        </w:rPr>
        <w:t xml:space="preserve">.1: </w:t>
      </w:r>
      <w:bookmarkEnd w:id="5"/>
      <w:r w:rsidR="00DD12C9">
        <w:rPr>
          <w:lang w:val="nl-NL"/>
        </w:rPr>
        <w:t xml:space="preserve">De </w:t>
      </w:r>
      <w:proofErr w:type="spellStart"/>
      <w:r w:rsidR="00DD12C9">
        <w:rPr>
          <w:lang w:val="nl-NL"/>
        </w:rPr>
        <w:t>Raspberry</w:t>
      </w:r>
      <w:proofErr w:type="spellEnd"/>
      <w:r w:rsidR="00DD12C9">
        <w:rPr>
          <w:lang w:val="nl-NL"/>
        </w:rPr>
        <w:t xml:space="preserve"> Pi configureren</w:t>
      </w:r>
      <w:bookmarkEnd w:id="6"/>
    </w:p>
    <w:p w14:paraId="54706428" w14:textId="2E95CB98" w:rsidR="003F19B4" w:rsidRDefault="003F19B4" w:rsidP="003F19B4">
      <w:pPr>
        <w:rPr>
          <w:lang w:val="nl-NL"/>
        </w:rPr>
      </w:pPr>
      <w:r w:rsidRPr="002A3126">
        <w:rPr>
          <w:lang w:val="nl-NL"/>
        </w:rPr>
        <w:t xml:space="preserve">In dit lab </w:t>
      </w:r>
      <w:r w:rsidR="00AD0323">
        <w:rPr>
          <w:lang w:val="nl-NL"/>
        </w:rPr>
        <w:t xml:space="preserve">configureer je de </w:t>
      </w:r>
      <w:proofErr w:type="spellStart"/>
      <w:r w:rsidR="00AD0323">
        <w:rPr>
          <w:lang w:val="nl-NL"/>
        </w:rPr>
        <w:t>Raspberry</w:t>
      </w:r>
      <w:proofErr w:type="spellEnd"/>
      <w:r w:rsidR="00AD0323">
        <w:rPr>
          <w:lang w:val="nl-NL"/>
        </w:rPr>
        <w:t xml:space="preserve"> Pi zodat er </w:t>
      </w:r>
      <w:proofErr w:type="gramStart"/>
      <w:r w:rsidR="00AD0323">
        <w:rPr>
          <w:lang w:val="nl-NL"/>
        </w:rPr>
        <w:t>hardware componenten</w:t>
      </w:r>
      <w:proofErr w:type="gramEnd"/>
      <w:r w:rsidR="00AD0323">
        <w:rPr>
          <w:lang w:val="nl-NL"/>
        </w:rPr>
        <w:t xml:space="preserve"> (in dit geval de Grove </w:t>
      </w:r>
      <w:proofErr w:type="spellStart"/>
      <w:r w:rsidR="00AD0323">
        <w:rPr>
          <w:lang w:val="nl-NL"/>
        </w:rPr>
        <w:t>Basekit</w:t>
      </w:r>
      <w:proofErr w:type="spellEnd"/>
      <w:r w:rsidR="00AD0323">
        <w:rPr>
          <w:lang w:val="nl-NL"/>
        </w:rPr>
        <w:t xml:space="preserve"> componenten) kunnen worden aangesloten. Hiervoor moet een </w:t>
      </w:r>
      <w:proofErr w:type="gramStart"/>
      <w:r w:rsidR="00AD0323">
        <w:rPr>
          <w:lang w:val="nl-NL"/>
        </w:rPr>
        <w:t>software instelling</w:t>
      </w:r>
      <w:proofErr w:type="gramEnd"/>
      <w:r w:rsidR="00AD0323">
        <w:rPr>
          <w:lang w:val="nl-NL"/>
        </w:rPr>
        <w:t xml:space="preserve"> worden veranderd.</w:t>
      </w:r>
    </w:p>
    <w:p w14:paraId="174538A6" w14:textId="77777777" w:rsidR="00316DE4" w:rsidRDefault="00316DE4" w:rsidP="003F19B4">
      <w:pPr>
        <w:rPr>
          <w:lang w:val="nl-NL"/>
        </w:rPr>
      </w:pPr>
    </w:p>
    <w:p w14:paraId="36F77F6D" w14:textId="37594189" w:rsidR="00316DE4" w:rsidRPr="00D91AC3" w:rsidRDefault="00316DE4" w:rsidP="003F19B4">
      <w:pPr>
        <w:rPr>
          <w:b/>
          <w:bCs/>
          <w:sz w:val="26"/>
          <w:szCs w:val="26"/>
          <w:lang w:val="nl-NL"/>
        </w:rPr>
      </w:pPr>
      <w:r w:rsidRPr="00D91AC3">
        <w:rPr>
          <w:b/>
          <w:bCs/>
          <w:sz w:val="26"/>
          <w:szCs w:val="26"/>
          <w:lang w:val="nl-NL"/>
        </w:rPr>
        <w:t>Benodigdheden</w:t>
      </w:r>
    </w:p>
    <w:p w14:paraId="419950EA" w14:textId="13A21A89" w:rsidR="00316DE4" w:rsidRDefault="00316DE4" w:rsidP="00316DE4">
      <w:pPr>
        <w:pStyle w:val="Lijstalinea"/>
        <w:numPr>
          <w:ilvl w:val="0"/>
          <w:numId w:val="152"/>
        </w:numPr>
        <w:rPr>
          <w:lang w:val="nl-NL"/>
        </w:rPr>
      </w:pP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met stroomvoorziening</w:t>
      </w:r>
    </w:p>
    <w:p w14:paraId="75287CE7" w14:textId="66349976" w:rsidR="00D91AC3" w:rsidRDefault="00D91AC3" w:rsidP="00316DE4">
      <w:pPr>
        <w:pStyle w:val="Lijstalinea"/>
        <w:numPr>
          <w:ilvl w:val="0"/>
          <w:numId w:val="152"/>
        </w:numPr>
        <w:rPr>
          <w:lang w:val="nl-NL"/>
        </w:rPr>
      </w:pPr>
      <w:r>
        <w:rPr>
          <w:lang w:val="nl-NL"/>
        </w:rPr>
        <w:t xml:space="preserve">SD-kaartje met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OS (besturingssysteem en programma’s)</w:t>
      </w:r>
    </w:p>
    <w:p w14:paraId="61D36206" w14:textId="6AA4FFF6" w:rsidR="00316DE4" w:rsidRDefault="00316DE4" w:rsidP="00316DE4">
      <w:pPr>
        <w:pStyle w:val="Lijstalinea"/>
        <w:numPr>
          <w:ilvl w:val="0"/>
          <w:numId w:val="152"/>
        </w:numPr>
        <w:rPr>
          <w:lang w:val="nl-NL"/>
        </w:rPr>
      </w:pPr>
      <w:r>
        <w:rPr>
          <w:lang w:val="nl-NL"/>
        </w:rPr>
        <w:t>Monitor</w:t>
      </w:r>
    </w:p>
    <w:p w14:paraId="2C8A58FE" w14:textId="18418EB8" w:rsidR="00316DE4" w:rsidRDefault="00316DE4" w:rsidP="00316DE4">
      <w:pPr>
        <w:pStyle w:val="Lijstalinea"/>
        <w:numPr>
          <w:ilvl w:val="0"/>
          <w:numId w:val="152"/>
        </w:numPr>
        <w:rPr>
          <w:lang w:val="nl-NL"/>
        </w:rPr>
      </w:pPr>
      <w:r>
        <w:rPr>
          <w:lang w:val="nl-NL"/>
        </w:rPr>
        <w:t>Toetsenbord en muis</w:t>
      </w:r>
    </w:p>
    <w:p w14:paraId="015EDA15" w14:textId="2F1B0078" w:rsidR="00D91AC3" w:rsidRPr="00316DE4" w:rsidRDefault="00D91AC3" w:rsidP="00316DE4">
      <w:pPr>
        <w:pStyle w:val="Lijstalinea"/>
        <w:numPr>
          <w:ilvl w:val="0"/>
          <w:numId w:val="152"/>
        </w:numPr>
        <w:rPr>
          <w:lang w:val="nl-NL"/>
        </w:rPr>
      </w:pPr>
      <w:r>
        <w:rPr>
          <w:lang w:val="nl-NL"/>
        </w:rPr>
        <w:t>Grove Base</w:t>
      </w:r>
      <w:r w:rsidR="008851FC">
        <w:rPr>
          <w:lang w:val="nl-NL"/>
        </w:rPr>
        <w:t xml:space="preserve"> K</w:t>
      </w:r>
      <w:r>
        <w:rPr>
          <w:lang w:val="nl-NL"/>
        </w:rPr>
        <w:t>it</w:t>
      </w:r>
    </w:p>
    <w:p w14:paraId="51648B8B" w14:textId="5E6FCA3A" w:rsidR="003F19B4" w:rsidRPr="002A3126" w:rsidRDefault="003F19B4" w:rsidP="003F19B4">
      <w:pPr>
        <w:rPr>
          <w:lang w:val="nl-NL"/>
        </w:rPr>
      </w:pPr>
    </w:p>
    <w:p w14:paraId="07F65D5D" w14:textId="2E6CF162" w:rsidR="001D64AF" w:rsidRPr="002A3126" w:rsidRDefault="00316DE4" w:rsidP="001D64AF">
      <w:pPr>
        <w:pStyle w:val="WTstepsheading"/>
      </w:pPr>
      <w:bookmarkStart w:id="7" w:name="_Toc136543693"/>
      <w:r>
        <w:t xml:space="preserve">Maak de </w:t>
      </w:r>
      <w:proofErr w:type="spellStart"/>
      <w:r>
        <w:t>Raspberry</w:t>
      </w:r>
      <w:proofErr w:type="spellEnd"/>
      <w:r>
        <w:t xml:space="preserve"> Pi klaar voor gebruik</w:t>
      </w:r>
      <w:bookmarkEnd w:id="7"/>
    </w:p>
    <w:p w14:paraId="5915165F" w14:textId="3CD6D0A4" w:rsidR="001D64AF" w:rsidRDefault="00316DE4" w:rsidP="001D64AF">
      <w:pPr>
        <w:pStyle w:val="WTStep"/>
        <w:rPr>
          <w:lang w:val="nl-NL"/>
        </w:rPr>
      </w:pPr>
      <w:r>
        <w:rPr>
          <w:lang w:val="nl-NL" w:eastAsia="ko-KR"/>
        </w:rPr>
        <w:t xml:space="preserve">Zet de </w:t>
      </w:r>
      <w:proofErr w:type="spellStart"/>
      <w:r>
        <w:rPr>
          <w:lang w:val="nl-NL" w:eastAsia="ko-KR"/>
        </w:rPr>
        <w:t>Raspberry</w:t>
      </w:r>
      <w:proofErr w:type="spellEnd"/>
      <w:r>
        <w:rPr>
          <w:lang w:val="nl-NL" w:eastAsia="ko-KR"/>
        </w:rPr>
        <w:t xml:space="preserve"> Pi klaar en controleer of je alle benodigde spullen hebt gekregen</w:t>
      </w:r>
      <w:r w:rsidR="00D91AC3">
        <w:rPr>
          <w:lang w:val="nl-NL" w:eastAsia="ko-KR"/>
        </w:rPr>
        <w:t xml:space="preserve"> (zie kopje Benodigdheden).</w:t>
      </w:r>
    </w:p>
    <w:p w14:paraId="78AB3E0E" w14:textId="42B38E96" w:rsidR="00316DE4" w:rsidRDefault="00D91AC3" w:rsidP="001D64AF">
      <w:pPr>
        <w:pStyle w:val="WTStep"/>
        <w:rPr>
          <w:lang w:val="nl-NL"/>
        </w:rPr>
      </w:pPr>
      <w:r>
        <w:rPr>
          <w:lang w:val="nl-NL" w:eastAsia="ko-KR"/>
        </w:rPr>
        <w:t xml:space="preserve">Doe de SD kaart in de daarvoor bestemde gleuf. Let </w:t>
      </w:r>
      <w:proofErr w:type="gramStart"/>
      <w:r>
        <w:rPr>
          <w:lang w:val="nl-NL" w:eastAsia="ko-KR"/>
        </w:rPr>
        <w:t>er op</w:t>
      </w:r>
      <w:proofErr w:type="gramEnd"/>
      <w:r>
        <w:rPr>
          <w:lang w:val="nl-NL" w:eastAsia="ko-KR"/>
        </w:rPr>
        <w:t xml:space="preserve"> dat de SD kaart er juist in zit!</w:t>
      </w:r>
    </w:p>
    <w:p w14:paraId="31F02ABB" w14:textId="44A71CA0" w:rsidR="00D91AC3" w:rsidRDefault="00D91AC3" w:rsidP="00D91AC3">
      <w:pPr>
        <w:pStyle w:val="WTStep"/>
        <w:rPr>
          <w:lang w:val="nl-NL"/>
        </w:rPr>
      </w:pPr>
      <w:r>
        <w:rPr>
          <w:lang w:val="nl-NL" w:eastAsia="ko-KR"/>
        </w:rPr>
        <w:t>Sluit de monitor, toetsenbord en muis aan</w:t>
      </w:r>
      <w:r>
        <w:rPr>
          <w:lang w:val="nl-NL"/>
        </w:rPr>
        <w:t>.</w:t>
      </w:r>
    </w:p>
    <w:p w14:paraId="1B46A713" w14:textId="59CC1549" w:rsidR="00D91AC3" w:rsidRDefault="00D91AC3" w:rsidP="00D91AC3">
      <w:pPr>
        <w:pStyle w:val="WTStepNote"/>
        <w:rPr>
          <w:lang w:val="nl-NL"/>
        </w:rPr>
      </w:pPr>
      <w:r>
        <w:rPr>
          <w:lang w:val="nl-NL"/>
        </w:rPr>
        <w:t>Let op: sluit nog NIET de stroomvoorziening aan!</w:t>
      </w:r>
    </w:p>
    <w:p w14:paraId="22370E43" w14:textId="31454756" w:rsidR="00D91AC3" w:rsidRDefault="00D91AC3" w:rsidP="00D91AC3">
      <w:pPr>
        <w:pStyle w:val="WTStep"/>
        <w:rPr>
          <w:lang w:val="nl-NL"/>
        </w:rPr>
      </w:pPr>
      <w:r>
        <w:rPr>
          <w:lang w:val="nl-NL"/>
        </w:rPr>
        <w:t>Sluit de Grove HAT</w:t>
      </w:r>
      <w:r w:rsidR="006C3776">
        <w:rPr>
          <w:lang w:val="nl-NL"/>
        </w:rPr>
        <w:t xml:space="preserve"> (</w:t>
      </w:r>
      <w:r w:rsidR="006C3776">
        <w:rPr>
          <w:lang w:val="nl-NL"/>
        </w:rPr>
        <w:t>uitbreidingsbordje</w:t>
      </w:r>
      <w:r w:rsidR="006C3776">
        <w:rPr>
          <w:lang w:val="nl-NL"/>
        </w:rPr>
        <w:t>)</w:t>
      </w:r>
      <w:r>
        <w:rPr>
          <w:lang w:val="nl-NL"/>
        </w:rPr>
        <w:t xml:space="preserve"> aan de op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Pi.</w:t>
      </w:r>
    </w:p>
    <w:p w14:paraId="0124069C" w14:textId="707C52DC" w:rsidR="00D91AC3" w:rsidRDefault="00D91AC3" w:rsidP="00D91AC3">
      <w:pPr>
        <w:pStyle w:val="WTstepsheading"/>
      </w:pPr>
      <w:bookmarkStart w:id="8" w:name="_Toc136543694"/>
      <w:r>
        <w:t xml:space="preserve">Sluit de </w:t>
      </w:r>
      <w:proofErr w:type="gramStart"/>
      <w:r>
        <w:t>hardware componenten</w:t>
      </w:r>
      <w:proofErr w:type="gramEnd"/>
      <w:r>
        <w:t xml:space="preserve"> aan</w:t>
      </w:r>
      <w:bookmarkEnd w:id="8"/>
    </w:p>
    <w:p w14:paraId="14E660F2" w14:textId="01251ED6" w:rsidR="00D91AC3" w:rsidRDefault="006C3776" w:rsidP="00D91AC3">
      <w:pPr>
        <w:pStyle w:val="WTStep"/>
        <w:rPr>
          <w:lang w:val="nl-NL"/>
        </w:rPr>
      </w:pPr>
      <w:r>
        <w:rPr>
          <w:lang w:val="nl-NL"/>
        </w:rPr>
        <w:t xml:space="preserve">Sluit de </w:t>
      </w:r>
      <w:proofErr w:type="gramStart"/>
      <w:r>
        <w:rPr>
          <w:lang w:val="nl-NL"/>
        </w:rPr>
        <w:t>LED module</w:t>
      </w:r>
      <w:proofErr w:type="gramEnd"/>
      <w:r>
        <w:rPr>
          <w:lang w:val="nl-NL"/>
        </w:rPr>
        <w:t xml:space="preserve"> aan op de HAT, poort </w:t>
      </w:r>
      <w:r w:rsidRPr="006C3776">
        <w:rPr>
          <w:b/>
          <w:bCs/>
          <w:lang w:val="nl-NL"/>
        </w:rPr>
        <w:t>D5</w:t>
      </w:r>
      <w:r>
        <w:rPr>
          <w:lang w:val="nl-NL"/>
        </w:rPr>
        <w:t>.</w:t>
      </w:r>
    </w:p>
    <w:p w14:paraId="2E57AD88" w14:textId="0466E390" w:rsidR="006C3776" w:rsidRDefault="006C3776" w:rsidP="00D91AC3">
      <w:pPr>
        <w:pStyle w:val="WTStep"/>
        <w:rPr>
          <w:lang w:val="nl-NL"/>
        </w:rPr>
      </w:pPr>
      <w:r>
        <w:rPr>
          <w:lang w:val="nl-NL"/>
        </w:rPr>
        <w:t xml:space="preserve">Sluit de bewegingssensor aan de op HAT, poort </w:t>
      </w:r>
      <w:r w:rsidRPr="006C3776">
        <w:rPr>
          <w:b/>
          <w:bCs/>
          <w:lang w:val="nl-NL"/>
        </w:rPr>
        <w:t>D18</w:t>
      </w:r>
      <w:r>
        <w:rPr>
          <w:lang w:val="nl-NL"/>
        </w:rPr>
        <w:t xml:space="preserve">. </w:t>
      </w:r>
    </w:p>
    <w:p w14:paraId="3ECD5D71" w14:textId="2F653C6E" w:rsidR="00465E8A" w:rsidRDefault="00465E8A" w:rsidP="00D91AC3">
      <w:pPr>
        <w:pStyle w:val="WTStep"/>
        <w:rPr>
          <w:lang w:val="nl-NL"/>
        </w:rPr>
      </w:pPr>
      <w:r>
        <w:rPr>
          <w:lang w:val="nl-NL"/>
        </w:rPr>
        <w:t>Sluit nu de stroomvoorziening aan.</w:t>
      </w:r>
    </w:p>
    <w:p w14:paraId="55135C17" w14:textId="4DE0C96C" w:rsidR="00465E8A" w:rsidRDefault="00465E8A" w:rsidP="00465E8A">
      <w:pPr>
        <w:pStyle w:val="WTstepsheading"/>
      </w:pPr>
      <w:bookmarkStart w:id="9" w:name="_Toc136543695"/>
      <w:r>
        <w:t xml:space="preserve">Configureer de </w:t>
      </w:r>
      <w:proofErr w:type="spellStart"/>
      <w:r>
        <w:t>Raspberry</w:t>
      </w:r>
      <w:proofErr w:type="spellEnd"/>
      <w:r>
        <w:t xml:space="preserve"> Pi</w:t>
      </w:r>
      <w:bookmarkEnd w:id="9"/>
    </w:p>
    <w:p w14:paraId="57C2FED2" w14:textId="088FA408" w:rsidR="00465E8A" w:rsidRDefault="00465E8A" w:rsidP="00D91AC3">
      <w:pPr>
        <w:pStyle w:val="WTStep"/>
        <w:rPr>
          <w:lang w:val="nl-NL"/>
        </w:rPr>
      </w:pPr>
      <w:r>
        <w:rPr>
          <w:lang w:val="nl-NL"/>
        </w:rPr>
        <w:t xml:space="preserve">Wacht tot de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is opgestart en desktop omgeving op het scherm wordt getoond.</w:t>
      </w:r>
    </w:p>
    <w:p w14:paraId="56D8A386" w14:textId="77777777" w:rsidR="00A22DA8" w:rsidRPr="00A4173B" w:rsidRDefault="00A22DA8" w:rsidP="00A22DA8">
      <w:pPr>
        <w:pStyle w:val="WTStep"/>
        <w:rPr>
          <w:lang w:val="nl-NL" w:eastAsia="ko-KR"/>
        </w:rPr>
      </w:pPr>
      <w:r w:rsidRPr="00A4173B">
        <w:rPr>
          <w:lang w:val="nl-NL" w:eastAsia="ko-KR"/>
        </w:rPr>
        <w:t xml:space="preserve">Klik op het </w:t>
      </w:r>
      <w:proofErr w:type="spellStart"/>
      <w:r w:rsidRPr="00A4173B">
        <w:rPr>
          <w:lang w:val="nl-NL" w:eastAsia="ko-KR"/>
        </w:rPr>
        <w:t>Raspberry</w:t>
      </w:r>
      <w:proofErr w:type="spellEnd"/>
      <w:r w:rsidRPr="00A4173B">
        <w:rPr>
          <w:lang w:val="nl-NL" w:eastAsia="ko-KR"/>
        </w:rPr>
        <w:t xml:space="preserve"> icoon op de menubalk.</w:t>
      </w:r>
    </w:p>
    <w:p w14:paraId="214FE5F4" w14:textId="342A812B" w:rsidR="00465E8A" w:rsidRDefault="00A22DA8" w:rsidP="00D91AC3">
      <w:pPr>
        <w:pStyle w:val="WTStep"/>
        <w:rPr>
          <w:lang w:val="nl-NL"/>
        </w:rPr>
      </w:pPr>
      <w:r>
        <w:rPr>
          <w:lang w:val="nl-NL"/>
        </w:rPr>
        <w:t xml:space="preserve">Kies </w:t>
      </w:r>
      <w:r w:rsidRPr="00A22DA8">
        <w:rPr>
          <w:b/>
          <w:bCs/>
          <w:lang w:val="nl-NL"/>
        </w:rPr>
        <w:t>Voorkeuren</w:t>
      </w:r>
      <w:r>
        <w:rPr>
          <w:lang w:val="nl-NL"/>
        </w:rPr>
        <w:t xml:space="preserve">, en dan </w:t>
      </w:r>
      <w:proofErr w:type="spellStart"/>
      <w:r w:rsidRPr="00A22DA8">
        <w:rPr>
          <w:b/>
          <w:bCs/>
          <w:lang w:val="nl-NL"/>
        </w:rPr>
        <w:t>Raspberry</w:t>
      </w:r>
      <w:proofErr w:type="spellEnd"/>
      <w:r w:rsidRPr="00A22DA8">
        <w:rPr>
          <w:b/>
          <w:bCs/>
          <w:lang w:val="nl-NL"/>
        </w:rPr>
        <w:t xml:space="preserve"> </w:t>
      </w:r>
      <w:r>
        <w:rPr>
          <w:b/>
          <w:bCs/>
          <w:lang w:val="nl-NL"/>
        </w:rPr>
        <w:t>p</w:t>
      </w:r>
      <w:r w:rsidRPr="00A22DA8">
        <w:rPr>
          <w:b/>
          <w:bCs/>
          <w:lang w:val="nl-NL"/>
        </w:rPr>
        <w:t xml:space="preserve">i </w:t>
      </w:r>
      <w:r>
        <w:rPr>
          <w:b/>
          <w:bCs/>
          <w:lang w:val="nl-NL"/>
        </w:rPr>
        <w:t>C</w:t>
      </w:r>
      <w:r w:rsidRPr="00A22DA8">
        <w:rPr>
          <w:b/>
          <w:bCs/>
          <w:lang w:val="nl-NL"/>
        </w:rPr>
        <w:t>onfiguratie programma</w:t>
      </w:r>
      <w:r>
        <w:rPr>
          <w:lang w:val="nl-NL"/>
        </w:rPr>
        <w:t>.</w:t>
      </w:r>
    </w:p>
    <w:p w14:paraId="62BCB599" w14:textId="78FF8D88" w:rsidR="00A22DA8" w:rsidRDefault="00A22DA8" w:rsidP="00D91AC3">
      <w:pPr>
        <w:pStyle w:val="WTStep"/>
        <w:rPr>
          <w:lang w:val="nl-NL"/>
        </w:rPr>
      </w:pPr>
      <w:r>
        <w:rPr>
          <w:lang w:val="nl-NL"/>
        </w:rPr>
        <w:t xml:space="preserve">In het nieuwe venster, klik op het tabblad </w:t>
      </w:r>
      <w:r w:rsidRPr="00A22DA8">
        <w:rPr>
          <w:b/>
          <w:bCs/>
          <w:lang w:val="nl-NL"/>
        </w:rPr>
        <w:t>Interfaces</w:t>
      </w:r>
      <w:r>
        <w:rPr>
          <w:lang w:val="nl-NL"/>
        </w:rPr>
        <w:t>.</w:t>
      </w:r>
    </w:p>
    <w:p w14:paraId="14FB83A4" w14:textId="14F4E71B" w:rsidR="00617CCF" w:rsidRDefault="00617CCF" w:rsidP="00D91AC3">
      <w:pPr>
        <w:pStyle w:val="WTStep"/>
        <w:rPr>
          <w:lang w:val="nl-NL"/>
        </w:rPr>
      </w:pPr>
      <w:r>
        <w:rPr>
          <w:lang w:val="nl-NL"/>
        </w:rPr>
        <w:t xml:space="preserve">Zorg </w:t>
      </w:r>
      <w:proofErr w:type="gramStart"/>
      <w:r>
        <w:rPr>
          <w:lang w:val="nl-NL"/>
        </w:rPr>
        <w:t>er voor</w:t>
      </w:r>
      <w:proofErr w:type="gramEnd"/>
      <w:r>
        <w:rPr>
          <w:lang w:val="nl-NL"/>
        </w:rPr>
        <w:t xml:space="preserve"> dat de optie </w:t>
      </w:r>
      <w:r w:rsidRPr="00617CCF">
        <w:rPr>
          <w:b/>
          <w:bCs/>
          <w:lang w:val="nl-NL"/>
        </w:rPr>
        <w:t>I2C</w:t>
      </w:r>
      <w:r>
        <w:rPr>
          <w:lang w:val="nl-NL"/>
        </w:rPr>
        <w:t xml:space="preserve"> aan staat.</w:t>
      </w:r>
    </w:p>
    <w:p w14:paraId="319D15E0" w14:textId="0A413066" w:rsidR="00FF4EA0" w:rsidRDefault="00FF4EA0" w:rsidP="00FF4EA0">
      <w:pPr>
        <w:pStyle w:val="WTStepImage"/>
        <w:rPr>
          <w:lang w:val="nl-NL"/>
        </w:rPr>
      </w:pPr>
      <w:r>
        <w:rPr>
          <w:lang w:val="nl-NL"/>
        </w:rPr>
        <w:lastRenderedPageBreak/>
        <w:drawing>
          <wp:inline distT="0" distB="0" distL="0" distR="0" wp14:anchorId="01EA7A79" wp14:editId="47F89AE6">
            <wp:extent cx="2568102" cy="2106869"/>
            <wp:effectExtent l="0" t="0" r="0" b="1905"/>
            <wp:docPr id="603925573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25573" name="Afbeelding 60392557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2501" cy="21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FB67" w14:textId="661FDC0A" w:rsidR="00617CCF" w:rsidRDefault="00617CCF" w:rsidP="00D91AC3">
      <w:pPr>
        <w:pStyle w:val="WTStep"/>
        <w:rPr>
          <w:lang w:val="nl-NL"/>
        </w:rPr>
      </w:pPr>
      <w:r>
        <w:rPr>
          <w:lang w:val="nl-NL"/>
        </w:rPr>
        <w:t xml:space="preserve">Klik op </w:t>
      </w:r>
      <w:r w:rsidRPr="00617CCF">
        <w:rPr>
          <w:b/>
          <w:bCs/>
          <w:lang w:val="nl-NL"/>
        </w:rPr>
        <w:t>O</w:t>
      </w:r>
      <w:r>
        <w:rPr>
          <w:b/>
          <w:bCs/>
          <w:lang w:val="nl-NL"/>
        </w:rPr>
        <w:t>k</w:t>
      </w:r>
      <w:r>
        <w:rPr>
          <w:lang w:val="nl-NL"/>
        </w:rPr>
        <w:t>.</w:t>
      </w:r>
    </w:p>
    <w:p w14:paraId="692342D1" w14:textId="2306E41E" w:rsidR="00617CCF" w:rsidRDefault="00617CCF" w:rsidP="00D91AC3">
      <w:pPr>
        <w:pStyle w:val="WTStep"/>
        <w:rPr>
          <w:lang w:val="nl-NL"/>
        </w:rPr>
      </w:pPr>
      <w:r>
        <w:rPr>
          <w:lang w:val="nl-NL"/>
        </w:rPr>
        <w:t xml:space="preserve">Start de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Pi opnieuw op door op het </w:t>
      </w:r>
      <w:proofErr w:type="spellStart"/>
      <w:r>
        <w:rPr>
          <w:lang w:val="nl-NL"/>
        </w:rPr>
        <w:t>Raspberry</w:t>
      </w:r>
      <w:proofErr w:type="spellEnd"/>
      <w:r>
        <w:rPr>
          <w:lang w:val="nl-NL"/>
        </w:rPr>
        <w:t xml:space="preserve"> icoon te klikken, en dan </w:t>
      </w:r>
      <w:r w:rsidR="00FF4EA0">
        <w:rPr>
          <w:b/>
          <w:bCs/>
          <w:lang w:val="nl-NL"/>
        </w:rPr>
        <w:t>Afmelden</w:t>
      </w:r>
      <w:r>
        <w:rPr>
          <w:lang w:val="nl-NL"/>
        </w:rPr>
        <w:t xml:space="preserve"> te kiezen.</w:t>
      </w:r>
    </w:p>
    <w:p w14:paraId="73914739" w14:textId="5F1756D1" w:rsidR="00FF4EA0" w:rsidRPr="00FF4EA0" w:rsidRDefault="00FF4EA0" w:rsidP="00FF4EA0">
      <w:pPr>
        <w:pStyle w:val="WTStepImage"/>
      </w:pPr>
      <w:r>
        <w:drawing>
          <wp:inline distT="0" distB="0" distL="0" distR="0" wp14:anchorId="1D6A6DBD" wp14:editId="1DECEE6E">
            <wp:extent cx="1595336" cy="2314801"/>
            <wp:effectExtent l="0" t="0" r="5080" b="0"/>
            <wp:docPr id="2041619327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19327" name="Afbeelding 204161932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03530" cy="23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0E19" w14:textId="27FF6A78" w:rsidR="00617CCF" w:rsidRDefault="00617CCF" w:rsidP="00D91AC3">
      <w:pPr>
        <w:pStyle w:val="WTStep"/>
        <w:rPr>
          <w:lang w:val="nl-NL"/>
        </w:rPr>
      </w:pPr>
      <w:r>
        <w:rPr>
          <w:lang w:val="nl-NL"/>
        </w:rPr>
        <w:t xml:space="preserve">Klik op </w:t>
      </w:r>
      <w:r w:rsidRPr="00617CCF">
        <w:rPr>
          <w:b/>
          <w:bCs/>
          <w:lang w:val="nl-NL"/>
        </w:rPr>
        <w:t>Reboot</w:t>
      </w:r>
      <w:r>
        <w:rPr>
          <w:lang w:val="nl-NL"/>
        </w:rPr>
        <w:t>.</w:t>
      </w:r>
    </w:p>
    <w:p w14:paraId="495FA97A" w14:textId="25EE78CA" w:rsidR="00FF4EA0" w:rsidRDefault="00FF4EA0" w:rsidP="00FF4EA0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489C98F3" wp14:editId="473C342A">
            <wp:extent cx="2033081" cy="1081426"/>
            <wp:effectExtent l="0" t="0" r="0" b="0"/>
            <wp:docPr id="1290962125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62125" name="Afbeelding 129096212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66341" cy="109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38D1C" w14:textId="594D52A0" w:rsidR="005D2567" w:rsidRDefault="005D2567" w:rsidP="005D2567">
      <w:pPr>
        <w:pStyle w:val="WTTitle"/>
        <w:rPr>
          <w:lang w:val="nl-NL"/>
        </w:rPr>
      </w:pPr>
      <w:bookmarkStart w:id="10" w:name="_Toc136543696"/>
      <w:r w:rsidRPr="005D2567">
        <w:rPr>
          <w:lang w:val="nl-NL"/>
        </w:rPr>
        <w:lastRenderedPageBreak/>
        <w:t xml:space="preserve">Lab </w:t>
      </w:r>
      <w:r w:rsidR="00DD12C9">
        <w:rPr>
          <w:lang w:val="nl-NL"/>
        </w:rPr>
        <w:t>4</w:t>
      </w:r>
      <w:r w:rsidRPr="005D2567">
        <w:rPr>
          <w:lang w:val="nl-NL"/>
        </w:rPr>
        <w:t xml:space="preserve">.2: </w:t>
      </w:r>
      <w:r w:rsidR="00DD12C9">
        <w:rPr>
          <w:lang w:val="nl-NL"/>
        </w:rPr>
        <w:t>Scratch configureren</w:t>
      </w:r>
      <w:bookmarkEnd w:id="10"/>
    </w:p>
    <w:p w14:paraId="06B2882C" w14:textId="3356F73F" w:rsidR="005D2567" w:rsidRDefault="002F7103" w:rsidP="005D2567">
      <w:pPr>
        <w:rPr>
          <w:lang w:val="nl-NL" w:eastAsia="ko-KR"/>
        </w:rPr>
      </w:pPr>
      <w:r>
        <w:rPr>
          <w:lang w:val="nl-NL" w:eastAsia="ko-KR"/>
        </w:rPr>
        <w:t xml:space="preserve">In dit lab ga je werken met Scratch. Als eerste dien je Scratch uit te breiden met een “extensie” om de eerder aangesloten </w:t>
      </w:r>
      <w:proofErr w:type="gramStart"/>
      <w:r>
        <w:rPr>
          <w:lang w:val="nl-NL" w:eastAsia="ko-KR"/>
        </w:rPr>
        <w:t>hardware componenten</w:t>
      </w:r>
      <w:proofErr w:type="gramEnd"/>
      <w:r>
        <w:rPr>
          <w:lang w:val="nl-NL" w:eastAsia="ko-KR"/>
        </w:rPr>
        <w:t xml:space="preserve"> te kunnen aansturen.</w:t>
      </w:r>
    </w:p>
    <w:p w14:paraId="62B29404" w14:textId="77777777" w:rsidR="002F7103" w:rsidRDefault="002F7103" w:rsidP="005D2567">
      <w:pPr>
        <w:rPr>
          <w:lang w:val="nl-NL" w:eastAsia="ko-KR"/>
        </w:rPr>
      </w:pPr>
    </w:p>
    <w:p w14:paraId="0D9E6538" w14:textId="160B82CD" w:rsidR="002F7103" w:rsidRDefault="002F7103" w:rsidP="002F7103">
      <w:pPr>
        <w:pStyle w:val="WTstepsheading"/>
      </w:pPr>
      <w:bookmarkStart w:id="11" w:name="_Toc136543697"/>
      <w:r>
        <w:t>Start de Scratch app</w:t>
      </w:r>
      <w:bookmarkEnd w:id="11"/>
    </w:p>
    <w:p w14:paraId="37DF0CD2" w14:textId="6D73FD5A" w:rsidR="002F7103" w:rsidRDefault="002F7103" w:rsidP="002F7103">
      <w:pPr>
        <w:pStyle w:val="WTStep"/>
        <w:numPr>
          <w:ilvl w:val="0"/>
          <w:numId w:val="153"/>
        </w:numPr>
        <w:rPr>
          <w:lang w:val="nl-NL" w:eastAsia="ko-KR"/>
        </w:rPr>
      </w:pPr>
      <w:r>
        <w:rPr>
          <w:lang w:val="nl-NL" w:eastAsia="ko-KR"/>
        </w:rPr>
        <w:t xml:space="preserve">Klik op het </w:t>
      </w:r>
      <w:proofErr w:type="spellStart"/>
      <w:r>
        <w:rPr>
          <w:lang w:val="nl-NL" w:eastAsia="ko-KR"/>
        </w:rPr>
        <w:t>Raspberry</w:t>
      </w:r>
      <w:proofErr w:type="spellEnd"/>
      <w:r>
        <w:rPr>
          <w:lang w:val="nl-NL" w:eastAsia="ko-KR"/>
        </w:rPr>
        <w:t xml:space="preserve"> icoon in de menubalk, links </w:t>
      </w:r>
      <w:proofErr w:type="gramStart"/>
      <w:r>
        <w:rPr>
          <w:lang w:val="nl-NL" w:eastAsia="ko-KR"/>
        </w:rPr>
        <w:t>boven in</w:t>
      </w:r>
      <w:proofErr w:type="gramEnd"/>
      <w:r>
        <w:rPr>
          <w:lang w:val="nl-NL" w:eastAsia="ko-KR"/>
        </w:rPr>
        <w:t>.</w:t>
      </w:r>
    </w:p>
    <w:p w14:paraId="328D6E4B" w14:textId="71B00148" w:rsidR="002F7103" w:rsidRDefault="002F7103" w:rsidP="002F7103">
      <w:pPr>
        <w:pStyle w:val="WTStep"/>
        <w:numPr>
          <w:ilvl w:val="0"/>
          <w:numId w:val="153"/>
        </w:numPr>
        <w:rPr>
          <w:lang w:val="nl-NL" w:eastAsia="ko-KR"/>
        </w:rPr>
      </w:pPr>
      <w:r>
        <w:rPr>
          <w:lang w:val="nl-NL" w:eastAsia="ko-KR"/>
        </w:rPr>
        <w:t xml:space="preserve">Kies </w:t>
      </w:r>
      <w:r w:rsidRPr="002F7103">
        <w:rPr>
          <w:b/>
          <w:bCs/>
          <w:lang w:val="nl-NL" w:eastAsia="ko-KR"/>
        </w:rPr>
        <w:t>Programmeren</w:t>
      </w:r>
      <w:r>
        <w:rPr>
          <w:lang w:val="nl-NL" w:eastAsia="ko-KR"/>
        </w:rPr>
        <w:t xml:space="preserve">, en dan </w:t>
      </w:r>
      <w:r w:rsidRPr="002F7103">
        <w:rPr>
          <w:b/>
          <w:bCs/>
          <w:lang w:val="nl-NL" w:eastAsia="ko-KR"/>
        </w:rPr>
        <w:t>Scratch 3</w:t>
      </w:r>
      <w:r>
        <w:rPr>
          <w:lang w:val="nl-NL" w:eastAsia="ko-KR"/>
        </w:rPr>
        <w:t>.</w:t>
      </w:r>
    </w:p>
    <w:p w14:paraId="6B5B80C1" w14:textId="32811A23" w:rsidR="002F7103" w:rsidRDefault="002F7103" w:rsidP="002F7103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1DD4913A" wp14:editId="2E121EA6">
            <wp:extent cx="2052536" cy="1737845"/>
            <wp:effectExtent l="0" t="0" r="5080" b="2540"/>
            <wp:docPr id="2080371365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71365" name="Afbeelding 208037136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9197" cy="175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5E4F" w14:textId="03CA7297" w:rsidR="002F7103" w:rsidRDefault="002F7103" w:rsidP="002F7103">
      <w:pPr>
        <w:pStyle w:val="WTStep"/>
        <w:numPr>
          <w:ilvl w:val="0"/>
          <w:numId w:val="153"/>
        </w:numPr>
        <w:rPr>
          <w:lang w:val="nl-NL" w:eastAsia="ko-KR"/>
        </w:rPr>
      </w:pPr>
      <w:r>
        <w:rPr>
          <w:lang w:val="nl-NL" w:eastAsia="ko-KR"/>
        </w:rPr>
        <w:t>Wacht tot Scratch is gestart. Dit zal even duren!</w:t>
      </w:r>
    </w:p>
    <w:p w14:paraId="677D1F8B" w14:textId="77777777" w:rsidR="002F7103" w:rsidRDefault="002F7103" w:rsidP="002F7103">
      <w:pPr>
        <w:pStyle w:val="WTstepsheading"/>
      </w:pPr>
      <w:bookmarkStart w:id="12" w:name="_Toc136543698"/>
      <w:r>
        <w:t xml:space="preserve">OPTIONEEL: </w:t>
      </w:r>
      <w:r w:rsidRPr="002A3126">
        <w:t>Verander de systeem taal van Engels naar Nederlands</w:t>
      </w:r>
      <w:bookmarkEnd w:id="12"/>
    </w:p>
    <w:p w14:paraId="4630056A" w14:textId="15E5E617" w:rsidR="002F7103" w:rsidRPr="00237317" w:rsidRDefault="002F7103" w:rsidP="002F7103">
      <w:pPr>
        <w:pStyle w:val="WTStepNote"/>
        <w:rPr>
          <w:lang w:val="nl-NL"/>
        </w:rPr>
      </w:pPr>
      <w:r>
        <w:rPr>
          <w:lang w:val="nl-NL"/>
        </w:rPr>
        <w:t>Let op: deze stappen (</w:t>
      </w:r>
      <w:r w:rsidR="00990B35">
        <w:rPr>
          <w:lang w:val="nl-NL"/>
        </w:rPr>
        <w:t>4</w:t>
      </w:r>
      <w:r>
        <w:rPr>
          <w:lang w:val="nl-NL"/>
        </w:rPr>
        <w:t xml:space="preserve"> t/m </w:t>
      </w:r>
      <w:r w:rsidR="00990B35">
        <w:rPr>
          <w:lang w:val="nl-NL"/>
        </w:rPr>
        <w:t>6</w:t>
      </w:r>
      <w:r>
        <w:rPr>
          <w:lang w:val="nl-NL"/>
        </w:rPr>
        <w:t xml:space="preserve">) zijn alleen nodig wanneer de taal van Scratch Engels is. Indien de taal al Nederlands is, ga dan door naar stap </w:t>
      </w:r>
      <w:r w:rsidR="00990B35">
        <w:rPr>
          <w:lang w:val="nl-NL"/>
        </w:rPr>
        <w:t>7</w:t>
      </w:r>
      <w:r>
        <w:rPr>
          <w:lang w:val="nl-NL"/>
        </w:rPr>
        <w:t>.</w:t>
      </w:r>
    </w:p>
    <w:p w14:paraId="3B4C9F41" w14:textId="77777777" w:rsidR="002F7103" w:rsidRPr="002A3126" w:rsidRDefault="002F7103" w:rsidP="002F7103">
      <w:pPr>
        <w:pStyle w:val="WTStep"/>
        <w:numPr>
          <w:ilvl w:val="0"/>
          <w:numId w:val="7"/>
        </w:numPr>
        <w:rPr>
          <w:lang w:val="nl-NL"/>
        </w:rPr>
      </w:pPr>
      <w:r w:rsidRPr="002A3126">
        <w:rPr>
          <w:lang w:val="nl-NL"/>
        </w:rPr>
        <w:t>Klik op het wereldbol icoontje.</w:t>
      </w:r>
    </w:p>
    <w:p w14:paraId="05866219" w14:textId="77777777" w:rsidR="002F7103" w:rsidRPr="002A3126" w:rsidRDefault="002F7103" w:rsidP="002F7103">
      <w:pPr>
        <w:pStyle w:val="WTStep"/>
        <w:numPr>
          <w:ilvl w:val="0"/>
          <w:numId w:val="7"/>
        </w:numPr>
        <w:rPr>
          <w:lang w:val="nl-NL"/>
        </w:rPr>
      </w:pPr>
      <w:r w:rsidRPr="002A3126">
        <w:rPr>
          <w:lang w:val="nl-NL"/>
        </w:rPr>
        <w:t xml:space="preserve">Selecteer </w:t>
      </w:r>
      <w:r w:rsidRPr="002A3126">
        <w:rPr>
          <w:b/>
          <w:bCs/>
          <w:lang w:val="nl-NL"/>
        </w:rPr>
        <w:t>Nederlands</w:t>
      </w:r>
      <w:r w:rsidRPr="002A3126">
        <w:rPr>
          <w:lang w:val="nl-NL"/>
        </w:rPr>
        <w:t xml:space="preserve"> uit de lijst.</w:t>
      </w:r>
    </w:p>
    <w:p w14:paraId="0F6E18A0" w14:textId="77777777" w:rsidR="002F7103" w:rsidRPr="002A3126" w:rsidRDefault="002F7103" w:rsidP="002F7103">
      <w:pPr>
        <w:pStyle w:val="WTStepImage"/>
        <w:rPr>
          <w:noProof w:val="0"/>
          <w:lang w:val="nl-NL"/>
        </w:rPr>
      </w:pPr>
      <w:r w:rsidRPr="002A3126">
        <w:rPr>
          <w:lang w:val="nl-NL"/>
        </w:rPr>
        <w:lastRenderedPageBreak/>
        <w:drawing>
          <wp:inline distT="0" distB="0" distL="0" distR="0" wp14:anchorId="5F15B392" wp14:editId="5E96E23F">
            <wp:extent cx="2811294" cy="3532657"/>
            <wp:effectExtent l="0" t="0" r="0" b="0"/>
            <wp:docPr id="1495877499" name="Afbeelding 14958774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1276" cy="357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66CE" w14:textId="77777777" w:rsidR="002F7103" w:rsidRPr="0059789B" w:rsidRDefault="002F7103" w:rsidP="002F7103">
      <w:pPr>
        <w:pStyle w:val="WTStep"/>
        <w:numPr>
          <w:ilvl w:val="0"/>
          <w:numId w:val="7"/>
        </w:numPr>
        <w:rPr>
          <w:lang w:val="nl-NL"/>
        </w:rPr>
      </w:pPr>
      <w:r w:rsidRPr="002A3126">
        <w:rPr>
          <w:lang w:val="nl-NL"/>
        </w:rPr>
        <w:t>Merk op dat nu alle teksten in het Nederlands zijn.</w:t>
      </w:r>
    </w:p>
    <w:p w14:paraId="367B948D" w14:textId="1EB6A37A" w:rsidR="002F7103" w:rsidRDefault="002F7103" w:rsidP="002F7103">
      <w:pPr>
        <w:pStyle w:val="WTstepsheading"/>
      </w:pPr>
      <w:bookmarkStart w:id="13" w:name="_Toc136543699"/>
      <w:r>
        <w:t>Verwijder aanwezig</w:t>
      </w:r>
      <w:r w:rsidR="00990B35">
        <w:t>e</w:t>
      </w:r>
      <w:r>
        <w:t xml:space="preserve"> Scratch onderdelen</w:t>
      </w:r>
      <w:bookmarkEnd w:id="13"/>
    </w:p>
    <w:p w14:paraId="3DFEA30A" w14:textId="77777777" w:rsidR="002F7103" w:rsidRPr="00A6237B" w:rsidRDefault="002F7103" w:rsidP="002F7103">
      <w:pPr>
        <w:pStyle w:val="WTStepNote"/>
        <w:rPr>
          <w:lang w:val="nl-NL"/>
        </w:rPr>
      </w:pPr>
      <w:r>
        <w:rPr>
          <w:lang w:val="nl-NL"/>
        </w:rPr>
        <w:t xml:space="preserve">Bij het starten van Scratch wordt automatisch een start gemaakt met een nieuw programma. </w:t>
      </w:r>
    </w:p>
    <w:p w14:paraId="6CC18ADA" w14:textId="77777777" w:rsidR="002F7103" w:rsidRDefault="002F7103" w:rsidP="002F7103">
      <w:pPr>
        <w:pStyle w:val="WTStep"/>
        <w:numPr>
          <w:ilvl w:val="0"/>
          <w:numId w:val="7"/>
        </w:numPr>
        <w:rPr>
          <w:lang w:val="nl-NL" w:eastAsia="ko-KR"/>
        </w:rPr>
      </w:pPr>
      <w:r>
        <w:rPr>
          <w:lang w:val="nl-NL" w:eastAsia="ko-KR"/>
        </w:rPr>
        <w:t xml:space="preserve">Klik op het prullenbak icoontje bij </w:t>
      </w:r>
      <w:r w:rsidRPr="0059789B">
        <w:rPr>
          <w:b/>
          <w:bCs/>
          <w:lang w:val="nl-NL" w:eastAsia="ko-KR"/>
        </w:rPr>
        <w:t>Sprite1</w:t>
      </w:r>
      <w:r>
        <w:rPr>
          <w:lang w:val="nl-NL" w:eastAsia="ko-KR"/>
        </w:rPr>
        <w:t xml:space="preserve"> in het </w:t>
      </w:r>
      <w:proofErr w:type="spellStart"/>
      <w:r>
        <w:rPr>
          <w:lang w:val="nl-NL" w:eastAsia="ko-KR"/>
        </w:rPr>
        <w:t>sprite</w:t>
      </w:r>
      <w:proofErr w:type="spellEnd"/>
      <w:r>
        <w:rPr>
          <w:lang w:val="nl-NL" w:eastAsia="ko-KR"/>
        </w:rPr>
        <w:t xml:space="preserve"> venster.</w:t>
      </w:r>
    </w:p>
    <w:p w14:paraId="57F8AD54" w14:textId="77777777" w:rsidR="002F7103" w:rsidRDefault="002F7103" w:rsidP="002F7103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5D726E8A" wp14:editId="0A07944E">
            <wp:extent cx="3871609" cy="3101737"/>
            <wp:effectExtent l="0" t="0" r="1905" b="0"/>
            <wp:docPr id="1269277608" name="Afbeelding 126927760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378" cy="31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4B26" w14:textId="77777777" w:rsidR="002F7103" w:rsidRDefault="002F7103" w:rsidP="002F7103">
      <w:pPr>
        <w:pStyle w:val="WTStep"/>
        <w:numPr>
          <w:ilvl w:val="0"/>
          <w:numId w:val="7"/>
        </w:numPr>
        <w:rPr>
          <w:lang w:val="nl-NL" w:eastAsia="ko-KR"/>
        </w:rPr>
      </w:pPr>
      <w:r>
        <w:rPr>
          <w:lang w:val="nl-NL" w:eastAsia="ko-KR"/>
        </w:rPr>
        <w:t>Merk op dat de inhoud van de Scratch venster is veranderd.</w:t>
      </w:r>
    </w:p>
    <w:p w14:paraId="7735F6A0" w14:textId="2618C126" w:rsidR="002F7103" w:rsidRDefault="002F7103" w:rsidP="002F7103">
      <w:pPr>
        <w:pStyle w:val="WTStepNote"/>
        <w:rPr>
          <w:lang w:val="nl-NL"/>
        </w:rPr>
      </w:pPr>
      <w:r>
        <w:rPr>
          <w:lang w:val="nl-NL"/>
        </w:rPr>
        <w:t xml:space="preserve">Opmerking: verderop in dit lab ga je nieuwe </w:t>
      </w:r>
      <w:r w:rsidR="00990B35">
        <w:rPr>
          <w:lang w:val="nl-NL"/>
        </w:rPr>
        <w:t>onderdelen</w:t>
      </w:r>
      <w:r>
        <w:rPr>
          <w:lang w:val="nl-NL"/>
        </w:rPr>
        <w:t xml:space="preserve"> toevoegen.</w:t>
      </w:r>
    </w:p>
    <w:p w14:paraId="6C4341D9" w14:textId="77777777" w:rsidR="002F7103" w:rsidRDefault="002F7103" w:rsidP="002F7103">
      <w:pPr>
        <w:pStyle w:val="WTStep"/>
        <w:numPr>
          <w:ilvl w:val="0"/>
          <w:numId w:val="0"/>
        </w:numPr>
        <w:ind w:left="720" w:hanging="360"/>
        <w:rPr>
          <w:lang w:val="nl-NL" w:eastAsia="ko-KR"/>
        </w:rPr>
      </w:pPr>
    </w:p>
    <w:p w14:paraId="7953B486" w14:textId="7843482A" w:rsidR="00202D24" w:rsidRPr="002A3126" w:rsidRDefault="002F7103" w:rsidP="00161FC4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5FD12497" wp14:editId="75758DCB">
            <wp:extent cx="4513634" cy="2723186"/>
            <wp:effectExtent l="0" t="0" r="0" b="0"/>
            <wp:docPr id="1741735894" name="Afbeelding 174173589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3048" cy="278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15DA" w14:textId="0C7C8041" w:rsidR="001D64AF" w:rsidRDefault="00161FC4" w:rsidP="001D64AF">
      <w:pPr>
        <w:pStyle w:val="WTstepsheading"/>
      </w:pPr>
      <w:bookmarkStart w:id="14" w:name="_Toc136543700"/>
      <w:r>
        <w:t>Installeer een uitbreiding voor GPIO</w:t>
      </w:r>
      <w:bookmarkEnd w:id="14"/>
    </w:p>
    <w:p w14:paraId="756C7887" w14:textId="3241A315" w:rsidR="00FD3E6D" w:rsidRDefault="00202D24" w:rsidP="00FD3E6D">
      <w:pPr>
        <w:pStyle w:val="WTStep"/>
        <w:rPr>
          <w:lang w:val="nl-NL"/>
        </w:rPr>
      </w:pPr>
      <w:r w:rsidRPr="002A3126">
        <w:rPr>
          <w:lang w:val="nl-NL"/>
        </w:rPr>
        <w:t xml:space="preserve">Klik op het </w:t>
      </w:r>
      <w:r w:rsidR="00161FC4">
        <w:rPr>
          <w:lang w:val="nl-NL"/>
        </w:rPr>
        <w:t>blauwe vierkantje, link onderin het Scratch venster.</w:t>
      </w:r>
    </w:p>
    <w:p w14:paraId="55F93EAA" w14:textId="032F5216" w:rsidR="00161FC4" w:rsidRDefault="00161FC4" w:rsidP="00161FC4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496CC38C" wp14:editId="00E52C3D">
            <wp:extent cx="1660187" cy="1245140"/>
            <wp:effectExtent l="0" t="0" r="3810" b="0"/>
            <wp:docPr id="173623083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3083" name="Afbeelding 1736230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7798" cy="127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8688" w14:textId="7DEDF840" w:rsidR="00161FC4" w:rsidRDefault="00161FC4" w:rsidP="00161FC4">
      <w:pPr>
        <w:pStyle w:val="WTStep"/>
        <w:rPr>
          <w:lang w:val="nl-NL" w:eastAsia="ko-KR"/>
        </w:rPr>
      </w:pPr>
      <w:proofErr w:type="spellStart"/>
      <w:r>
        <w:rPr>
          <w:lang w:val="nl-NL" w:eastAsia="ko-KR"/>
        </w:rPr>
        <w:t>Scroll</w:t>
      </w:r>
      <w:proofErr w:type="spellEnd"/>
      <w:r>
        <w:rPr>
          <w:lang w:val="nl-NL" w:eastAsia="ko-KR"/>
        </w:rPr>
        <w:t xml:space="preserve"> naar beneden tot je een onderdeel genaamd </w:t>
      </w:r>
      <w:proofErr w:type="spellStart"/>
      <w:r w:rsidRPr="00161FC4">
        <w:rPr>
          <w:b/>
          <w:bCs/>
          <w:lang w:val="nl-NL" w:eastAsia="ko-KR"/>
        </w:rPr>
        <w:t>Raspberry</w:t>
      </w:r>
      <w:proofErr w:type="spellEnd"/>
      <w:r w:rsidRPr="00161FC4">
        <w:rPr>
          <w:b/>
          <w:bCs/>
          <w:lang w:val="nl-NL" w:eastAsia="ko-KR"/>
        </w:rPr>
        <w:t xml:space="preserve"> Pi GPIO</w:t>
      </w:r>
      <w:r>
        <w:rPr>
          <w:lang w:val="nl-NL" w:eastAsia="ko-KR"/>
        </w:rPr>
        <w:t xml:space="preserve"> ziet.</w:t>
      </w:r>
    </w:p>
    <w:p w14:paraId="6148ADF1" w14:textId="65F21060" w:rsidR="00161FC4" w:rsidRPr="00161FC4" w:rsidRDefault="00161FC4" w:rsidP="00161FC4">
      <w:pPr>
        <w:pStyle w:val="WTStep"/>
        <w:rPr>
          <w:lang w:val="nl-NL" w:eastAsia="ko-KR"/>
        </w:rPr>
      </w:pPr>
      <w:r>
        <w:rPr>
          <w:lang w:val="nl-NL" w:eastAsia="ko-KR"/>
        </w:rPr>
        <w:t>Klik hierop en wacht tot de uitbreiding geïnstalleerd is.</w:t>
      </w:r>
    </w:p>
    <w:p w14:paraId="0E462761" w14:textId="2E9F8F91" w:rsidR="00202D24" w:rsidRDefault="00161FC4" w:rsidP="00FD3E6D">
      <w:pPr>
        <w:pStyle w:val="WTStep"/>
        <w:rPr>
          <w:lang w:val="nl-NL"/>
        </w:rPr>
      </w:pPr>
      <w:r>
        <w:rPr>
          <w:lang w:val="nl-NL"/>
        </w:rPr>
        <w:t xml:space="preserve">Merk op dat er in de balk aan de linkerkant een nieuwe categorie genaamd </w:t>
      </w:r>
      <w:proofErr w:type="spellStart"/>
      <w:r w:rsidRPr="00161FC4">
        <w:rPr>
          <w:b/>
          <w:bCs/>
          <w:lang w:val="nl-NL"/>
        </w:rPr>
        <w:t>Raspberry</w:t>
      </w:r>
      <w:proofErr w:type="spellEnd"/>
      <w:r w:rsidRPr="00161FC4">
        <w:rPr>
          <w:b/>
          <w:bCs/>
          <w:lang w:val="nl-NL"/>
        </w:rPr>
        <w:t xml:space="preserve"> Pi GPIO</w:t>
      </w:r>
      <w:r>
        <w:rPr>
          <w:lang w:val="nl-NL"/>
        </w:rPr>
        <w:t xml:space="preserve"> is bijgekomen.</w:t>
      </w:r>
    </w:p>
    <w:p w14:paraId="2E52495B" w14:textId="027B20DC" w:rsidR="00161FC4" w:rsidRDefault="00161FC4" w:rsidP="00161FC4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48A83824" wp14:editId="22357985">
            <wp:extent cx="2422187" cy="2257411"/>
            <wp:effectExtent l="0" t="0" r="3810" b="3810"/>
            <wp:docPr id="1221205452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05452" name="Afbeelding 122120545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6179" cy="227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FCD2" w14:textId="1C766C1D" w:rsidR="00161FC4" w:rsidRDefault="00333951" w:rsidP="00333951">
      <w:pPr>
        <w:pStyle w:val="WTTitle"/>
      </w:pPr>
      <w:bookmarkStart w:id="15" w:name="_Toc136543701"/>
      <w:r w:rsidRPr="00333951">
        <w:lastRenderedPageBreak/>
        <w:t xml:space="preserve">Lab 4.3: GPIO </w:t>
      </w:r>
      <w:proofErr w:type="spellStart"/>
      <w:r w:rsidRPr="00333951">
        <w:t>aansturen</w:t>
      </w:r>
      <w:proofErr w:type="spellEnd"/>
      <w:r w:rsidRPr="00333951">
        <w:t xml:space="preserve"> met Scratch</w:t>
      </w:r>
      <w:bookmarkEnd w:id="15"/>
    </w:p>
    <w:p w14:paraId="2CC149D9" w14:textId="79785FC3" w:rsidR="00D36FC6" w:rsidRDefault="008851FC" w:rsidP="00333951">
      <w:pPr>
        <w:rPr>
          <w:lang w:val="nl-NL" w:eastAsia="ko-KR"/>
        </w:rPr>
      </w:pPr>
      <w:r w:rsidRPr="008851FC">
        <w:rPr>
          <w:lang w:val="nl-NL" w:eastAsia="ko-KR"/>
        </w:rPr>
        <w:t>In dit lab ga je de</w:t>
      </w:r>
      <w:r>
        <w:rPr>
          <w:lang w:val="nl-NL" w:eastAsia="ko-KR"/>
        </w:rPr>
        <w:t xml:space="preserve"> bewegingssensor en </w:t>
      </w:r>
      <w:proofErr w:type="gramStart"/>
      <w:r>
        <w:rPr>
          <w:lang w:val="nl-NL" w:eastAsia="ko-KR"/>
        </w:rPr>
        <w:t>LED lamp</w:t>
      </w:r>
      <w:proofErr w:type="gramEnd"/>
      <w:r>
        <w:rPr>
          <w:lang w:val="nl-NL" w:eastAsia="ko-KR"/>
        </w:rPr>
        <w:t xml:space="preserve"> aansturen met behulp van Scratch. Je gaat een eenvoudig programma maken dat </w:t>
      </w:r>
      <w:r w:rsidR="00D36FC6">
        <w:rPr>
          <w:lang w:val="nl-NL" w:eastAsia="ko-KR"/>
        </w:rPr>
        <w:t>het lampje laat branden wanneer een beweging wordt gedetecteerd door de bewegingssensor.</w:t>
      </w:r>
    </w:p>
    <w:p w14:paraId="7FAE1AA9" w14:textId="313C094A" w:rsidR="00D36FC6" w:rsidRDefault="00D36FC6" w:rsidP="00D36FC6">
      <w:pPr>
        <w:jc w:val="center"/>
        <w:rPr>
          <w:lang w:val="nl-NL" w:eastAsia="ko-KR"/>
        </w:rPr>
      </w:pPr>
      <w:r>
        <w:rPr>
          <w:noProof/>
          <w:lang w:val="nl-NL" w:eastAsia="ko-KR"/>
        </w:rPr>
        <w:drawing>
          <wp:inline distT="0" distB="0" distL="0" distR="0" wp14:anchorId="673D2203" wp14:editId="57086E32">
            <wp:extent cx="2529192" cy="2432488"/>
            <wp:effectExtent l="0" t="0" r="0" b="0"/>
            <wp:docPr id="822886161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86161" name="Afbeelding 82288616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59799" cy="246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C15A" w14:textId="77777777" w:rsidR="005A280A" w:rsidRDefault="005A280A" w:rsidP="005A280A">
      <w:pPr>
        <w:rPr>
          <w:lang w:val="nl-NL" w:eastAsia="ko-KR"/>
        </w:rPr>
      </w:pPr>
    </w:p>
    <w:p w14:paraId="11079171" w14:textId="31F39721" w:rsidR="005A280A" w:rsidRDefault="005A280A" w:rsidP="005A280A">
      <w:pPr>
        <w:pStyle w:val="WTstepsheading"/>
      </w:pPr>
      <w:bookmarkStart w:id="16" w:name="_Toc136543702"/>
      <w:r>
        <w:t>Maak een programma start</w:t>
      </w:r>
      <w:bookmarkEnd w:id="16"/>
    </w:p>
    <w:p w14:paraId="4271EFCA" w14:textId="074800F8" w:rsidR="005A280A" w:rsidRDefault="005A280A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Klik op de categorie </w:t>
      </w:r>
      <w:r w:rsidRPr="005A280A">
        <w:rPr>
          <w:b/>
          <w:bCs/>
          <w:lang w:val="nl-NL" w:eastAsia="ko-KR"/>
        </w:rPr>
        <w:t>Gebeurtenis</w:t>
      </w:r>
      <w:r>
        <w:rPr>
          <w:b/>
          <w:bCs/>
          <w:lang w:val="nl-NL" w:eastAsia="ko-KR"/>
        </w:rPr>
        <w:t>sen</w:t>
      </w:r>
      <w:r>
        <w:rPr>
          <w:lang w:val="nl-NL" w:eastAsia="ko-KR"/>
        </w:rPr>
        <w:t xml:space="preserve"> in de </w:t>
      </w:r>
      <w:proofErr w:type="spellStart"/>
      <w:r>
        <w:rPr>
          <w:lang w:val="nl-NL" w:eastAsia="ko-KR"/>
        </w:rPr>
        <w:t>linkerbalk</w:t>
      </w:r>
      <w:proofErr w:type="spellEnd"/>
      <w:r>
        <w:rPr>
          <w:lang w:val="nl-NL" w:eastAsia="ko-KR"/>
        </w:rPr>
        <w:t>.</w:t>
      </w:r>
    </w:p>
    <w:p w14:paraId="433CB436" w14:textId="4815F3EC" w:rsidR="005A280A" w:rsidRDefault="005A280A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Sleep het element </w:t>
      </w:r>
      <w:r w:rsidRPr="005A280A">
        <w:rPr>
          <w:b/>
          <w:bCs/>
          <w:lang w:val="nl-NL" w:eastAsia="ko-KR"/>
        </w:rPr>
        <w:t>Wanneer op wordt geklikt</w:t>
      </w:r>
      <w:r>
        <w:rPr>
          <w:lang w:val="nl-NL" w:eastAsia="ko-KR"/>
        </w:rPr>
        <w:t xml:space="preserve"> naar het lege canvas.</w:t>
      </w:r>
    </w:p>
    <w:p w14:paraId="193FE28A" w14:textId="4CAB8C58" w:rsidR="009534DF" w:rsidRDefault="009534DF" w:rsidP="009534DF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6C33DC84" wp14:editId="45771EC8">
            <wp:extent cx="3618690" cy="2799230"/>
            <wp:effectExtent l="0" t="0" r="1270" b="0"/>
            <wp:docPr id="38606033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0338" name="Afbeelding 38606033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3204" cy="285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4D30" w14:textId="10C3BB76" w:rsidR="009534DF" w:rsidRDefault="009534DF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Klik op de categorie </w:t>
      </w:r>
      <w:r w:rsidRPr="009534DF">
        <w:rPr>
          <w:b/>
          <w:bCs/>
          <w:lang w:val="nl-NL" w:eastAsia="ko-KR"/>
        </w:rPr>
        <w:t>Besturen</w:t>
      </w:r>
      <w:r>
        <w:rPr>
          <w:lang w:val="nl-NL" w:eastAsia="ko-KR"/>
        </w:rPr>
        <w:t>.</w:t>
      </w:r>
    </w:p>
    <w:p w14:paraId="259223FB" w14:textId="67E8B907" w:rsidR="009534DF" w:rsidRDefault="009534DF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Sleep het element </w:t>
      </w:r>
      <w:r w:rsidRPr="009534DF">
        <w:rPr>
          <w:b/>
          <w:bCs/>
          <w:lang w:val="nl-NL" w:eastAsia="ko-KR"/>
        </w:rPr>
        <w:t>Herhaal</w:t>
      </w:r>
      <w:r>
        <w:rPr>
          <w:lang w:val="nl-NL" w:eastAsia="ko-KR"/>
        </w:rPr>
        <w:t xml:space="preserve"> naar het canvas. Zorg ervoor dat het aan de onderkant van het al aanwezige element aansluit.</w:t>
      </w:r>
    </w:p>
    <w:p w14:paraId="65B50005" w14:textId="08DA6C59" w:rsidR="009534DF" w:rsidRDefault="009534DF" w:rsidP="009534DF">
      <w:pPr>
        <w:pStyle w:val="WTStepImage"/>
        <w:rPr>
          <w:lang w:val="nl-NL"/>
        </w:rPr>
      </w:pPr>
      <w:r>
        <w:rPr>
          <w:lang w:val="nl-NL"/>
        </w:rPr>
        <w:lastRenderedPageBreak/>
        <w:drawing>
          <wp:inline distT="0" distB="0" distL="0" distR="0" wp14:anchorId="3E7B3C38" wp14:editId="6DE45627">
            <wp:extent cx="1819073" cy="1347141"/>
            <wp:effectExtent l="0" t="0" r="0" b="0"/>
            <wp:docPr id="559893852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93852" name="Afbeelding 55989385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12383" cy="14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7A6" w14:textId="0093B985" w:rsidR="004F5A0C" w:rsidRDefault="004F5A0C" w:rsidP="004F5A0C">
      <w:pPr>
        <w:pStyle w:val="WTstepsheading"/>
      </w:pPr>
      <w:bookmarkStart w:id="17" w:name="_Toc136543703"/>
      <w:r>
        <w:t>Voeg meer besturingselementen toe</w:t>
      </w:r>
      <w:bookmarkEnd w:id="17"/>
    </w:p>
    <w:p w14:paraId="6252DB82" w14:textId="3308F64E" w:rsidR="009534DF" w:rsidRDefault="002E66EA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>Sleep uit de cate</w:t>
      </w:r>
      <w:r w:rsidR="009811B5">
        <w:rPr>
          <w:lang w:val="nl-NL" w:eastAsia="ko-KR"/>
        </w:rPr>
        <w:t xml:space="preserve">gorie </w:t>
      </w:r>
      <w:r w:rsidR="009811B5" w:rsidRPr="009811B5">
        <w:rPr>
          <w:b/>
          <w:bCs/>
          <w:lang w:val="nl-NL" w:eastAsia="ko-KR"/>
        </w:rPr>
        <w:t>Besturen</w:t>
      </w:r>
      <w:r w:rsidR="009811B5">
        <w:rPr>
          <w:lang w:val="nl-NL" w:eastAsia="ko-KR"/>
        </w:rPr>
        <w:t xml:space="preserve"> het element </w:t>
      </w:r>
      <w:r w:rsidR="009811B5" w:rsidRPr="009811B5">
        <w:rPr>
          <w:b/>
          <w:bCs/>
          <w:lang w:val="nl-NL" w:eastAsia="ko-KR"/>
        </w:rPr>
        <w:t>Als &lt;&gt; dan</w:t>
      </w:r>
      <w:r w:rsidR="00193343">
        <w:rPr>
          <w:b/>
          <w:bCs/>
          <w:lang w:val="nl-NL" w:eastAsia="ko-KR"/>
        </w:rPr>
        <w:t xml:space="preserve"> anders</w:t>
      </w:r>
      <w:r w:rsidR="009811B5">
        <w:rPr>
          <w:lang w:val="nl-NL" w:eastAsia="ko-KR"/>
        </w:rPr>
        <w:t xml:space="preserve"> naar het lege slot in het </w:t>
      </w:r>
      <w:r w:rsidR="009811B5" w:rsidRPr="009811B5">
        <w:rPr>
          <w:b/>
          <w:bCs/>
          <w:lang w:val="nl-NL" w:eastAsia="ko-KR"/>
        </w:rPr>
        <w:t>Herhaal</w:t>
      </w:r>
      <w:r w:rsidR="009811B5">
        <w:rPr>
          <w:lang w:val="nl-NL" w:eastAsia="ko-KR"/>
        </w:rPr>
        <w:t xml:space="preserve"> element.</w:t>
      </w:r>
      <w:r w:rsidR="00193343">
        <w:rPr>
          <w:lang w:val="nl-NL" w:eastAsia="ko-KR"/>
        </w:rPr>
        <w:t xml:space="preserve"> Let op dat je het “als dan” element IN het Herhaal element plaatst.</w:t>
      </w:r>
    </w:p>
    <w:p w14:paraId="0805DAB6" w14:textId="512922C3" w:rsidR="009811B5" w:rsidRDefault="00193343" w:rsidP="009811B5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32276723" wp14:editId="178F08AA">
            <wp:extent cx="1656999" cy="1945532"/>
            <wp:effectExtent l="0" t="0" r="0" b="0"/>
            <wp:docPr id="1729080287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0287" name="Afbeelding 172908028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16438" cy="20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FB17" w14:textId="47841D7C" w:rsidR="009534DF" w:rsidRDefault="00193343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Klik nu op de categorie </w:t>
      </w:r>
      <w:proofErr w:type="spellStart"/>
      <w:r w:rsidRPr="00193343">
        <w:rPr>
          <w:b/>
          <w:bCs/>
          <w:lang w:val="nl-NL" w:eastAsia="ko-KR"/>
        </w:rPr>
        <w:t>Raspberry</w:t>
      </w:r>
      <w:proofErr w:type="spellEnd"/>
      <w:r w:rsidRPr="00193343">
        <w:rPr>
          <w:b/>
          <w:bCs/>
          <w:lang w:val="nl-NL" w:eastAsia="ko-KR"/>
        </w:rPr>
        <w:t xml:space="preserve"> Pi GPIO</w:t>
      </w:r>
      <w:r>
        <w:rPr>
          <w:lang w:val="nl-NL" w:eastAsia="ko-KR"/>
        </w:rPr>
        <w:t>.</w:t>
      </w:r>
    </w:p>
    <w:p w14:paraId="75CEF194" w14:textId="330A999A" w:rsidR="00193343" w:rsidRDefault="00B74608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Sleep het element </w:t>
      </w:r>
      <w:proofErr w:type="spellStart"/>
      <w:r w:rsidRPr="00B74608">
        <w:rPr>
          <w:b/>
          <w:bCs/>
          <w:lang w:val="nl-NL" w:eastAsia="ko-KR"/>
        </w:rPr>
        <w:t>gpio</w:t>
      </w:r>
      <w:proofErr w:type="spellEnd"/>
      <w:r w:rsidRPr="00B74608">
        <w:rPr>
          <w:b/>
          <w:bCs/>
          <w:lang w:val="nl-NL" w:eastAsia="ko-KR"/>
        </w:rPr>
        <w:t xml:space="preserve"> </w:t>
      </w:r>
      <w:r w:rsidR="00882AF2">
        <w:rPr>
          <w:b/>
          <w:bCs/>
          <w:lang w:val="nl-NL" w:eastAsia="ko-KR"/>
        </w:rPr>
        <w:t>0</w:t>
      </w:r>
      <w:r w:rsidRPr="00B74608">
        <w:rPr>
          <w:b/>
          <w:bCs/>
          <w:lang w:val="nl-NL" w:eastAsia="ko-KR"/>
        </w:rPr>
        <w:t xml:space="preserve"> is high</w:t>
      </w:r>
      <w:r>
        <w:rPr>
          <w:lang w:val="nl-NL" w:eastAsia="ko-KR"/>
        </w:rPr>
        <w:t xml:space="preserve"> naar het lege vlak tussen “als” en “dan”.</w:t>
      </w:r>
    </w:p>
    <w:p w14:paraId="73F7883A" w14:textId="2C970DC5" w:rsidR="00B74608" w:rsidRDefault="00B74608" w:rsidP="00B74608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39F7FE1B" wp14:editId="1FE50D9D">
            <wp:extent cx="2383277" cy="1442374"/>
            <wp:effectExtent l="0" t="0" r="4445" b="5715"/>
            <wp:docPr id="901892836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92836" name="Afbeelding 9018928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7710" cy="1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48E0" w14:textId="6F91D614" w:rsidR="00B74608" w:rsidRDefault="00B74608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>
        <w:rPr>
          <w:lang w:val="nl-NL" w:eastAsia="ko-KR"/>
        </w:rPr>
        <w:t xml:space="preserve">Verander de waarde 0 naar </w:t>
      </w:r>
      <w:r w:rsidRPr="00B74608">
        <w:rPr>
          <w:b/>
          <w:bCs/>
          <w:lang w:val="nl-NL" w:eastAsia="ko-KR"/>
        </w:rPr>
        <w:t>18</w:t>
      </w:r>
      <w:r>
        <w:rPr>
          <w:lang w:val="nl-NL" w:eastAsia="ko-KR"/>
        </w:rPr>
        <w:t>.</w:t>
      </w:r>
    </w:p>
    <w:p w14:paraId="3A6AA2D4" w14:textId="4F1F399A" w:rsidR="00B74608" w:rsidRDefault="00B74608" w:rsidP="00B74608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7BF1B597" wp14:editId="577B89D2">
            <wp:extent cx="2334638" cy="1663686"/>
            <wp:effectExtent l="0" t="0" r="2540" b="635"/>
            <wp:docPr id="74624954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4954" name="Afbeelding 7462495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0690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2E93" w14:textId="6A63BAC6" w:rsidR="00B74608" w:rsidRDefault="00882AF2" w:rsidP="005A280A">
      <w:pPr>
        <w:pStyle w:val="WTStep"/>
        <w:numPr>
          <w:ilvl w:val="0"/>
          <w:numId w:val="154"/>
        </w:numPr>
        <w:rPr>
          <w:lang w:val="nl-NL" w:eastAsia="ko-KR"/>
        </w:rPr>
      </w:pPr>
      <w:r w:rsidRPr="004F5A0C">
        <w:rPr>
          <w:lang w:val="nl-NL" w:eastAsia="ko-KR"/>
        </w:rPr>
        <w:lastRenderedPageBreak/>
        <w:t xml:space="preserve">Sleep nu het element </w:t>
      </w:r>
      <w:r w:rsidR="004F5A0C" w:rsidRPr="004F5A0C">
        <w:rPr>
          <w:b/>
          <w:bCs/>
          <w:lang w:val="nl-NL" w:eastAsia="ko-KR"/>
        </w:rPr>
        <w:t xml:space="preserve">set </w:t>
      </w:r>
      <w:proofErr w:type="spellStart"/>
      <w:r w:rsidR="004F5A0C" w:rsidRPr="004F5A0C">
        <w:rPr>
          <w:b/>
          <w:bCs/>
          <w:lang w:val="nl-NL" w:eastAsia="ko-KR"/>
        </w:rPr>
        <w:t>gpio</w:t>
      </w:r>
      <w:proofErr w:type="spellEnd"/>
      <w:r w:rsidR="004F5A0C" w:rsidRPr="004F5A0C">
        <w:rPr>
          <w:b/>
          <w:bCs/>
          <w:lang w:val="nl-NL" w:eastAsia="ko-KR"/>
        </w:rPr>
        <w:t xml:space="preserve"> 0 </w:t>
      </w:r>
      <w:proofErr w:type="spellStart"/>
      <w:r w:rsidR="004F5A0C" w:rsidRPr="004F5A0C">
        <w:rPr>
          <w:b/>
          <w:bCs/>
          <w:lang w:val="nl-NL" w:eastAsia="ko-KR"/>
        </w:rPr>
        <w:t>to</w:t>
      </w:r>
      <w:proofErr w:type="spellEnd"/>
      <w:r w:rsidR="004F5A0C" w:rsidRPr="004F5A0C">
        <w:rPr>
          <w:b/>
          <w:bCs/>
          <w:lang w:val="nl-NL" w:eastAsia="ko-KR"/>
        </w:rPr>
        <w:t xml:space="preserve"> output high</w:t>
      </w:r>
      <w:r w:rsidR="004F5A0C" w:rsidRPr="004F5A0C">
        <w:rPr>
          <w:lang w:val="nl-NL" w:eastAsia="ko-KR"/>
        </w:rPr>
        <w:t xml:space="preserve"> naar </w:t>
      </w:r>
      <w:r w:rsidR="004F5A0C">
        <w:rPr>
          <w:lang w:val="nl-NL" w:eastAsia="ko-KR"/>
        </w:rPr>
        <w:t>de</w:t>
      </w:r>
      <w:r w:rsidR="004F5A0C" w:rsidRPr="004F5A0C">
        <w:rPr>
          <w:lang w:val="nl-NL" w:eastAsia="ko-KR"/>
        </w:rPr>
        <w:t xml:space="preserve"> lege witte </w:t>
      </w:r>
      <w:r w:rsidR="004F5A0C">
        <w:rPr>
          <w:lang w:val="nl-NL" w:eastAsia="ko-KR"/>
        </w:rPr>
        <w:t xml:space="preserve">ruimte bij </w:t>
      </w:r>
      <w:r w:rsidR="004F5A0C" w:rsidRPr="004F5A0C">
        <w:rPr>
          <w:b/>
          <w:bCs/>
          <w:lang w:val="nl-NL" w:eastAsia="ko-KR"/>
        </w:rPr>
        <w:t>als &lt;&gt; dan</w:t>
      </w:r>
      <w:r w:rsidR="004F5A0C">
        <w:rPr>
          <w:lang w:val="nl-NL" w:eastAsia="ko-KR"/>
        </w:rPr>
        <w:t>.</w:t>
      </w:r>
    </w:p>
    <w:p w14:paraId="3BBF86C9" w14:textId="6AC4A27B" w:rsidR="004F5A0C" w:rsidRDefault="004F5A0C" w:rsidP="004F5A0C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149A3841" wp14:editId="4DAC6C7E">
            <wp:extent cx="2850204" cy="1508450"/>
            <wp:effectExtent l="0" t="0" r="0" b="3175"/>
            <wp:docPr id="1151107953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07953" name="Afbeelding 11511079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4656" cy="151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D8F" w14:textId="0107C120" w:rsidR="004F5A0C" w:rsidRDefault="004F5A0C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Verander de waarde </w:t>
      </w:r>
      <w:r w:rsidRPr="004F5A0C">
        <w:rPr>
          <w:b/>
          <w:bCs/>
          <w:lang w:val="nl-NL" w:eastAsia="ko-KR"/>
        </w:rPr>
        <w:t>0</w:t>
      </w:r>
      <w:r>
        <w:rPr>
          <w:lang w:val="nl-NL" w:eastAsia="ko-KR"/>
        </w:rPr>
        <w:t xml:space="preserve"> naar </w:t>
      </w:r>
      <w:r w:rsidRPr="004F5A0C">
        <w:rPr>
          <w:b/>
          <w:bCs/>
          <w:lang w:val="nl-NL" w:eastAsia="ko-KR"/>
        </w:rPr>
        <w:t>5</w:t>
      </w:r>
      <w:r>
        <w:rPr>
          <w:lang w:val="nl-NL" w:eastAsia="ko-KR"/>
        </w:rPr>
        <w:t>.</w:t>
      </w:r>
    </w:p>
    <w:p w14:paraId="104F6954" w14:textId="3C706A85" w:rsidR="004F5A0C" w:rsidRDefault="004F5A0C" w:rsidP="004F5A0C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3FB34177" wp14:editId="3BE85A20">
            <wp:extent cx="2849880" cy="1586646"/>
            <wp:effectExtent l="0" t="0" r="0" b="1270"/>
            <wp:docPr id="2098620739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20739" name="Afbeelding 209862073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4869" cy="16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22FD" w14:textId="53DBB1C4" w:rsidR="004F5A0C" w:rsidRDefault="004F5A0C" w:rsidP="004F5A0C">
      <w:pPr>
        <w:pStyle w:val="WTStep"/>
        <w:rPr>
          <w:lang w:val="nl-NL" w:eastAsia="ko-KR"/>
        </w:rPr>
      </w:pPr>
      <w:r w:rsidRPr="004F5A0C">
        <w:rPr>
          <w:lang w:val="nl-NL" w:eastAsia="ko-KR"/>
        </w:rPr>
        <w:t xml:space="preserve">Sleep </w:t>
      </w:r>
      <w:r w:rsidRPr="004F5A0C">
        <w:rPr>
          <w:lang w:val="nl-NL" w:eastAsia="ko-KR"/>
        </w:rPr>
        <w:t xml:space="preserve">het element </w:t>
      </w:r>
      <w:r w:rsidRPr="004F5A0C">
        <w:rPr>
          <w:b/>
          <w:bCs/>
          <w:lang w:val="nl-NL" w:eastAsia="ko-KR"/>
        </w:rPr>
        <w:t xml:space="preserve">set </w:t>
      </w:r>
      <w:proofErr w:type="spellStart"/>
      <w:r w:rsidRPr="004F5A0C">
        <w:rPr>
          <w:b/>
          <w:bCs/>
          <w:lang w:val="nl-NL" w:eastAsia="ko-KR"/>
        </w:rPr>
        <w:t>gpio</w:t>
      </w:r>
      <w:proofErr w:type="spellEnd"/>
      <w:r w:rsidRPr="004F5A0C">
        <w:rPr>
          <w:b/>
          <w:bCs/>
          <w:lang w:val="nl-NL" w:eastAsia="ko-KR"/>
        </w:rPr>
        <w:t xml:space="preserve"> 0 </w:t>
      </w:r>
      <w:proofErr w:type="spellStart"/>
      <w:r w:rsidRPr="004F5A0C">
        <w:rPr>
          <w:b/>
          <w:bCs/>
          <w:lang w:val="nl-NL" w:eastAsia="ko-KR"/>
        </w:rPr>
        <w:t>to</w:t>
      </w:r>
      <w:proofErr w:type="spellEnd"/>
      <w:r w:rsidRPr="004F5A0C">
        <w:rPr>
          <w:b/>
          <w:bCs/>
          <w:lang w:val="nl-NL" w:eastAsia="ko-KR"/>
        </w:rPr>
        <w:t xml:space="preserve"> output high</w:t>
      </w:r>
      <w:r w:rsidRPr="004F5A0C">
        <w:rPr>
          <w:lang w:val="nl-NL" w:eastAsia="ko-KR"/>
        </w:rPr>
        <w:t xml:space="preserve"> n</w:t>
      </w:r>
      <w:r w:rsidRPr="004F5A0C">
        <w:rPr>
          <w:lang w:val="nl-NL" w:eastAsia="ko-KR"/>
        </w:rPr>
        <w:t xml:space="preserve">aar </w:t>
      </w:r>
      <w:r>
        <w:rPr>
          <w:lang w:val="nl-NL" w:eastAsia="ko-KR"/>
        </w:rPr>
        <w:t>de</w:t>
      </w:r>
      <w:r w:rsidRPr="004F5A0C">
        <w:rPr>
          <w:lang w:val="nl-NL" w:eastAsia="ko-KR"/>
        </w:rPr>
        <w:t xml:space="preserve"> lege witte </w:t>
      </w:r>
      <w:r>
        <w:rPr>
          <w:lang w:val="nl-NL" w:eastAsia="ko-KR"/>
        </w:rPr>
        <w:t xml:space="preserve">ruimte bij </w:t>
      </w:r>
      <w:r w:rsidRPr="004F5A0C">
        <w:rPr>
          <w:b/>
          <w:bCs/>
          <w:lang w:val="nl-NL" w:eastAsia="ko-KR"/>
        </w:rPr>
        <w:t>a</w:t>
      </w:r>
      <w:r>
        <w:rPr>
          <w:b/>
          <w:bCs/>
          <w:lang w:val="nl-NL" w:eastAsia="ko-KR"/>
        </w:rPr>
        <w:t>nders</w:t>
      </w:r>
      <w:r w:rsidRPr="004F5A0C">
        <w:rPr>
          <w:lang w:val="nl-NL" w:eastAsia="ko-KR"/>
        </w:rPr>
        <w:t>.</w:t>
      </w:r>
    </w:p>
    <w:p w14:paraId="3E5F2C44" w14:textId="77777777" w:rsidR="004F5A0C" w:rsidRDefault="004F5A0C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Verander de waarde </w:t>
      </w:r>
      <w:r w:rsidRPr="004F5A0C">
        <w:rPr>
          <w:b/>
          <w:bCs/>
          <w:lang w:val="nl-NL" w:eastAsia="ko-KR"/>
        </w:rPr>
        <w:t>0</w:t>
      </w:r>
      <w:r>
        <w:rPr>
          <w:lang w:val="nl-NL" w:eastAsia="ko-KR"/>
        </w:rPr>
        <w:t xml:space="preserve"> naar </w:t>
      </w:r>
      <w:r w:rsidRPr="004F5A0C">
        <w:rPr>
          <w:b/>
          <w:bCs/>
          <w:lang w:val="nl-NL" w:eastAsia="ko-KR"/>
        </w:rPr>
        <w:t>5</w:t>
      </w:r>
      <w:r>
        <w:rPr>
          <w:lang w:val="nl-NL" w:eastAsia="ko-KR"/>
        </w:rPr>
        <w:t>.</w:t>
      </w:r>
    </w:p>
    <w:p w14:paraId="6037E003" w14:textId="4947AB27" w:rsidR="004F5A0C" w:rsidRDefault="004F5A0C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Verander de waarde </w:t>
      </w:r>
      <w:r w:rsidRPr="004F5A0C">
        <w:rPr>
          <w:b/>
          <w:bCs/>
          <w:lang w:val="nl-NL" w:eastAsia="ko-KR"/>
        </w:rPr>
        <w:t>High</w:t>
      </w:r>
      <w:r>
        <w:rPr>
          <w:lang w:val="nl-NL" w:eastAsia="ko-KR"/>
        </w:rPr>
        <w:t xml:space="preserve"> naar </w:t>
      </w:r>
      <w:r w:rsidRPr="004F5A0C">
        <w:rPr>
          <w:b/>
          <w:bCs/>
          <w:lang w:val="nl-NL" w:eastAsia="ko-KR"/>
        </w:rPr>
        <w:t>Low</w:t>
      </w:r>
      <w:r>
        <w:rPr>
          <w:lang w:val="nl-NL" w:eastAsia="ko-KR"/>
        </w:rPr>
        <w:t>.</w:t>
      </w:r>
    </w:p>
    <w:p w14:paraId="3CF6605A" w14:textId="1B1EDC27" w:rsidR="004F5A0C" w:rsidRDefault="004F5A0C" w:rsidP="004F5A0C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09F078EC" wp14:editId="136924E3">
            <wp:extent cx="1575179" cy="1352145"/>
            <wp:effectExtent l="0" t="0" r="0" b="0"/>
            <wp:docPr id="1954147394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47394" name="Afbeelding 195414739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94569" cy="13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17ED" w14:textId="77731E1B" w:rsidR="004F5A0C" w:rsidRDefault="004F5A0C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Klik in de </w:t>
      </w:r>
      <w:proofErr w:type="spellStart"/>
      <w:r>
        <w:rPr>
          <w:lang w:val="nl-NL" w:eastAsia="ko-KR"/>
        </w:rPr>
        <w:t>linkerbalk</w:t>
      </w:r>
      <w:proofErr w:type="spellEnd"/>
      <w:r>
        <w:rPr>
          <w:lang w:val="nl-NL" w:eastAsia="ko-KR"/>
        </w:rPr>
        <w:t xml:space="preserve"> op de categorie </w:t>
      </w:r>
      <w:r w:rsidRPr="004F5A0C">
        <w:rPr>
          <w:b/>
          <w:bCs/>
          <w:lang w:val="nl-NL" w:eastAsia="ko-KR"/>
        </w:rPr>
        <w:t>Besturen</w:t>
      </w:r>
      <w:r>
        <w:rPr>
          <w:lang w:val="nl-NL" w:eastAsia="ko-KR"/>
        </w:rPr>
        <w:t>.</w:t>
      </w:r>
    </w:p>
    <w:p w14:paraId="2204DE07" w14:textId="3526F81B" w:rsidR="004F5A0C" w:rsidRPr="004F5A0C" w:rsidRDefault="004F5A0C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Sleep het element </w:t>
      </w:r>
      <w:r w:rsidRPr="004F5A0C">
        <w:rPr>
          <w:b/>
          <w:bCs/>
          <w:lang w:val="nl-NL" w:eastAsia="ko-KR"/>
        </w:rPr>
        <w:t>Wacht 1 sec</w:t>
      </w:r>
      <w:r>
        <w:rPr>
          <w:lang w:val="nl-NL" w:eastAsia="ko-KR"/>
        </w:rPr>
        <w:t xml:space="preserve">. onder het </w:t>
      </w:r>
      <w:r w:rsidRPr="004F5A0C">
        <w:rPr>
          <w:b/>
          <w:bCs/>
          <w:lang w:val="nl-NL" w:eastAsia="ko-KR"/>
        </w:rPr>
        <w:t xml:space="preserve">set </w:t>
      </w:r>
      <w:proofErr w:type="spellStart"/>
      <w:r w:rsidRPr="004F5A0C">
        <w:rPr>
          <w:b/>
          <w:bCs/>
          <w:lang w:val="nl-NL" w:eastAsia="ko-KR"/>
        </w:rPr>
        <w:t>gpio</w:t>
      </w:r>
      <w:proofErr w:type="spellEnd"/>
      <w:r w:rsidRPr="004F5A0C">
        <w:rPr>
          <w:b/>
          <w:bCs/>
          <w:lang w:val="nl-NL" w:eastAsia="ko-KR"/>
        </w:rPr>
        <w:t xml:space="preserve"> 5 </w:t>
      </w:r>
      <w:proofErr w:type="spellStart"/>
      <w:r w:rsidRPr="004F5A0C">
        <w:rPr>
          <w:b/>
          <w:bCs/>
          <w:lang w:val="nl-NL" w:eastAsia="ko-KR"/>
        </w:rPr>
        <w:t>to</w:t>
      </w:r>
      <w:proofErr w:type="spellEnd"/>
      <w:r w:rsidRPr="004F5A0C">
        <w:rPr>
          <w:b/>
          <w:bCs/>
          <w:lang w:val="nl-NL" w:eastAsia="ko-KR"/>
        </w:rPr>
        <w:t xml:space="preserve"> low</w:t>
      </w:r>
      <w:r>
        <w:rPr>
          <w:lang w:val="nl-NL" w:eastAsia="ko-KR"/>
        </w:rPr>
        <w:t xml:space="preserve"> element.</w:t>
      </w:r>
    </w:p>
    <w:p w14:paraId="4A291FB7" w14:textId="436B504C" w:rsidR="005A280A" w:rsidRDefault="004F5A0C" w:rsidP="004F5A0C">
      <w:pPr>
        <w:pStyle w:val="WTstepsheading"/>
      </w:pPr>
      <w:bookmarkStart w:id="18" w:name="_Toc136543704"/>
      <w:r>
        <w:t>Sla het Scratch programma op</w:t>
      </w:r>
      <w:bookmarkEnd w:id="18"/>
    </w:p>
    <w:p w14:paraId="2AB3ADAF" w14:textId="3F173008" w:rsidR="004F5A0C" w:rsidRDefault="002F4830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Klik in de blauwe balk op </w:t>
      </w:r>
      <w:r w:rsidRPr="002F4830">
        <w:rPr>
          <w:b/>
          <w:bCs/>
          <w:lang w:val="nl-NL" w:eastAsia="ko-KR"/>
        </w:rPr>
        <w:t>Bestand</w:t>
      </w:r>
      <w:r>
        <w:rPr>
          <w:lang w:val="nl-NL" w:eastAsia="ko-KR"/>
        </w:rPr>
        <w:t xml:space="preserve"> en dan </w:t>
      </w:r>
      <w:r w:rsidRPr="002F4830">
        <w:rPr>
          <w:b/>
          <w:bCs/>
          <w:lang w:val="nl-NL" w:eastAsia="ko-KR"/>
        </w:rPr>
        <w:t>Opslaan op je computer</w:t>
      </w:r>
      <w:r>
        <w:rPr>
          <w:lang w:val="nl-NL" w:eastAsia="ko-KR"/>
        </w:rPr>
        <w:t>.</w:t>
      </w:r>
    </w:p>
    <w:p w14:paraId="6BB0C655" w14:textId="294B3CF3" w:rsidR="002F4830" w:rsidRDefault="002F4830" w:rsidP="002F4830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466DFDE9" wp14:editId="706D1D92">
            <wp:extent cx="2431915" cy="1317287"/>
            <wp:effectExtent l="0" t="0" r="0" b="3810"/>
            <wp:docPr id="1282290185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90185" name="Afbeelding 128229018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9595" cy="13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8029" w14:textId="06A9153D" w:rsidR="002F4830" w:rsidRDefault="002F4830" w:rsidP="004F5A0C">
      <w:pPr>
        <w:pStyle w:val="WTStep"/>
        <w:rPr>
          <w:lang w:val="nl-NL" w:eastAsia="ko-KR"/>
        </w:rPr>
      </w:pPr>
      <w:r>
        <w:rPr>
          <w:lang w:val="nl-NL" w:eastAsia="ko-KR"/>
        </w:rPr>
        <w:lastRenderedPageBreak/>
        <w:t xml:space="preserve">Sla het bestand op als </w:t>
      </w:r>
      <w:r w:rsidRPr="002F4830">
        <w:rPr>
          <w:b/>
          <w:bCs/>
          <w:lang w:val="nl-NL" w:eastAsia="ko-KR"/>
        </w:rPr>
        <w:t>opdracht4.sb3</w:t>
      </w:r>
      <w:r>
        <w:rPr>
          <w:lang w:val="nl-NL" w:eastAsia="ko-KR"/>
        </w:rPr>
        <w:t>.</w:t>
      </w:r>
    </w:p>
    <w:p w14:paraId="197952A7" w14:textId="11EDD1ED" w:rsidR="002F4830" w:rsidRDefault="002F4830" w:rsidP="002F4830">
      <w:pPr>
        <w:pStyle w:val="WTstepsheading"/>
      </w:pPr>
      <w:bookmarkStart w:id="19" w:name="_Toc136543705"/>
      <w:r>
        <w:t>Voer het programma uit</w:t>
      </w:r>
      <w:bookmarkEnd w:id="19"/>
    </w:p>
    <w:p w14:paraId="3C3B3187" w14:textId="1E753CED" w:rsidR="002F4830" w:rsidRDefault="002F4830" w:rsidP="002F4830">
      <w:pPr>
        <w:pStyle w:val="WTStep"/>
        <w:rPr>
          <w:lang w:val="nl-NL" w:eastAsia="ko-KR"/>
        </w:rPr>
      </w:pPr>
      <w:r>
        <w:rPr>
          <w:lang w:val="nl-NL" w:eastAsia="ko-KR"/>
        </w:rPr>
        <w:t>Klik op het icoontje met de groene vlag in de licht blauwe balk om je Scratch app te starten.</w:t>
      </w:r>
    </w:p>
    <w:p w14:paraId="5FD56850" w14:textId="27D35BF6" w:rsidR="002F4830" w:rsidRDefault="002F4830" w:rsidP="002F4830">
      <w:pPr>
        <w:pStyle w:val="WTStepImage"/>
        <w:rPr>
          <w:lang w:val="nl-NL"/>
        </w:rPr>
      </w:pPr>
      <w:r>
        <w:rPr>
          <w:lang w:val="nl-NL"/>
        </w:rPr>
        <w:drawing>
          <wp:inline distT="0" distB="0" distL="0" distR="0" wp14:anchorId="727BA802" wp14:editId="27793FDA">
            <wp:extent cx="1846215" cy="797668"/>
            <wp:effectExtent l="0" t="0" r="0" b="2540"/>
            <wp:docPr id="450841779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41779" name="Afbeelding 45084177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7227" cy="8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8D8D9" w14:textId="347701F5" w:rsidR="002F4830" w:rsidRDefault="002F4830" w:rsidP="002F4830">
      <w:pPr>
        <w:pStyle w:val="WTstepsheading"/>
      </w:pPr>
      <w:bookmarkStart w:id="20" w:name="_Toc136543706"/>
      <w:r>
        <w:t>Controleer de werking van het programma</w:t>
      </w:r>
      <w:bookmarkEnd w:id="20"/>
    </w:p>
    <w:p w14:paraId="2287B6FB" w14:textId="007F3B4C" w:rsidR="002F4830" w:rsidRDefault="002F4830" w:rsidP="002F4830">
      <w:pPr>
        <w:pStyle w:val="WTStep"/>
        <w:rPr>
          <w:lang w:val="nl-NL" w:eastAsia="ko-KR"/>
        </w:rPr>
      </w:pPr>
      <w:r>
        <w:rPr>
          <w:lang w:val="nl-NL" w:eastAsia="ko-KR"/>
        </w:rPr>
        <w:t>Beweeg nu rustig met je hand over de bewegingssensor.</w:t>
      </w:r>
    </w:p>
    <w:p w14:paraId="5BB2028E" w14:textId="41986DB8" w:rsidR="002F4830" w:rsidRDefault="002F4830" w:rsidP="002F4830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Controleer of de rode </w:t>
      </w:r>
      <w:proofErr w:type="gramStart"/>
      <w:r>
        <w:rPr>
          <w:lang w:val="nl-NL" w:eastAsia="ko-KR"/>
        </w:rPr>
        <w:t>LED lamp</w:t>
      </w:r>
      <w:proofErr w:type="gramEnd"/>
      <w:r>
        <w:rPr>
          <w:lang w:val="nl-NL" w:eastAsia="ko-KR"/>
        </w:rPr>
        <w:t xml:space="preserve"> aan gaat.</w:t>
      </w:r>
    </w:p>
    <w:p w14:paraId="570D24D6" w14:textId="3D1CF9D1" w:rsidR="002F4830" w:rsidRDefault="002F4830" w:rsidP="002F4830">
      <w:pPr>
        <w:pStyle w:val="WTStep"/>
        <w:rPr>
          <w:lang w:val="nl-NL" w:eastAsia="ko-KR"/>
        </w:rPr>
      </w:pPr>
      <w:r>
        <w:rPr>
          <w:lang w:val="nl-NL" w:eastAsia="ko-KR"/>
        </w:rPr>
        <w:t>Haal je hand weg en wacht enkele seconden.</w:t>
      </w:r>
    </w:p>
    <w:p w14:paraId="2CF04A9D" w14:textId="6681B5B0" w:rsidR="002F4830" w:rsidRPr="002F4830" w:rsidRDefault="002F4830" w:rsidP="002F4830">
      <w:pPr>
        <w:pStyle w:val="WTStep"/>
        <w:rPr>
          <w:lang w:val="nl-NL" w:eastAsia="ko-KR"/>
        </w:rPr>
      </w:pPr>
      <w:r>
        <w:rPr>
          <w:lang w:val="nl-NL" w:eastAsia="ko-KR"/>
        </w:rPr>
        <w:t xml:space="preserve">Controleer of de rode </w:t>
      </w:r>
      <w:proofErr w:type="gramStart"/>
      <w:r>
        <w:rPr>
          <w:lang w:val="nl-NL" w:eastAsia="ko-KR"/>
        </w:rPr>
        <w:t>LED lamp</w:t>
      </w:r>
      <w:proofErr w:type="gramEnd"/>
      <w:r>
        <w:rPr>
          <w:lang w:val="nl-NL" w:eastAsia="ko-KR"/>
        </w:rPr>
        <w:t xml:space="preserve"> weer uit gaat.</w:t>
      </w:r>
    </w:p>
    <w:p w14:paraId="630D2050" w14:textId="77777777" w:rsidR="004F5A0C" w:rsidRDefault="004F5A0C" w:rsidP="005A280A">
      <w:pPr>
        <w:rPr>
          <w:lang w:val="nl-NL" w:eastAsia="ko-KR"/>
        </w:rPr>
      </w:pPr>
    </w:p>
    <w:p w14:paraId="1954BC8C" w14:textId="3C7404F3" w:rsidR="002F4830" w:rsidRPr="002F4830" w:rsidRDefault="002F4830" w:rsidP="002F4830">
      <w:pPr>
        <w:jc w:val="center"/>
        <w:rPr>
          <w:b/>
          <w:bCs/>
          <w:lang w:val="nl-NL" w:eastAsia="ko-KR"/>
        </w:rPr>
      </w:pPr>
      <w:r w:rsidRPr="002F4830">
        <w:rPr>
          <w:b/>
          <w:bCs/>
          <w:lang w:val="nl-NL" w:eastAsia="ko-KR"/>
        </w:rPr>
        <w:t>~~~ einde van de opdrachten ~~~</w:t>
      </w:r>
    </w:p>
    <w:sectPr w:rsidR="002F4830" w:rsidRPr="002F4830" w:rsidSect="006A2793">
      <w:headerReference w:type="even" r:id="rId32"/>
      <w:footerReference w:type="even" r:id="rId33"/>
      <w:footerReference w:type="default" r:id="rId34"/>
      <w:pgSz w:w="11900" w:h="16820"/>
      <w:pgMar w:top="1440" w:right="1077" w:bottom="1588" w:left="1077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DC60F" w14:textId="77777777" w:rsidR="00485BDA" w:rsidRDefault="00485BDA">
      <w:r>
        <w:separator/>
      </w:r>
    </w:p>
    <w:p w14:paraId="3623F3A8" w14:textId="77777777" w:rsidR="00485BDA" w:rsidRDefault="00485BDA"/>
  </w:endnote>
  <w:endnote w:type="continuationSeparator" w:id="0">
    <w:p w14:paraId="77A5889E" w14:textId="77777777" w:rsidR="00485BDA" w:rsidRDefault="00485BDA">
      <w:r>
        <w:continuationSeparator/>
      </w:r>
    </w:p>
    <w:p w14:paraId="24771AEC" w14:textId="77777777" w:rsidR="00485BDA" w:rsidRDefault="00485BDA"/>
  </w:endnote>
  <w:endnote w:type="continuationNotice" w:id="1">
    <w:p w14:paraId="17BA52C5" w14:textId="77777777" w:rsidR="00485BDA" w:rsidRDefault="00485BD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Ubuntu">
    <w:altName w:val="Calibri"/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MT">
    <w:altName w:val="Arial"/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Ubuntu Medium">
    <w:altName w:val="Calibri"/>
    <w:panose1 w:val="020B0604030602030204"/>
    <w:charset w:val="00"/>
    <w:family w:val="swiss"/>
    <w:pitch w:val="variable"/>
    <w:sig w:usb0="E00002FF" w:usb1="5000205B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New Roman"/>
    <w:panose1 w:val="020B0604020202020204"/>
    <w:charset w:val="00"/>
    <w:family w:val="auto"/>
    <w:pitch w:val="variable"/>
    <w:sig w:usb0="E00002FF" w:usb1="5000205A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3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D892A1" w14:textId="77777777" w:rsidR="00B25F6D" w:rsidRDefault="00B25F6D" w:rsidP="00453099">
    <w:pPr>
      <w:pStyle w:val="Voettekst"/>
      <w:rPr>
        <w:rStyle w:val="Paginanummer"/>
        <w:rFonts w:eastAsiaTheme="minorEastAsia"/>
        <w:lang w:eastAsia="en-US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0E7DD979" w14:textId="77777777" w:rsidR="00B25F6D" w:rsidRDefault="00B25F6D" w:rsidP="00453099">
    <w:pPr>
      <w:pStyle w:val="Voettekst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0D0CA62A" w14:textId="77777777" w:rsidR="00B25F6D" w:rsidRDefault="00B25F6D" w:rsidP="00453099">
    <w:pPr>
      <w:pStyle w:val="Voettekst"/>
      <w:rPr>
        <w:rStyle w:val="Paginanummer"/>
      </w:rPr>
    </w:pPr>
  </w:p>
  <w:p w14:paraId="394F5D5E" w14:textId="77777777" w:rsidR="00B25F6D" w:rsidRDefault="00B25F6D" w:rsidP="00453099">
    <w:pPr>
      <w:pStyle w:val="Voettekst"/>
    </w:pPr>
  </w:p>
  <w:p w14:paraId="34BDBD42" w14:textId="77777777" w:rsidR="00B25F6D" w:rsidRDefault="00B25F6D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C5C40" w14:textId="44A49D59" w:rsidR="00B25F6D" w:rsidRPr="00453099" w:rsidRDefault="00B25F6D" w:rsidP="00453099">
    <w:pPr>
      <w:pStyle w:val="Voettekst"/>
    </w:pPr>
    <w:r w:rsidRPr="00453099">
      <w:rPr>
        <w:lang w:eastAsia="en-US"/>
      </w:rPr>
      <w:drawing>
        <wp:anchor distT="0" distB="0" distL="114300" distR="114300" simplePos="0" relativeHeight="251661312" behindDoc="0" locked="0" layoutInCell="1" allowOverlap="1" wp14:anchorId="7A3543F5" wp14:editId="10739FA8">
          <wp:simplePos x="0" y="0"/>
          <wp:positionH relativeFrom="column">
            <wp:posOffset>-134122</wp:posOffset>
          </wp:positionH>
          <wp:positionV relativeFrom="paragraph">
            <wp:posOffset>-107950</wp:posOffset>
          </wp:positionV>
          <wp:extent cx="1279729" cy="377825"/>
          <wp:effectExtent l="0" t="0" r="0" b="3175"/>
          <wp:wrapNone/>
          <wp:docPr id="503" name="Picture 50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Macintosh HD:Users:lizagray:Desktop:MuleSoft Logo:4 Color Process:MuleSoft®_h_4C_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1279729" cy="377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53099">
      <w:rPr>
        <w:rStyle w:val="Paginanummer"/>
      </w:rPr>
      <w:fldChar w:fldCharType="begin"/>
    </w:r>
    <w:r w:rsidRPr="00453099">
      <w:rPr>
        <w:rStyle w:val="Paginanummer"/>
      </w:rPr>
      <w:instrText xml:space="preserve">PAGE  </w:instrText>
    </w:r>
    <w:r w:rsidRPr="00453099">
      <w:rPr>
        <w:rStyle w:val="Paginanummer"/>
      </w:rPr>
      <w:fldChar w:fldCharType="separate"/>
    </w:r>
    <w:r w:rsidRPr="00453099">
      <w:rPr>
        <w:rStyle w:val="Paginanummer"/>
      </w:rPr>
      <w:t>45</w:t>
    </w:r>
    <w:r w:rsidRPr="00453099">
      <w:rPr>
        <w:rStyle w:val="Paginanummer"/>
      </w:rPr>
      <w:fldChar w:fldCharType="end"/>
    </w:r>
  </w:p>
  <w:p w14:paraId="549BD406" w14:textId="5BE406EA" w:rsidR="00B25F6D" w:rsidRDefault="00B25F6D" w:rsidP="00021A39">
    <w:pPr>
      <w:pStyle w:val="Spacing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1B31AADD" wp14:editId="5B74ACC9">
              <wp:simplePos x="0" y="0"/>
              <wp:positionH relativeFrom="column">
                <wp:posOffset>-1139190</wp:posOffset>
              </wp:positionH>
              <wp:positionV relativeFrom="paragraph">
                <wp:posOffset>172720</wp:posOffset>
              </wp:positionV>
              <wp:extent cx="8797290" cy="424815"/>
              <wp:effectExtent l="50800" t="25400" r="41910" b="83185"/>
              <wp:wrapNone/>
              <wp:docPr id="15" name="Rectangl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797290" cy="424815"/>
                      </a:xfrm>
                      <a:prstGeom prst="rect">
                        <a:avLst/>
                      </a:prstGeom>
                      <a:solidFill>
                        <a:srgbClr val="00A0DF"/>
                      </a:solidFill>
                      <a:ln>
                        <a:noFill/>
                      </a:ln>
                      <a:effectLst>
                        <a:outerShdw blurRad="40000" dist="23000" dir="5400000" rotWithShape="0">
                          <a:srgbClr val="000000">
                            <a:alpha val="34999"/>
                          </a:srgbClr>
                        </a:outerShdw>
                      </a:effectLst>
                      <a:extLst>
                        <a:ext uri="{91240B29-F687-4f45-9708-019B960494DF}">
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mv="urn:schemas-microsoft-com:mac:vml" xmlns:mo="http://schemas.microsoft.com/office/mac/office/2008/main" w="9525" cap="flat" cmpd="sng">
                            <a:solidFill>
                              <a:srgbClr val="4A7EBB"/>
                            </a:solidFill>
                            <a:prstDash val="solid"/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mv="urn:schemas-microsoft-com:mac:vml" xmlns:mo="http://schemas.microsoft.com/office/mac/office/2008/main">
          <w:pict>
            <v:rect w14:anchorId="22026F38" id="Rectangle 2" o:spid="_x0000_s1026" style="position:absolute;margin-left:-89.7pt;margin-top:13.6pt;width:692.7pt;height:33.4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" fillcolor="#00a0df" stroked="f">
              <v:shadow on="t" opacity="22936f" mv:blur="40000f" origin=",.5" offset="0,23000emu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235FF1" w14:textId="77777777" w:rsidR="00485BDA" w:rsidRDefault="00485BDA">
      <w:r>
        <w:separator/>
      </w:r>
    </w:p>
    <w:p w14:paraId="502452FA" w14:textId="77777777" w:rsidR="00485BDA" w:rsidRDefault="00485BDA"/>
  </w:footnote>
  <w:footnote w:type="continuationSeparator" w:id="0">
    <w:p w14:paraId="60C2E6E6" w14:textId="77777777" w:rsidR="00485BDA" w:rsidRDefault="00485BDA">
      <w:r>
        <w:continuationSeparator/>
      </w:r>
    </w:p>
    <w:p w14:paraId="3020F4E6" w14:textId="77777777" w:rsidR="00485BDA" w:rsidRDefault="00485BDA"/>
  </w:footnote>
  <w:footnote w:type="continuationNotice" w:id="1">
    <w:p w14:paraId="2ADD3ACC" w14:textId="77777777" w:rsidR="00485BDA" w:rsidRDefault="00485BD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336026" w14:textId="77777777" w:rsidR="00B25F6D" w:rsidRDefault="00B25F6D" w:rsidP="00FA15E9">
    <w:pPr>
      <w:pStyle w:val="Koptekst"/>
      <w:rPr>
        <w:rStyle w:val="Paginanummer"/>
        <w:rFonts w:ascii="Times New Roman" w:eastAsiaTheme="minorEastAsia" w:hAnsi="Times New Roman"/>
        <w:sz w:val="24"/>
        <w:szCs w:val="24"/>
        <w:lang w:eastAsia="en-US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70FC7D06" w14:textId="77777777" w:rsidR="00B25F6D" w:rsidRDefault="00B25F6D" w:rsidP="00FA15E9">
    <w:pPr>
      <w:pStyle w:val="Koptekst"/>
      <w:rPr>
        <w:rStyle w:val="Paginanummer"/>
      </w:rPr>
    </w:pPr>
    <w:r>
      <w:rPr>
        <w:rStyle w:val="Paginanummer"/>
      </w:rPr>
      <w:fldChar w:fldCharType="begin"/>
    </w:r>
    <w:r>
      <w:rPr>
        <w:rStyle w:val="Paginanummer"/>
      </w:rPr>
      <w:instrText xml:space="preserve">PAGE  </w:instrText>
    </w:r>
    <w:r>
      <w:rPr>
        <w:rStyle w:val="Paginanummer"/>
      </w:rPr>
      <w:fldChar w:fldCharType="end"/>
    </w:r>
  </w:p>
  <w:p w14:paraId="21554CB0" w14:textId="77777777" w:rsidR="00B25F6D" w:rsidRDefault="00B25F6D" w:rsidP="00FA15E9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EC6EC0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FDC40F8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F260B48"/>
    <w:lvl w:ilvl="0">
      <w:start w:val="1"/>
      <w:numFmt w:val="decimal"/>
      <w:pStyle w:val="Lijstnummering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C26575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11EF9E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54897D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B90CF6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A22689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C5FE15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8C40689"/>
    <w:multiLevelType w:val="hybridMultilevel"/>
    <w:tmpl w:val="D0B693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C01533"/>
    <w:multiLevelType w:val="hybridMultilevel"/>
    <w:tmpl w:val="F79E2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535F55"/>
    <w:multiLevelType w:val="hybridMultilevel"/>
    <w:tmpl w:val="3930421C"/>
    <w:lvl w:ilvl="0" w:tplc="7B6EB63E">
      <w:start w:val="1"/>
      <w:numFmt w:val="decimal"/>
      <w:pStyle w:val="Setupitem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7F39F0"/>
    <w:multiLevelType w:val="hybridMultilevel"/>
    <w:tmpl w:val="C1EC0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DF23C1"/>
    <w:multiLevelType w:val="hybridMultilevel"/>
    <w:tmpl w:val="CC30C4AC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A7D8E"/>
    <w:multiLevelType w:val="hybridMultilevel"/>
    <w:tmpl w:val="FCB2F0E4"/>
    <w:lvl w:ilvl="0" w:tplc="9AA2A7EC">
      <w:start w:val="1"/>
      <w:numFmt w:val="bullet"/>
      <w:pStyle w:val="WTStepbullets"/>
      <w:lvlText w:val=""/>
      <w:lvlJc w:val="left"/>
      <w:pPr>
        <w:ind w:left="54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97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4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11160" w:hanging="360"/>
      </w:pPr>
      <w:rPr>
        <w:rFonts w:ascii="Wingdings" w:hAnsi="Wingdings" w:hint="default"/>
      </w:rPr>
    </w:lvl>
  </w:abstractNum>
  <w:abstractNum w:abstractNumId="15" w15:restartNumberingAfterBreak="0">
    <w:nsid w:val="4F292646"/>
    <w:multiLevelType w:val="hybridMultilevel"/>
    <w:tmpl w:val="01068EA2"/>
    <w:lvl w:ilvl="0" w:tplc="64CA0908">
      <w:start w:val="1"/>
      <w:numFmt w:val="decimal"/>
      <w:pStyle w:val="WTStep"/>
      <w:lvlText w:val="%1."/>
      <w:lvlJc w:val="left"/>
      <w:pPr>
        <w:ind w:left="720" w:hanging="360"/>
      </w:pPr>
      <w:rPr>
        <w:rFonts w:hint="default"/>
        <w:lang w:val="en-GB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800A47"/>
    <w:multiLevelType w:val="hybridMultilevel"/>
    <w:tmpl w:val="274CDB6E"/>
    <w:lvl w:ilvl="0" w:tplc="A1D848E4">
      <w:start w:val="1"/>
      <w:numFmt w:val="bullet"/>
      <w:pStyle w:val="WTobjective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60062E"/>
    <w:multiLevelType w:val="hybridMultilevel"/>
    <w:tmpl w:val="F8380836"/>
    <w:lvl w:ilvl="0" w:tplc="522AA16C">
      <w:start w:val="1"/>
      <w:numFmt w:val="bullet"/>
      <w:pStyle w:val="infodocbulle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86E557A"/>
    <w:multiLevelType w:val="hybridMultilevel"/>
    <w:tmpl w:val="EF2E65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AE3A9C"/>
    <w:multiLevelType w:val="hybridMultilevel"/>
    <w:tmpl w:val="3FF4E538"/>
    <w:lvl w:ilvl="0" w:tplc="5BB0E9EE">
      <w:start w:val="1"/>
      <w:numFmt w:val="bullet"/>
      <w:pStyle w:val="ModuleObjective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2915399">
    <w:abstractNumId w:val="2"/>
  </w:num>
  <w:num w:numId="2" w16cid:durableId="1000739571">
    <w:abstractNumId w:val="16"/>
  </w:num>
  <w:num w:numId="3" w16cid:durableId="1353914819">
    <w:abstractNumId w:val="11"/>
  </w:num>
  <w:num w:numId="4" w16cid:durableId="203490924">
    <w:abstractNumId w:val="17"/>
  </w:num>
  <w:num w:numId="5" w16cid:durableId="62224696">
    <w:abstractNumId w:val="14"/>
  </w:num>
  <w:num w:numId="6" w16cid:durableId="275217293">
    <w:abstractNumId w:val="19"/>
  </w:num>
  <w:num w:numId="7" w16cid:durableId="1828474175">
    <w:abstractNumId w:val="15"/>
  </w:num>
  <w:num w:numId="8" w16cid:durableId="1088191189">
    <w:abstractNumId w:val="15"/>
  </w:num>
  <w:num w:numId="9" w16cid:durableId="753013741">
    <w:abstractNumId w:val="10"/>
  </w:num>
  <w:num w:numId="10" w16cid:durableId="1320690637">
    <w:abstractNumId w:val="15"/>
  </w:num>
  <w:num w:numId="11" w16cid:durableId="256864051">
    <w:abstractNumId w:val="12"/>
  </w:num>
  <w:num w:numId="12" w16cid:durableId="1350180013">
    <w:abstractNumId w:val="15"/>
    <w:lvlOverride w:ilvl="0">
      <w:startOverride w:val="1"/>
    </w:lvlOverride>
  </w:num>
  <w:num w:numId="13" w16cid:durableId="677974332">
    <w:abstractNumId w:val="15"/>
    <w:lvlOverride w:ilvl="0">
      <w:startOverride w:val="1"/>
    </w:lvlOverride>
  </w:num>
  <w:num w:numId="14" w16cid:durableId="136806253">
    <w:abstractNumId w:val="15"/>
    <w:lvlOverride w:ilvl="0">
      <w:startOverride w:val="1"/>
    </w:lvlOverride>
  </w:num>
  <w:num w:numId="15" w16cid:durableId="1991711127">
    <w:abstractNumId w:val="0"/>
  </w:num>
  <w:num w:numId="16" w16cid:durableId="1937059378">
    <w:abstractNumId w:val="1"/>
  </w:num>
  <w:num w:numId="17" w16cid:durableId="175117037">
    <w:abstractNumId w:val="3"/>
  </w:num>
  <w:num w:numId="18" w16cid:durableId="753403128">
    <w:abstractNumId w:val="4"/>
  </w:num>
  <w:num w:numId="19" w16cid:durableId="1724211030">
    <w:abstractNumId w:val="5"/>
  </w:num>
  <w:num w:numId="20" w16cid:durableId="559899853">
    <w:abstractNumId w:val="6"/>
  </w:num>
  <w:num w:numId="21" w16cid:durableId="277103375">
    <w:abstractNumId w:val="7"/>
  </w:num>
  <w:num w:numId="22" w16cid:durableId="1411460727">
    <w:abstractNumId w:val="8"/>
  </w:num>
  <w:num w:numId="23" w16cid:durableId="1504972993">
    <w:abstractNumId w:val="15"/>
    <w:lvlOverride w:ilvl="0">
      <w:startOverride w:val="1"/>
    </w:lvlOverride>
  </w:num>
  <w:num w:numId="24" w16cid:durableId="101849959">
    <w:abstractNumId w:val="15"/>
    <w:lvlOverride w:ilvl="0">
      <w:startOverride w:val="1"/>
    </w:lvlOverride>
  </w:num>
  <w:num w:numId="25" w16cid:durableId="939071240">
    <w:abstractNumId w:val="15"/>
    <w:lvlOverride w:ilvl="0">
      <w:startOverride w:val="1"/>
    </w:lvlOverride>
  </w:num>
  <w:num w:numId="26" w16cid:durableId="1076516498">
    <w:abstractNumId w:val="9"/>
  </w:num>
  <w:num w:numId="27" w16cid:durableId="445777347">
    <w:abstractNumId w:val="15"/>
    <w:lvlOverride w:ilvl="0">
      <w:startOverride w:val="1"/>
    </w:lvlOverride>
  </w:num>
  <w:num w:numId="28" w16cid:durableId="666859556">
    <w:abstractNumId w:val="15"/>
    <w:lvlOverride w:ilvl="0">
      <w:startOverride w:val="1"/>
    </w:lvlOverride>
  </w:num>
  <w:num w:numId="29" w16cid:durableId="315769393">
    <w:abstractNumId w:val="15"/>
    <w:lvlOverride w:ilvl="0">
      <w:startOverride w:val="1"/>
    </w:lvlOverride>
  </w:num>
  <w:num w:numId="30" w16cid:durableId="308364257">
    <w:abstractNumId w:val="15"/>
    <w:lvlOverride w:ilvl="0">
      <w:startOverride w:val="1"/>
    </w:lvlOverride>
  </w:num>
  <w:num w:numId="31" w16cid:durableId="666372019">
    <w:abstractNumId w:val="18"/>
  </w:num>
  <w:num w:numId="32" w16cid:durableId="837112844">
    <w:abstractNumId w:val="15"/>
    <w:lvlOverride w:ilvl="0">
      <w:startOverride w:val="1"/>
    </w:lvlOverride>
  </w:num>
  <w:num w:numId="33" w16cid:durableId="1420908259">
    <w:abstractNumId w:val="15"/>
    <w:lvlOverride w:ilvl="0">
      <w:startOverride w:val="1"/>
    </w:lvlOverride>
  </w:num>
  <w:num w:numId="34" w16cid:durableId="1870996405">
    <w:abstractNumId w:val="15"/>
    <w:lvlOverride w:ilvl="0">
      <w:startOverride w:val="1"/>
    </w:lvlOverride>
  </w:num>
  <w:num w:numId="35" w16cid:durableId="1418097219">
    <w:abstractNumId w:val="15"/>
    <w:lvlOverride w:ilvl="0">
      <w:startOverride w:val="1"/>
    </w:lvlOverride>
  </w:num>
  <w:num w:numId="36" w16cid:durableId="1131093565">
    <w:abstractNumId w:val="15"/>
    <w:lvlOverride w:ilvl="0">
      <w:startOverride w:val="1"/>
    </w:lvlOverride>
  </w:num>
  <w:num w:numId="37" w16cid:durableId="476728032">
    <w:abstractNumId w:val="15"/>
    <w:lvlOverride w:ilvl="0">
      <w:startOverride w:val="1"/>
    </w:lvlOverride>
  </w:num>
  <w:num w:numId="38" w16cid:durableId="2104952673">
    <w:abstractNumId w:val="15"/>
    <w:lvlOverride w:ilvl="0">
      <w:startOverride w:val="1"/>
    </w:lvlOverride>
  </w:num>
  <w:num w:numId="39" w16cid:durableId="517816856">
    <w:abstractNumId w:val="15"/>
    <w:lvlOverride w:ilvl="0">
      <w:startOverride w:val="1"/>
    </w:lvlOverride>
  </w:num>
  <w:num w:numId="40" w16cid:durableId="1625304073">
    <w:abstractNumId w:val="0"/>
  </w:num>
  <w:num w:numId="41" w16cid:durableId="976688542">
    <w:abstractNumId w:val="1"/>
  </w:num>
  <w:num w:numId="42" w16cid:durableId="1440947441">
    <w:abstractNumId w:val="3"/>
  </w:num>
  <w:num w:numId="43" w16cid:durableId="501164655">
    <w:abstractNumId w:val="4"/>
  </w:num>
  <w:num w:numId="44" w16cid:durableId="10958612">
    <w:abstractNumId w:val="5"/>
  </w:num>
  <w:num w:numId="45" w16cid:durableId="1209756404">
    <w:abstractNumId w:val="6"/>
  </w:num>
  <w:num w:numId="46" w16cid:durableId="221253600">
    <w:abstractNumId w:val="7"/>
  </w:num>
  <w:num w:numId="47" w16cid:durableId="641234713">
    <w:abstractNumId w:val="8"/>
  </w:num>
  <w:num w:numId="48" w16cid:durableId="801113764">
    <w:abstractNumId w:val="0"/>
  </w:num>
  <w:num w:numId="49" w16cid:durableId="422726102">
    <w:abstractNumId w:val="1"/>
  </w:num>
  <w:num w:numId="50" w16cid:durableId="1366903086">
    <w:abstractNumId w:val="3"/>
  </w:num>
  <w:num w:numId="51" w16cid:durableId="724062299">
    <w:abstractNumId w:val="4"/>
  </w:num>
  <w:num w:numId="52" w16cid:durableId="40987241">
    <w:abstractNumId w:val="5"/>
  </w:num>
  <w:num w:numId="53" w16cid:durableId="1904638485">
    <w:abstractNumId w:val="6"/>
  </w:num>
  <w:num w:numId="54" w16cid:durableId="1661694412">
    <w:abstractNumId w:val="7"/>
  </w:num>
  <w:num w:numId="55" w16cid:durableId="1367562821">
    <w:abstractNumId w:val="8"/>
  </w:num>
  <w:num w:numId="56" w16cid:durableId="1455295821">
    <w:abstractNumId w:val="0"/>
  </w:num>
  <w:num w:numId="57" w16cid:durableId="1924676251">
    <w:abstractNumId w:val="1"/>
  </w:num>
  <w:num w:numId="58" w16cid:durableId="1927421922">
    <w:abstractNumId w:val="3"/>
  </w:num>
  <w:num w:numId="59" w16cid:durableId="171072188">
    <w:abstractNumId w:val="4"/>
  </w:num>
  <w:num w:numId="60" w16cid:durableId="1105346812">
    <w:abstractNumId w:val="5"/>
  </w:num>
  <w:num w:numId="61" w16cid:durableId="1074544507">
    <w:abstractNumId w:val="6"/>
  </w:num>
  <w:num w:numId="62" w16cid:durableId="668677709">
    <w:abstractNumId w:val="7"/>
  </w:num>
  <w:num w:numId="63" w16cid:durableId="135074556">
    <w:abstractNumId w:val="8"/>
  </w:num>
  <w:num w:numId="64" w16cid:durableId="536356534">
    <w:abstractNumId w:val="0"/>
  </w:num>
  <w:num w:numId="65" w16cid:durableId="1082601822">
    <w:abstractNumId w:val="1"/>
  </w:num>
  <w:num w:numId="66" w16cid:durableId="1187407610">
    <w:abstractNumId w:val="3"/>
  </w:num>
  <w:num w:numId="67" w16cid:durableId="759451532">
    <w:abstractNumId w:val="4"/>
  </w:num>
  <w:num w:numId="68" w16cid:durableId="329606761">
    <w:abstractNumId w:val="5"/>
  </w:num>
  <w:num w:numId="69" w16cid:durableId="513497606">
    <w:abstractNumId w:val="6"/>
  </w:num>
  <w:num w:numId="70" w16cid:durableId="401101951">
    <w:abstractNumId w:val="7"/>
  </w:num>
  <w:num w:numId="71" w16cid:durableId="699401262">
    <w:abstractNumId w:val="8"/>
  </w:num>
  <w:num w:numId="72" w16cid:durableId="1574074622">
    <w:abstractNumId w:val="0"/>
  </w:num>
  <w:num w:numId="73" w16cid:durableId="1693415704">
    <w:abstractNumId w:val="1"/>
  </w:num>
  <w:num w:numId="74" w16cid:durableId="511067848">
    <w:abstractNumId w:val="3"/>
  </w:num>
  <w:num w:numId="75" w16cid:durableId="533617287">
    <w:abstractNumId w:val="4"/>
  </w:num>
  <w:num w:numId="76" w16cid:durableId="400829141">
    <w:abstractNumId w:val="5"/>
  </w:num>
  <w:num w:numId="77" w16cid:durableId="463238386">
    <w:abstractNumId w:val="6"/>
  </w:num>
  <w:num w:numId="78" w16cid:durableId="1492987190">
    <w:abstractNumId w:val="7"/>
  </w:num>
  <w:num w:numId="79" w16cid:durableId="2011905362">
    <w:abstractNumId w:val="8"/>
  </w:num>
  <w:num w:numId="80" w16cid:durableId="1827742792">
    <w:abstractNumId w:val="0"/>
  </w:num>
  <w:num w:numId="81" w16cid:durableId="2146772444">
    <w:abstractNumId w:val="1"/>
  </w:num>
  <w:num w:numId="82" w16cid:durableId="1813984223">
    <w:abstractNumId w:val="3"/>
  </w:num>
  <w:num w:numId="83" w16cid:durableId="605191948">
    <w:abstractNumId w:val="4"/>
  </w:num>
  <w:num w:numId="84" w16cid:durableId="976956959">
    <w:abstractNumId w:val="5"/>
  </w:num>
  <w:num w:numId="85" w16cid:durableId="1467120991">
    <w:abstractNumId w:val="6"/>
  </w:num>
  <w:num w:numId="86" w16cid:durableId="851067594">
    <w:abstractNumId w:val="7"/>
  </w:num>
  <w:num w:numId="87" w16cid:durableId="1151942617">
    <w:abstractNumId w:val="8"/>
  </w:num>
  <w:num w:numId="88" w16cid:durableId="1430278920">
    <w:abstractNumId w:val="0"/>
  </w:num>
  <w:num w:numId="89" w16cid:durableId="625240289">
    <w:abstractNumId w:val="1"/>
  </w:num>
  <w:num w:numId="90" w16cid:durableId="653337558">
    <w:abstractNumId w:val="3"/>
  </w:num>
  <w:num w:numId="91" w16cid:durableId="1192961274">
    <w:abstractNumId w:val="4"/>
  </w:num>
  <w:num w:numId="92" w16cid:durableId="1272543862">
    <w:abstractNumId w:val="5"/>
  </w:num>
  <w:num w:numId="93" w16cid:durableId="198666812">
    <w:abstractNumId w:val="6"/>
  </w:num>
  <w:num w:numId="94" w16cid:durableId="989750266">
    <w:abstractNumId w:val="7"/>
  </w:num>
  <w:num w:numId="95" w16cid:durableId="1914049921">
    <w:abstractNumId w:val="8"/>
  </w:num>
  <w:num w:numId="96" w16cid:durableId="2052876499">
    <w:abstractNumId w:val="0"/>
  </w:num>
  <w:num w:numId="97" w16cid:durableId="1261910309">
    <w:abstractNumId w:val="1"/>
  </w:num>
  <w:num w:numId="98" w16cid:durableId="155658341">
    <w:abstractNumId w:val="3"/>
  </w:num>
  <w:num w:numId="99" w16cid:durableId="1314407181">
    <w:abstractNumId w:val="4"/>
  </w:num>
  <w:num w:numId="100" w16cid:durableId="1919249300">
    <w:abstractNumId w:val="5"/>
  </w:num>
  <w:num w:numId="101" w16cid:durableId="1564023190">
    <w:abstractNumId w:val="6"/>
  </w:num>
  <w:num w:numId="102" w16cid:durableId="142090858">
    <w:abstractNumId w:val="7"/>
  </w:num>
  <w:num w:numId="103" w16cid:durableId="1611741562">
    <w:abstractNumId w:val="8"/>
  </w:num>
  <w:num w:numId="104" w16cid:durableId="1400205980">
    <w:abstractNumId w:val="0"/>
  </w:num>
  <w:num w:numId="105" w16cid:durableId="1202128892">
    <w:abstractNumId w:val="1"/>
  </w:num>
  <w:num w:numId="106" w16cid:durableId="894391565">
    <w:abstractNumId w:val="3"/>
  </w:num>
  <w:num w:numId="107" w16cid:durableId="1860704233">
    <w:abstractNumId w:val="4"/>
  </w:num>
  <w:num w:numId="108" w16cid:durableId="1154757194">
    <w:abstractNumId w:val="5"/>
  </w:num>
  <w:num w:numId="109" w16cid:durableId="992489833">
    <w:abstractNumId w:val="6"/>
  </w:num>
  <w:num w:numId="110" w16cid:durableId="966593258">
    <w:abstractNumId w:val="7"/>
  </w:num>
  <w:num w:numId="111" w16cid:durableId="1162045778">
    <w:abstractNumId w:val="8"/>
  </w:num>
  <w:num w:numId="112" w16cid:durableId="1650475577">
    <w:abstractNumId w:val="0"/>
  </w:num>
  <w:num w:numId="113" w16cid:durableId="838428528">
    <w:abstractNumId w:val="1"/>
  </w:num>
  <w:num w:numId="114" w16cid:durableId="236211804">
    <w:abstractNumId w:val="3"/>
  </w:num>
  <w:num w:numId="115" w16cid:durableId="1567909500">
    <w:abstractNumId w:val="4"/>
  </w:num>
  <w:num w:numId="116" w16cid:durableId="618149177">
    <w:abstractNumId w:val="5"/>
  </w:num>
  <w:num w:numId="117" w16cid:durableId="1181235683">
    <w:abstractNumId w:val="6"/>
  </w:num>
  <w:num w:numId="118" w16cid:durableId="1356811121">
    <w:abstractNumId w:val="7"/>
  </w:num>
  <w:num w:numId="119" w16cid:durableId="1919900775">
    <w:abstractNumId w:val="8"/>
  </w:num>
  <w:num w:numId="120" w16cid:durableId="366150970">
    <w:abstractNumId w:val="0"/>
  </w:num>
  <w:num w:numId="121" w16cid:durableId="2065903497">
    <w:abstractNumId w:val="1"/>
  </w:num>
  <w:num w:numId="122" w16cid:durableId="249510906">
    <w:abstractNumId w:val="3"/>
  </w:num>
  <w:num w:numId="123" w16cid:durableId="441415366">
    <w:abstractNumId w:val="4"/>
  </w:num>
  <w:num w:numId="124" w16cid:durableId="1823420782">
    <w:abstractNumId w:val="5"/>
  </w:num>
  <w:num w:numId="125" w16cid:durableId="1253974412">
    <w:abstractNumId w:val="6"/>
  </w:num>
  <w:num w:numId="126" w16cid:durableId="695887499">
    <w:abstractNumId w:val="7"/>
  </w:num>
  <w:num w:numId="127" w16cid:durableId="4331976">
    <w:abstractNumId w:val="8"/>
  </w:num>
  <w:num w:numId="128" w16cid:durableId="21367025">
    <w:abstractNumId w:val="0"/>
  </w:num>
  <w:num w:numId="129" w16cid:durableId="1455712020">
    <w:abstractNumId w:val="1"/>
  </w:num>
  <w:num w:numId="130" w16cid:durableId="1966499684">
    <w:abstractNumId w:val="3"/>
  </w:num>
  <w:num w:numId="131" w16cid:durableId="1684746325">
    <w:abstractNumId w:val="4"/>
  </w:num>
  <w:num w:numId="132" w16cid:durableId="938869947">
    <w:abstractNumId w:val="5"/>
  </w:num>
  <w:num w:numId="133" w16cid:durableId="1460226808">
    <w:abstractNumId w:val="6"/>
  </w:num>
  <w:num w:numId="134" w16cid:durableId="1731149451">
    <w:abstractNumId w:val="7"/>
  </w:num>
  <w:num w:numId="135" w16cid:durableId="881403537">
    <w:abstractNumId w:val="8"/>
  </w:num>
  <w:num w:numId="136" w16cid:durableId="186598453">
    <w:abstractNumId w:val="0"/>
  </w:num>
  <w:num w:numId="137" w16cid:durableId="645475082">
    <w:abstractNumId w:val="1"/>
  </w:num>
  <w:num w:numId="138" w16cid:durableId="342438383">
    <w:abstractNumId w:val="3"/>
  </w:num>
  <w:num w:numId="139" w16cid:durableId="1796866838">
    <w:abstractNumId w:val="4"/>
  </w:num>
  <w:num w:numId="140" w16cid:durableId="2089686729">
    <w:abstractNumId w:val="5"/>
  </w:num>
  <w:num w:numId="141" w16cid:durableId="1447120370">
    <w:abstractNumId w:val="6"/>
  </w:num>
  <w:num w:numId="142" w16cid:durableId="718474373">
    <w:abstractNumId w:val="7"/>
  </w:num>
  <w:num w:numId="143" w16cid:durableId="1083649764">
    <w:abstractNumId w:val="8"/>
  </w:num>
  <w:num w:numId="144" w16cid:durableId="50464731">
    <w:abstractNumId w:val="0"/>
  </w:num>
  <w:num w:numId="145" w16cid:durableId="480581305">
    <w:abstractNumId w:val="1"/>
  </w:num>
  <w:num w:numId="146" w16cid:durableId="674842941">
    <w:abstractNumId w:val="3"/>
  </w:num>
  <w:num w:numId="147" w16cid:durableId="98573442">
    <w:abstractNumId w:val="4"/>
  </w:num>
  <w:num w:numId="148" w16cid:durableId="626663586">
    <w:abstractNumId w:val="5"/>
  </w:num>
  <w:num w:numId="149" w16cid:durableId="2060392273">
    <w:abstractNumId w:val="6"/>
  </w:num>
  <w:num w:numId="150" w16cid:durableId="78867066">
    <w:abstractNumId w:val="7"/>
  </w:num>
  <w:num w:numId="151" w16cid:durableId="1740245845">
    <w:abstractNumId w:val="8"/>
  </w:num>
  <w:num w:numId="152" w16cid:durableId="1183545089">
    <w:abstractNumId w:val="13"/>
  </w:num>
  <w:num w:numId="153" w16cid:durableId="1387416080">
    <w:abstractNumId w:val="15"/>
    <w:lvlOverride w:ilvl="0">
      <w:startOverride w:val="1"/>
    </w:lvlOverride>
  </w:num>
  <w:num w:numId="154" w16cid:durableId="138544181">
    <w:abstractNumId w:val="15"/>
    <w:lvlOverride w:ilvl="0">
      <w:startOverride w:val="1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attachedTemplate r:id="rId1"/>
  <w:linkStyles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5192"/>
    <w:rsid w:val="0000065E"/>
    <w:rsid w:val="00000806"/>
    <w:rsid w:val="00000BF2"/>
    <w:rsid w:val="0000109F"/>
    <w:rsid w:val="00001186"/>
    <w:rsid w:val="000012E2"/>
    <w:rsid w:val="00001318"/>
    <w:rsid w:val="00001B63"/>
    <w:rsid w:val="00001D0A"/>
    <w:rsid w:val="00001D2E"/>
    <w:rsid w:val="00002631"/>
    <w:rsid w:val="00003353"/>
    <w:rsid w:val="00003E67"/>
    <w:rsid w:val="00003E83"/>
    <w:rsid w:val="00004DFF"/>
    <w:rsid w:val="000055C8"/>
    <w:rsid w:val="000066A1"/>
    <w:rsid w:val="00006FD5"/>
    <w:rsid w:val="00007345"/>
    <w:rsid w:val="00007444"/>
    <w:rsid w:val="000074A0"/>
    <w:rsid w:val="00007E4F"/>
    <w:rsid w:val="00007E73"/>
    <w:rsid w:val="00010427"/>
    <w:rsid w:val="000109A3"/>
    <w:rsid w:val="00011520"/>
    <w:rsid w:val="0001156E"/>
    <w:rsid w:val="00011A3F"/>
    <w:rsid w:val="00011D19"/>
    <w:rsid w:val="0001217F"/>
    <w:rsid w:val="0001221E"/>
    <w:rsid w:val="0001231C"/>
    <w:rsid w:val="00012B6A"/>
    <w:rsid w:val="0001310B"/>
    <w:rsid w:val="000131CC"/>
    <w:rsid w:val="0001323D"/>
    <w:rsid w:val="000134BB"/>
    <w:rsid w:val="00013909"/>
    <w:rsid w:val="00014538"/>
    <w:rsid w:val="00014978"/>
    <w:rsid w:val="00014C68"/>
    <w:rsid w:val="00014DC1"/>
    <w:rsid w:val="0001508A"/>
    <w:rsid w:val="000152F6"/>
    <w:rsid w:val="0001535F"/>
    <w:rsid w:val="000153CF"/>
    <w:rsid w:val="00015449"/>
    <w:rsid w:val="0001620E"/>
    <w:rsid w:val="00016278"/>
    <w:rsid w:val="0001673D"/>
    <w:rsid w:val="00016A3E"/>
    <w:rsid w:val="00016D45"/>
    <w:rsid w:val="00016DD7"/>
    <w:rsid w:val="00016FAE"/>
    <w:rsid w:val="000171E2"/>
    <w:rsid w:val="0001731C"/>
    <w:rsid w:val="000174AF"/>
    <w:rsid w:val="00017848"/>
    <w:rsid w:val="0002026F"/>
    <w:rsid w:val="00020720"/>
    <w:rsid w:val="00020F29"/>
    <w:rsid w:val="0002169E"/>
    <w:rsid w:val="00021A39"/>
    <w:rsid w:val="000223DE"/>
    <w:rsid w:val="000229D1"/>
    <w:rsid w:val="00022BBB"/>
    <w:rsid w:val="00022F7B"/>
    <w:rsid w:val="00022F90"/>
    <w:rsid w:val="000232F8"/>
    <w:rsid w:val="0002353D"/>
    <w:rsid w:val="00023A20"/>
    <w:rsid w:val="00023C45"/>
    <w:rsid w:val="00024239"/>
    <w:rsid w:val="0002423D"/>
    <w:rsid w:val="00024B49"/>
    <w:rsid w:val="00024CD3"/>
    <w:rsid w:val="00024D42"/>
    <w:rsid w:val="00024D97"/>
    <w:rsid w:val="000252AB"/>
    <w:rsid w:val="000253CD"/>
    <w:rsid w:val="000255D6"/>
    <w:rsid w:val="0002598D"/>
    <w:rsid w:val="00025B33"/>
    <w:rsid w:val="000263C5"/>
    <w:rsid w:val="00027274"/>
    <w:rsid w:val="0003096B"/>
    <w:rsid w:val="000311D4"/>
    <w:rsid w:val="0003122C"/>
    <w:rsid w:val="000316B0"/>
    <w:rsid w:val="00031D32"/>
    <w:rsid w:val="00031DD0"/>
    <w:rsid w:val="000326B1"/>
    <w:rsid w:val="00032E9E"/>
    <w:rsid w:val="000345D9"/>
    <w:rsid w:val="00034B55"/>
    <w:rsid w:val="000367AD"/>
    <w:rsid w:val="00036C72"/>
    <w:rsid w:val="00037144"/>
    <w:rsid w:val="000371E2"/>
    <w:rsid w:val="00037418"/>
    <w:rsid w:val="000375DA"/>
    <w:rsid w:val="00037AF2"/>
    <w:rsid w:val="00040C5E"/>
    <w:rsid w:val="00041048"/>
    <w:rsid w:val="0004177F"/>
    <w:rsid w:val="00041EDC"/>
    <w:rsid w:val="00042178"/>
    <w:rsid w:val="000422A5"/>
    <w:rsid w:val="000426F4"/>
    <w:rsid w:val="000428B1"/>
    <w:rsid w:val="00042CFE"/>
    <w:rsid w:val="0004300A"/>
    <w:rsid w:val="00043A56"/>
    <w:rsid w:val="00043AA9"/>
    <w:rsid w:val="00043BB7"/>
    <w:rsid w:val="00043EC3"/>
    <w:rsid w:val="00043ED2"/>
    <w:rsid w:val="00044B67"/>
    <w:rsid w:val="00046D00"/>
    <w:rsid w:val="00046E90"/>
    <w:rsid w:val="0004716C"/>
    <w:rsid w:val="00047839"/>
    <w:rsid w:val="0005001A"/>
    <w:rsid w:val="000505FA"/>
    <w:rsid w:val="000508A7"/>
    <w:rsid w:val="00050CFC"/>
    <w:rsid w:val="00050DA1"/>
    <w:rsid w:val="00050E73"/>
    <w:rsid w:val="0005108A"/>
    <w:rsid w:val="000510E2"/>
    <w:rsid w:val="00051630"/>
    <w:rsid w:val="0005182C"/>
    <w:rsid w:val="00051896"/>
    <w:rsid w:val="0005294E"/>
    <w:rsid w:val="00052A0F"/>
    <w:rsid w:val="00052C78"/>
    <w:rsid w:val="00052E8E"/>
    <w:rsid w:val="00052F45"/>
    <w:rsid w:val="0005319C"/>
    <w:rsid w:val="00053264"/>
    <w:rsid w:val="00053424"/>
    <w:rsid w:val="00053A9B"/>
    <w:rsid w:val="00054791"/>
    <w:rsid w:val="000547AD"/>
    <w:rsid w:val="00054881"/>
    <w:rsid w:val="00054B24"/>
    <w:rsid w:val="00055CEE"/>
    <w:rsid w:val="000562A4"/>
    <w:rsid w:val="00056571"/>
    <w:rsid w:val="00056A9F"/>
    <w:rsid w:val="00056B32"/>
    <w:rsid w:val="000570A1"/>
    <w:rsid w:val="000577E6"/>
    <w:rsid w:val="00057F68"/>
    <w:rsid w:val="00060638"/>
    <w:rsid w:val="000606B9"/>
    <w:rsid w:val="000614CD"/>
    <w:rsid w:val="00061E3A"/>
    <w:rsid w:val="00062241"/>
    <w:rsid w:val="00062C2F"/>
    <w:rsid w:val="00062D05"/>
    <w:rsid w:val="0006387E"/>
    <w:rsid w:val="000639E6"/>
    <w:rsid w:val="00063C28"/>
    <w:rsid w:val="00063D1E"/>
    <w:rsid w:val="00064457"/>
    <w:rsid w:val="00064773"/>
    <w:rsid w:val="0006488F"/>
    <w:rsid w:val="00064FAD"/>
    <w:rsid w:val="00065A86"/>
    <w:rsid w:val="00065F52"/>
    <w:rsid w:val="000664F5"/>
    <w:rsid w:val="00066C60"/>
    <w:rsid w:val="00066F70"/>
    <w:rsid w:val="000676A5"/>
    <w:rsid w:val="00067861"/>
    <w:rsid w:val="00067C5B"/>
    <w:rsid w:val="0007016D"/>
    <w:rsid w:val="0007072D"/>
    <w:rsid w:val="0007074E"/>
    <w:rsid w:val="00070FD0"/>
    <w:rsid w:val="00071CBE"/>
    <w:rsid w:val="00071D67"/>
    <w:rsid w:val="00072FA1"/>
    <w:rsid w:val="00072FE5"/>
    <w:rsid w:val="00074095"/>
    <w:rsid w:val="0007421D"/>
    <w:rsid w:val="00074D2C"/>
    <w:rsid w:val="00074FCA"/>
    <w:rsid w:val="000751BF"/>
    <w:rsid w:val="00075424"/>
    <w:rsid w:val="0007590E"/>
    <w:rsid w:val="00075A44"/>
    <w:rsid w:val="00075D17"/>
    <w:rsid w:val="00075EED"/>
    <w:rsid w:val="00076156"/>
    <w:rsid w:val="0007626E"/>
    <w:rsid w:val="0007633D"/>
    <w:rsid w:val="00076523"/>
    <w:rsid w:val="00077307"/>
    <w:rsid w:val="0007798F"/>
    <w:rsid w:val="000801F6"/>
    <w:rsid w:val="00080212"/>
    <w:rsid w:val="000812CC"/>
    <w:rsid w:val="0008153E"/>
    <w:rsid w:val="000815B2"/>
    <w:rsid w:val="00081DFC"/>
    <w:rsid w:val="00081E7A"/>
    <w:rsid w:val="0008218B"/>
    <w:rsid w:val="0008233A"/>
    <w:rsid w:val="00082B8B"/>
    <w:rsid w:val="00082F3B"/>
    <w:rsid w:val="00083643"/>
    <w:rsid w:val="000838D8"/>
    <w:rsid w:val="0008427C"/>
    <w:rsid w:val="000849B0"/>
    <w:rsid w:val="00085234"/>
    <w:rsid w:val="0008542E"/>
    <w:rsid w:val="00085909"/>
    <w:rsid w:val="00085B11"/>
    <w:rsid w:val="00086014"/>
    <w:rsid w:val="0008634B"/>
    <w:rsid w:val="00086388"/>
    <w:rsid w:val="000869DF"/>
    <w:rsid w:val="000878B9"/>
    <w:rsid w:val="000905B9"/>
    <w:rsid w:val="0009077F"/>
    <w:rsid w:val="000915BE"/>
    <w:rsid w:val="00091DAA"/>
    <w:rsid w:val="00092ECA"/>
    <w:rsid w:val="00092EF7"/>
    <w:rsid w:val="00092FB2"/>
    <w:rsid w:val="00093156"/>
    <w:rsid w:val="00093DFD"/>
    <w:rsid w:val="000941C3"/>
    <w:rsid w:val="0009440C"/>
    <w:rsid w:val="0009442C"/>
    <w:rsid w:val="00094D46"/>
    <w:rsid w:val="00095D04"/>
    <w:rsid w:val="00095D4F"/>
    <w:rsid w:val="0009611E"/>
    <w:rsid w:val="000A0208"/>
    <w:rsid w:val="000A06F8"/>
    <w:rsid w:val="000A09D9"/>
    <w:rsid w:val="000A11B0"/>
    <w:rsid w:val="000A1801"/>
    <w:rsid w:val="000A2A7C"/>
    <w:rsid w:val="000A2D62"/>
    <w:rsid w:val="000A2DE3"/>
    <w:rsid w:val="000A3124"/>
    <w:rsid w:val="000A3223"/>
    <w:rsid w:val="000A32CF"/>
    <w:rsid w:val="000A3451"/>
    <w:rsid w:val="000A346B"/>
    <w:rsid w:val="000A397E"/>
    <w:rsid w:val="000A3F2A"/>
    <w:rsid w:val="000A4084"/>
    <w:rsid w:val="000A4450"/>
    <w:rsid w:val="000A530A"/>
    <w:rsid w:val="000A542B"/>
    <w:rsid w:val="000A56B8"/>
    <w:rsid w:val="000A5CE9"/>
    <w:rsid w:val="000A5DB3"/>
    <w:rsid w:val="000A659F"/>
    <w:rsid w:val="000A6D38"/>
    <w:rsid w:val="000A7026"/>
    <w:rsid w:val="000A77B6"/>
    <w:rsid w:val="000A7D84"/>
    <w:rsid w:val="000B0BC8"/>
    <w:rsid w:val="000B2308"/>
    <w:rsid w:val="000B2A03"/>
    <w:rsid w:val="000B3AFE"/>
    <w:rsid w:val="000B3BD0"/>
    <w:rsid w:val="000B3C5F"/>
    <w:rsid w:val="000B501D"/>
    <w:rsid w:val="000B52D8"/>
    <w:rsid w:val="000B53A9"/>
    <w:rsid w:val="000B5654"/>
    <w:rsid w:val="000B5675"/>
    <w:rsid w:val="000B56C1"/>
    <w:rsid w:val="000B6184"/>
    <w:rsid w:val="000B6866"/>
    <w:rsid w:val="000B6BB1"/>
    <w:rsid w:val="000B7919"/>
    <w:rsid w:val="000B7A46"/>
    <w:rsid w:val="000C069A"/>
    <w:rsid w:val="000C1019"/>
    <w:rsid w:val="000C12A8"/>
    <w:rsid w:val="000C1C73"/>
    <w:rsid w:val="000C2265"/>
    <w:rsid w:val="000C244A"/>
    <w:rsid w:val="000C2AC2"/>
    <w:rsid w:val="000C3D26"/>
    <w:rsid w:val="000C46B6"/>
    <w:rsid w:val="000C47C9"/>
    <w:rsid w:val="000C49F9"/>
    <w:rsid w:val="000C4CAE"/>
    <w:rsid w:val="000C5181"/>
    <w:rsid w:val="000C538F"/>
    <w:rsid w:val="000C5EC1"/>
    <w:rsid w:val="000C640E"/>
    <w:rsid w:val="000C65BE"/>
    <w:rsid w:val="000C683B"/>
    <w:rsid w:val="000C741C"/>
    <w:rsid w:val="000C7420"/>
    <w:rsid w:val="000C7E8A"/>
    <w:rsid w:val="000D0093"/>
    <w:rsid w:val="000D0160"/>
    <w:rsid w:val="000D0242"/>
    <w:rsid w:val="000D0421"/>
    <w:rsid w:val="000D0608"/>
    <w:rsid w:val="000D12CF"/>
    <w:rsid w:val="000D1500"/>
    <w:rsid w:val="000D2936"/>
    <w:rsid w:val="000D2B80"/>
    <w:rsid w:val="000D2FA9"/>
    <w:rsid w:val="000D3A13"/>
    <w:rsid w:val="000D4023"/>
    <w:rsid w:val="000D4B04"/>
    <w:rsid w:val="000D5548"/>
    <w:rsid w:val="000D572A"/>
    <w:rsid w:val="000D5CB2"/>
    <w:rsid w:val="000D5CF5"/>
    <w:rsid w:val="000D5E91"/>
    <w:rsid w:val="000D5FA5"/>
    <w:rsid w:val="000D60AC"/>
    <w:rsid w:val="000D6955"/>
    <w:rsid w:val="000D6BDE"/>
    <w:rsid w:val="000D7B6B"/>
    <w:rsid w:val="000E0C7F"/>
    <w:rsid w:val="000E0E0C"/>
    <w:rsid w:val="000E0E92"/>
    <w:rsid w:val="000E13E8"/>
    <w:rsid w:val="000E1415"/>
    <w:rsid w:val="000E14D5"/>
    <w:rsid w:val="000E1DE1"/>
    <w:rsid w:val="000E223C"/>
    <w:rsid w:val="000E2AEF"/>
    <w:rsid w:val="000E35E8"/>
    <w:rsid w:val="000E3892"/>
    <w:rsid w:val="000E3956"/>
    <w:rsid w:val="000E41AF"/>
    <w:rsid w:val="000E4293"/>
    <w:rsid w:val="000E431A"/>
    <w:rsid w:val="000E4388"/>
    <w:rsid w:val="000E4541"/>
    <w:rsid w:val="000E4629"/>
    <w:rsid w:val="000E4A9C"/>
    <w:rsid w:val="000E5188"/>
    <w:rsid w:val="000E51E7"/>
    <w:rsid w:val="000E5576"/>
    <w:rsid w:val="000E5655"/>
    <w:rsid w:val="000E5721"/>
    <w:rsid w:val="000E5EA0"/>
    <w:rsid w:val="000E5F48"/>
    <w:rsid w:val="000E61D5"/>
    <w:rsid w:val="000E6A83"/>
    <w:rsid w:val="000E7039"/>
    <w:rsid w:val="000E78D6"/>
    <w:rsid w:val="000E7A35"/>
    <w:rsid w:val="000E7C2F"/>
    <w:rsid w:val="000F0F02"/>
    <w:rsid w:val="000F137F"/>
    <w:rsid w:val="000F1B1D"/>
    <w:rsid w:val="000F2062"/>
    <w:rsid w:val="000F2266"/>
    <w:rsid w:val="000F312F"/>
    <w:rsid w:val="000F3BED"/>
    <w:rsid w:val="000F4177"/>
    <w:rsid w:val="000F4792"/>
    <w:rsid w:val="000F4ED4"/>
    <w:rsid w:val="000F52DD"/>
    <w:rsid w:val="000F559F"/>
    <w:rsid w:val="000F5623"/>
    <w:rsid w:val="000F5748"/>
    <w:rsid w:val="000F5ADB"/>
    <w:rsid w:val="000F5C43"/>
    <w:rsid w:val="000F5D3C"/>
    <w:rsid w:val="000F5D92"/>
    <w:rsid w:val="000F67BB"/>
    <w:rsid w:val="000F68DB"/>
    <w:rsid w:val="000F69C7"/>
    <w:rsid w:val="000F75B3"/>
    <w:rsid w:val="000F7650"/>
    <w:rsid w:val="00100D54"/>
    <w:rsid w:val="00101263"/>
    <w:rsid w:val="0010148E"/>
    <w:rsid w:val="00102E08"/>
    <w:rsid w:val="00103483"/>
    <w:rsid w:val="00103742"/>
    <w:rsid w:val="00103A5A"/>
    <w:rsid w:val="00103FE9"/>
    <w:rsid w:val="0010427A"/>
    <w:rsid w:val="0010433B"/>
    <w:rsid w:val="0010497E"/>
    <w:rsid w:val="00104BF3"/>
    <w:rsid w:val="00104FDA"/>
    <w:rsid w:val="001053A7"/>
    <w:rsid w:val="00105637"/>
    <w:rsid w:val="00105DFB"/>
    <w:rsid w:val="00106195"/>
    <w:rsid w:val="00106CF5"/>
    <w:rsid w:val="00107903"/>
    <w:rsid w:val="00107AA2"/>
    <w:rsid w:val="0011007F"/>
    <w:rsid w:val="00110476"/>
    <w:rsid w:val="00110553"/>
    <w:rsid w:val="00110941"/>
    <w:rsid w:val="00111106"/>
    <w:rsid w:val="0011137F"/>
    <w:rsid w:val="0011170F"/>
    <w:rsid w:val="00112A4A"/>
    <w:rsid w:val="00112B20"/>
    <w:rsid w:val="00113136"/>
    <w:rsid w:val="001139CA"/>
    <w:rsid w:val="00113AA8"/>
    <w:rsid w:val="00114D8F"/>
    <w:rsid w:val="00114DCA"/>
    <w:rsid w:val="00114E54"/>
    <w:rsid w:val="0011516E"/>
    <w:rsid w:val="001151D0"/>
    <w:rsid w:val="0011547F"/>
    <w:rsid w:val="001154CF"/>
    <w:rsid w:val="00115F57"/>
    <w:rsid w:val="00116378"/>
    <w:rsid w:val="0011649B"/>
    <w:rsid w:val="00116574"/>
    <w:rsid w:val="001169C0"/>
    <w:rsid w:val="00116AF8"/>
    <w:rsid w:val="0011760F"/>
    <w:rsid w:val="00117629"/>
    <w:rsid w:val="001206F8"/>
    <w:rsid w:val="0012088C"/>
    <w:rsid w:val="0012090A"/>
    <w:rsid w:val="0012101A"/>
    <w:rsid w:val="00121331"/>
    <w:rsid w:val="001213B6"/>
    <w:rsid w:val="0012151E"/>
    <w:rsid w:val="00122302"/>
    <w:rsid w:val="001226A9"/>
    <w:rsid w:val="00122727"/>
    <w:rsid w:val="00122BC7"/>
    <w:rsid w:val="00123059"/>
    <w:rsid w:val="001233B6"/>
    <w:rsid w:val="0012373B"/>
    <w:rsid w:val="001241DB"/>
    <w:rsid w:val="001241DD"/>
    <w:rsid w:val="001248BA"/>
    <w:rsid w:val="00124E56"/>
    <w:rsid w:val="001253CF"/>
    <w:rsid w:val="00125A2A"/>
    <w:rsid w:val="00125A57"/>
    <w:rsid w:val="00125C09"/>
    <w:rsid w:val="001265CA"/>
    <w:rsid w:val="00126CDF"/>
    <w:rsid w:val="0012710D"/>
    <w:rsid w:val="001277DC"/>
    <w:rsid w:val="00127D15"/>
    <w:rsid w:val="001300B2"/>
    <w:rsid w:val="0013016C"/>
    <w:rsid w:val="001306DA"/>
    <w:rsid w:val="0013084E"/>
    <w:rsid w:val="00130CC1"/>
    <w:rsid w:val="00130DD9"/>
    <w:rsid w:val="001311EB"/>
    <w:rsid w:val="0013132F"/>
    <w:rsid w:val="001316F9"/>
    <w:rsid w:val="0013206C"/>
    <w:rsid w:val="00132320"/>
    <w:rsid w:val="001327DF"/>
    <w:rsid w:val="00132BE9"/>
    <w:rsid w:val="00133334"/>
    <w:rsid w:val="001333F0"/>
    <w:rsid w:val="00134C69"/>
    <w:rsid w:val="00134DE3"/>
    <w:rsid w:val="001350F4"/>
    <w:rsid w:val="0013612F"/>
    <w:rsid w:val="0013719E"/>
    <w:rsid w:val="0013723C"/>
    <w:rsid w:val="00137733"/>
    <w:rsid w:val="00137B3D"/>
    <w:rsid w:val="00137B8A"/>
    <w:rsid w:val="00137C7E"/>
    <w:rsid w:val="00137F04"/>
    <w:rsid w:val="00140386"/>
    <w:rsid w:val="00141D75"/>
    <w:rsid w:val="00142740"/>
    <w:rsid w:val="00142F7E"/>
    <w:rsid w:val="00142FBB"/>
    <w:rsid w:val="001438BA"/>
    <w:rsid w:val="00143EFB"/>
    <w:rsid w:val="00144727"/>
    <w:rsid w:val="001449BD"/>
    <w:rsid w:val="00144CDB"/>
    <w:rsid w:val="00145360"/>
    <w:rsid w:val="00145D1E"/>
    <w:rsid w:val="00145D3F"/>
    <w:rsid w:val="00145EAE"/>
    <w:rsid w:val="0014668E"/>
    <w:rsid w:val="00146A19"/>
    <w:rsid w:val="00146EBF"/>
    <w:rsid w:val="001479C6"/>
    <w:rsid w:val="00147A73"/>
    <w:rsid w:val="001507A2"/>
    <w:rsid w:val="00150A69"/>
    <w:rsid w:val="00150C60"/>
    <w:rsid w:val="00151215"/>
    <w:rsid w:val="00151D62"/>
    <w:rsid w:val="00151F27"/>
    <w:rsid w:val="0015246D"/>
    <w:rsid w:val="001525F0"/>
    <w:rsid w:val="001528D5"/>
    <w:rsid w:val="0015323E"/>
    <w:rsid w:val="001538AF"/>
    <w:rsid w:val="00153A94"/>
    <w:rsid w:val="00153E65"/>
    <w:rsid w:val="00154253"/>
    <w:rsid w:val="00154BB8"/>
    <w:rsid w:val="0015556C"/>
    <w:rsid w:val="0015648C"/>
    <w:rsid w:val="00156637"/>
    <w:rsid w:val="001569DF"/>
    <w:rsid w:val="00156F77"/>
    <w:rsid w:val="00157A43"/>
    <w:rsid w:val="00160D99"/>
    <w:rsid w:val="00160E0A"/>
    <w:rsid w:val="0016108F"/>
    <w:rsid w:val="00161208"/>
    <w:rsid w:val="00161F92"/>
    <w:rsid w:val="00161FC4"/>
    <w:rsid w:val="001623EB"/>
    <w:rsid w:val="001625E9"/>
    <w:rsid w:val="00162913"/>
    <w:rsid w:val="00162C7E"/>
    <w:rsid w:val="00162E38"/>
    <w:rsid w:val="001644B9"/>
    <w:rsid w:val="0016494D"/>
    <w:rsid w:val="00164E7E"/>
    <w:rsid w:val="001665AE"/>
    <w:rsid w:val="00166720"/>
    <w:rsid w:val="00167318"/>
    <w:rsid w:val="001673D6"/>
    <w:rsid w:val="001679B2"/>
    <w:rsid w:val="00167E4F"/>
    <w:rsid w:val="0017072B"/>
    <w:rsid w:val="00171907"/>
    <w:rsid w:val="00171B87"/>
    <w:rsid w:val="00171BC5"/>
    <w:rsid w:val="00172527"/>
    <w:rsid w:val="001725F3"/>
    <w:rsid w:val="00172990"/>
    <w:rsid w:val="00172A68"/>
    <w:rsid w:val="00172B06"/>
    <w:rsid w:val="00173306"/>
    <w:rsid w:val="001737B0"/>
    <w:rsid w:val="001754F4"/>
    <w:rsid w:val="00175738"/>
    <w:rsid w:val="0017590F"/>
    <w:rsid w:val="001762D4"/>
    <w:rsid w:val="0017633E"/>
    <w:rsid w:val="00176749"/>
    <w:rsid w:val="00176864"/>
    <w:rsid w:val="00176937"/>
    <w:rsid w:val="0017732C"/>
    <w:rsid w:val="00177ABA"/>
    <w:rsid w:val="00177BC2"/>
    <w:rsid w:val="00180245"/>
    <w:rsid w:val="001802BC"/>
    <w:rsid w:val="00180824"/>
    <w:rsid w:val="00180F57"/>
    <w:rsid w:val="0018128A"/>
    <w:rsid w:val="001819DF"/>
    <w:rsid w:val="00181AD9"/>
    <w:rsid w:val="0018345B"/>
    <w:rsid w:val="00183AD7"/>
    <w:rsid w:val="00184394"/>
    <w:rsid w:val="00184801"/>
    <w:rsid w:val="00184DBE"/>
    <w:rsid w:val="00185084"/>
    <w:rsid w:val="0018528C"/>
    <w:rsid w:val="00185BA9"/>
    <w:rsid w:val="001864D1"/>
    <w:rsid w:val="001864EF"/>
    <w:rsid w:val="00187075"/>
    <w:rsid w:val="00187744"/>
    <w:rsid w:val="00190497"/>
    <w:rsid w:val="00190A52"/>
    <w:rsid w:val="00190D38"/>
    <w:rsid w:val="0019168D"/>
    <w:rsid w:val="001916B9"/>
    <w:rsid w:val="00191AC0"/>
    <w:rsid w:val="00191FE3"/>
    <w:rsid w:val="0019275E"/>
    <w:rsid w:val="00193343"/>
    <w:rsid w:val="00193B26"/>
    <w:rsid w:val="0019403A"/>
    <w:rsid w:val="001945B2"/>
    <w:rsid w:val="00195323"/>
    <w:rsid w:val="00195873"/>
    <w:rsid w:val="001963B4"/>
    <w:rsid w:val="001968B8"/>
    <w:rsid w:val="00196CED"/>
    <w:rsid w:val="00196D3F"/>
    <w:rsid w:val="00197C37"/>
    <w:rsid w:val="00197CBB"/>
    <w:rsid w:val="00197FB1"/>
    <w:rsid w:val="001A040F"/>
    <w:rsid w:val="001A076D"/>
    <w:rsid w:val="001A0E6F"/>
    <w:rsid w:val="001A1EB4"/>
    <w:rsid w:val="001A2367"/>
    <w:rsid w:val="001A243E"/>
    <w:rsid w:val="001A29E6"/>
    <w:rsid w:val="001A2BAE"/>
    <w:rsid w:val="001A2F16"/>
    <w:rsid w:val="001A305D"/>
    <w:rsid w:val="001A3490"/>
    <w:rsid w:val="001A3B3D"/>
    <w:rsid w:val="001A3BCD"/>
    <w:rsid w:val="001A413F"/>
    <w:rsid w:val="001A4549"/>
    <w:rsid w:val="001A60A2"/>
    <w:rsid w:val="001A6206"/>
    <w:rsid w:val="001A7442"/>
    <w:rsid w:val="001A7760"/>
    <w:rsid w:val="001A7DE5"/>
    <w:rsid w:val="001B1027"/>
    <w:rsid w:val="001B1410"/>
    <w:rsid w:val="001B2151"/>
    <w:rsid w:val="001B254D"/>
    <w:rsid w:val="001B26F9"/>
    <w:rsid w:val="001B328A"/>
    <w:rsid w:val="001B351A"/>
    <w:rsid w:val="001B37B0"/>
    <w:rsid w:val="001B4F05"/>
    <w:rsid w:val="001B508F"/>
    <w:rsid w:val="001B6D5C"/>
    <w:rsid w:val="001B6DF0"/>
    <w:rsid w:val="001C0438"/>
    <w:rsid w:val="001C06D1"/>
    <w:rsid w:val="001C09B7"/>
    <w:rsid w:val="001C0C8D"/>
    <w:rsid w:val="001C1433"/>
    <w:rsid w:val="001C14F9"/>
    <w:rsid w:val="001C195B"/>
    <w:rsid w:val="001C1EBC"/>
    <w:rsid w:val="001C26C2"/>
    <w:rsid w:val="001C29CF"/>
    <w:rsid w:val="001C2E9E"/>
    <w:rsid w:val="001C3D76"/>
    <w:rsid w:val="001C3DD5"/>
    <w:rsid w:val="001C3FB6"/>
    <w:rsid w:val="001C43D7"/>
    <w:rsid w:val="001C4407"/>
    <w:rsid w:val="001C4D04"/>
    <w:rsid w:val="001C57F7"/>
    <w:rsid w:val="001C5F44"/>
    <w:rsid w:val="001C6432"/>
    <w:rsid w:val="001C6824"/>
    <w:rsid w:val="001C6B81"/>
    <w:rsid w:val="001C77F7"/>
    <w:rsid w:val="001C7A21"/>
    <w:rsid w:val="001C7B53"/>
    <w:rsid w:val="001D0CB0"/>
    <w:rsid w:val="001D1F44"/>
    <w:rsid w:val="001D2248"/>
    <w:rsid w:val="001D2748"/>
    <w:rsid w:val="001D32A3"/>
    <w:rsid w:val="001D46C0"/>
    <w:rsid w:val="001D47D9"/>
    <w:rsid w:val="001D4887"/>
    <w:rsid w:val="001D5011"/>
    <w:rsid w:val="001D511E"/>
    <w:rsid w:val="001D52D5"/>
    <w:rsid w:val="001D5BD4"/>
    <w:rsid w:val="001D6080"/>
    <w:rsid w:val="001D608D"/>
    <w:rsid w:val="001D61BD"/>
    <w:rsid w:val="001D64AF"/>
    <w:rsid w:val="001D6F94"/>
    <w:rsid w:val="001D763A"/>
    <w:rsid w:val="001D798A"/>
    <w:rsid w:val="001E04AF"/>
    <w:rsid w:val="001E11E3"/>
    <w:rsid w:val="001E15E6"/>
    <w:rsid w:val="001E2323"/>
    <w:rsid w:val="001E28B4"/>
    <w:rsid w:val="001E2969"/>
    <w:rsid w:val="001E2CC4"/>
    <w:rsid w:val="001E2FC5"/>
    <w:rsid w:val="001E390D"/>
    <w:rsid w:val="001E3E8A"/>
    <w:rsid w:val="001E46F0"/>
    <w:rsid w:val="001E4E63"/>
    <w:rsid w:val="001E4F65"/>
    <w:rsid w:val="001E5071"/>
    <w:rsid w:val="001E5368"/>
    <w:rsid w:val="001E53D9"/>
    <w:rsid w:val="001E540E"/>
    <w:rsid w:val="001E59C0"/>
    <w:rsid w:val="001E5E03"/>
    <w:rsid w:val="001E6246"/>
    <w:rsid w:val="001E6453"/>
    <w:rsid w:val="001E6919"/>
    <w:rsid w:val="001E698F"/>
    <w:rsid w:val="001E6B3E"/>
    <w:rsid w:val="001E6CED"/>
    <w:rsid w:val="001E6E0D"/>
    <w:rsid w:val="001E7873"/>
    <w:rsid w:val="001E7C1E"/>
    <w:rsid w:val="001F014D"/>
    <w:rsid w:val="001F025A"/>
    <w:rsid w:val="001F0EEB"/>
    <w:rsid w:val="001F1468"/>
    <w:rsid w:val="001F14CF"/>
    <w:rsid w:val="001F1889"/>
    <w:rsid w:val="001F28EA"/>
    <w:rsid w:val="001F304F"/>
    <w:rsid w:val="001F4F5C"/>
    <w:rsid w:val="001F541E"/>
    <w:rsid w:val="001F57FE"/>
    <w:rsid w:val="001F596F"/>
    <w:rsid w:val="001F620D"/>
    <w:rsid w:val="001F6617"/>
    <w:rsid w:val="001F743A"/>
    <w:rsid w:val="001F74B0"/>
    <w:rsid w:val="001F7576"/>
    <w:rsid w:val="00200D3A"/>
    <w:rsid w:val="00201550"/>
    <w:rsid w:val="00201954"/>
    <w:rsid w:val="00201CE8"/>
    <w:rsid w:val="002020FE"/>
    <w:rsid w:val="002023AD"/>
    <w:rsid w:val="002024B4"/>
    <w:rsid w:val="002024BA"/>
    <w:rsid w:val="00202D24"/>
    <w:rsid w:val="00202FA5"/>
    <w:rsid w:val="00203342"/>
    <w:rsid w:val="0020508D"/>
    <w:rsid w:val="00205698"/>
    <w:rsid w:val="0020596E"/>
    <w:rsid w:val="00205A1B"/>
    <w:rsid w:val="00205DFA"/>
    <w:rsid w:val="0020625D"/>
    <w:rsid w:val="00206514"/>
    <w:rsid w:val="0020711B"/>
    <w:rsid w:val="0020768E"/>
    <w:rsid w:val="002078DB"/>
    <w:rsid w:val="00207E1F"/>
    <w:rsid w:val="002105A9"/>
    <w:rsid w:val="0021081F"/>
    <w:rsid w:val="00210A7D"/>
    <w:rsid w:val="00210B12"/>
    <w:rsid w:val="002113A2"/>
    <w:rsid w:val="002113B4"/>
    <w:rsid w:val="00211D13"/>
    <w:rsid w:val="00212612"/>
    <w:rsid w:val="00213500"/>
    <w:rsid w:val="00213AE5"/>
    <w:rsid w:val="00213C41"/>
    <w:rsid w:val="00214619"/>
    <w:rsid w:val="00214D9F"/>
    <w:rsid w:val="00215727"/>
    <w:rsid w:val="0021572F"/>
    <w:rsid w:val="002158BD"/>
    <w:rsid w:val="00215C95"/>
    <w:rsid w:val="00215E53"/>
    <w:rsid w:val="002160B2"/>
    <w:rsid w:val="00216182"/>
    <w:rsid w:val="0021622F"/>
    <w:rsid w:val="00217141"/>
    <w:rsid w:val="00217758"/>
    <w:rsid w:val="00217D4C"/>
    <w:rsid w:val="00220177"/>
    <w:rsid w:val="00220204"/>
    <w:rsid w:val="00220410"/>
    <w:rsid w:val="00220FB2"/>
    <w:rsid w:val="00221507"/>
    <w:rsid w:val="002219BC"/>
    <w:rsid w:val="00221AC7"/>
    <w:rsid w:val="00221BD0"/>
    <w:rsid w:val="00221C7F"/>
    <w:rsid w:val="00221F2C"/>
    <w:rsid w:val="002224D1"/>
    <w:rsid w:val="002227BA"/>
    <w:rsid w:val="00222CBF"/>
    <w:rsid w:val="00222DB6"/>
    <w:rsid w:val="002241CA"/>
    <w:rsid w:val="00224385"/>
    <w:rsid w:val="002246E1"/>
    <w:rsid w:val="00224B9D"/>
    <w:rsid w:val="002253C3"/>
    <w:rsid w:val="0022554E"/>
    <w:rsid w:val="0022562A"/>
    <w:rsid w:val="00225EFA"/>
    <w:rsid w:val="0022605E"/>
    <w:rsid w:val="0022685F"/>
    <w:rsid w:val="00226B1B"/>
    <w:rsid w:val="00226B79"/>
    <w:rsid w:val="00227423"/>
    <w:rsid w:val="002308B5"/>
    <w:rsid w:val="00230B92"/>
    <w:rsid w:val="00231791"/>
    <w:rsid w:val="00231DC7"/>
    <w:rsid w:val="002322AA"/>
    <w:rsid w:val="002323C0"/>
    <w:rsid w:val="002325C7"/>
    <w:rsid w:val="002336EB"/>
    <w:rsid w:val="002337E5"/>
    <w:rsid w:val="00233CA3"/>
    <w:rsid w:val="0023402E"/>
    <w:rsid w:val="002345E3"/>
    <w:rsid w:val="00234B88"/>
    <w:rsid w:val="002350AA"/>
    <w:rsid w:val="00235712"/>
    <w:rsid w:val="0023612A"/>
    <w:rsid w:val="00236441"/>
    <w:rsid w:val="00236692"/>
    <w:rsid w:val="00237273"/>
    <w:rsid w:val="00237317"/>
    <w:rsid w:val="002375A5"/>
    <w:rsid w:val="0023794B"/>
    <w:rsid w:val="00237B3A"/>
    <w:rsid w:val="002400CF"/>
    <w:rsid w:val="00240D1F"/>
    <w:rsid w:val="00241C8A"/>
    <w:rsid w:val="002425C3"/>
    <w:rsid w:val="0024395E"/>
    <w:rsid w:val="00243D4C"/>
    <w:rsid w:val="002440FF"/>
    <w:rsid w:val="002445E2"/>
    <w:rsid w:val="00244C31"/>
    <w:rsid w:val="00244C8A"/>
    <w:rsid w:val="00244E98"/>
    <w:rsid w:val="00245491"/>
    <w:rsid w:val="00245968"/>
    <w:rsid w:val="00245EE4"/>
    <w:rsid w:val="002462E1"/>
    <w:rsid w:val="0024630E"/>
    <w:rsid w:val="00246926"/>
    <w:rsid w:val="00247207"/>
    <w:rsid w:val="00247442"/>
    <w:rsid w:val="002474D0"/>
    <w:rsid w:val="002502A0"/>
    <w:rsid w:val="00250335"/>
    <w:rsid w:val="00251258"/>
    <w:rsid w:val="0025136B"/>
    <w:rsid w:val="00252630"/>
    <w:rsid w:val="00252CE1"/>
    <w:rsid w:val="0025346C"/>
    <w:rsid w:val="00253C09"/>
    <w:rsid w:val="00253C2C"/>
    <w:rsid w:val="00253D83"/>
    <w:rsid w:val="0025438F"/>
    <w:rsid w:val="002545F7"/>
    <w:rsid w:val="00254ABB"/>
    <w:rsid w:val="00254CBB"/>
    <w:rsid w:val="00254F68"/>
    <w:rsid w:val="00255309"/>
    <w:rsid w:val="0025562F"/>
    <w:rsid w:val="00255A9D"/>
    <w:rsid w:val="00256030"/>
    <w:rsid w:val="00256676"/>
    <w:rsid w:val="00256FA3"/>
    <w:rsid w:val="00257058"/>
    <w:rsid w:val="00257178"/>
    <w:rsid w:val="002571A2"/>
    <w:rsid w:val="0026093E"/>
    <w:rsid w:val="00260BF9"/>
    <w:rsid w:val="00260D10"/>
    <w:rsid w:val="002651A5"/>
    <w:rsid w:val="00265364"/>
    <w:rsid w:val="00266090"/>
    <w:rsid w:val="00266097"/>
    <w:rsid w:val="00266597"/>
    <w:rsid w:val="002676C5"/>
    <w:rsid w:val="002677ED"/>
    <w:rsid w:val="00267E3E"/>
    <w:rsid w:val="00270021"/>
    <w:rsid w:val="00270638"/>
    <w:rsid w:val="00270D17"/>
    <w:rsid w:val="00270F79"/>
    <w:rsid w:val="0027270A"/>
    <w:rsid w:val="00272C25"/>
    <w:rsid w:val="00273F0D"/>
    <w:rsid w:val="00274687"/>
    <w:rsid w:val="00274E8B"/>
    <w:rsid w:val="00275B49"/>
    <w:rsid w:val="00275C51"/>
    <w:rsid w:val="00275D93"/>
    <w:rsid w:val="00276401"/>
    <w:rsid w:val="00276D77"/>
    <w:rsid w:val="00276EA8"/>
    <w:rsid w:val="002773B0"/>
    <w:rsid w:val="0027746B"/>
    <w:rsid w:val="0027773E"/>
    <w:rsid w:val="00277A0F"/>
    <w:rsid w:val="00281409"/>
    <w:rsid w:val="00281420"/>
    <w:rsid w:val="0028162F"/>
    <w:rsid w:val="00281ADE"/>
    <w:rsid w:val="00282168"/>
    <w:rsid w:val="002835EB"/>
    <w:rsid w:val="00283806"/>
    <w:rsid w:val="002839C7"/>
    <w:rsid w:val="00284001"/>
    <w:rsid w:val="00284146"/>
    <w:rsid w:val="002841CE"/>
    <w:rsid w:val="0028435D"/>
    <w:rsid w:val="002844DF"/>
    <w:rsid w:val="00284805"/>
    <w:rsid w:val="00284DD4"/>
    <w:rsid w:val="00285537"/>
    <w:rsid w:val="00285893"/>
    <w:rsid w:val="0028598C"/>
    <w:rsid w:val="00285A00"/>
    <w:rsid w:val="00286848"/>
    <w:rsid w:val="0028685E"/>
    <w:rsid w:val="002873EA"/>
    <w:rsid w:val="00287BC1"/>
    <w:rsid w:val="00287EC2"/>
    <w:rsid w:val="00287F07"/>
    <w:rsid w:val="002903B4"/>
    <w:rsid w:val="0029046A"/>
    <w:rsid w:val="002909DF"/>
    <w:rsid w:val="00291F12"/>
    <w:rsid w:val="00292815"/>
    <w:rsid w:val="00293076"/>
    <w:rsid w:val="00294500"/>
    <w:rsid w:val="002947C9"/>
    <w:rsid w:val="00294D03"/>
    <w:rsid w:val="00295953"/>
    <w:rsid w:val="00295BCC"/>
    <w:rsid w:val="002960D4"/>
    <w:rsid w:val="00296146"/>
    <w:rsid w:val="00296353"/>
    <w:rsid w:val="002965C9"/>
    <w:rsid w:val="00296C24"/>
    <w:rsid w:val="00296C2A"/>
    <w:rsid w:val="00296D51"/>
    <w:rsid w:val="002970C9"/>
    <w:rsid w:val="00297125"/>
    <w:rsid w:val="002A04C7"/>
    <w:rsid w:val="002A0758"/>
    <w:rsid w:val="002A0C6E"/>
    <w:rsid w:val="002A1125"/>
    <w:rsid w:val="002A1CBB"/>
    <w:rsid w:val="002A1F95"/>
    <w:rsid w:val="002A272E"/>
    <w:rsid w:val="002A288B"/>
    <w:rsid w:val="002A2AF8"/>
    <w:rsid w:val="002A2CCE"/>
    <w:rsid w:val="002A2E23"/>
    <w:rsid w:val="002A3126"/>
    <w:rsid w:val="002A4422"/>
    <w:rsid w:val="002A4C5B"/>
    <w:rsid w:val="002A51B0"/>
    <w:rsid w:val="002A5455"/>
    <w:rsid w:val="002A5640"/>
    <w:rsid w:val="002A56F1"/>
    <w:rsid w:val="002A60DC"/>
    <w:rsid w:val="002A6583"/>
    <w:rsid w:val="002A6920"/>
    <w:rsid w:val="002A6D08"/>
    <w:rsid w:val="002A770E"/>
    <w:rsid w:val="002A7AC1"/>
    <w:rsid w:val="002A7B7B"/>
    <w:rsid w:val="002B0036"/>
    <w:rsid w:val="002B0653"/>
    <w:rsid w:val="002B075F"/>
    <w:rsid w:val="002B24D2"/>
    <w:rsid w:val="002B2591"/>
    <w:rsid w:val="002B2731"/>
    <w:rsid w:val="002B296A"/>
    <w:rsid w:val="002B2B46"/>
    <w:rsid w:val="002B307A"/>
    <w:rsid w:val="002B32DA"/>
    <w:rsid w:val="002B331B"/>
    <w:rsid w:val="002B3442"/>
    <w:rsid w:val="002B3691"/>
    <w:rsid w:val="002B3C58"/>
    <w:rsid w:val="002B3C63"/>
    <w:rsid w:val="002B3D3A"/>
    <w:rsid w:val="002B4323"/>
    <w:rsid w:val="002B44C9"/>
    <w:rsid w:val="002B46AC"/>
    <w:rsid w:val="002B5092"/>
    <w:rsid w:val="002B55DD"/>
    <w:rsid w:val="002B5E21"/>
    <w:rsid w:val="002B5E9B"/>
    <w:rsid w:val="002B6BD0"/>
    <w:rsid w:val="002B712A"/>
    <w:rsid w:val="002B7717"/>
    <w:rsid w:val="002B7E33"/>
    <w:rsid w:val="002C10E6"/>
    <w:rsid w:val="002C2091"/>
    <w:rsid w:val="002C2110"/>
    <w:rsid w:val="002C22D6"/>
    <w:rsid w:val="002C2D09"/>
    <w:rsid w:val="002C3BCF"/>
    <w:rsid w:val="002C3BFC"/>
    <w:rsid w:val="002C4373"/>
    <w:rsid w:val="002C462D"/>
    <w:rsid w:val="002C482C"/>
    <w:rsid w:val="002C593A"/>
    <w:rsid w:val="002C61B6"/>
    <w:rsid w:val="002C6500"/>
    <w:rsid w:val="002C6660"/>
    <w:rsid w:val="002C6981"/>
    <w:rsid w:val="002C6D2B"/>
    <w:rsid w:val="002C7087"/>
    <w:rsid w:val="002C7191"/>
    <w:rsid w:val="002C77DA"/>
    <w:rsid w:val="002C7AC4"/>
    <w:rsid w:val="002C7DD2"/>
    <w:rsid w:val="002D0816"/>
    <w:rsid w:val="002D0F9F"/>
    <w:rsid w:val="002D111C"/>
    <w:rsid w:val="002D150A"/>
    <w:rsid w:val="002D151B"/>
    <w:rsid w:val="002D15F3"/>
    <w:rsid w:val="002D1F84"/>
    <w:rsid w:val="002D2137"/>
    <w:rsid w:val="002D25FD"/>
    <w:rsid w:val="002D2F7C"/>
    <w:rsid w:val="002D30F4"/>
    <w:rsid w:val="002D3912"/>
    <w:rsid w:val="002D415B"/>
    <w:rsid w:val="002D4F4E"/>
    <w:rsid w:val="002D557F"/>
    <w:rsid w:val="002D5873"/>
    <w:rsid w:val="002D6126"/>
    <w:rsid w:val="002D617D"/>
    <w:rsid w:val="002D61E8"/>
    <w:rsid w:val="002D65B3"/>
    <w:rsid w:val="002D663B"/>
    <w:rsid w:val="002D6963"/>
    <w:rsid w:val="002D70DB"/>
    <w:rsid w:val="002D7189"/>
    <w:rsid w:val="002D7689"/>
    <w:rsid w:val="002D79AC"/>
    <w:rsid w:val="002D79C6"/>
    <w:rsid w:val="002E0163"/>
    <w:rsid w:val="002E022A"/>
    <w:rsid w:val="002E1120"/>
    <w:rsid w:val="002E1513"/>
    <w:rsid w:val="002E1AC6"/>
    <w:rsid w:val="002E1C9C"/>
    <w:rsid w:val="002E21B8"/>
    <w:rsid w:val="002E234C"/>
    <w:rsid w:val="002E23BA"/>
    <w:rsid w:val="002E246C"/>
    <w:rsid w:val="002E2F75"/>
    <w:rsid w:val="002E5110"/>
    <w:rsid w:val="002E536A"/>
    <w:rsid w:val="002E6418"/>
    <w:rsid w:val="002E66EA"/>
    <w:rsid w:val="002E6ABF"/>
    <w:rsid w:val="002E7932"/>
    <w:rsid w:val="002E7CD1"/>
    <w:rsid w:val="002F033C"/>
    <w:rsid w:val="002F0C90"/>
    <w:rsid w:val="002F0DE6"/>
    <w:rsid w:val="002F2488"/>
    <w:rsid w:val="002F3872"/>
    <w:rsid w:val="002F392B"/>
    <w:rsid w:val="002F3BB2"/>
    <w:rsid w:val="002F400D"/>
    <w:rsid w:val="002F4830"/>
    <w:rsid w:val="002F4D74"/>
    <w:rsid w:val="002F54F9"/>
    <w:rsid w:val="002F59FF"/>
    <w:rsid w:val="002F5C86"/>
    <w:rsid w:val="002F5EF0"/>
    <w:rsid w:val="002F6304"/>
    <w:rsid w:val="002F6337"/>
    <w:rsid w:val="002F6AD2"/>
    <w:rsid w:val="002F6B63"/>
    <w:rsid w:val="002F6BC2"/>
    <w:rsid w:val="002F7103"/>
    <w:rsid w:val="002F75C7"/>
    <w:rsid w:val="002F7797"/>
    <w:rsid w:val="002F7FF6"/>
    <w:rsid w:val="00300082"/>
    <w:rsid w:val="003004D0"/>
    <w:rsid w:val="003017F9"/>
    <w:rsid w:val="00301D4B"/>
    <w:rsid w:val="003020AD"/>
    <w:rsid w:val="0030237F"/>
    <w:rsid w:val="00302EB9"/>
    <w:rsid w:val="00304131"/>
    <w:rsid w:val="00304145"/>
    <w:rsid w:val="00304DA4"/>
    <w:rsid w:val="00305252"/>
    <w:rsid w:val="003056EF"/>
    <w:rsid w:val="003060FF"/>
    <w:rsid w:val="003062AE"/>
    <w:rsid w:val="00306C32"/>
    <w:rsid w:val="003071CE"/>
    <w:rsid w:val="0030779A"/>
    <w:rsid w:val="003079E5"/>
    <w:rsid w:val="00310298"/>
    <w:rsid w:val="003111B1"/>
    <w:rsid w:val="00311539"/>
    <w:rsid w:val="0031189F"/>
    <w:rsid w:val="003124CB"/>
    <w:rsid w:val="003130DC"/>
    <w:rsid w:val="00314149"/>
    <w:rsid w:val="00314A68"/>
    <w:rsid w:val="00314DF3"/>
    <w:rsid w:val="00315567"/>
    <w:rsid w:val="003157D4"/>
    <w:rsid w:val="003158AF"/>
    <w:rsid w:val="00315D14"/>
    <w:rsid w:val="003160A3"/>
    <w:rsid w:val="0031623A"/>
    <w:rsid w:val="00316950"/>
    <w:rsid w:val="00316DE4"/>
    <w:rsid w:val="0031748F"/>
    <w:rsid w:val="003178F9"/>
    <w:rsid w:val="00317ABA"/>
    <w:rsid w:val="00317BDA"/>
    <w:rsid w:val="00317C80"/>
    <w:rsid w:val="00317DB4"/>
    <w:rsid w:val="00320541"/>
    <w:rsid w:val="0032054E"/>
    <w:rsid w:val="003208C4"/>
    <w:rsid w:val="00320A26"/>
    <w:rsid w:val="0032184B"/>
    <w:rsid w:val="00321975"/>
    <w:rsid w:val="00321F39"/>
    <w:rsid w:val="003221F6"/>
    <w:rsid w:val="0032263D"/>
    <w:rsid w:val="003229B5"/>
    <w:rsid w:val="00322DEC"/>
    <w:rsid w:val="00323217"/>
    <w:rsid w:val="00323CBA"/>
    <w:rsid w:val="00323DC8"/>
    <w:rsid w:val="0032405E"/>
    <w:rsid w:val="00324408"/>
    <w:rsid w:val="00324547"/>
    <w:rsid w:val="00324FD4"/>
    <w:rsid w:val="00325102"/>
    <w:rsid w:val="00325439"/>
    <w:rsid w:val="0032595E"/>
    <w:rsid w:val="003259DD"/>
    <w:rsid w:val="00325AD7"/>
    <w:rsid w:val="00325AE8"/>
    <w:rsid w:val="00325CC8"/>
    <w:rsid w:val="0032640B"/>
    <w:rsid w:val="003266FC"/>
    <w:rsid w:val="00326776"/>
    <w:rsid w:val="00326EFB"/>
    <w:rsid w:val="00326FC9"/>
    <w:rsid w:val="003271D7"/>
    <w:rsid w:val="0032722B"/>
    <w:rsid w:val="00327400"/>
    <w:rsid w:val="0032789D"/>
    <w:rsid w:val="003301FD"/>
    <w:rsid w:val="00330962"/>
    <w:rsid w:val="00331211"/>
    <w:rsid w:val="00331387"/>
    <w:rsid w:val="00331C4A"/>
    <w:rsid w:val="00331EE4"/>
    <w:rsid w:val="003328A8"/>
    <w:rsid w:val="003328D3"/>
    <w:rsid w:val="0033297F"/>
    <w:rsid w:val="00332C87"/>
    <w:rsid w:val="00333486"/>
    <w:rsid w:val="00333535"/>
    <w:rsid w:val="003338BD"/>
    <w:rsid w:val="003338EB"/>
    <w:rsid w:val="00333951"/>
    <w:rsid w:val="0033399B"/>
    <w:rsid w:val="00333C94"/>
    <w:rsid w:val="00333D24"/>
    <w:rsid w:val="00334068"/>
    <w:rsid w:val="0033463D"/>
    <w:rsid w:val="00334E17"/>
    <w:rsid w:val="003350E8"/>
    <w:rsid w:val="00335436"/>
    <w:rsid w:val="00336C09"/>
    <w:rsid w:val="003375F1"/>
    <w:rsid w:val="003377F2"/>
    <w:rsid w:val="00337B0C"/>
    <w:rsid w:val="0034019E"/>
    <w:rsid w:val="0034065F"/>
    <w:rsid w:val="00340A70"/>
    <w:rsid w:val="00340BAD"/>
    <w:rsid w:val="00340D85"/>
    <w:rsid w:val="00341005"/>
    <w:rsid w:val="00341348"/>
    <w:rsid w:val="0034155E"/>
    <w:rsid w:val="0034161E"/>
    <w:rsid w:val="003417F2"/>
    <w:rsid w:val="00342316"/>
    <w:rsid w:val="003429B0"/>
    <w:rsid w:val="00343F89"/>
    <w:rsid w:val="00344A2B"/>
    <w:rsid w:val="00344B0F"/>
    <w:rsid w:val="003461C6"/>
    <w:rsid w:val="00346D99"/>
    <w:rsid w:val="00346E09"/>
    <w:rsid w:val="00346EBD"/>
    <w:rsid w:val="003477B3"/>
    <w:rsid w:val="00347A39"/>
    <w:rsid w:val="00347BBF"/>
    <w:rsid w:val="00350682"/>
    <w:rsid w:val="003513E0"/>
    <w:rsid w:val="00351EA4"/>
    <w:rsid w:val="00351F31"/>
    <w:rsid w:val="00352243"/>
    <w:rsid w:val="00352CFA"/>
    <w:rsid w:val="00352D04"/>
    <w:rsid w:val="0035331A"/>
    <w:rsid w:val="003535A7"/>
    <w:rsid w:val="00353C4A"/>
    <w:rsid w:val="00353DF9"/>
    <w:rsid w:val="00354446"/>
    <w:rsid w:val="0035467F"/>
    <w:rsid w:val="003556CA"/>
    <w:rsid w:val="003559C7"/>
    <w:rsid w:val="00355D59"/>
    <w:rsid w:val="003564B8"/>
    <w:rsid w:val="00356603"/>
    <w:rsid w:val="003566B9"/>
    <w:rsid w:val="003567E5"/>
    <w:rsid w:val="003569E3"/>
    <w:rsid w:val="003576BD"/>
    <w:rsid w:val="003606E1"/>
    <w:rsid w:val="00360A1C"/>
    <w:rsid w:val="00360B24"/>
    <w:rsid w:val="0036108E"/>
    <w:rsid w:val="0036186D"/>
    <w:rsid w:val="003627D1"/>
    <w:rsid w:val="003634C4"/>
    <w:rsid w:val="00363AC8"/>
    <w:rsid w:val="00365244"/>
    <w:rsid w:val="00365687"/>
    <w:rsid w:val="00365C59"/>
    <w:rsid w:val="003661E8"/>
    <w:rsid w:val="00366322"/>
    <w:rsid w:val="003665C9"/>
    <w:rsid w:val="003668C6"/>
    <w:rsid w:val="00366A46"/>
    <w:rsid w:val="00367077"/>
    <w:rsid w:val="003673D7"/>
    <w:rsid w:val="00367D08"/>
    <w:rsid w:val="00367DAC"/>
    <w:rsid w:val="003700A0"/>
    <w:rsid w:val="0037091D"/>
    <w:rsid w:val="00370959"/>
    <w:rsid w:val="00370BBF"/>
    <w:rsid w:val="003714B0"/>
    <w:rsid w:val="0037161E"/>
    <w:rsid w:val="00371C07"/>
    <w:rsid w:val="00372BE3"/>
    <w:rsid w:val="00373862"/>
    <w:rsid w:val="00373B71"/>
    <w:rsid w:val="00374324"/>
    <w:rsid w:val="0037467B"/>
    <w:rsid w:val="0037473E"/>
    <w:rsid w:val="003748F3"/>
    <w:rsid w:val="00374F5D"/>
    <w:rsid w:val="0037523E"/>
    <w:rsid w:val="003756E7"/>
    <w:rsid w:val="00375AEA"/>
    <w:rsid w:val="0037618F"/>
    <w:rsid w:val="00376E83"/>
    <w:rsid w:val="00376EFF"/>
    <w:rsid w:val="00376FAD"/>
    <w:rsid w:val="003775F8"/>
    <w:rsid w:val="00377790"/>
    <w:rsid w:val="003777FA"/>
    <w:rsid w:val="00377B58"/>
    <w:rsid w:val="00380512"/>
    <w:rsid w:val="00380C23"/>
    <w:rsid w:val="00380D2A"/>
    <w:rsid w:val="003813C3"/>
    <w:rsid w:val="003818FC"/>
    <w:rsid w:val="00381E23"/>
    <w:rsid w:val="00381FEF"/>
    <w:rsid w:val="0038239A"/>
    <w:rsid w:val="00382483"/>
    <w:rsid w:val="00382713"/>
    <w:rsid w:val="003828A4"/>
    <w:rsid w:val="00383447"/>
    <w:rsid w:val="00383667"/>
    <w:rsid w:val="00383E5B"/>
    <w:rsid w:val="00384D31"/>
    <w:rsid w:val="0038544F"/>
    <w:rsid w:val="003854B5"/>
    <w:rsid w:val="00385C51"/>
    <w:rsid w:val="00385CCF"/>
    <w:rsid w:val="003869EC"/>
    <w:rsid w:val="003875F3"/>
    <w:rsid w:val="00387D47"/>
    <w:rsid w:val="00387FBD"/>
    <w:rsid w:val="003903D4"/>
    <w:rsid w:val="003904AC"/>
    <w:rsid w:val="00390777"/>
    <w:rsid w:val="003907C5"/>
    <w:rsid w:val="003907F4"/>
    <w:rsid w:val="00390ACC"/>
    <w:rsid w:val="00390D00"/>
    <w:rsid w:val="00391565"/>
    <w:rsid w:val="0039189C"/>
    <w:rsid w:val="0039196B"/>
    <w:rsid w:val="003929EB"/>
    <w:rsid w:val="00392B05"/>
    <w:rsid w:val="00392C23"/>
    <w:rsid w:val="00392D61"/>
    <w:rsid w:val="0039329A"/>
    <w:rsid w:val="00393456"/>
    <w:rsid w:val="00393992"/>
    <w:rsid w:val="00393C38"/>
    <w:rsid w:val="00394277"/>
    <w:rsid w:val="00394ABE"/>
    <w:rsid w:val="00394F0C"/>
    <w:rsid w:val="0039520F"/>
    <w:rsid w:val="00395705"/>
    <w:rsid w:val="00396317"/>
    <w:rsid w:val="00396C1E"/>
    <w:rsid w:val="003973E2"/>
    <w:rsid w:val="00397793"/>
    <w:rsid w:val="003977C5"/>
    <w:rsid w:val="00397DDE"/>
    <w:rsid w:val="003A0294"/>
    <w:rsid w:val="003A0522"/>
    <w:rsid w:val="003A0B40"/>
    <w:rsid w:val="003A119C"/>
    <w:rsid w:val="003A1676"/>
    <w:rsid w:val="003A16AF"/>
    <w:rsid w:val="003A25F5"/>
    <w:rsid w:val="003A2BE2"/>
    <w:rsid w:val="003A2E47"/>
    <w:rsid w:val="003A3059"/>
    <w:rsid w:val="003A3357"/>
    <w:rsid w:val="003A350B"/>
    <w:rsid w:val="003A40D7"/>
    <w:rsid w:val="003A42BF"/>
    <w:rsid w:val="003A4818"/>
    <w:rsid w:val="003A525C"/>
    <w:rsid w:val="003A57CB"/>
    <w:rsid w:val="003A5B0D"/>
    <w:rsid w:val="003A647F"/>
    <w:rsid w:val="003A68CD"/>
    <w:rsid w:val="003A7152"/>
    <w:rsid w:val="003A7B93"/>
    <w:rsid w:val="003B02C3"/>
    <w:rsid w:val="003B0359"/>
    <w:rsid w:val="003B08B4"/>
    <w:rsid w:val="003B0E9B"/>
    <w:rsid w:val="003B11F1"/>
    <w:rsid w:val="003B19E9"/>
    <w:rsid w:val="003B1A8A"/>
    <w:rsid w:val="003B2DF1"/>
    <w:rsid w:val="003B32E4"/>
    <w:rsid w:val="003B369D"/>
    <w:rsid w:val="003B3BDC"/>
    <w:rsid w:val="003B3BDD"/>
    <w:rsid w:val="003B3EAE"/>
    <w:rsid w:val="003B50B3"/>
    <w:rsid w:val="003B566D"/>
    <w:rsid w:val="003B5B41"/>
    <w:rsid w:val="003B5FCE"/>
    <w:rsid w:val="003B6101"/>
    <w:rsid w:val="003B6815"/>
    <w:rsid w:val="003B68BC"/>
    <w:rsid w:val="003B6AFF"/>
    <w:rsid w:val="003B6C31"/>
    <w:rsid w:val="003B709A"/>
    <w:rsid w:val="003B77F6"/>
    <w:rsid w:val="003B7D48"/>
    <w:rsid w:val="003C0049"/>
    <w:rsid w:val="003C1239"/>
    <w:rsid w:val="003C17CD"/>
    <w:rsid w:val="003C17DE"/>
    <w:rsid w:val="003C2060"/>
    <w:rsid w:val="003C2517"/>
    <w:rsid w:val="003C2772"/>
    <w:rsid w:val="003C2CA3"/>
    <w:rsid w:val="003C2DF0"/>
    <w:rsid w:val="003C2EDA"/>
    <w:rsid w:val="003C3986"/>
    <w:rsid w:val="003C3E04"/>
    <w:rsid w:val="003C4100"/>
    <w:rsid w:val="003C4388"/>
    <w:rsid w:val="003C4A0A"/>
    <w:rsid w:val="003C4AF4"/>
    <w:rsid w:val="003C4D66"/>
    <w:rsid w:val="003C5009"/>
    <w:rsid w:val="003C56E4"/>
    <w:rsid w:val="003C5712"/>
    <w:rsid w:val="003C58EF"/>
    <w:rsid w:val="003C5AB0"/>
    <w:rsid w:val="003C6884"/>
    <w:rsid w:val="003C6E08"/>
    <w:rsid w:val="003C7529"/>
    <w:rsid w:val="003C76D6"/>
    <w:rsid w:val="003C77BF"/>
    <w:rsid w:val="003D0073"/>
    <w:rsid w:val="003D02CE"/>
    <w:rsid w:val="003D0346"/>
    <w:rsid w:val="003D128A"/>
    <w:rsid w:val="003D13C3"/>
    <w:rsid w:val="003D140B"/>
    <w:rsid w:val="003D1924"/>
    <w:rsid w:val="003D1E90"/>
    <w:rsid w:val="003D2D89"/>
    <w:rsid w:val="003D2DE5"/>
    <w:rsid w:val="003D3150"/>
    <w:rsid w:val="003D3A25"/>
    <w:rsid w:val="003D3E01"/>
    <w:rsid w:val="003D3E53"/>
    <w:rsid w:val="003D448B"/>
    <w:rsid w:val="003D4A7F"/>
    <w:rsid w:val="003D5074"/>
    <w:rsid w:val="003D5476"/>
    <w:rsid w:val="003D697D"/>
    <w:rsid w:val="003D728A"/>
    <w:rsid w:val="003D73D3"/>
    <w:rsid w:val="003D7B87"/>
    <w:rsid w:val="003D7B89"/>
    <w:rsid w:val="003D7CB5"/>
    <w:rsid w:val="003D7F3A"/>
    <w:rsid w:val="003E06F9"/>
    <w:rsid w:val="003E0A92"/>
    <w:rsid w:val="003E0BEB"/>
    <w:rsid w:val="003E16F3"/>
    <w:rsid w:val="003E1767"/>
    <w:rsid w:val="003E17F7"/>
    <w:rsid w:val="003E28E3"/>
    <w:rsid w:val="003E3CCD"/>
    <w:rsid w:val="003E4A7F"/>
    <w:rsid w:val="003E4C22"/>
    <w:rsid w:val="003E4F44"/>
    <w:rsid w:val="003E53B4"/>
    <w:rsid w:val="003E5CB5"/>
    <w:rsid w:val="003E5F8A"/>
    <w:rsid w:val="003E695C"/>
    <w:rsid w:val="003E7663"/>
    <w:rsid w:val="003E7D85"/>
    <w:rsid w:val="003F0072"/>
    <w:rsid w:val="003F1243"/>
    <w:rsid w:val="003F19B4"/>
    <w:rsid w:val="003F1D0D"/>
    <w:rsid w:val="003F1DBD"/>
    <w:rsid w:val="003F258A"/>
    <w:rsid w:val="003F2662"/>
    <w:rsid w:val="003F272E"/>
    <w:rsid w:val="003F346F"/>
    <w:rsid w:val="003F3984"/>
    <w:rsid w:val="003F3E05"/>
    <w:rsid w:val="003F4C73"/>
    <w:rsid w:val="003F53E1"/>
    <w:rsid w:val="003F59D3"/>
    <w:rsid w:val="003F5ECB"/>
    <w:rsid w:val="003F5F47"/>
    <w:rsid w:val="003F5F5B"/>
    <w:rsid w:val="003F65AA"/>
    <w:rsid w:val="003F67DD"/>
    <w:rsid w:val="003F6812"/>
    <w:rsid w:val="003F6CE8"/>
    <w:rsid w:val="003F6EBE"/>
    <w:rsid w:val="003F6F6C"/>
    <w:rsid w:val="003F7075"/>
    <w:rsid w:val="003F7ABC"/>
    <w:rsid w:val="003F7E6D"/>
    <w:rsid w:val="0040021C"/>
    <w:rsid w:val="00400240"/>
    <w:rsid w:val="00400435"/>
    <w:rsid w:val="00400E51"/>
    <w:rsid w:val="00400F06"/>
    <w:rsid w:val="004010C0"/>
    <w:rsid w:val="004018FC"/>
    <w:rsid w:val="00401AEC"/>
    <w:rsid w:val="00402097"/>
    <w:rsid w:val="0040251B"/>
    <w:rsid w:val="0040270C"/>
    <w:rsid w:val="00402EF7"/>
    <w:rsid w:val="0040313B"/>
    <w:rsid w:val="004037D9"/>
    <w:rsid w:val="00404EB5"/>
    <w:rsid w:val="004052CF"/>
    <w:rsid w:val="00405770"/>
    <w:rsid w:val="00406339"/>
    <w:rsid w:val="004064A0"/>
    <w:rsid w:val="0040655F"/>
    <w:rsid w:val="004072FA"/>
    <w:rsid w:val="00410514"/>
    <w:rsid w:val="00410891"/>
    <w:rsid w:val="00411208"/>
    <w:rsid w:val="00411466"/>
    <w:rsid w:val="00411D5C"/>
    <w:rsid w:val="00411DCA"/>
    <w:rsid w:val="00411E7F"/>
    <w:rsid w:val="0041258E"/>
    <w:rsid w:val="00412FC5"/>
    <w:rsid w:val="0041320D"/>
    <w:rsid w:val="00413866"/>
    <w:rsid w:val="00414030"/>
    <w:rsid w:val="00414476"/>
    <w:rsid w:val="0041450C"/>
    <w:rsid w:val="00414C66"/>
    <w:rsid w:val="00414DD5"/>
    <w:rsid w:val="00415618"/>
    <w:rsid w:val="004156C8"/>
    <w:rsid w:val="0041580D"/>
    <w:rsid w:val="00415B60"/>
    <w:rsid w:val="00416161"/>
    <w:rsid w:val="00416C6C"/>
    <w:rsid w:val="004174CF"/>
    <w:rsid w:val="00417970"/>
    <w:rsid w:val="00417A4A"/>
    <w:rsid w:val="00420549"/>
    <w:rsid w:val="0042074F"/>
    <w:rsid w:val="0042088E"/>
    <w:rsid w:val="00420A8F"/>
    <w:rsid w:val="00420C09"/>
    <w:rsid w:val="00422459"/>
    <w:rsid w:val="00422571"/>
    <w:rsid w:val="004227F8"/>
    <w:rsid w:val="00423136"/>
    <w:rsid w:val="00423218"/>
    <w:rsid w:val="00423A24"/>
    <w:rsid w:val="00423B0B"/>
    <w:rsid w:val="004241B0"/>
    <w:rsid w:val="004246DB"/>
    <w:rsid w:val="00424D9B"/>
    <w:rsid w:val="00425BAD"/>
    <w:rsid w:val="00425CD1"/>
    <w:rsid w:val="004267EA"/>
    <w:rsid w:val="0042683E"/>
    <w:rsid w:val="004268AE"/>
    <w:rsid w:val="004269CE"/>
    <w:rsid w:val="00426F5D"/>
    <w:rsid w:val="004300CD"/>
    <w:rsid w:val="00430187"/>
    <w:rsid w:val="0043160A"/>
    <w:rsid w:val="00431617"/>
    <w:rsid w:val="00431BC4"/>
    <w:rsid w:val="0043299B"/>
    <w:rsid w:val="00432D79"/>
    <w:rsid w:val="004332C2"/>
    <w:rsid w:val="0043353C"/>
    <w:rsid w:val="00433B0F"/>
    <w:rsid w:val="00433C34"/>
    <w:rsid w:val="00434E4A"/>
    <w:rsid w:val="00434E58"/>
    <w:rsid w:val="00435093"/>
    <w:rsid w:val="00435125"/>
    <w:rsid w:val="00435449"/>
    <w:rsid w:val="00435B6C"/>
    <w:rsid w:val="00435D9D"/>
    <w:rsid w:val="004366A3"/>
    <w:rsid w:val="004366CC"/>
    <w:rsid w:val="00436B99"/>
    <w:rsid w:val="004373A3"/>
    <w:rsid w:val="00437448"/>
    <w:rsid w:val="004376B8"/>
    <w:rsid w:val="00437810"/>
    <w:rsid w:val="004378F0"/>
    <w:rsid w:val="00437A80"/>
    <w:rsid w:val="00437C04"/>
    <w:rsid w:val="00440002"/>
    <w:rsid w:val="004400AB"/>
    <w:rsid w:val="00440284"/>
    <w:rsid w:val="004402B5"/>
    <w:rsid w:val="004409B7"/>
    <w:rsid w:val="00440ACE"/>
    <w:rsid w:val="00441163"/>
    <w:rsid w:val="00441B70"/>
    <w:rsid w:val="00441FDB"/>
    <w:rsid w:val="00442050"/>
    <w:rsid w:val="004421E8"/>
    <w:rsid w:val="004423C6"/>
    <w:rsid w:val="004428E4"/>
    <w:rsid w:val="0044325C"/>
    <w:rsid w:val="004432B8"/>
    <w:rsid w:val="0044393E"/>
    <w:rsid w:val="004445E1"/>
    <w:rsid w:val="00444EB2"/>
    <w:rsid w:val="004450C4"/>
    <w:rsid w:val="004458E7"/>
    <w:rsid w:val="00445F89"/>
    <w:rsid w:val="0044620F"/>
    <w:rsid w:val="0044647E"/>
    <w:rsid w:val="004468AF"/>
    <w:rsid w:val="00447357"/>
    <w:rsid w:val="004473D0"/>
    <w:rsid w:val="00450133"/>
    <w:rsid w:val="00450161"/>
    <w:rsid w:val="00451161"/>
    <w:rsid w:val="00451815"/>
    <w:rsid w:val="004529C3"/>
    <w:rsid w:val="00453028"/>
    <w:rsid w:val="00453041"/>
    <w:rsid w:val="00453099"/>
    <w:rsid w:val="004530D5"/>
    <w:rsid w:val="004533F6"/>
    <w:rsid w:val="00453A2C"/>
    <w:rsid w:val="004546F4"/>
    <w:rsid w:val="00454C31"/>
    <w:rsid w:val="00455105"/>
    <w:rsid w:val="00455202"/>
    <w:rsid w:val="00455644"/>
    <w:rsid w:val="00456039"/>
    <w:rsid w:val="0045669B"/>
    <w:rsid w:val="00456A14"/>
    <w:rsid w:val="00456F1A"/>
    <w:rsid w:val="0045741B"/>
    <w:rsid w:val="0045743B"/>
    <w:rsid w:val="004578A3"/>
    <w:rsid w:val="00457D9B"/>
    <w:rsid w:val="00460295"/>
    <w:rsid w:val="00460689"/>
    <w:rsid w:val="00460DE4"/>
    <w:rsid w:val="0046107A"/>
    <w:rsid w:val="004612EA"/>
    <w:rsid w:val="00461885"/>
    <w:rsid w:val="00461C27"/>
    <w:rsid w:val="00461F28"/>
    <w:rsid w:val="004633B8"/>
    <w:rsid w:val="0046358C"/>
    <w:rsid w:val="004639DB"/>
    <w:rsid w:val="00463CC0"/>
    <w:rsid w:val="00463DBD"/>
    <w:rsid w:val="00464744"/>
    <w:rsid w:val="0046478C"/>
    <w:rsid w:val="00464925"/>
    <w:rsid w:val="004651CA"/>
    <w:rsid w:val="00465663"/>
    <w:rsid w:val="00465A89"/>
    <w:rsid w:val="00465E8A"/>
    <w:rsid w:val="00466079"/>
    <w:rsid w:val="00466282"/>
    <w:rsid w:val="00466608"/>
    <w:rsid w:val="00466BDA"/>
    <w:rsid w:val="00466D40"/>
    <w:rsid w:val="00467057"/>
    <w:rsid w:val="00467D2C"/>
    <w:rsid w:val="00467DF9"/>
    <w:rsid w:val="00470313"/>
    <w:rsid w:val="00470339"/>
    <w:rsid w:val="00470443"/>
    <w:rsid w:val="0047145A"/>
    <w:rsid w:val="004714B0"/>
    <w:rsid w:val="00472515"/>
    <w:rsid w:val="00472A4D"/>
    <w:rsid w:val="00473656"/>
    <w:rsid w:val="004737EB"/>
    <w:rsid w:val="00474D02"/>
    <w:rsid w:val="00474FF9"/>
    <w:rsid w:val="004750D0"/>
    <w:rsid w:val="004750F9"/>
    <w:rsid w:val="004753B2"/>
    <w:rsid w:val="004753C6"/>
    <w:rsid w:val="0047548B"/>
    <w:rsid w:val="00475533"/>
    <w:rsid w:val="004769C6"/>
    <w:rsid w:val="00476BE7"/>
    <w:rsid w:val="00476CA9"/>
    <w:rsid w:val="0047716E"/>
    <w:rsid w:val="00477198"/>
    <w:rsid w:val="004772A7"/>
    <w:rsid w:val="004772BB"/>
    <w:rsid w:val="004778D1"/>
    <w:rsid w:val="00477B7E"/>
    <w:rsid w:val="00480133"/>
    <w:rsid w:val="00480461"/>
    <w:rsid w:val="0048065E"/>
    <w:rsid w:val="004811AD"/>
    <w:rsid w:val="0048257E"/>
    <w:rsid w:val="0048274C"/>
    <w:rsid w:val="0048374A"/>
    <w:rsid w:val="00483F94"/>
    <w:rsid w:val="00483FDE"/>
    <w:rsid w:val="004842D9"/>
    <w:rsid w:val="004842DA"/>
    <w:rsid w:val="004846B6"/>
    <w:rsid w:val="004856A2"/>
    <w:rsid w:val="004859EE"/>
    <w:rsid w:val="00485BDA"/>
    <w:rsid w:val="00486563"/>
    <w:rsid w:val="00486747"/>
    <w:rsid w:val="004867DC"/>
    <w:rsid w:val="004868AE"/>
    <w:rsid w:val="00486912"/>
    <w:rsid w:val="0048712E"/>
    <w:rsid w:val="0048796F"/>
    <w:rsid w:val="00487F5A"/>
    <w:rsid w:val="004900F2"/>
    <w:rsid w:val="00490537"/>
    <w:rsid w:val="0049068F"/>
    <w:rsid w:val="00491187"/>
    <w:rsid w:val="00492AF9"/>
    <w:rsid w:val="00493258"/>
    <w:rsid w:val="00494079"/>
    <w:rsid w:val="00494359"/>
    <w:rsid w:val="0049441C"/>
    <w:rsid w:val="00495213"/>
    <w:rsid w:val="00496890"/>
    <w:rsid w:val="00496EAA"/>
    <w:rsid w:val="00497683"/>
    <w:rsid w:val="004977FD"/>
    <w:rsid w:val="004A0760"/>
    <w:rsid w:val="004A0D2C"/>
    <w:rsid w:val="004A14D2"/>
    <w:rsid w:val="004A14FE"/>
    <w:rsid w:val="004A1626"/>
    <w:rsid w:val="004A18ED"/>
    <w:rsid w:val="004A23A0"/>
    <w:rsid w:val="004A29F2"/>
    <w:rsid w:val="004A2B99"/>
    <w:rsid w:val="004A30FA"/>
    <w:rsid w:val="004A4C6B"/>
    <w:rsid w:val="004A4F51"/>
    <w:rsid w:val="004A52B9"/>
    <w:rsid w:val="004A5685"/>
    <w:rsid w:val="004A5830"/>
    <w:rsid w:val="004A617D"/>
    <w:rsid w:val="004A66BB"/>
    <w:rsid w:val="004A6821"/>
    <w:rsid w:val="004A684E"/>
    <w:rsid w:val="004A68B2"/>
    <w:rsid w:val="004A71B3"/>
    <w:rsid w:val="004A75B1"/>
    <w:rsid w:val="004A7B2B"/>
    <w:rsid w:val="004B0438"/>
    <w:rsid w:val="004B050E"/>
    <w:rsid w:val="004B0678"/>
    <w:rsid w:val="004B0736"/>
    <w:rsid w:val="004B11DE"/>
    <w:rsid w:val="004B1483"/>
    <w:rsid w:val="004B2290"/>
    <w:rsid w:val="004B2449"/>
    <w:rsid w:val="004B27CE"/>
    <w:rsid w:val="004B2B4C"/>
    <w:rsid w:val="004B2D96"/>
    <w:rsid w:val="004B31CF"/>
    <w:rsid w:val="004B378E"/>
    <w:rsid w:val="004B3895"/>
    <w:rsid w:val="004B3A73"/>
    <w:rsid w:val="004B3C67"/>
    <w:rsid w:val="004B42CD"/>
    <w:rsid w:val="004B4568"/>
    <w:rsid w:val="004B45F4"/>
    <w:rsid w:val="004B46AB"/>
    <w:rsid w:val="004B48BE"/>
    <w:rsid w:val="004B4913"/>
    <w:rsid w:val="004B51B7"/>
    <w:rsid w:val="004B6037"/>
    <w:rsid w:val="004B606B"/>
    <w:rsid w:val="004B621E"/>
    <w:rsid w:val="004B6481"/>
    <w:rsid w:val="004B7257"/>
    <w:rsid w:val="004B78A0"/>
    <w:rsid w:val="004B7A5F"/>
    <w:rsid w:val="004B7D5F"/>
    <w:rsid w:val="004C0CB5"/>
    <w:rsid w:val="004C195E"/>
    <w:rsid w:val="004C1DB3"/>
    <w:rsid w:val="004C2F45"/>
    <w:rsid w:val="004C3C2A"/>
    <w:rsid w:val="004C3C3B"/>
    <w:rsid w:val="004C3FD9"/>
    <w:rsid w:val="004C423E"/>
    <w:rsid w:val="004C45D8"/>
    <w:rsid w:val="004C479C"/>
    <w:rsid w:val="004C5709"/>
    <w:rsid w:val="004C6C0A"/>
    <w:rsid w:val="004C738F"/>
    <w:rsid w:val="004C7DFF"/>
    <w:rsid w:val="004D1C27"/>
    <w:rsid w:val="004D1D38"/>
    <w:rsid w:val="004D222B"/>
    <w:rsid w:val="004D232D"/>
    <w:rsid w:val="004D25FD"/>
    <w:rsid w:val="004D2665"/>
    <w:rsid w:val="004D2693"/>
    <w:rsid w:val="004D2F9C"/>
    <w:rsid w:val="004D308D"/>
    <w:rsid w:val="004D3AD8"/>
    <w:rsid w:val="004D40CE"/>
    <w:rsid w:val="004D416A"/>
    <w:rsid w:val="004D43D3"/>
    <w:rsid w:val="004D44B4"/>
    <w:rsid w:val="004D4939"/>
    <w:rsid w:val="004D55B3"/>
    <w:rsid w:val="004D5694"/>
    <w:rsid w:val="004D58C4"/>
    <w:rsid w:val="004D5F43"/>
    <w:rsid w:val="004D5FC2"/>
    <w:rsid w:val="004D688B"/>
    <w:rsid w:val="004D6BFE"/>
    <w:rsid w:val="004E013A"/>
    <w:rsid w:val="004E0750"/>
    <w:rsid w:val="004E07A3"/>
    <w:rsid w:val="004E237B"/>
    <w:rsid w:val="004E2794"/>
    <w:rsid w:val="004E2D60"/>
    <w:rsid w:val="004E3412"/>
    <w:rsid w:val="004E364D"/>
    <w:rsid w:val="004E39C0"/>
    <w:rsid w:val="004E3CB9"/>
    <w:rsid w:val="004E3D0A"/>
    <w:rsid w:val="004E48C7"/>
    <w:rsid w:val="004E4C0B"/>
    <w:rsid w:val="004E5122"/>
    <w:rsid w:val="004E526C"/>
    <w:rsid w:val="004E5307"/>
    <w:rsid w:val="004E5E57"/>
    <w:rsid w:val="004E6B25"/>
    <w:rsid w:val="004E6C52"/>
    <w:rsid w:val="004F0176"/>
    <w:rsid w:val="004F144E"/>
    <w:rsid w:val="004F1EB8"/>
    <w:rsid w:val="004F21D2"/>
    <w:rsid w:val="004F26A0"/>
    <w:rsid w:val="004F2D6C"/>
    <w:rsid w:val="004F2F88"/>
    <w:rsid w:val="004F304C"/>
    <w:rsid w:val="004F3418"/>
    <w:rsid w:val="004F3508"/>
    <w:rsid w:val="004F3847"/>
    <w:rsid w:val="004F3A18"/>
    <w:rsid w:val="004F3C3E"/>
    <w:rsid w:val="004F3D22"/>
    <w:rsid w:val="004F3F99"/>
    <w:rsid w:val="004F45B1"/>
    <w:rsid w:val="004F49D4"/>
    <w:rsid w:val="004F4A55"/>
    <w:rsid w:val="004F4A90"/>
    <w:rsid w:val="004F4BF7"/>
    <w:rsid w:val="004F4DC9"/>
    <w:rsid w:val="004F4FE8"/>
    <w:rsid w:val="004F58AB"/>
    <w:rsid w:val="004F5A0C"/>
    <w:rsid w:val="004F6583"/>
    <w:rsid w:val="004F6CB0"/>
    <w:rsid w:val="00500651"/>
    <w:rsid w:val="00500A58"/>
    <w:rsid w:val="00500EF3"/>
    <w:rsid w:val="00501ADC"/>
    <w:rsid w:val="00501D4D"/>
    <w:rsid w:val="00501D67"/>
    <w:rsid w:val="00502A02"/>
    <w:rsid w:val="00502D9B"/>
    <w:rsid w:val="00502ECB"/>
    <w:rsid w:val="005031AB"/>
    <w:rsid w:val="00503355"/>
    <w:rsid w:val="005033FF"/>
    <w:rsid w:val="00503B05"/>
    <w:rsid w:val="00503BA9"/>
    <w:rsid w:val="00503E28"/>
    <w:rsid w:val="0050412A"/>
    <w:rsid w:val="005042E7"/>
    <w:rsid w:val="00504B94"/>
    <w:rsid w:val="005050F0"/>
    <w:rsid w:val="005056DE"/>
    <w:rsid w:val="005057CD"/>
    <w:rsid w:val="00505C2C"/>
    <w:rsid w:val="00505D25"/>
    <w:rsid w:val="005073D9"/>
    <w:rsid w:val="005073DC"/>
    <w:rsid w:val="00507722"/>
    <w:rsid w:val="005077A7"/>
    <w:rsid w:val="005078DD"/>
    <w:rsid w:val="00507A82"/>
    <w:rsid w:val="0051080C"/>
    <w:rsid w:val="0051112D"/>
    <w:rsid w:val="005113EE"/>
    <w:rsid w:val="0051196F"/>
    <w:rsid w:val="0051242C"/>
    <w:rsid w:val="00513115"/>
    <w:rsid w:val="00513461"/>
    <w:rsid w:val="0051374B"/>
    <w:rsid w:val="0051482C"/>
    <w:rsid w:val="0051499A"/>
    <w:rsid w:val="00514CD6"/>
    <w:rsid w:val="00515B2C"/>
    <w:rsid w:val="00515B91"/>
    <w:rsid w:val="00515C86"/>
    <w:rsid w:val="00515E38"/>
    <w:rsid w:val="0051692C"/>
    <w:rsid w:val="00516C69"/>
    <w:rsid w:val="00517519"/>
    <w:rsid w:val="00517653"/>
    <w:rsid w:val="00517AA0"/>
    <w:rsid w:val="00517D1B"/>
    <w:rsid w:val="00517F2C"/>
    <w:rsid w:val="00520315"/>
    <w:rsid w:val="00520531"/>
    <w:rsid w:val="005205B9"/>
    <w:rsid w:val="00520F60"/>
    <w:rsid w:val="00521149"/>
    <w:rsid w:val="00521766"/>
    <w:rsid w:val="00521CB7"/>
    <w:rsid w:val="00523059"/>
    <w:rsid w:val="005230F0"/>
    <w:rsid w:val="00523259"/>
    <w:rsid w:val="0052328C"/>
    <w:rsid w:val="005239B5"/>
    <w:rsid w:val="00523D1D"/>
    <w:rsid w:val="0052497A"/>
    <w:rsid w:val="00524C77"/>
    <w:rsid w:val="00525290"/>
    <w:rsid w:val="005254BB"/>
    <w:rsid w:val="00525984"/>
    <w:rsid w:val="00525D0D"/>
    <w:rsid w:val="00525FAC"/>
    <w:rsid w:val="00526187"/>
    <w:rsid w:val="00526413"/>
    <w:rsid w:val="005270B3"/>
    <w:rsid w:val="005276CB"/>
    <w:rsid w:val="00527925"/>
    <w:rsid w:val="00527A58"/>
    <w:rsid w:val="00527FA2"/>
    <w:rsid w:val="0053054F"/>
    <w:rsid w:val="00530561"/>
    <w:rsid w:val="0053067E"/>
    <w:rsid w:val="00530D47"/>
    <w:rsid w:val="0053112E"/>
    <w:rsid w:val="00531684"/>
    <w:rsid w:val="00533C9B"/>
    <w:rsid w:val="00534A04"/>
    <w:rsid w:val="0053535A"/>
    <w:rsid w:val="00535602"/>
    <w:rsid w:val="00536573"/>
    <w:rsid w:val="005369DE"/>
    <w:rsid w:val="00536A41"/>
    <w:rsid w:val="005373DF"/>
    <w:rsid w:val="00540245"/>
    <w:rsid w:val="00541471"/>
    <w:rsid w:val="00541C0B"/>
    <w:rsid w:val="00542652"/>
    <w:rsid w:val="005426D9"/>
    <w:rsid w:val="00542C5A"/>
    <w:rsid w:val="005431AF"/>
    <w:rsid w:val="005437E1"/>
    <w:rsid w:val="00543EC3"/>
    <w:rsid w:val="005446BE"/>
    <w:rsid w:val="00544E24"/>
    <w:rsid w:val="00544FB0"/>
    <w:rsid w:val="0054571A"/>
    <w:rsid w:val="00545828"/>
    <w:rsid w:val="00545ED8"/>
    <w:rsid w:val="00546192"/>
    <w:rsid w:val="00546248"/>
    <w:rsid w:val="00546546"/>
    <w:rsid w:val="00546F21"/>
    <w:rsid w:val="00547591"/>
    <w:rsid w:val="00547779"/>
    <w:rsid w:val="00547BAD"/>
    <w:rsid w:val="005501C7"/>
    <w:rsid w:val="005504A2"/>
    <w:rsid w:val="00550A0F"/>
    <w:rsid w:val="00550E78"/>
    <w:rsid w:val="0055128F"/>
    <w:rsid w:val="00551781"/>
    <w:rsid w:val="005519BD"/>
    <w:rsid w:val="00551DA5"/>
    <w:rsid w:val="00552521"/>
    <w:rsid w:val="005528A5"/>
    <w:rsid w:val="00552C00"/>
    <w:rsid w:val="00553268"/>
    <w:rsid w:val="005535A9"/>
    <w:rsid w:val="00553AF2"/>
    <w:rsid w:val="00553F29"/>
    <w:rsid w:val="00554530"/>
    <w:rsid w:val="0055488E"/>
    <w:rsid w:val="0055488F"/>
    <w:rsid w:val="005549C4"/>
    <w:rsid w:val="00556757"/>
    <w:rsid w:val="005574F3"/>
    <w:rsid w:val="00557E55"/>
    <w:rsid w:val="00557E86"/>
    <w:rsid w:val="005629A4"/>
    <w:rsid w:val="00562BEF"/>
    <w:rsid w:val="00562D96"/>
    <w:rsid w:val="00563060"/>
    <w:rsid w:val="005633DC"/>
    <w:rsid w:val="00563799"/>
    <w:rsid w:val="005644CC"/>
    <w:rsid w:val="0056467C"/>
    <w:rsid w:val="00564980"/>
    <w:rsid w:val="00564B2B"/>
    <w:rsid w:val="00565669"/>
    <w:rsid w:val="005659F0"/>
    <w:rsid w:val="0056658A"/>
    <w:rsid w:val="005669E0"/>
    <w:rsid w:val="00566B7B"/>
    <w:rsid w:val="00566D2C"/>
    <w:rsid w:val="00567927"/>
    <w:rsid w:val="00567D63"/>
    <w:rsid w:val="00567DDA"/>
    <w:rsid w:val="005704A3"/>
    <w:rsid w:val="005706C3"/>
    <w:rsid w:val="0057189B"/>
    <w:rsid w:val="005718B5"/>
    <w:rsid w:val="005718F4"/>
    <w:rsid w:val="00571AEE"/>
    <w:rsid w:val="00571E33"/>
    <w:rsid w:val="00572722"/>
    <w:rsid w:val="005728C5"/>
    <w:rsid w:val="00573AB8"/>
    <w:rsid w:val="00573E7A"/>
    <w:rsid w:val="0057430B"/>
    <w:rsid w:val="00574A43"/>
    <w:rsid w:val="00574D0A"/>
    <w:rsid w:val="00575704"/>
    <w:rsid w:val="005757EA"/>
    <w:rsid w:val="00575812"/>
    <w:rsid w:val="00575DD3"/>
    <w:rsid w:val="0057623F"/>
    <w:rsid w:val="0057647D"/>
    <w:rsid w:val="00576E3F"/>
    <w:rsid w:val="00576FB2"/>
    <w:rsid w:val="005804AB"/>
    <w:rsid w:val="0058154A"/>
    <w:rsid w:val="00581BA6"/>
    <w:rsid w:val="0058232B"/>
    <w:rsid w:val="0058279F"/>
    <w:rsid w:val="005828DE"/>
    <w:rsid w:val="00582C7D"/>
    <w:rsid w:val="00582FED"/>
    <w:rsid w:val="005835C7"/>
    <w:rsid w:val="00583639"/>
    <w:rsid w:val="00583E27"/>
    <w:rsid w:val="005847D7"/>
    <w:rsid w:val="00584ABD"/>
    <w:rsid w:val="00584CBF"/>
    <w:rsid w:val="00584EF3"/>
    <w:rsid w:val="00585793"/>
    <w:rsid w:val="00585885"/>
    <w:rsid w:val="00585E87"/>
    <w:rsid w:val="005861EB"/>
    <w:rsid w:val="0058620C"/>
    <w:rsid w:val="005864BE"/>
    <w:rsid w:val="005869FB"/>
    <w:rsid w:val="00586F7F"/>
    <w:rsid w:val="00587644"/>
    <w:rsid w:val="00587851"/>
    <w:rsid w:val="00587910"/>
    <w:rsid w:val="00587D95"/>
    <w:rsid w:val="005902C1"/>
    <w:rsid w:val="005908B0"/>
    <w:rsid w:val="00590AA7"/>
    <w:rsid w:val="00590FE2"/>
    <w:rsid w:val="0059132D"/>
    <w:rsid w:val="00591561"/>
    <w:rsid w:val="00591575"/>
    <w:rsid w:val="00591925"/>
    <w:rsid w:val="00591E5A"/>
    <w:rsid w:val="00591F16"/>
    <w:rsid w:val="00592937"/>
    <w:rsid w:val="00592F71"/>
    <w:rsid w:val="00593601"/>
    <w:rsid w:val="005939B0"/>
    <w:rsid w:val="00593CD9"/>
    <w:rsid w:val="00594537"/>
    <w:rsid w:val="00594A6C"/>
    <w:rsid w:val="00594F67"/>
    <w:rsid w:val="005951CF"/>
    <w:rsid w:val="0059566A"/>
    <w:rsid w:val="00595A8F"/>
    <w:rsid w:val="00595EAC"/>
    <w:rsid w:val="00596769"/>
    <w:rsid w:val="0059679B"/>
    <w:rsid w:val="00596B0D"/>
    <w:rsid w:val="00596C60"/>
    <w:rsid w:val="00596DEC"/>
    <w:rsid w:val="00597029"/>
    <w:rsid w:val="00597558"/>
    <w:rsid w:val="00597819"/>
    <w:rsid w:val="0059789B"/>
    <w:rsid w:val="005979C9"/>
    <w:rsid w:val="00597B08"/>
    <w:rsid w:val="00597E58"/>
    <w:rsid w:val="005A0B66"/>
    <w:rsid w:val="005A119A"/>
    <w:rsid w:val="005A1B30"/>
    <w:rsid w:val="005A1C83"/>
    <w:rsid w:val="005A1E2F"/>
    <w:rsid w:val="005A280A"/>
    <w:rsid w:val="005A297B"/>
    <w:rsid w:val="005A29F7"/>
    <w:rsid w:val="005A3AF1"/>
    <w:rsid w:val="005A44DD"/>
    <w:rsid w:val="005A4A24"/>
    <w:rsid w:val="005A4D9F"/>
    <w:rsid w:val="005A4DA2"/>
    <w:rsid w:val="005A51B3"/>
    <w:rsid w:val="005A5626"/>
    <w:rsid w:val="005A57BA"/>
    <w:rsid w:val="005A59E2"/>
    <w:rsid w:val="005A59FE"/>
    <w:rsid w:val="005A6909"/>
    <w:rsid w:val="005A698C"/>
    <w:rsid w:val="005A7026"/>
    <w:rsid w:val="005A75F5"/>
    <w:rsid w:val="005B0672"/>
    <w:rsid w:val="005B1BD8"/>
    <w:rsid w:val="005B1CF5"/>
    <w:rsid w:val="005B1DF0"/>
    <w:rsid w:val="005B1EA3"/>
    <w:rsid w:val="005B1F2F"/>
    <w:rsid w:val="005B2A81"/>
    <w:rsid w:val="005B2C04"/>
    <w:rsid w:val="005B2D80"/>
    <w:rsid w:val="005B30C4"/>
    <w:rsid w:val="005B31ED"/>
    <w:rsid w:val="005B48E8"/>
    <w:rsid w:val="005B4AAD"/>
    <w:rsid w:val="005B4D44"/>
    <w:rsid w:val="005B4E86"/>
    <w:rsid w:val="005B5863"/>
    <w:rsid w:val="005B680C"/>
    <w:rsid w:val="005B777B"/>
    <w:rsid w:val="005B7787"/>
    <w:rsid w:val="005B7CBB"/>
    <w:rsid w:val="005B7E0F"/>
    <w:rsid w:val="005C0BCC"/>
    <w:rsid w:val="005C0D92"/>
    <w:rsid w:val="005C0F47"/>
    <w:rsid w:val="005C10DE"/>
    <w:rsid w:val="005C1202"/>
    <w:rsid w:val="005C1C12"/>
    <w:rsid w:val="005C1EE2"/>
    <w:rsid w:val="005C1FC7"/>
    <w:rsid w:val="005C23AE"/>
    <w:rsid w:val="005C2531"/>
    <w:rsid w:val="005C258B"/>
    <w:rsid w:val="005C2653"/>
    <w:rsid w:val="005C2D55"/>
    <w:rsid w:val="005C36A1"/>
    <w:rsid w:val="005C37EB"/>
    <w:rsid w:val="005C530A"/>
    <w:rsid w:val="005C533C"/>
    <w:rsid w:val="005C5BE9"/>
    <w:rsid w:val="005C5E03"/>
    <w:rsid w:val="005C5FDE"/>
    <w:rsid w:val="005C6013"/>
    <w:rsid w:val="005C644D"/>
    <w:rsid w:val="005C686B"/>
    <w:rsid w:val="005C6C01"/>
    <w:rsid w:val="005C712A"/>
    <w:rsid w:val="005C7B90"/>
    <w:rsid w:val="005C7E17"/>
    <w:rsid w:val="005D00A3"/>
    <w:rsid w:val="005D0115"/>
    <w:rsid w:val="005D0B21"/>
    <w:rsid w:val="005D0CF5"/>
    <w:rsid w:val="005D0CFF"/>
    <w:rsid w:val="005D17B6"/>
    <w:rsid w:val="005D1B07"/>
    <w:rsid w:val="005D1C0F"/>
    <w:rsid w:val="005D1E53"/>
    <w:rsid w:val="005D21FC"/>
    <w:rsid w:val="005D2567"/>
    <w:rsid w:val="005D3C33"/>
    <w:rsid w:val="005D3CAF"/>
    <w:rsid w:val="005D438B"/>
    <w:rsid w:val="005D5EA3"/>
    <w:rsid w:val="005D6291"/>
    <w:rsid w:val="005D64A9"/>
    <w:rsid w:val="005D68AA"/>
    <w:rsid w:val="005D69A4"/>
    <w:rsid w:val="005D6B49"/>
    <w:rsid w:val="005D76D2"/>
    <w:rsid w:val="005D787C"/>
    <w:rsid w:val="005D78BB"/>
    <w:rsid w:val="005D7E2C"/>
    <w:rsid w:val="005E00C4"/>
    <w:rsid w:val="005E119F"/>
    <w:rsid w:val="005E1813"/>
    <w:rsid w:val="005E184D"/>
    <w:rsid w:val="005E1992"/>
    <w:rsid w:val="005E2924"/>
    <w:rsid w:val="005E2EEA"/>
    <w:rsid w:val="005E302F"/>
    <w:rsid w:val="005E353C"/>
    <w:rsid w:val="005E387D"/>
    <w:rsid w:val="005E4168"/>
    <w:rsid w:val="005E43BC"/>
    <w:rsid w:val="005E57DD"/>
    <w:rsid w:val="005E58B8"/>
    <w:rsid w:val="005E5A7E"/>
    <w:rsid w:val="005E5E76"/>
    <w:rsid w:val="005E707C"/>
    <w:rsid w:val="005E7244"/>
    <w:rsid w:val="005E744F"/>
    <w:rsid w:val="005E7A59"/>
    <w:rsid w:val="005F04C7"/>
    <w:rsid w:val="005F11D2"/>
    <w:rsid w:val="005F1524"/>
    <w:rsid w:val="005F1551"/>
    <w:rsid w:val="005F1840"/>
    <w:rsid w:val="005F195B"/>
    <w:rsid w:val="005F2C45"/>
    <w:rsid w:val="005F2D2E"/>
    <w:rsid w:val="005F3BA2"/>
    <w:rsid w:val="005F4304"/>
    <w:rsid w:val="005F4346"/>
    <w:rsid w:val="005F4645"/>
    <w:rsid w:val="005F4BFE"/>
    <w:rsid w:val="005F5247"/>
    <w:rsid w:val="005F6C93"/>
    <w:rsid w:val="005F6DB8"/>
    <w:rsid w:val="005F6F9D"/>
    <w:rsid w:val="005F76A5"/>
    <w:rsid w:val="005F7B26"/>
    <w:rsid w:val="005F7D0C"/>
    <w:rsid w:val="006006BB"/>
    <w:rsid w:val="00600A84"/>
    <w:rsid w:val="00600BD8"/>
    <w:rsid w:val="00601000"/>
    <w:rsid w:val="0060185A"/>
    <w:rsid w:val="00601AF9"/>
    <w:rsid w:val="00601ED8"/>
    <w:rsid w:val="00602AFA"/>
    <w:rsid w:val="00603BA0"/>
    <w:rsid w:val="00603C9C"/>
    <w:rsid w:val="00603D15"/>
    <w:rsid w:val="00603D38"/>
    <w:rsid w:val="00603F8E"/>
    <w:rsid w:val="006050FD"/>
    <w:rsid w:val="006052C5"/>
    <w:rsid w:val="006052E7"/>
    <w:rsid w:val="0060542E"/>
    <w:rsid w:val="006054BE"/>
    <w:rsid w:val="00605D6F"/>
    <w:rsid w:val="00605EB7"/>
    <w:rsid w:val="00606135"/>
    <w:rsid w:val="0060630D"/>
    <w:rsid w:val="00607437"/>
    <w:rsid w:val="00610245"/>
    <w:rsid w:val="00610565"/>
    <w:rsid w:val="006105F0"/>
    <w:rsid w:val="00611363"/>
    <w:rsid w:val="0061150A"/>
    <w:rsid w:val="006120E1"/>
    <w:rsid w:val="00612193"/>
    <w:rsid w:val="006121B1"/>
    <w:rsid w:val="00612260"/>
    <w:rsid w:val="00612782"/>
    <w:rsid w:val="00612AB9"/>
    <w:rsid w:val="0061346F"/>
    <w:rsid w:val="0061393F"/>
    <w:rsid w:val="00613BDA"/>
    <w:rsid w:val="00613F71"/>
    <w:rsid w:val="00613FF8"/>
    <w:rsid w:val="0061614A"/>
    <w:rsid w:val="00616F70"/>
    <w:rsid w:val="006170EC"/>
    <w:rsid w:val="00617651"/>
    <w:rsid w:val="00617C58"/>
    <w:rsid w:val="00617CCF"/>
    <w:rsid w:val="00620366"/>
    <w:rsid w:val="006216AD"/>
    <w:rsid w:val="006218E8"/>
    <w:rsid w:val="0062243E"/>
    <w:rsid w:val="006225D6"/>
    <w:rsid w:val="0062267A"/>
    <w:rsid w:val="0062278F"/>
    <w:rsid w:val="00622996"/>
    <w:rsid w:val="00622AA8"/>
    <w:rsid w:val="00622DAC"/>
    <w:rsid w:val="0062323D"/>
    <w:rsid w:val="00623646"/>
    <w:rsid w:val="006239D6"/>
    <w:rsid w:val="00623A36"/>
    <w:rsid w:val="00623D2A"/>
    <w:rsid w:val="0062457D"/>
    <w:rsid w:val="006253FA"/>
    <w:rsid w:val="00626510"/>
    <w:rsid w:val="00626F21"/>
    <w:rsid w:val="0062744B"/>
    <w:rsid w:val="00627517"/>
    <w:rsid w:val="00627F79"/>
    <w:rsid w:val="00630035"/>
    <w:rsid w:val="00630056"/>
    <w:rsid w:val="0063090D"/>
    <w:rsid w:val="00630EFB"/>
    <w:rsid w:val="00630FD6"/>
    <w:rsid w:val="00631107"/>
    <w:rsid w:val="006315B0"/>
    <w:rsid w:val="00631BBD"/>
    <w:rsid w:val="00631C48"/>
    <w:rsid w:val="00631F27"/>
    <w:rsid w:val="006321C1"/>
    <w:rsid w:val="0063276A"/>
    <w:rsid w:val="006328F4"/>
    <w:rsid w:val="00632F70"/>
    <w:rsid w:val="006330A4"/>
    <w:rsid w:val="00633457"/>
    <w:rsid w:val="00633D07"/>
    <w:rsid w:val="00633D2E"/>
    <w:rsid w:val="0063454E"/>
    <w:rsid w:val="00634FFD"/>
    <w:rsid w:val="00635375"/>
    <w:rsid w:val="00635859"/>
    <w:rsid w:val="00635E66"/>
    <w:rsid w:val="00636638"/>
    <w:rsid w:val="00636D5B"/>
    <w:rsid w:val="00636E3D"/>
    <w:rsid w:val="006373F3"/>
    <w:rsid w:val="00637715"/>
    <w:rsid w:val="0064048D"/>
    <w:rsid w:val="006406BF"/>
    <w:rsid w:val="00641346"/>
    <w:rsid w:val="0064145B"/>
    <w:rsid w:val="0064158F"/>
    <w:rsid w:val="00641837"/>
    <w:rsid w:val="0064238F"/>
    <w:rsid w:val="006425AC"/>
    <w:rsid w:val="00642600"/>
    <w:rsid w:val="00642F5B"/>
    <w:rsid w:val="00643212"/>
    <w:rsid w:val="0064386A"/>
    <w:rsid w:val="00643ABB"/>
    <w:rsid w:val="00643AFD"/>
    <w:rsid w:val="00643B65"/>
    <w:rsid w:val="00643F1C"/>
    <w:rsid w:val="006442C6"/>
    <w:rsid w:val="0064444A"/>
    <w:rsid w:val="00644F54"/>
    <w:rsid w:val="00645E03"/>
    <w:rsid w:val="00645E65"/>
    <w:rsid w:val="00646173"/>
    <w:rsid w:val="006461CC"/>
    <w:rsid w:val="006461D7"/>
    <w:rsid w:val="006467ED"/>
    <w:rsid w:val="00647186"/>
    <w:rsid w:val="00647CDE"/>
    <w:rsid w:val="0065061E"/>
    <w:rsid w:val="006507CC"/>
    <w:rsid w:val="0065115D"/>
    <w:rsid w:val="00651263"/>
    <w:rsid w:val="00651346"/>
    <w:rsid w:val="006513E8"/>
    <w:rsid w:val="006514D5"/>
    <w:rsid w:val="0065233C"/>
    <w:rsid w:val="00653ACE"/>
    <w:rsid w:val="00653F53"/>
    <w:rsid w:val="00654012"/>
    <w:rsid w:val="0065430C"/>
    <w:rsid w:val="006551ED"/>
    <w:rsid w:val="0065528B"/>
    <w:rsid w:val="00656324"/>
    <w:rsid w:val="00657304"/>
    <w:rsid w:val="00657B4E"/>
    <w:rsid w:val="00657D03"/>
    <w:rsid w:val="00660F21"/>
    <w:rsid w:val="00661382"/>
    <w:rsid w:val="006619DF"/>
    <w:rsid w:val="00661E11"/>
    <w:rsid w:val="006621AF"/>
    <w:rsid w:val="00662410"/>
    <w:rsid w:val="00662965"/>
    <w:rsid w:val="00662D13"/>
    <w:rsid w:val="0066392E"/>
    <w:rsid w:val="006646FE"/>
    <w:rsid w:val="006647DD"/>
    <w:rsid w:val="00664C41"/>
    <w:rsid w:val="00665BFD"/>
    <w:rsid w:val="00666593"/>
    <w:rsid w:val="0066690B"/>
    <w:rsid w:val="00667A0A"/>
    <w:rsid w:val="0067097A"/>
    <w:rsid w:val="00671355"/>
    <w:rsid w:val="00671CB5"/>
    <w:rsid w:val="006725E4"/>
    <w:rsid w:val="00672681"/>
    <w:rsid w:val="00674107"/>
    <w:rsid w:val="00674235"/>
    <w:rsid w:val="006745F9"/>
    <w:rsid w:val="00674621"/>
    <w:rsid w:val="00674E8E"/>
    <w:rsid w:val="00675380"/>
    <w:rsid w:val="00675581"/>
    <w:rsid w:val="00675D65"/>
    <w:rsid w:val="00676902"/>
    <w:rsid w:val="0067695C"/>
    <w:rsid w:val="00676F71"/>
    <w:rsid w:val="00676F9E"/>
    <w:rsid w:val="006772E4"/>
    <w:rsid w:val="0067789D"/>
    <w:rsid w:val="006779E8"/>
    <w:rsid w:val="00680695"/>
    <w:rsid w:val="0068178F"/>
    <w:rsid w:val="006822CE"/>
    <w:rsid w:val="006827CB"/>
    <w:rsid w:val="006837C5"/>
    <w:rsid w:val="0068483B"/>
    <w:rsid w:val="00684CC5"/>
    <w:rsid w:val="0068518F"/>
    <w:rsid w:val="00685542"/>
    <w:rsid w:val="006855EF"/>
    <w:rsid w:val="0068614E"/>
    <w:rsid w:val="006861E2"/>
    <w:rsid w:val="006862BA"/>
    <w:rsid w:val="006867AA"/>
    <w:rsid w:val="00686F72"/>
    <w:rsid w:val="006870C7"/>
    <w:rsid w:val="0068719B"/>
    <w:rsid w:val="00687405"/>
    <w:rsid w:val="006877F5"/>
    <w:rsid w:val="00687CB2"/>
    <w:rsid w:val="00687CDE"/>
    <w:rsid w:val="00690037"/>
    <w:rsid w:val="00690429"/>
    <w:rsid w:val="00690A4F"/>
    <w:rsid w:val="00690DBB"/>
    <w:rsid w:val="00691037"/>
    <w:rsid w:val="0069185C"/>
    <w:rsid w:val="00692210"/>
    <w:rsid w:val="00693093"/>
    <w:rsid w:val="006934F0"/>
    <w:rsid w:val="006940B4"/>
    <w:rsid w:val="00694420"/>
    <w:rsid w:val="0069449C"/>
    <w:rsid w:val="00694552"/>
    <w:rsid w:val="0069493D"/>
    <w:rsid w:val="00694D1A"/>
    <w:rsid w:val="00694F81"/>
    <w:rsid w:val="0069500D"/>
    <w:rsid w:val="006957F2"/>
    <w:rsid w:val="006959E5"/>
    <w:rsid w:val="00695EE9"/>
    <w:rsid w:val="00696108"/>
    <w:rsid w:val="006963B4"/>
    <w:rsid w:val="00696744"/>
    <w:rsid w:val="00696787"/>
    <w:rsid w:val="00696F58"/>
    <w:rsid w:val="006976AC"/>
    <w:rsid w:val="006A03A5"/>
    <w:rsid w:val="006A0700"/>
    <w:rsid w:val="006A0A3D"/>
    <w:rsid w:val="006A1599"/>
    <w:rsid w:val="006A16BB"/>
    <w:rsid w:val="006A16DD"/>
    <w:rsid w:val="006A1989"/>
    <w:rsid w:val="006A1A4E"/>
    <w:rsid w:val="006A1D3F"/>
    <w:rsid w:val="006A230A"/>
    <w:rsid w:val="006A24DB"/>
    <w:rsid w:val="006A2793"/>
    <w:rsid w:val="006A3217"/>
    <w:rsid w:val="006A3954"/>
    <w:rsid w:val="006A3CA9"/>
    <w:rsid w:val="006A3DC6"/>
    <w:rsid w:val="006A4495"/>
    <w:rsid w:val="006A4989"/>
    <w:rsid w:val="006A4A9F"/>
    <w:rsid w:val="006A4BFB"/>
    <w:rsid w:val="006A691E"/>
    <w:rsid w:val="006A6FEF"/>
    <w:rsid w:val="006A78BC"/>
    <w:rsid w:val="006A7C95"/>
    <w:rsid w:val="006B031A"/>
    <w:rsid w:val="006B08A4"/>
    <w:rsid w:val="006B0954"/>
    <w:rsid w:val="006B0C78"/>
    <w:rsid w:val="006B17C0"/>
    <w:rsid w:val="006B2595"/>
    <w:rsid w:val="006B25B2"/>
    <w:rsid w:val="006B26E9"/>
    <w:rsid w:val="006B3D6C"/>
    <w:rsid w:val="006B3DFC"/>
    <w:rsid w:val="006B46BA"/>
    <w:rsid w:val="006B51E2"/>
    <w:rsid w:val="006B567E"/>
    <w:rsid w:val="006B75E5"/>
    <w:rsid w:val="006B787B"/>
    <w:rsid w:val="006C0777"/>
    <w:rsid w:val="006C07F9"/>
    <w:rsid w:val="006C0BF0"/>
    <w:rsid w:val="006C0C5A"/>
    <w:rsid w:val="006C0D2D"/>
    <w:rsid w:val="006C10E0"/>
    <w:rsid w:val="006C1352"/>
    <w:rsid w:val="006C1355"/>
    <w:rsid w:val="006C143B"/>
    <w:rsid w:val="006C1782"/>
    <w:rsid w:val="006C1C99"/>
    <w:rsid w:val="006C2683"/>
    <w:rsid w:val="006C3499"/>
    <w:rsid w:val="006C3776"/>
    <w:rsid w:val="006C3916"/>
    <w:rsid w:val="006C483F"/>
    <w:rsid w:val="006C4D07"/>
    <w:rsid w:val="006C55E1"/>
    <w:rsid w:val="006C5984"/>
    <w:rsid w:val="006C5AC4"/>
    <w:rsid w:val="006C5B2E"/>
    <w:rsid w:val="006C5D9E"/>
    <w:rsid w:val="006C5FEF"/>
    <w:rsid w:val="006C635B"/>
    <w:rsid w:val="006C65D4"/>
    <w:rsid w:val="006C6E15"/>
    <w:rsid w:val="006C6EB4"/>
    <w:rsid w:val="006C71B8"/>
    <w:rsid w:val="006C77BC"/>
    <w:rsid w:val="006D048D"/>
    <w:rsid w:val="006D0B5E"/>
    <w:rsid w:val="006D17E7"/>
    <w:rsid w:val="006D20D1"/>
    <w:rsid w:val="006D34DF"/>
    <w:rsid w:val="006D37A3"/>
    <w:rsid w:val="006D3800"/>
    <w:rsid w:val="006D3C4D"/>
    <w:rsid w:val="006D4611"/>
    <w:rsid w:val="006D47BF"/>
    <w:rsid w:val="006D4A4D"/>
    <w:rsid w:val="006D4DF0"/>
    <w:rsid w:val="006D4FAB"/>
    <w:rsid w:val="006D5186"/>
    <w:rsid w:val="006D54B2"/>
    <w:rsid w:val="006D551A"/>
    <w:rsid w:val="006D569E"/>
    <w:rsid w:val="006D574E"/>
    <w:rsid w:val="006D59E7"/>
    <w:rsid w:val="006D650B"/>
    <w:rsid w:val="006D7067"/>
    <w:rsid w:val="006E054F"/>
    <w:rsid w:val="006E05A3"/>
    <w:rsid w:val="006E109D"/>
    <w:rsid w:val="006E18DD"/>
    <w:rsid w:val="006E1BB6"/>
    <w:rsid w:val="006E2927"/>
    <w:rsid w:val="006E2AA8"/>
    <w:rsid w:val="006E3157"/>
    <w:rsid w:val="006E4010"/>
    <w:rsid w:val="006E5659"/>
    <w:rsid w:val="006E6E63"/>
    <w:rsid w:val="006E7045"/>
    <w:rsid w:val="006E7150"/>
    <w:rsid w:val="006E796A"/>
    <w:rsid w:val="006E7EA4"/>
    <w:rsid w:val="006F02D2"/>
    <w:rsid w:val="006F05DE"/>
    <w:rsid w:val="006F096E"/>
    <w:rsid w:val="006F0BA0"/>
    <w:rsid w:val="006F12CF"/>
    <w:rsid w:val="006F1DE5"/>
    <w:rsid w:val="006F1ED7"/>
    <w:rsid w:val="006F1FF3"/>
    <w:rsid w:val="006F2362"/>
    <w:rsid w:val="006F25C1"/>
    <w:rsid w:val="006F2B99"/>
    <w:rsid w:val="006F2D5C"/>
    <w:rsid w:val="006F2D6D"/>
    <w:rsid w:val="006F3028"/>
    <w:rsid w:val="006F3650"/>
    <w:rsid w:val="006F3709"/>
    <w:rsid w:val="006F3EF0"/>
    <w:rsid w:val="006F4165"/>
    <w:rsid w:val="006F432A"/>
    <w:rsid w:val="006F464C"/>
    <w:rsid w:val="006F47F7"/>
    <w:rsid w:val="006F50A5"/>
    <w:rsid w:val="006F5DA5"/>
    <w:rsid w:val="006F6039"/>
    <w:rsid w:val="006F7002"/>
    <w:rsid w:val="006F7F86"/>
    <w:rsid w:val="007000E2"/>
    <w:rsid w:val="0070027C"/>
    <w:rsid w:val="00700284"/>
    <w:rsid w:val="007006FE"/>
    <w:rsid w:val="0070087B"/>
    <w:rsid w:val="007008B0"/>
    <w:rsid w:val="007009DB"/>
    <w:rsid w:val="00700A1B"/>
    <w:rsid w:val="00701539"/>
    <w:rsid w:val="007016DD"/>
    <w:rsid w:val="007016F2"/>
    <w:rsid w:val="00701845"/>
    <w:rsid w:val="00701AB1"/>
    <w:rsid w:val="007027E6"/>
    <w:rsid w:val="007028D2"/>
    <w:rsid w:val="00703978"/>
    <w:rsid w:val="00703DFF"/>
    <w:rsid w:val="00703E88"/>
    <w:rsid w:val="00703FAD"/>
    <w:rsid w:val="00703FB9"/>
    <w:rsid w:val="0070405B"/>
    <w:rsid w:val="00704CEB"/>
    <w:rsid w:val="00704EAA"/>
    <w:rsid w:val="0070563A"/>
    <w:rsid w:val="00705E1F"/>
    <w:rsid w:val="00705E54"/>
    <w:rsid w:val="007062D2"/>
    <w:rsid w:val="007064C7"/>
    <w:rsid w:val="007067A8"/>
    <w:rsid w:val="00707CBF"/>
    <w:rsid w:val="00707ECF"/>
    <w:rsid w:val="0071039C"/>
    <w:rsid w:val="007108D5"/>
    <w:rsid w:val="00711190"/>
    <w:rsid w:val="0071154C"/>
    <w:rsid w:val="00711C25"/>
    <w:rsid w:val="00711C99"/>
    <w:rsid w:val="00712883"/>
    <w:rsid w:val="00712C56"/>
    <w:rsid w:val="00712DA0"/>
    <w:rsid w:val="00713182"/>
    <w:rsid w:val="007139A9"/>
    <w:rsid w:val="007150BF"/>
    <w:rsid w:val="00715650"/>
    <w:rsid w:val="00715B5C"/>
    <w:rsid w:val="00716298"/>
    <w:rsid w:val="00716CAB"/>
    <w:rsid w:val="00716D25"/>
    <w:rsid w:val="00716F05"/>
    <w:rsid w:val="00717217"/>
    <w:rsid w:val="00717417"/>
    <w:rsid w:val="00717CF1"/>
    <w:rsid w:val="00717DF0"/>
    <w:rsid w:val="00720544"/>
    <w:rsid w:val="007214F0"/>
    <w:rsid w:val="00721634"/>
    <w:rsid w:val="00721759"/>
    <w:rsid w:val="007221CE"/>
    <w:rsid w:val="00722531"/>
    <w:rsid w:val="007225CF"/>
    <w:rsid w:val="007226C3"/>
    <w:rsid w:val="0072287E"/>
    <w:rsid w:val="00722BEA"/>
    <w:rsid w:val="00722D5A"/>
    <w:rsid w:val="00722F0A"/>
    <w:rsid w:val="0072340C"/>
    <w:rsid w:val="00723496"/>
    <w:rsid w:val="0072373F"/>
    <w:rsid w:val="00723F29"/>
    <w:rsid w:val="00723F9E"/>
    <w:rsid w:val="00724D59"/>
    <w:rsid w:val="007257B9"/>
    <w:rsid w:val="00725867"/>
    <w:rsid w:val="00725BD8"/>
    <w:rsid w:val="00725DD4"/>
    <w:rsid w:val="0072649E"/>
    <w:rsid w:val="00726E41"/>
    <w:rsid w:val="0072778E"/>
    <w:rsid w:val="007277ED"/>
    <w:rsid w:val="007306CE"/>
    <w:rsid w:val="00730A62"/>
    <w:rsid w:val="00730BA4"/>
    <w:rsid w:val="00730D75"/>
    <w:rsid w:val="00730E1A"/>
    <w:rsid w:val="0073118B"/>
    <w:rsid w:val="007336A2"/>
    <w:rsid w:val="00733A93"/>
    <w:rsid w:val="00734326"/>
    <w:rsid w:val="00734FA7"/>
    <w:rsid w:val="00735597"/>
    <w:rsid w:val="0073562B"/>
    <w:rsid w:val="007357AD"/>
    <w:rsid w:val="00735EF8"/>
    <w:rsid w:val="007365F5"/>
    <w:rsid w:val="00736704"/>
    <w:rsid w:val="00736B6A"/>
    <w:rsid w:val="00736FFF"/>
    <w:rsid w:val="00737162"/>
    <w:rsid w:val="00737436"/>
    <w:rsid w:val="007379E1"/>
    <w:rsid w:val="00737ED1"/>
    <w:rsid w:val="00741D76"/>
    <w:rsid w:val="00742865"/>
    <w:rsid w:val="00742BB3"/>
    <w:rsid w:val="00742F3E"/>
    <w:rsid w:val="00743240"/>
    <w:rsid w:val="00743F8D"/>
    <w:rsid w:val="0074484E"/>
    <w:rsid w:val="00745450"/>
    <w:rsid w:val="00745546"/>
    <w:rsid w:val="007459BD"/>
    <w:rsid w:val="00745C45"/>
    <w:rsid w:val="007462F9"/>
    <w:rsid w:val="007465EB"/>
    <w:rsid w:val="00746797"/>
    <w:rsid w:val="00746C22"/>
    <w:rsid w:val="007473BD"/>
    <w:rsid w:val="007478AF"/>
    <w:rsid w:val="00747BF5"/>
    <w:rsid w:val="00750431"/>
    <w:rsid w:val="00750A38"/>
    <w:rsid w:val="00750F0E"/>
    <w:rsid w:val="00751A5E"/>
    <w:rsid w:val="00751F80"/>
    <w:rsid w:val="00751FC8"/>
    <w:rsid w:val="00752188"/>
    <w:rsid w:val="00752A79"/>
    <w:rsid w:val="007531CF"/>
    <w:rsid w:val="00753428"/>
    <w:rsid w:val="0075356A"/>
    <w:rsid w:val="007536E2"/>
    <w:rsid w:val="007538DD"/>
    <w:rsid w:val="00753907"/>
    <w:rsid w:val="00753AF2"/>
    <w:rsid w:val="00753F17"/>
    <w:rsid w:val="0075427A"/>
    <w:rsid w:val="007548FD"/>
    <w:rsid w:val="00754C60"/>
    <w:rsid w:val="00754D89"/>
    <w:rsid w:val="00754E9C"/>
    <w:rsid w:val="007552E4"/>
    <w:rsid w:val="00755678"/>
    <w:rsid w:val="00755C5C"/>
    <w:rsid w:val="007569B7"/>
    <w:rsid w:val="007569C6"/>
    <w:rsid w:val="00756C33"/>
    <w:rsid w:val="00756D1A"/>
    <w:rsid w:val="00756F9C"/>
    <w:rsid w:val="00757676"/>
    <w:rsid w:val="00757BD0"/>
    <w:rsid w:val="007607EF"/>
    <w:rsid w:val="00761152"/>
    <w:rsid w:val="00761FBE"/>
    <w:rsid w:val="0076215B"/>
    <w:rsid w:val="00762475"/>
    <w:rsid w:val="007635D4"/>
    <w:rsid w:val="00763627"/>
    <w:rsid w:val="00764472"/>
    <w:rsid w:val="00764C55"/>
    <w:rsid w:val="00765885"/>
    <w:rsid w:val="00765B72"/>
    <w:rsid w:val="00766180"/>
    <w:rsid w:val="00766B0F"/>
    <w:rsid w:val="00767253"/>
    <w:rsid w:val="007704BE"/>
    <w:rsid w:val="007716FB"/>
    <w:rsid w:val="0077223B"/>
    <w:rsid w:val="00772E75"/>
    <w:rsid w:val="007732BF"/>
    <w:rsid w:val="007747B4"/>
    <w:rsid w:val="00775933"/>
    <w:rsid w:val="00775D29"/>
    <w:rsid w:val="0077683B"/>
    <w:rsid w:val="0077753A"/>
    <w:rsid w:val="00777B7B"/>
    <w:rsid w:val="00777D31"/>
    <w:rsid w:val="007800A3"/>
    <w:rsid w:val="007800E7"/>
    <w:rsid w:val="00780DA3"/>
    <w:rsid w:val="007811C6"/>
    <w:rsid w:val="0078130B"/>
    <w:rsid w:val="00781955"/>
    <w:rsid w:val="00781E6A"/>
    <w:rsid w:val="0078228A"/>
    <w:rsid w:val="00782379"/>
    <w:rsid w:val="00782BBD"/>
    <w:rsid w:val="007832AC"/>
    <w:rsid w:val="0078406C"/>
    <w:rsid w:val="00784633"/>
    <w:rsid w:val="00784764"/>
    <w:rsid w:val="00784D75"/>
    <w:rsid w:val="00785157"/>
    <w:rsid w:val="007854C5"/>
    <w:rsid w:val="00785B75"/>
    <w:rsid w:val="007861E7"/>
    <w:rsid w:val="00786667"/>
    <w:rsid w:val="0078671A"/>
    <w:rsid w:val="00786AD9"/>
    <w:rsid w:val="00787BBE"/>
    <w:rsid w:val="00787BDE"/>
    <w:rsid w:val="00790026"/>
    <w:rsid w:val="007909F4"/>
    <w:rsid w:val="00790C2F"/>
    <w:rsid w:val="0079121A"/>
    <w:rsid w:val="00791827"/>
    <w:rsid w:val="0079242D"/>
    <w:rsid w:val="00792DEB"/>
    <w:rsid w:val="00793499"/>
    <w:rsid w:val="00793BA3"/>
    <w:rsid w:val="00793F83"/>
    <w:rsid w:val="0079479E"/>
    <w:rsid w:val="0079484A"/>
    <w:rsid w:val="007956E8"/>
    <w:rsid w:val="00795DD7"/>
    <w:rsid w:val="00795F43"/>
    <w:rsid w:val="007960DC"/>
    <w:rsid w:val="007962C0"/>
    <w:rsid w:val="0079664E"/>
    <w:rsid w:val="00796700"/>
    <w:rsid w:val="00796A5D"/>
    <w:rsid w:val="0079702D"/>
    <w:rsid w:val="007976E1"/>
    <w:rsid w:val="007979D0"/>
    <w:rsid w:val="007979D6"/>
    <w:rsid w:val="00797B7B"/>
    <w:rsid w:val="00797E9B"/>
    <w:rsid w:val="007A1102"/>
    <w:rsid w:val="007A173E"/>
    <w:rsid w:val="007A18BD"/>
    <w:rsid w:val="007A1A24"/>
    <w:rsid w:val="007A1E4A"/>
    <w:rsid w:val="007A248D"/>
    <w:rsid w:val="007A2697"/>
    <w:rsid w:val="007A2D1C"/>
    <w:rsid w:val="007A379C"/>
    <w:rsid w:val="007A494A"/>
    <w:rsid w:val="007A4B96"/>
    <w:rsid w:val="007A50C2"/>
    <w:rsid w:val="007A57D1"/>
    <w:rsid w:val="007A6690"/>
    <w:rsid w:val="007A6A6C"/>
    <w:rsid w:val="007A6C4A"/>
    <w:rsid w:val="007A7B4B"/>
    <w:rsid w:val="007A7CEE"/>
    <w:rsid w:val="007A7CF4"/>
    <w:rsid w:val="007A7F34"/>
    <w:rsid w:val="007B077A"/>
    <w:rsid w:val="007B0A41"/>
    <w:rsid w:val="007B0D68"/>
    <w:rsid w:val="007B0F07"/>
    <w:rsid w:val="007B1414"/>
    <w:rsid w:val="007B1F1E"/>
    <w:rsid w:val="007B2B7D"/>
    <w:rsid w:val="007B34B2"/>
    <w:rsid w:val="007B34D4"/>
    <w:rsid w:val="007B35E3"/>
    <w:rsid w:val="007B3D18"/>
    <w:rsid w:val="007B53DF"/>
    <w:rsid w:val="007B5794"/>
    <w:rsid w:val="007B6522"/>
    <w:rsid w:val="007B73D3"/>
    <w:rsid w:val="007B7632"/>
    <w:rsid w:val="007B765E"/>
    <w:rsid w:val="007B796B"/>
    <w:rsid w:val="007B7CBD"/>
    <w:rsid w:val="007B7CF4"/>
    <w:rsid w:val="007B7D78"/>
    <w:rsid w:val="007C0A60"/>
    <w:rsid w:val="007C14E6"/>
    <w:rsid w:val="007C27C1"/>
    <w:rsid w:val="007C2899"/>
    <w:rsid w:val="007C3311"/>
    <w:rsid w:val="007C33D7"/>
    <w:rsid w:val="007C362E"/>
    <w:rsid w:val="007C4AED"/>
    <w:rsid w:val="007C5045"/>
    <w:rsid w:val="007C5273"/>
    <w:rsid w:val="007C532B"/>
    <w:rsid w:val="007C550C"/>
    <w:rsid w:val="007C5538"/>
    <w:rsid w:val="007C58A7"/>
    <w:rsid w:val="007C5B24"/>
    <w:rsid w:val="007C5D71"/>
    <w:rsid w:val="007C5EBF"/>
    <w:rsid w:val="007C6315"/>
    <w:rsid w:val="007C73AC"/>
    <w:rsid w:val="007C759B"/>
    <w:rsid w:val="007C7601"/>
    <w:rsid w:val="007C7AA1"/>
    <w:rsid w:val="007D01B5"/>
    <w:rsid w:val="007D03CD"/>
    <w:rsid w:val="007D0401"/>
    <w:rsid w:val="007D0C02"/>
    <w:rsid w:val="007D1844"/>
    <w:rsid w:val="007D28BA"/>
    <w:rsid w:val="007D2B29"/>
    <w:rsid w:val="007D2B48"/>
    <w:rsid w:val="007D2DCB"/>
    <w:rsid w:val="007D30F9"/>
    <w:rsid w:val="007D34D8"/>
    <w:rsid w:val="007D354A"/>
    <w:rsid w:val="007D3657"/>
    <w:rsid w:val="007D36D1"/>
    <w:rsid w:val="007D37A5"/>
    <w:rsid w:val="007D37B0"/>
    <w:rsid w:val="007D3925"/>
    <w:rsid w:val="007D3B33"/>
    <w:rsid w:val="007D3C95"/>
    <w:rsid w:val="007D4190"/>
    <w:rsid w:val="007D44B3"/>
    <w:rsid w:val="007D5080"/>
    <w:rsid w:val="007D58BA"/>
    <w:rsid w:val="007D58FD"/>
    <w:rsid w:val="007D5A06"/>
    <w:rsid w:val="007D5E18"/>
    <w:rsid w:val="007D5F08"/>
    <w:rsid w:val="007D65E9"/>
    <w:rsid w:val="007D6622"/>
    <w:rsid w:val="007D6789"/>
    <w:rsid w:val="007D6AD3"/>
    <w:rsid w:val="007D6ADA"/>
    <w:rsid w:val="007D7123"/>
    <w:rsid w:val="007D76B9"/>
    <w:rsid w:val="007D786F"/>
    <w:rsid w:val="007D7A04"/>
    <w:rsid w:val="007E030B"/>
    <w:rsid w:val="007E0DDF"/>
    <w:rsid w:val="007E10D8"/>
    <w:rsid w:val="007E11D9"/>
    <w:rsid w:val="007E12BA"/>
    <w:rsid w:val="007E1713"/>
    <w:rsid w:val="007E1D97"/>
    <w:rsid w:val="007E2D9E"/>
    <w:rsid w:val="007E36AE"/>
    <w:rsid w:val="007E3861"/>
    <w:rsid w:val="007E399A"/>
    <w:rsid w:val="007E4101"/>
    <w:rsid w:val="007E42C0"/>
    <w:rsid w:val="007E42DE"/>
    <w:rsid w:val="007E442A"/>
    <w:rsid w:val="007E4467"/>
    <w:rsid w:val="007E589A"/>
    <w:rsid w:val="007E5CDC"/>
    <w:rsid w:val="007E5CEA"/>
    <w:rsid w:val="007E5D93"/>
    <w:rsid w:val="007E6520"/>
    <w:rsid w:val="007E6829"/>
    <w:rsid w:val="007E6BE5"/>
    <w:rsid w:val="007E7201"/>
    <w:rsid w:val="007E799A"/>
    <w:rsid w:val="007E7D8C"/>
    <w:rsid w:val="007F0036"/>
    <w:rsid w:val="007F00B2"/>
    <w:rsid w:val="007F0122"/>
    <w:rsid w:val="007F020D"/>
    <w:rsid w:val="007F0608"/>
    <w:rsid w:val="007F0702"/>
    <w:rsid w:val="007F0A24"/>
    <w:rsid w:val="007F0EDB"/>
    <w:rsid w:val="007F1057"/>
    <w:rsid w:val="007F160F"/>
    <w:rsid w:val="007F386F"/>
    <w:rsid w:val="007F3EAA"/>
    <w:rsid w:val="007F4681"/>
    <w:rsid w:val="007F4BA4"/>
    <w:rsid w:val="007F5058"/>
    <w:rsid w:val="007F561E"/>
    <w:rsid w:val="007F5D4A"/>
    <w:rsid w:val="007F6911"/>
    <w:rsid w:val="007F6E4C"/>
    <w:rsid w:val="007F7639"/>
    <w:rsid w:val="007F779D"/>
    <w:rsid w:val="007F7DC2"/>
    <w:rsid w:val="008005A1"/>
    <w:rsid w:val="00802B96"/>
    <w:rsid w:val="00802BC5"/>
    <w:rsid w:val="00802EE1"/>
    <w:rsid w:val="00803995"/>
    <w:rsid w:val="00803E5B"/>
    <w:rsid w:val="00803EC8"/>
    <w:rsid w:val="008040B9"/>
    <w:rsid w:val="00804C69"/>
    <w:rsid w:val="00804D8D"/>
    <w:rsid w:val="00806B3D"/>
    <w:rsid w:val="00806B58"/>
    <w:rsid w:val="00807D7E"/>
    <w:rsid w:val="0081034E"/>
    <w:rsid w:val="00810C3A"/>
    <w:rsid w:val="008111D4"/>
    <w:rsid w:val="00811C95"/>
    <w:rsid w:val="008121DA"/>
    <w:rsid w:val="008130D1"/>
    <w:rsid w:val="008133BB"/>
    <w:rsid w:val="0081350F"/>
    <w:rsid w:val="00813862"/>
    <w:rsid w:val="00814F74"/>
    <w:rsid w:val="008152F8"/>
    <w:rsid w:val="0081591C"/>
    <w:rsid w:val="008159D6"/>
    <w:rsid w:val="00815A21"/>
    <w:rsid w:val="00815D0C"/>
    <w:rsid w:val="00816466"/>
    <w:rsid w:val="00816611"/>
    <w:rsid w:val="00816DBC"/>
    <w:rsid w:val="008176BF"/>
    <w:rsid w:val="0082025C"/>
    <w:rsid w:val="008204C7"/>
    <w:rsid w:val="00820F4A"/>
    <w:rsid w:val="00822346"/>
    <w:rsid w:val="0082242A"/>
    <w:rsid w:val="008225D4"/>
    <w:rsid w:val="008229C6"/>
    <w:rsid w:val="0082312F"/>
    <w:rsid w:val="008233A1"/>
    <w:rsid w:val="00823FBB"/>
    <w:rsid w:val="00824307"/>
    <w:rsid w:val="008249E0"/>
    <w:rsid w:val="00824A5F"/>
    <w:rsid w:val="00824D31"/>
    <w:rsid w:val="00825120"/>
    <w:rsid w:val="00825D3E"/>
    <w:rsid w:val="00825ED0"/>
    <w:rsid w:val="0082697F"/>
    <w:rsid w:val="00827B1D"/>
    <w:rsid w:val="008308EB"/>
    <w:rsid w:val="00830D61"/>
    <w:rsid w:val="00830E33"/>
    <w:rsid w:val="00830FBC"/>
    <w:rsid w:val="00830FC5"/>
    <w:rsid w:val="00831DA3"/>
    <w:rsid w:val="00831DF5"/>
    <w:rsid w:val="00831E4A"/>
    <w:rsid w:val="00832121"/>
    <w:rsid w:val="00832640"/>
    <w:rsid w:val="00832A94"/>
    <w:rsid w:val="00832AF0"/>
    <w:rsid w:val="00833015"/>
    <w:rsid w:val="0083393D"/>
    <w:rsid w:val="00833E8A"/>
    <w:rsid w:val="008346A3"/>
    <w:rsid w:val="008346C9"/>
    <w:rsid w:val="008348D4"/>
    <w:rsid w:val="00835137"/>
    <w:rsid w:val="0083533F"/>
    <w:rsid w:val="00835510"/>
    <w:rsid w:val="008365E2"/>
    <w:rsid w:val="00836988"/>
    <w:rsid w:val="00836AF9"/>
    <w:rsid w:val="00836EDB"/>
    <w:rsid w:val="0083702B"/>
    <w:rsid w:val="00837AA1"/>
    <w:rsid w:val="0084090C"/>
    <w:rsid w:val="0084106E"/>
    <w:rsid w:val="00841C3A"/>
    <w:rsid w:val="00841C88"/>
    <w:rsid w:val="00842464"/>
    <w:rsid w:val="00842523"/>
    <w:rsid w:val="00843003"/>
    <w:rsid w:val="008436B7"/>
    <w:rsid w:val="008436FF"/>
    <w:rsid w:val="00843B85"/>
    <w:rsid w:val="00844AA9"/>
    <w:rsid w:val="00845226"/>
    <w:rsid w:val="00845C76"/>
    <w:rsid w:val="0084626F"/>
    <w:rsid w:val="00846D13"/>
    <w:rsid w:val="00846D60"/>
    <w:rsid w:val="0084716C"/>
    <w:rsid w:val="00847A9D"/>
    <w:rsid w:val="0085077C"/>
    <w:rsid w:val="008509C1"/>
    <w:rsid w:val="008512BC"/>
    <w:rsid w:val="0085170D"/>
    <w:rsid w:val="00851922"/>
    <w:rsid w:val="00852469"/>
    <w:rsid w:val="00852574"/>
    <w:rsid w:val="008529E1"/>
    <w:rsid w:val="008545E7"/>
    <w:rsid w:val="00854E0E"/>
    <w:rsid w:val="00854E3C"/>
    <w:rsid w:val="00855192"/>
    <w:rsid w:val="0085542C"/>
    <w:rsid w:val="00855AD7"/>
    <w:rsid w:val="00855D56"/>
    <w:rsid w:val="00857225"/>
    <w:rsid w:val="00857809"/>
    <w:rsid w:val="008579E7"/>
    <w:rsid w:val="00860B48"/>
    <w:rsid w:val="00860FF7"/>
    <w:rsid w:val="0086123E"/>
    <w:rsid w:val="00861BCC"/>
    <w:rsid w:val="00861D73"/>
    <w:rsid w:val="00861E07"/>
    <w:rsid w:val="008624C1"/>
    <w:rsid w:val="00862DF0"/>
    <w:rsid w:val="008630D3"/>
    <w:rsid w:val="0086326F"/>
    <w:rsid w:val="00863731"/>
    <w:rsid w:val="00863AC5"/>
    <w:rsid w:val="00864EA3"/>
    <w:rsid w:val="00865327"/>
    <w:rsid w:val="008654ED"/>
    <w:rsid w:val="0086564F"/>
    <w:rsid w:val="00865FAF"/>
    <w:rsid w:val="00866148"/>
    <w:rsid w:val="008664F6"/>
    <w:rsid w:val="00867010"/>
    <w:rsid w:val="00867594"/>
    <w:rsid w:val="0086788E"/>
    <w:rsid w:val="00870969"/>
    <w:rsid w:val="00871A7B"/>
    <w:rsid w:val="008724D7"/>
    <w:rsid w:val="0087295F"/>
    <w:rsid w:val="00872B1A"/>
    <w:rsid w:val="00873107"/>
    <w:rsid w:val="00873165"/>
    <w:rsid w:val="008735D1"/>
    <w:rsid w:val="00873D6D"/>
    <w:rsid w:val="00873DF5"/>
    <w:rsid w:val="00874132"/>
    <w:rsid w:val="008743E5"/>
    <w:rsid w:val="00874528"/>
    <w:rsid w:val="0087499D"/>
    <w:rsid w:val="008750E2"/>
    <w:rsid w:val="00875814"/>
    <w:rsid w:val="00875CC4"/>
    <w:rsid w:val="00876021"/>
    <w:rsid w:val="0087611C"/>
    <w:rsid w:val="0087622D"/>
    <w:rsid w:val="008764BA"/>
    <w:rsid w:val="0087669D"/>
    <w:rsid w:val="00876BCF"/>
    <w:rsid w:val="00876BF9"/>
    <w:rsid w:val="00880984"/>
    <w:rsid w:val="008812B6"/>
    <w:rsid w:val="00881B7C"/>
    <w:rsid w:val="00881FEE"/>
    <w:rsid w:val="0088201B"/>
    <w:rsid w:val="0088206A"/>
    <w:rsid w:val="00882238"/>
    <w:rsid w:val="00882AF2"/>
    <w:rsid w:val="00882C2B"/>
    <w:rsid w:val="00882E23"/>
    <w:rsid w:val="00882E90"/>
    <w:rsid w:val="008830F6"/>
    <w:rsid w:val="00883202"/>
    <w:rsid w:val="008836C6"/>
    <w:rsid w:val="00883A1E"/>
    <w:rsid w:val="00883E9D"/>
    <w:rsid w:val="00884289"/>
    <w:rsid w:val="008843A6"/>
    <w:rsid w:val="00884AF1"/>
    <w:rsid w:val="008851FC"/>
    <w:rsid w:val="00885662"/>
    <w:rsid w:val="008859E7"/>
    <w:rsid w:val="0088621E"/>
    <w:rsid w:val="00886240"/>
    <w:rsid w:val="0088624C"/>
    <w:rsid w:val="008862E1"/>
    <w:rsid w:val="00886E6D"/>
    <w:rsid w:val="00886FF3"/>
    <w:rsid w:val="0088712D"/>
    <w:rsid w:val="0088762D"/>
    <w:rsid w:val="00890253"/>
    <w:rsid w:val="00890C02"/>
    <w:rsid w:val="00891331"/>
    <w:rsid w:val="008914F8"/>
    <w:rsid w:val="00891D2E"/>
    <w:rsid w:val="00891F3F"/>
    <w:rsid w:val="0089206C"/>
    <w:rsid w:val="008935EF"/>
    <w:rsid w:val="008937E6"/>
    <w:rsid w:val="0089422A"/>
    <w:rsid w:val="008943EB"/>
    <w:rsid w:val="0089452B"/>
    <w:rsid w:val="0089472B"/>
    <w:rsid w:val="00894FB4"/>
    <w:rsid w:val="0089527F"/>
    <w:rsid w:val="008954F2"/>
    <w:rsid w:val="00895941"/>
    <w:rsid w:val="00897326"/>
    <w:rsid w:val="0089783E"/>
    <w:rsid w:val="00897BBE"/>
    <w:rsid w:val="008A0245"/>
    <w:rsid w:val="008A0B4B"/>
    <w:rsid w:val="008A0D7D"/>
    <w:rsid w:val="008A0DCC"/>
    <w:rsid w:val="008A0F5A"/>
    <w:rsid w:val="008A1E7F"/>
    <w:rsid w:val="008A2213"/>
    <w:rsid w:val="008A2B2E"/>
    <w:rsid w:val="008A2E12"/>
    <w:rsid w:val="008A2FC7"/>
    <w:rsid w:val="008A34D1"/>
    <w:rsid w:val="008A36BA"/>
    <w:rsid w:val="008A371F"/>
    <w:rsid w:val="008A3A12"/>
    <w:rsid w:val="008A3AB9"/>
    <w:rsid w:val="008A3E95"/>
    <w:rsid w:val="008A4091"/>
    <w:rsid w:val="008A474C"/>
    <w:rsid w:val="008A547F"/>
    <w:rsid w:val="008A5B61"/>
    <w:rsid w:val="008A5F3F"/>
    <w:rsid w:val="008A6869"/>
    <w:rsid w:val="008A6985"/>
    <w:rsid w:val="008A6C6C"/>
    <w:rsid w:val="008A736A"/>
    <w:rsid w:val="008A74E3"/>
    <w:rsid w:val="008A77EF"/>
    <w:rsid w:val="008A7C6B"/>
    <w:rsid w:val="008B047F"/>
    <w:rsid w:val="008B0AA9"/>
    <w:rsid w:val="008B1F8A"/>
    <w:rsid w:val="008B2540"/>
    <w:rsid w:val="008B2980"/>
    <w:rsid w:val="008B29A3"/>
    <w:rsid w:val="008B3057"/>
    <w:rsid w:val="008B364A"/>
    <w:rsid w:val="008B3F24"/>
    <w:rsid w:val="008B3F43"/>
    <w:rsid w:val="008B3F63"/>
    <w:rsid w:val="008B48BA"/>
    <w:rsid w:val="008B4909"/>
    <w:rsid w:val="008B4A9F"/>
    <w:rsid w:val="008B4DDB"/>
    <w:rsid w:val="008B55CB"/>
    <w:rsid w:val="008B5ABB"/>
    <w:rsid w:val="008B62D5"/>
    <w:rsid w:val="008B6BDA"/>
    <w:rsid w:val="008B71AE"/>
    <w:rsid w:val="008B7467"/>
    <w:rsid w:val="008B7D38"/>
    <w:rsid w:val="008C0026"/>
    <w:rsid w:val="008C1637"/>
    <w:rsid w:val="008C1A80"/>
    <w:rsid w:val="008C1CD6"/>
    <w:rsid w:val="008C2E28"/>
    <w:rsid w:val="008C3667"/>
    <w:rsid w:val="008C4922"/>
    <w:rsid w:val="008C4C73"/>
    <w:rsid w:val="008C4FAB"/>
    <w:rsid w:val="008C5029"/>
    <w:rsid w:val="008C58E1"/>
    <w:rsid w:val="008C5B98"/>
    <w:rsid w:val="008C6B3B"/>
    <w:rsid w:val="008C725A"/>
    <w:rsid w:val="008C7B3C"/>
    <w:rsid w:val="008D0296"/>
    <w:rsid w:val="008D05FF"/>
    <w:rsid w:val="008D066A"/>
    <w:rsid w:val="008D0915"/>
    <w:rsid w:val="008D0C00"/>
    <w:rsid w:val="008D0D83"/>
    <w:rsid w:val="008D12BC"/>
    <w:rsid w:val="008D2625"/>
    <w:rsid w:val="008D27A1"/>
    <w:rsid w:val="008D2857"/>
    <w:rsid w:val="008D2C17"/>
    <w:rsid w:val="008D2CF6"/>
    <w:rsid w:val="008D2EA0"/>
    <w:rsid w:val="008D2FF0"/>
    <w:rsid w:val="008D3301"/>
    <w:rsid w:val="008D37E8"/>
    <w:rsid w:val="008D447E"/>
    <w:rsid w:val="008D44BF"/>
    <w:rsid w:val="008D4686"/>
    <w:rsid w:val="008D4839"/>
    <w:rsid w:val="008D4C01"/>
    <w:rsid w:val="008D4EB5"/>
    <w:rsid w:val="008D4F81"/>
    <w:rsid w:val="008D6A59"/>
    <w:rsid w:val="008D79CF"/>
    <w:rsid w:val="008E0138"/>
    <w:rsid w:val="008E037B"/>
    <w:rsid w:val="008E1AD6"/>
    <w:rsid w:val="008E1D16"/>
    <w:rsid w:val="008E2233"/>
    <w:rsid w:val="008E262F"/>
    <w:rsid w:val="008E2AFE"/>
    <w:rsid w:val="008E2C85"/>
    <w:rsid w:val="008E3C66"/>
    <w:rsid w:val="008E52FD"/>
    <w:rsid w:val="008E5895"/>
    <w:rsid w:val="008E5D51"/>
    <w:rsid w:val="008E6469"/>
    <w:rsid w:val="008E7390"/>
    <w:rsid w:val="008E77BF"/>
    <w:rsid w:val="008E78E6"/>
    <w:rsid w:val="008E7AFE"/>
    <w:rsid w:val="008E7B36"/>
    <w:rsid w:val="008F062D"/>
    <w:rsid w:val="008F181C"/>
    <w:rsid w:val="008F2025"/>
    <w:rsid w:val="008F372A"/>
    <w:rsid w:val="008F3808"/>
    <w:rsid w:val="008F3F7B"/>
    <w:rsid w:val="008F41BE"/>
    <w:rsid w:val="008F41C6"/>
    <w:rsid w:val="008F43CF"/>
    <w:rsid w:val="008F453D"/>
    <w:rsid w:val="008F4577"/>
    <w:rsid w:val="008F4664"/>
    <w:rsid w:val="008F486C"/>
    <w:rsid w:val="008F539E"/>
    <w:rsid w:val="008F53BE"/>
    <w:rsid w:val="008F5534"/>
    <w:rsid w:val="008F56BD"/>
    <w:rsid w:val="008F608F"/>
    <w:rsid w:val="008F6B3C"/>
    <w:rsid w:val="008F6D0E"/>
    <w:rsid w:val="008F6D14"/>
    <w:rsid w:val="008F739B"/>
    <w:rsid w:val="008F7819"/>
    <w:rsid w:val="008F7F26"/>
    <w:rsid w:val="008F7FAF"/>
    <w:rsid w:val="00900044"/>
    <w:rsid w:val="009011B7"/>
    <w:rsid w:val="00901468"/>
    <w:rsid w:val="0090149B"/>
    <w:rsid w:val="009014B1"/>
    <w:rsid w:val="009019FF"/>
    <w:rsid w:val="009020BD"/>
    <w:rsid w:val="00902145"/>
    <w:rsid w:val="00902191"/>
    <w:rsid w:val="00902798"/>
    <w:rsid w:val="00902871"/>
    <w:rsid w:val="00902D79"/>
    <w:rsid w:val="00903416"/>
    <w:rsid w:val="00903430"/>
    <w:rsid w:val="0090362E"/>
    <w:rsid w:val="00904827"/>
    <w:rsid w:val="009049D9"/>
    <w:rsid w:val="0090581D"/>
    <w:rsid w:val="00905959"/>
    <w:rsid w:val="00905C6E"/>
    <w:rsid w:val="00905D83"/>
    <w:rsid w:val="00906420"/>
    <w:rsid w:val="00906E65"/>
    <w:rsid w:val="009072EB"/>
    <w:rsid w:val="009073A5"/>
    <w:rsid w:val="009105EF"/>
    <w:rsid w:val="0091132F"/>
    <w:rsid w:val="009117CA"/>
    <w:rsid w:val="00911B8E"/>
    <w:rsid w:val="00911BBE"/>
    <w:rsid w:val="00911C33"/>
    <w:rsid w:val="009120C3"/>
    <w:rsid w:val="00912B1C"/>
    <w:rsid w:val="009130A1"/>
    <w:rsid w:val="009130F2"/>
    <w:rsid w:val="00913725"/>
    <w:rsid w:val="009138B8"/>
    <w:rsid w:val="00913B96"/>
    <w:rsid w:val="00913BAC"/>
    <w:rsid w:val="00913BD0"/>
    <w:rsid w:val="00913BF6"/>
    <w:rsid w:val="00913F1B"/>
    <w:rsid w:val="00914C64"/>
    <w:rsid w:val="009152FF"/>
    <w:rsid w:val="00915379"/>
    <w:rsid w:val="00915A45"/>
    <w:rsid w:val="00915F4C"/>
    <w:rsid w:val="00915FF1"/>
    <w:rsid w:val="00916605"/>
    <w:rsid w:val="009166BC"/>
    <w:rsid w:val="00916997"/>
    <w:rsid w:val="00916C9C"/>
    <w:rsid w:val="00916D6C"/>
    <w:rsid w:val="00916E9E"/>
    <w:rsid w:val="00917661"/>
    <w:rsid w:val="009178DE"/>
    <w:rsid w:val="009179A7"/>
    <w:rsid w:val="00917F63"/>
    <w:rsid w:val="00920181"/>
    <w:rsid w:val="009207FF"/>
    <w:rsid w:val="0092084A"/>
    <w:rsid w:val="00920989"/>
    <w:rsid w:val="00920FAA"/>
    <w:rsid w:val="00921069"/>
    <w:rsid w:val="00921601"/>
    <w:rsid w:val="00922925"/>
    <w:rsid w:val="00922AC8"/>
    <w:rsid w:val="00923A9C"/>
    <w:rsid w:val="00923C85"/>
    <w:rsid w:val="00923CB8"/>
    <w:rsid w:val="00923FA1"/>
    <w:rsid w:val="00924A3B"/>
    <w:rsid w:val="00924B08"/>
    <w:rsid w:val="00924E62"/>
    <w:rsid w:val="009250E2"/>
    <w:rsid w:val="00925D1C"/>
    <w:rsid w:val="00925D89"/>
    <w:rsid w:val="00925E2C"/>
    <w:rsid w:val="00925E4A"/>
    <w:rsid w:val="00926285"/>
    <w:rsid w:val="00926580"/>
    <w:rsid w:val="0092681D"/>
    <w:rsid w:val="009268D9"/>
    <w:rsid w:val="009272BF"/>
    <w:rsid w:val="00927410"/>
    <w:rsid w:val="0092796A"/>
    <w:rsid w:val="00927CF6"/>
    <w:rsid w:val="00927F8A"/>
    <w:rsid w:val="0093007F"/>
    <w:rsid w:val="00931160"/>
    <w:rsid w:val="009312B4"/>
    <w:rsid w:val="009312EB"/>
    <w:rsid w:val="00931721"/>
    <w:rsid w:val="009320F6"/>
    <w:rsid w:val="00932599"/>
    <w:rsid w:val="00932E7A"/>
    <w:rsid w:val="00933BF7"/>
    <w:rsid w:val="0093411F"/>
    <w:rsid w:val="009341CC"/>
    <w:rsid w:val="00934C48"/>
    <w:rsid w:val="0093529E"/>
    <w:rsid w:val="0093581C"/>
    <w:rsid w:val="00935DE5"/>
    <w:rsid w:val="00936700"/>
    <w:rsid w:val="0093729A"/>
    <w:rsid w:val="009379C5"/>
    <w:rsid w:val="00940D31"/>
    <w:rsid w:val="00941304"/>
    <w:rsid w:val="00941876"/>
    <w:rsid w:val="009420CF"/>
    <w:rsid w:val="00942A20"/>
    <w:rsid w:val="00942E76"/>
    <w:rsid w:val="009434DB"/>
    <w:rsid w:val="0094355B"/>
    <w:rsid w:val="009438AD"/>
    <w:rsid w:val="00944872"/>
    <w:rsid w:val="009449B2"/>
    <w:rsid w:val="0094505F"/>
    <w:rsid w:val="0094506B"/>
    <w:rsid w:val="009455B0"/>
    <w:rsid w:val="009455E9"/>
    <w:rsid w:val="00946349"/>
    <w:rsid w:val="00946555"/>
    <w:rsid w:val="009466F6"/>
    <w:rsid w:val="0094674A"/>
    <w:rsid w:val="00946CE0"/>
    <w:rsid w:val="0094738A"/>
    <w:rsid w:val="00947EFE"/>
    <w:rsid w:val="00947F85"/>
    <w:rsid w:val="00950736"/>
    <w:rsid w:val="00950758"/>
    <w:rsid w:val="00950B98"/>
    <w:rsid w:val="009512E7"/>
    <w:rsid w:val="00952243"/>
    <w:rsid w:val="0095272C"/>
    <w:rsid w:val="009527DB"/>
    <w:rsid w:val="00952CE2"/>
    <w:rsid w:val="00952D2D"/>
    <w:rsid w:val="00952F39"/>
    <w:rsid w:val="009534DF"/>
    <w:rsid w:val="00953510"/>
    <w:rsid w:val="00953B02"/>
    <w:rsid w:val="00953D86"/>
    <w:rsid w:val="00953F3B"/>
    <w:rsid w:val="0095431D"/>
    <w:rsid w:val="00954324"/>
    <w:rsid w:val="009548BD"/>
    <w:rsid w:val="00954C0B"/>
    <w:rsid w:val="00954ED6"/>
    <w:rsid w:val="009550D4"/>
    <w:rsid w:val="0095513A"/>
    <w:rsid w:val="0095518D"/>
    <w:rsid w:val="0095539C"/>
    <w:rsid w:val="00955592"/>
    <w:rsid w:val="0095580A"/>
    <w:rsid w:val="00956198"/>
    <w:rsid w:val="00956887"/>
    <w:rsid w:val="009569CA"/>
    <w:rsid w:val="00956F96"/>
    <w:rsid w:val="0095750D"/>
    <w:rsid w:val="009603A0"/>
    <w:rsid w:val="00960413"/>
    <w:rsid w:val="00960423"/>
    <w:rsid w:val="009609C1"/>
    <w:rsid w:val="00960BF2"/>
    <w:rsid w:val="009611EA"/>
    <w:rsid w:val="00961737"/>
    <w:rsid w:val="00961A81"/>
    <w:rsid w:val="00961AB0"/>
    <w:rsid w:val="00961F2D"/>
    <w:rsid w:val="009625A0"/>
    <w:rsid w:val="009628C5"/>
    <w:rsid w:val="00962F55"/>
    <w:rsid w:val="00963071"/>
    <w:rsid w:val="009639F0"/>
    <w:rsid w:val="009639F7"/>
    <w:rsid w:val="00963B9B"/>
    <w:rsid w:val="0096426D"/>
    <w:rsid w:val="00964F91"/>
    <w:rsid w:val="00965099"/>
    <w:rsid w:val="009652C0"/>
    <w:rsid w:val="009655F6"/>
    <w:rsid w:val="00965BDA"/>
    <w:rsid w:val="0096617A"/>
    <w:rsid w:val="0096619A"/>
    <w:rsid w:val="00966211"/>
    <w:rsid w:val="009677C8"/>
    <w:rsid w:val="00967963"/>
    <w:rsid w:val="00970626"/>
    <w:rsid w:val="0097088F"/>
    <w:rsid w:val="00970897"/>
    <w:rsid w:val="00970F97"/>
    <w:rsid w:val="009719CA"/>
    <w:rsid w:val="00971DEF"/>
    <w:rsid w:val="00972E1B"/>
    <w:rsid w:val="00973183"/>
    <w:rsid w:val="009737CA"/>
    <w:rsid w:val="0097407E"/>
    <w:rsid w:val="009744DE"/>
    <w:rsid w:val="00974C4A"/>
    <w:rsid w:val="00974FF7"/>
    <w:rsid w:val="00975920"/>
    <w:rsid w:val="009759BA"/>
    <w:rsid w:val="00975F5A"/>
    <w:rsid w:val="009763BA"/>
    <w:rsid w:val="009768CC"/>
    <w:rsid w:val="00976A08"/>
    <w:rsid w:val="00976F65"/>
    <w:rsid w:val="009801C9"/>
    <w:rsid w:val="00980641"/>
    <w:rsid w:val="009809DD"/>
    <w:rsid w:val="009811B5"/>
    <w:rsid w:val="009818E3"/>
    <w:rsid w:val="00981DB4"/>
    <w:rsid w:val="00981EB8"/>
    <w:rsid w:val="0098206E"/>
    <w:rsid w:val="00982DD4"/>
    <w:rsid w:val="0098301A"/>
    <w:rsid w:val="0098352A"/>
    <w:rsid w:val="0098386C"/>
    <w:rsid w:val="00983D02"/>
    <w:rsid w:val="00983FA1"/>
    <w:rsid w:val="009846F0"/>
    <w:rsid w:val="009847CA"/>
    <w:rsid w:val="009848EC"/>
    <w:rsid w:val="00985508"/>
    <w:rsid w:val="009857EF"/>
    <w:rsid w:val="00985D70"/>
    <w:rsid w:val="00986438"/>
    <w:rsid w:val="00986F6E"/>
    <w:rsid w:val="00986FFA"/>
    <w:rsid w:val="00987746"/>
    <w:rsid w:val="00987998"/>
    <w:rsid w:val="0098799E"/>
    <w:rsid w:val="009879D1"/>
    <w:rsid w:val="00987A84"/>
    <w:rsid w:val="0099084C"/>
    <w:rsid w:val="00990857"/>
    <w:rsid w:val="00990B35"/>
    <w:rsid w:val="00991099"/>
    <w:rsid w:val="00991106"/>
    <w:rsid w:val="00991171"/>
    <w:rsid w:val="0099127F"/>
    <w:rsid w:val="009913CB"/>
    <w:rsid w:val="00991D11"/>
    <w:rsid w:val="00991F41"/>
    <w:rsid w:val="009928AF"/>
    <w:rsid w:val="00992C7A"/>
    <w:rsid w:val="00992D08"/>
    <w:rsid w:val="00993D20"/>
    <w:rsid w:val="00994346"/>
    <w:rsid w:val="009945C7"/>
    <w:rsid w:val="00994E18"/>
    <w:rsid w:val="00994F4C"/>
    <w:rsid w:val="009957E1"/>
    <w:rsid w:val="00996878"/>
    <w:rsid w:val="0099786B"/>
    <w:rsid w:val="00997D5C"/>
    <w:rsid w:val="00997DA2"/>
    <w:rsid w:val="009A0E1D"/>
    <w:rsid w:val="009A0F77"/>
    <w:rsid w:val="009A18FE"/>
    <w:rsid w:val="009A1C8B"/>
    <w:rsid w:val="009A1DA2"/>
    <w:rsid w:val="009A2021"/>
    <w:rsid w:val="009A243E"/>
    <w:rsid w:val="009A26B4"/>
    <w:rsid w:val="009A2821"/>
    <w:rsid w:val="009A2D1F"/>
    <w:rsid w:val="009A2DCD"/>
    <w:rsid w:val="009A2F3B"/>
    <w:rsid w:val="009A3682"/>
    <w:rsid w:val="009A484A"/>
    <w:rsid w:val="009A486D"/>
    <w:rsid w:val="009A4A18"/>
    <w:rsid w:val="009A4A36"/>
    <w:rsid w:val="009A4A38"/>
    <w:rsid w:val="009A51CF"/>
    <w:rsid w:val="009A53B5"/>
    <w:rsid w:val="009A58E0"/>
    <w:rsid w:val="009A59D0"/>
    <w:rsid w:val="009A5E03"/>
    <w:rsid w:val="009A5F6B"/>
    <w:rsid w:val="009A60B2"/>
    <w:rsid w:val="009A6B8B"/>
    <w:rsid w:val="009A7469"/>
    <w:rsid w:val="009A773B"/>
    <w:rsid w:val="009A78B6"/>
    <w:rsid w:val="009A78EC"/>
    <w:rsid w:val="009A7C36"/>
    <w:rsid w:val="009B0FB4"/>
    <w:rsid w:val="009B1079"/>
    <w:rsid w:val="009B124C"/>
    <w:rsid w:val="009B1525"/>
    <w:rsid w:val="009B3152"/>
    <w:rsid w:val="009B3554"/>
    <w:rsid w:val="009B3AF7"/>
    <w:rsid w:val="009B3D92"/>
    <w:rsid w:val="009B4217"/>
    <w:rsid w:val="009B4317"/>
    <w:rsid w:val="009B431E"/>
    <w:rsid w:val="009B47F4"/>
    <w:rsid w:val="009B4802"/>
    <w:rsid w:val="009B48DD"/>
    <w:rsid w:val="009B5D52"/>
    <w:rsid w:val="009B65EC"/>
    <w:rsid w:val="009B66AB"/>
    <w:rsid w:val="009B6DA1"/>
    <w:rsid w:val="009B6E77"/>
    <w:rsid w:val="009B7862"/>
    <w:rsid w:val="009B79F1"/>
    <w:rsid w:val="009C07C2"/>
    <w:rsid w:val="009C1311"/>
    <w:rsid w:val="009C1DF0"/>
    <w:rsid w:val="009C1F81"/>
    <w:rsid w:val="009C2052"/>
    <w:rsid w:val="009C2CC4"/>
    <w:rsid w:val="009C3CBF"/>
    <w:rsid w:val="009C3E73"/>
    <w:rsid w:val="009C3E9B"/>
    <w:rsid w:val="009C3FB1"/>
    <w:rsid w:val="009C3FD5"/>
    <w:rsid w:val="009C4A0B"/>
    <w:rsid w:val="009C4F7C"/>
    <w:rsid w:val="009C5391"/>
    <w:rsid w:val="009C5A59"/>
    <w:rsid w:val="009C5D95"/>
    <w:rsid w:val="009C664C"/>
    <w:rsid w:val="009C691E"/>
    <w:rsid w:val="009C740B"/>
    <w:rsid w:val="009D0144"/>
    <w:rsid w:val="009D09E0"/>
    <w:rsid w:val="009D0F6F"/>
    <w:rsid w:val="009D1432"/>
    <w:rsid w:val="009D14AE"/>
    <w:rsid w:val="009D180E"/>
    <w:rsid w:val="009D182C"/>
    <w:rsid w:val="009D1C58"/>
    <w:rsid w:val="009D1F99"/>
    <w:rsid w:val="009D20D0"/>
    <w:rsid w:val="009D2290"/>
    <w:rsid w:val="009D24D6"/>
    <w:rsid w:val="009D2A26"/>
    <w:rsid w:val="009D2C4D"/>
    <w:rsid w:val="009D2C7D"/>
    <w:rsid w:val="009D2CA0"/>
    <w:rsid w:val="009D2F19"/>
    <w:rsid w:val="009D3249"/>
    <w:rsid w:val="009D3263"/>
    <w:rsid w:val="009D3AFB"/>
    <w:rsid w:val="009D3D71"/>
    <w:rsid w:val="009D4533"/>
    <w:rsid w:val="009D4683"/>
    <w:rsid w:val="009D4B3C"/>
    <w:rsid w:val="009D4B49"/>
    <w:rsid w:val="009D5A98"/>
    <w:rsid w:val="009D6203"/>
    <w:rsid w:val="009D6550"/>
    <w:rsid w:val="009D6E81"/>
    <w:rsid w:val="009D7EAC"/>
    <w:rsid w:val="009E0454"/>
    <w:rsid w:val="009E0AAF"/>
    <w:rsid w:val="009E0BE4"/>
    <w:rsid w:val="009E0C82"/>
    <w:rsid w:val="009E1162"/>
    <w:rsid w:val="009E1655"/>
    <w:rsid w:val="009E16D3"/>
    <w:rsid w:val="009E1DD0"/>
    <w:rsid w:val="009E1F5D"/>
    <w:rsid w:val="009E264F"/>
    <w:rsid w:val="009E2B16"/>
    <w:rsid w:val="009E39FE"/>
    <w:rsid w:val="009E43D6"/>
    <w:rsid w:val="009E4751"/>
    <w:rsid w:val="009E5148"/>
    <w:rsid w:val="009E54E5"/>
    <w:rsid w:val="009E57F6"/>
    <w:rsid w:val="009E58AF"/>
    <w:rsid w:val="009E5BED"/>
    <w:rsid w:val="009E62B7"/>
    <w:rsid w:val="009E6720"/>
    <w:rsid w:val="009E67D0"/>
    <w:rsid w:val="009E6DB1"/>
    <w:rsid w:val="009E79B4"/>
    <w:rsid w:val="009F098A"/>
    <w:rsid w:val="009F0C02"/>
    <w:rsid w:val="009F10F2"/>
    <w:rsid w:val="009F1DD0"/>
    <w:rsid w:val="009F2062"/>
    <w:rsid w:val="009F2684"/>
    <w:rsid w:val="009F2C0B"/>
    <w:rsid w:val="009F2FCA"/>
    <w:rsid w:val="009F3063"/>
    <w:rsid w:val="009F375A"/>
    <w:rsid w:val="009F3DC6"/>
    <w:rsid w:val="009F3E4E"/>
    <w:rsid w:val="009F4011"/>
    <w:rsid w:val="009F437A"/>
    <w:rsid w:val="009F4633"/>
    <w:rsid w:val="009F5603"/>
    <w:rsid w:val="009F5A5B"/>
    <w:rsid w:val="009F5AAA"/>
    <w:rsid w:val="009F5E7F"/>
    <w:rsid w:val="009F5F04"/>
    <w:rsid w:val="009F5F6D"/>
    <w:rsid w:val="009F64B3"/>
    <w:rsid w:val="009F6C95"/>
    <w:rsid w:val="009F7877"/>
    <w:rsid w:val="009F7ACD"/>
    <w:rsid w:val="009F7C53"/>
    <w:rsid w:val="009F7DEB"/>
    <w:rsid w:val="00A0033C"/>
    <w:rsid w:val="00A0177D"/>
    <w:rsid w:val="00A01BB6"/>
    <w:rsid w:val="00A01D0B"/>
    <w:rsid w:val="00A02CB7"/>
    <w:rsid w:val="00A03092"/>
    <w:rsid w:val="00A033A9"/>
    <w:rsid w:val="00A035A3"/>
    <w:rsid w:val="00A044A5"/>
    <w:rsid w:val="00A04751"/>
    <w:rsid w:val="00A0481D"/>
    <w:rsid w:val="00A04D40"/>
    <w:rsid w:val="00A04EED"/>
    <w:rsid w:val="00A04F8F"/>
    <w:rsid w:val="00A05497"/>
    <w:rsid w:val="00A05EB6"/>
    <w:rsid w:val="00A05EF0"/>
    <w:rsid w:val="00A0601A"/>
    <w:rsid w:val="00A0670A"/>
    <w:rsid w:val="00A067BD"/>
    <w:rsid w:val="00A06A8B"/>
    <w:rsid w:val="00A078D3"/>
    <w:rsid w:val="00A079D0"/>
    <w:rsid w:val="00A07A55"/>
    <w:rsid w:val="00A07B4D"/>
    <w:rsid w:val="00A10E5C"/>
    <w:rsid w:val="00A118B6"/>
    <w:rsid w:val="00A11AE3"/>
    <w:rsid w:val="00A11B40"/>
    <w:rsid w:val="00A11EED"/>
    <w:rsid w:val="00A1204E"/>
    <w:rsid w:val="00A124D8"/>
    <w:rsid w:val="00A12D25"/>
    <w:rsid w:val="00A131B7"/>
    <w:rsid w:val="00A138EA"/>
    <w:rsid w:val="00A1411A"/>
    <w:rsid w:val="00A14464"/>
    <w:rsid w:val="00A146E9"/>
    <w:rsid w:val="00A1489D"/>
    <w:rsid w:val="00A148F0"/>
    <w:rsid w:val="00A14AA8"/>
    <w:rsid w:val="00A14AB8"/>
    <w:rsid w:val="00A15047"/>
    <w:rsid w:val="00A15102"/>
    <w:rsid w:val="00A15308"/>
    <w:rsid w:val="00A1597E"/>
    <w:rsid w:val="00A159C3"/>
    <w:rsid w:val="00A16112"/>
    <w:rsid w:val="00A16B1A"/>
    <w:rsid w:val="00A16C69"/>
    <w:rsid w:val="00A1773D"/>
    <w:rsid w:val="00A177AC"/>
    <w:rsid w:val="00A178BB"/>
    <w:rsid w:val="00A17F2F"/>
    <w:rsid w:val="00A17F81"/>
    <w:rsid w:val="00A20406"/>
    <w:rsid w:val="00A20B3D"/>
    <w:rsid w:val="00A20DF5"/>
    <w:rsid w:val="00A20FE6"/>
    <w:rsid w:val="00A21490"/>
    <w:rsid w:val="00A21522"/>
    <w:rsid w:val="00A21BDC"/>
    <w:rsid w:val="00A2208F"/>
    <w:rsid w:val="00A22129"/>
    <w:rsid w:val="00A229C8"/>
    <w:rsid w:val="00A22DA8"/>
    <w:rsid w:val="00A239E1"/>
    <w:rsid w:val="00A240C0"/>
    <w:rsid w:val="00A24418"/>
    <w:rsid w:val="00A25169"/>
    <w:rsid w:val="00A259DE"/>
    <w:rsid w:val="00A25A56"/>
    <w:rsid w:val="00A2677D"/>
    <w:rsid w:val="00A26822"/>
    <w:rsid w:val="00A26EC8"/>
    <w:rsid w:val="00A270EC"/>
    <w:rsid w:val="00A2744E"/>
    <w:rsid w:val="00A276BD"/>
    <w:rsid w:val="00A27745"/>
    <w:rsid w:val="00A278E4"/>
    <w:rsid w:val="00A27C63"/>
    <w:rsid w:val="00A30481"/>
    <w:rsid w:val="00A305D8"/>
    <w:rsid w:val="00A312E2"/>
    <w:rsid w:val="00A313A2"/>
    <w:rsid w:val="00A32ACE"/>
    <w:rsid w:val="00A32AD2"/>
    <w:rsid w:val="00A32D11"/>
    <w:rsid w:val="00A33662"/>
    <w:rsid w:val="00A33741"/>
    <w:rsid w:val="00A340B6"/>
    <w:rsid w:val="00A34338"/>
    <w:rsid w:val="00A34C22"/>
    <w:rsid w:val="00A34CED"/>
    <w:rsid w:val="00A34F98"/>
    <w:rsid w:val="00A35111"/>
    <w:rsid w:val="00A35221"/>
    <w:rsid w:val="00A35483"/>
    <w:rsid w:val="00A35686"/>
    <w:rsid w:val="00A36330"/>
    <w:rsid w:val="00A371FE"/>
    <w:rsid w:val="00A378D1"/>
    <w:rsid w:val="00A3790C"/>
    <w:rsid w:val="00A37A02"/>
    <w:rsid w:val="00A37E6E"/>
    <w:rsid w:val="00A40399"/>
    <w:rsid w:val="00A41688"/>
    <w:rsid w:val="00A4173B"/>
    <w:rsid w:val="00A418D2"/>
    <w:rsid w:val="00A432E4"/>
    <w:rsid w:val="00A45140"/>
    <w:rsid w:val="00A47316"/>
    <w:rsid w:val="00A473F9"/>
    <w:rsid w:val="00A47EBD"/>
    <w:rsid w:val="00A506CA"/>
    <w:rsid w:val="00A506CD"/>
    <w:rsid w:val="00A5073A"/>
    <w:rsid w:val="00A507AC"/>
    <w:rsid w:val="00A51153"/>
    <w:rsid w:val="00A51341"/>
    <w:rsid w:val="00A51C54"/>
    <w:rsid w:val="00A51F79"/>
    <w:rsid w:val="00A529D7"/>
    <w:rsid w:val="00A52A2E"/>
    <w:rsid w:val="00A52C24"/>
    <w:rsid w:val="00A52EC8"/>
    <w:rsid w:val="00A530A8"/>
    <w:rsid w:val="00A54188"/>
    <w:rsid w:val="00A543AD"/>
    <w:rsid w:val="00A54490"/>
    <w:rsid w:val="00A54A8B"/>
    <w:rsid w:val="00A5534D"/>
    <w:rsid w:val="00A55987"/>
    <w:rsid w:val="00A56350"/>
    <w:rsid w:val="00A563C1"/>
    <w:rsid w:val="00A566BA"/>
    <w:rsid w:val="00A56F97"/>
    <w:rsid w:val="00A56FBC"/>
    <w:rsid w:val="00A571D4"/>
    <w:rsid w:val="00A571E7"/>
    <w:rsid w:val="00A5749E"/>
    <w:rsid w:val="00A5775A"/>
    <w:rsid w:val="00A57F6F"/>
    <w:rsid w:val="00A609CA"/>
    <w:rsid w:val="00A60B5C"/>
    <w:rsid w:val="00A615B9"/>
    <w:rsid w:val="00A61803"/>
    <w:rsid w:val="00A61887"/>
    <w:rsid w:val="00A6237B"/>
    <w:rsid w:val="00A62970"/>
    <w:rsid w:val="00A6329F"/>
    <w:rsid w:val="00A6358A"/>
    <w:rsid w:val="00A63908"/>
    <w:rsid w:val="00A639A9"/>
    <w:rsid w:val="00A63A88"/>
    <w:rsid w:val="00A63AF8"/>
    <w:rsid w:val="00A64019"/>
    <w:rsid w:val="00A64242"/>
    <w:rsid w:val="00A649AB"/>
    <w:rsid w:val="00A64AEF"/>
    <w:rsid w:val="00A65039"/>
    <w:rsid w:val="00A6540A"/>
    <w:rsid w:val="00A65531"/>
    <w:rsid w:val="00A65B7F"/>
    <w:rsid w:val="00A66938"/>
    <w:rsid w:val="00A66D11"/>
    <w:rsid w:val="00A66DF9"/>
    <w:rsid w:val="00A673B7"/>
    <w:rsid w:val="00A674E2"/>
    <w:rsid w:val="00A702D8"/>
    <w:rsid w:val="00A70416"/>
    <w:rsid w:val="00A70E53"/>
    <w:rsid w:val="00A71189"/>
    <w:rsid w:val="00A71564"/>
    <w:rsid w:val="00A720A8"/>
    <w:rsid w:val="00A7222F"/>
    <w:rsid w:val="00A72B80"/>
    <w:rsid w:val="00A74017"/>
    <w:rsid w:val="00A745C1"/>
    <w:rsid w:val="00A74B97"/>
    <w:rsid w:val="00A74D97"/>
    <w:rsid w:val="00A750E8"/>
    <w:rsid w:val="00A7514C"/>
    <w:rsid w:val="00A753C7"/>
    <w:rsid w:val="00A75662"/>
    <w:rsid w:val="00A76295"/>
    <w:rsid w:val="00A7635D"/>
    <w:rsid w:val="00A76B2B"/>
    <w:rsid w:val="00A76BC8"/>
    <w:rsid w:val="00A7737D"/>
    <w:rsid w:val="00A80C5F"/>
    <w:rsid w:val="00A816B5"/>
    <w:rsid w:val="00A816D5"/>
    <w:rsid w:val="00A81855"/>
    <w:rsid w:val="00A820BB"/>
    <w:rsid w:val="00A821CB"/>
    <w:rsid w:val="00A82745"/>
    <w:rsid w:val="00A828E7"/>
    <w:rsid w:val="00A83512"/>
    <w:rsid w:val="00A8372E"/>
    <w:rsid w:val="00A8396E"/>
    <w:rsid w:val="00A83DE9"/>
    <w:rsid w:val="00A83E5F"/>
    <w:rsid w:val="00A8468A"/>
    <w:rsid w:val="00A84897"/>
    <w:rsid w:val="00A84961"/>
    <w:rsid w:val="00A84BA8"/>
    <w:rsid w:val="00A84D9A"/>
    <w:rsid w:val="00A859E1"/>
    <w:rsid w:val="00A85BA1"/>
    <w:rsid w:val="00A862DD"/>
    <w:rsid w:val="00A865E3"/>
    <w:rsid w:val="00A87A7E"/>
    <w:rsid w:val="00A90529"/>
    <w:rsid w:val="00A90C4F"/>
    <w:rsid w:val="00A9119F"/>
    <w:rsid w:val="00A913D8"/>
    <w:rsid w:val="00A91D38"/>
    <w:rsid w:val="00A91D44"/>
    <w:rsid w:val="00A9201D"/>
    <w:rsid w:val="00A93012"/>
    <w:rsid w:val="00A934C7"/>
    <w:rsid w:val="00A93F53"/>
    <w:rsid w:val="00A94485"/>
    <w:rsid w:val="00A94673"/>
    <w:rsid w:val="00A94992"/>
    <w:rsid w:val="00A94C1D"/>
    <w:rsid w:val="00A951CF"/>
    <w:rsid w:val="00A951EA"/>
    <w:rsid w:val="00A95771"/>
    <w:rsid w:val="00A97023"/>
    <w:rsid w:val="00A97AE7"/>
    <w:rsid w:val="00A97C84"/>
    <w:rsid w:val="00AA00FC"/>
    <w:rsid w:val="00AA012C"/>
    <w:rsid w:val="00AA01F9"/>
    <w:rsid w:val="00AA040B"/>
    <w:rsid w:val="00AA05F7"/>
    <w:rsid w:val="00AA0A74"/>
    <w:rsid w:val="00AA0C4F"/>
    <w:rsid w:val="00AA1161"/>
    <w:rsid w:val="00AA1405"/>
    <w:rsid w:val="00AA15AC"/>
    <w:rsid w:val="00AA17F6"/>
    <w:rsid w:val="00AA18E2"/>
    <w:rsid w:val="00AA1D7A"/>
    <w:rsid w:val="00AA24B9"/>
    <w:rsid w:val="00AA2C86"/>
    <w:rsid w:val="00AA2D6A"/>
    <w:rsid w:val="00AA331C"/>
    <w:rsid w:val="00AA386C"/>
    <w:rsid w:val="00AA459E"/>
    <w:rsid w:val="00AA4905"/>
    <w:rsid w:val="00AA4AD6"/>
    <w:rsid w:val="00AA4F49"/>
    <w:rsid w:val="00AA5287"/>
    <w:rsid w:val="00AA5B10"/>
    <w:rsid w:val="00AA61A6"/>
    <w:rsid w:val="00AA64B4"/>
    <w:rsid w:val="00AA6620"/>
    <w:rsid w:val="00AA7284"/>
    <w:rsid w:val="00AA76F0"/>
    <w:rsid w:val="00AA78B7"/>
    <w:rsid w:val="00AA79AF"/>
    <w:rsid w:val="00AA7B56"/>
    <w:rsid w:val="00AA7F7D"/>
    <w:rsid w:val="00AB033E"/>
    <w:rsid w:val="00AB0C20"/>
    <w:rsid w:val="00AB0CE8"/>
    <w:rsid w:val="00AB0D5E"/>
    <w:rsid w:val="00AB0FCB"/>
    <w:rsid w:val="00AB122C"/>
    <w:rsid w:val="00AB1E6F"/>
    <w:rsid w:val="00AB2110"/>
    <w:rsid w:val="00AB27B6"/>
    <w:rsid w:val="00AB34A2"/>
    <w:rsid w:val="00AB361B"/>
    <w:rsid w:val="00AB3F7C"/>
    <w:rsid w:val="00AB42FA"/>
    <w:rsid w:val="00AB4363"/>
    <w:rsid w:val="00AB4587"/>
    <w:rsid w:val="00AB4687"/>
    <w:rsid w:val="00AB5251"/>
    <w:rsid w:val="00AB58CD"/>
    <w:rsid w:val="00AB5960"/>
    <w:rsid w:val="00AB5C93"/>
    <w:rsid w:val="00AB5E2B"/>
    <w:rsid w:val="00AB60FF"/>
    <w:rsid w:val="00AB6244"/>
    <w:rsid w:val="00AB64BD"/>
    <w:rsid w:val="00AB6696"/>
    <w:rsid w:val="00AB68FF"/>
    <w:rsid w:val="00AB6A2A"/>
    <w:rsid w:val="00AB6D45"/>
    <w:rsid w:val="00AB7297"/>
    <w:rsid w:val="00AB79E3"/>
    <w:rsid w:val="00AB7A55"/>
    <w:rsid w:val="00AB7DF7"/>
    <w:rsid w:val="00AB7E21"/>
    <w:rsid w:val="00AC07FB"/>
    <w:rsid w:val="00AC0A88"/>
    <w:rsid w:val="00AC1050"/>
    <w:rsid w:val="00AC10F8"/>
    <w:rsid w:val="00AC1274"/>
    <w:rsid w:val="00AC27E6"/>
    <w:rsid w:val="00AC28B5"/>
    <w:rsid w:val="00AC2FA3"/>
    <w:rsid w:val="00AC3C2F"/>
    <w:rsid w:val="00AC3DF8"/>
    <w:rsid w:val="00AC4456"/>
    <w:rsid w:val="00AC46C7"/>
    <w:rsid w:val="00AC5326"/>
    <w:rsid w:val="00AC5572"/>
    <w:rsid w:val="00AC573B"/>
    <w:rsid w:val="00AC70CF"/>
    <w:rsid w:val="00AD029C"/>
    <w:rsid w:val="00AD0323"/>
    <w:rsid w:val="00AD1317"/>
    <w:rsid w:val="00AD16FB"/>
    <w:rsid w:val="00AD1705"/>
    <w:rsid w:val="00AD19CD"/>
    <w:rsid w:val="00AD20A2"/>
    <w:rsid w:val="00AD31D7"/>
    <w:rsid w:val="00AD37E0"/>
    <w:rsid w:val="00AD3984"/>
    <w:rsid w:val="00AD3D7E"/>
    <w:rsid w:val="00AD3F35"/>
    <w:rsid w:val="00AD452B"/>
    <w:rsid w:val="00AD4F9F"/>
    <w:rsid w:val="00AD5484"/>
    <w:rsid w:val="00AD5800"/>
    <w:rsid w:val="00AD6AA9"/>
    <w:rsid w:val="00AD6E38"/>
    <w:rsid w:val="00AD6F84"/>
    <w:rsid w:val="00AD74C8"/>
    <w:rsid w:val="00AD7704"/>
    <w:rsid w:val="00AD77D2"/>
    <w:rsid w:val="00AD7B5F"/>
    <w:rsid w:val="00AD7D5E"/>
    <w:rsid w:val="00AD7DB3"/>
    <w:rsid w:val="00AD7E8C"/>
    <w:rsid w:val="00AE00B9"/>
    <w:rsid w:val="00AE02E2"/>
    <w:rsid w:val="00AE0BC1"/>
    <w:rsid w:val="00AE1E21"/>
    <w:rsid w:val="00AE2667"/>
    <w:rsid w:val="00AE278E"/>
    <w:rsid w:val="00AE2868"/>
    <w:rsid w:val="00AE2DF1"/>
    <w:rsid w:val="00AE2E7B"/>
    <w:rsid w:val="00AE3AB1"/>
    <w:rsid w:val="00AE4C29"/>
    <w:rsid w:val="00AE4F52"/>
    <w:rsid w:val="00AE50E7"/>
    <w:rsid w:val="00AE56DC"/>
    <w:rsid w:val="00AE5DCE"/>
    <w:rsid w:val="00AE6617"/>
    <w:rsid w:val="00AE6BB0"/>
    <w:rsid w:val="00AE7194"/>
    <w:rsid w:val="00AE750E"/>
    <w:rsid w:val="00AE7519"/>
    <w:rsid w:val="00AE7565"/>
    <w:rsid w:val="00AE7A70"/>
    <w:rsid w:val="00AF0065"/>
    <w:rsid w:val="00AF026E"/>
    <w:rsid w:val="00AF042C"/>
    <w:rsid w:val="00AF0807"/>
    <w:rsid w:val="00AF0B0C"/>
    <w:rsid w:val="00AF1105"/>
    <w:rsid w:val="00AF1482"/>
    <w:rsid w:val="00AF168E"/>
    <w:rsid w:val="00AF1830"/>
    <w:rsid w:val="00AF19F6"/>
    <w:rsid w:val="00AF1AE0"/>
    <w:rsid w:val="00AF1E6D"/>
    <w:rsid w:val="00AF1F6A"/>
    <w:rsid w:val="00AF1FB9"/>
    <w:rsid w:val="00AF357B"/>
    <w:rsid w:val="00AF3CBA"/>
    <w:rsid w:val="00AF3FE3"/>
    <w:rsid w:val="00AF40C4"/>
    <w:rsid w:val="00AF49C5"/>
    <w:rsid w:val="00AF4AE0"/>
    <w:rsid w:val="00AF588C"/>
    <w:rsid w:val="00AF5B5A"/>
    <w:rsid w:val="00AF5CEC"/>
    <w:rsid w:val="00AF67C5"/>
    <w:rsid w:val="00AF6855"/>
    <w:rsid w:val="00AF6938"/>
    <w:rsid w:val="00AF6F78"/>
    <w:rsid w:val="00AF7039"/>
    <w:rsid w:val="00AF7402"/>
    <w:rsid w:val="00B00819"/>
    <w:rsid w:val="00B028E3"/>
    <w:rsid w:val="00B029A3"/>
    <w:rsid w:val="00B02F93"/>
    <w:rsid w:val="00B03EAC"/>
    <w:rsid w:val="00B03FB2"/>
    <w:rsid w:val="00B040B0"/>
    <w:rsid w:val="00B0571C"/>
    <w:rsid w:val="00B05B93"/>
    <w:rsid w:val="00B0613F"/>
    <w:rsid w:val="00B066C4"/>
    <w:rsid w:val="00B069D3"/>
    <w:rsid w:val="00B06E1A"/>
    <w:rsid w:val="00B07210"/>
    <w:rsid w:val="00B072AB"/>
    <w:rsid w:val="00B07974"/>
    <w:rsid w:val="00B100B3"/>
    <w:rsid w:val="00B10488"/>
    <w:rsid w:val="00B105C7"/>
    <w:rsid w:val="00B107FF"/>
    <w:rsid w:val="00B11999"/>
    <w:rsid w:val="00B11C19"/>
    <w:rsid w:val="00B12458"/>
    <w:rsid w:val="00B131C2"/>
    <w:rsid w:val="00B135B3"/>
    <w:rsid w:val="00B137AD"/>
    <w:rsid w:val="00B13A77"/>
    <w:rsid w:val="00B13AF5"/>
    <w:rsid w:val="00B13D3F"/>
    <w:rsid w:val="00B13DE8"/>
    <w:rsid w:val="00B13E60"/>
    <w:rsid w:val="00B14754"/>
    <w:rsid w:val="00B14C6E"/>
    <w:rsid w:val="00B1509C"/>
    <w:rsid w:val="00B160D6"/>
    <w:rsid w:val="00B16A81"/>
    <w:rsid w:val="00B16AD2"/>
    <w:rsid w:val="00B1708F"/>
    <w:rsid w:val="00B17A44"/>
    <w:rsid w:val="00B20596"/>
    <w:rsid w:val="00B20A79"/>
    <w:rsid w:val="00B20AE5"/>
    <w:rsid w:val="00B2101B"/>
    <w:rsid w:val="00B21703"/>
    <w:rsid w:val="00B217A4"/>
    <w:rsid w:val="00B21B80"/>
    <w:rsid w:val="00B21C6F"/>
    <w:rsid w:val="00B22382"/>
    <w:rsid w:val="00B2293F"/>
    <w:rsid w:val="00B231B1"/>
    <w:rsid w:val="00B23845"/>
    <w:rsid w:val="00B23CA1"/>
    <w:rsid w:val="00B24375"/>
    <w:rsid w:val="00B2519F"/>
    <w:rsid w:val="00B25598"/>
    <w:rsid w:val="00B25B65"/>
    <w:rsid w:val="00B25E60"/>
    <w:rsid w:val="00B25F6D"/>
    <w:rsid w:val="00B26317"/>
    <w:rsid w:val="00B263E9"/>
    <w:rsid w:val="00B266CD"/>
    <w:rsid w:val="00B268F9"/>
    <w:rsid w:val="00B26C55"/>
    <w:rsid w:val="00B26E15"/>
    <w:rsid w:val="00B271B7"/>
    <w:rsid w:val="00B27282"/>
    <w:rsid w:val="00B27A90"/>
    <w:rsid w:val="00B27B64"/>
    <w:rsid w:val="00B30017"/>
    <w:rsid w:val="00B304EC"/>
    <w:rsid w:val="00B30BEF"/>
    <w:rsid w:val="00B30BF2"/>
    <w:rsid w:val="00B30EDC"/>
    <w:rsid w:val="00B31215"/>
    <w:rsid w:val="00B31DC2"/>
    <w:rsid w:val="00B329DD"/>
    <w:rsid w:val="00B3302E"/>
    <w:rsid w:val="00B335E3"/>
    <w:rsid w:val="00B33678"/>
    <w:rsid w:val="00B338A2"/>
    <w:rsid w:val="00B34A1F"/>
    <w:rsid w:val="00B35023"/>
    <w:rsid w:val="00B35117"/>
    <w:rsid w:val="00B35130"/>
    <w:rsid w:val="00B3527D"/>
    <w:rsid w:val="00B352B8"/>
    <w:rsid w:val="00B354B5"/>
    <w:rsid w:val="00B3561A"/>
    <w:rsid w:val="00B358EB"/>
    <w:rsid w:val="00B36231"/>
    <w:rsid w:val="00B36D67"/>
    <w:rsid w:val="00B37280"/>
    <w:rsid w:val="00B37691"/>
    <w:rsid w:val="00B3798B"/>
    <w:rsid w:val="00B37A77"/>
    <w:rsid w:val="00B37AE6"/>
    <w:rsid w:val="00B40E5F"/>
    <w:rsid w:val="00B40E9A"/>
    <w:rsid w:val="00B4106F"/>
    <w:rsid w:val="00B411E6"/>
    <w:rsid w:val="00B41349"/>
    <w:rsid w:val="00B416A7"/>
    <w:rsid w:val="00B4251D"/>
    <w:rsid w:val="00B4294A"/>
    <w:rsid w:val="00B433EF"/>
    <w:rsid w:val="00B439DB"/>
    <w:rsid w:val="00B43ADD"/>
    <w:rsid w:val="00B443A7"/>
    <w:rsid w:val="00B44695"/>
    <w:rsid w:val="00B4478B"/>
    <w:rsid w:val="00B44DEE"/>
    <w:rsid w:val="00B45396"/>
    <w:rsid w:val="00B455E1"/>
    <w:rsid w:val="00B45740"/>
    <w:rsid w:val="00B4588F"/>
    <w:rsid w:val="00B462F0"/>
    <w:rsid w:val="00B463FE"/>
    <w:rsid w:val="00B46938"/>
    <w:rsid w:val="00B46C20"/>
    <w:rsid w:val="00B46CA3"/>
    <w:rsid w:val="00B50624"/>
    <w:rsid w:val="00B51707"/>
    <w:rsid w:val="00B527CE"/>
    <w:rsid w:val="00B53022"/>
    <w:rsid w:val="00B5340B"/>
    <w:rsid w:val="00B5359B"/>
    <w:rsid w:val="00B53D46"/>
    <w:rsid w:val="00B543F5"/>
    <w:rsid w:val="00B54CD7"/>
    <w:rsid w:val="00B55A5D"/>
    <w:rsid w:val="00B56211"/>
    <w:rsid w:val="00B564DC"/>
    <w:rsid w:val="00B5666F"/>
    <w:rsid w:val="00B56A38"/>
    <w:rsid w:val="00B57215"/>
    <w:rsid w:val="00B57B4D"/>
    <w:rsid w:val="00B57F78"/>
    <w:rsid w:val="00B605C5"/>
    <w:rsid w:val="00B60A5E"/>
    <w:rsid w:val="00B60DCB"/>
    <w:rsid w:val="00B612FC"/>
    <w:rsid w:val="00B6211B"/>
    <w:rsid w:val="00B63153"/>
    <w:rsid w:val="00B631F4"/>
    <w:rsid w:val="00B6347B"/>
    <w:rsid w:val="00B63580"/>
    <w:rsid w:val="00B6366D"/>
    <w:rsid w:val="00B639BD"/>
    <w:rsid w:val="00B63FA7"/>
    <w:rsid w:val="00B6418F"/>
    <w:rsid w:val="00B64191"/>
    <w:rsid w:val="00B64441"/>
    <w:rsid w:val="00B64706"/>
    <w:rsid w:val="00B64A12"/>
    <w:rsid w:val="00B64ED9"/>
    <w:rsid w:val="00B64F22"/>
    <w:rsid w:val="00B65529"/>
    <w:rsid w:val="00B66647"/>
    <w:rsid w:val="00B66823"/>
    <w:rsid w:val="00B66944"/>
    <w:rsid w:val="00B67026"/>
    <w:rsid w:val="00B6743F"/>
    <w:rsid w:val="00B675FF"/>
    <w:rsid w:val="00B6770A"/>
    <w:rsid w:val="00B67CD8"/>
    <w:rsid w:val="00B67EBB"/>
    <w:rsid w:val="00B67EFB"/>
    <w:rsid w:val="00B709E8"/>
    <w:rsid w:val="00B711FC"/>
    <w:rsid w:val="00B71355"/>
    <w:rsid w:val="00B7284D"/>
    <w:rsid w:val="00B72B92"/>
    <w:rsid w:val="00B72FEF"/>
    <w:rsid w:val="00B73DF2"/>
    <w:rsid w:val="00B73F0B"/>
    <w:rsid w:val="00B74254"/>
    <w:rsid w:val="00B74608"/>
    <w:rsid w:val="00B74B9A"/>
    <w:rsid w:val="00B75690"/>
    <w:rsid w:val="00B75710"/>
    <w:rsid w:val="00B7628C"/>
    <w:rsid w:val="00B76689"/>
    <w:rsid w:val="00B76718"/>
    <w:rsid w:val="00B77404"/>
    <w:rsid w:val="00B774D0"/>
    <w:rsid w:val="00B77DEF"/>
    <w:rsid w:val="00B77FDF"/>
    <w:rsid w:val="00B8009F"/>
    <w:rsid w:val="00B80AA0"/>
    <w:rsid w:val="00B82070"/>
    <w:rsid w:val="00B821DC"/>
    <w:rsid w:val="00B824AA"/>
    <w:rsid w:val="00B830C0"/>
    <w:rsid w:val="00B83628"/>
    <w:rsid w:val="00B83C7B"/>
    <w:rsid w:val="00B8411C"/>
    <w:rsid w:val="00B8451D"/>
    <w:rsid w:val="00B84663"/>
    <w:rsid w:val="00B846AD"/>
    <w:rsid w:val="00B84995"/>
    <w:rsid w:val="00B84BC5"/>
    <w:rsid w:val="00B84EF8"/>
    <w:rsid w:val="00B853AE"/>
    <w:rsid w:val="00B854FF"/>
    <w:rsid w:val="00B86159"/>
    <w:rsid w:val="00B861EF"/>
    <w:rsid w:val="00B86436"/>
    <w:rsid w:val="00B86F02"/>
    <w:rsid w:val="00B87567"/>
    <w:rsid w:val="00B90087"/>
    <w:rsid w:val="00B90114"/>
    <w:rsid w:val="00B9027A"/>
    <w:rsid w:val="00B91A14"/>
    <w:rsid w:val="00B92534"/>
    <w:rsid w:val="00B927FB"/>
    <w:rsid w:val="00B92900"/>
    <w:rsid w:val="00B929BD"/>
    <w:rsid w:val="00B92ACC"/>
    <w:rsid w:val="00B934E6"/>
    <w:rsid w:val="00B93793"/>
    <w:rsid w:val="00B93AE1"/>
    <w:rsid w:val="00B93E5B"/>
    <w:rsid w:val="00B948E0"/>
    <w:rsid w:val="00B951B7"/>
    <w:rsid w:val="00B969A6"/>
    <w:rsid w:val="00B96F07"/>
    <w:rsid w:val="00B96F80"/>
    <w:rsid w:val="00B9755C"/>
    <w:rsid w:val="00B976B6"/>
    <w:rsid w:val="00B97916"/>
    <w:rsid w:val="00B97DCD"/>
    <w:rsid w:val="00BA0481"/>
    <w:rsid w:val="00BA0E6D"/>
    <w:rsid w:val="00BA0E9E"/>
    <w:rsid w:val="00BA13BC"/>
    <w:rsid w:val="00BA1930"/>
    <w:rsid w:val="00BA19E1"/>
    <w:rsid w:val="00BA1E9F"/>
    <w:rsid w:val="00BA2255"/>
    <w:rsid w:val="00BA26D7"/>
    <w:rsid w:val="00BA284D"/>
    <w:rsid w:val="00BA2D2D"/>
    <w:rsid w:val="00BA2EC1"/>
    <w:rsid w:val="00BA3750"/>
    <w:rsid w:val="00BA395F"/>
    <w:rsid w:val="00BA3A05"/>
    <w:rsid w:val="00BA3CCE"/>
    <w:rsid w:val="00BA4450"/>
    <w:rsid w:val="00BA4941"/>
    <w:rsid w:val="00BA495A"/>
    <w:rsid w:val="00BA5B71"/>
    <w:rsid w:val="00BA6D66"/>
    <w:rsid w:val="00BA7F1C"/>
    <w:rsid w:val="00BB0E6A"/>
    <w:rsid w:val="00BB0E88"/>
    <w:rsid w:val="00BB1761"/>
    <w:rsid w:val="00BB1998"/>
    <w:rsid w:val="00BB1F66"/>
    <w:rsid w:val="00BB32FF"/>
    <w:rsid w:val="00BB33FF"/>
    <w:rsid w:val="00BB4588"/>
    <w:rsid w:val="00BB474B"/>
    <w:rsid w:val="00BB49D0"/>
    <w:rsid w:val="00BB4A2B"/>
    <w:rsid w:val="00BB4B51"/>
    <w:rsid w:val="00BB4BE7"/>
    <w:rsid w:val="00BB5021"/>
    <w:rsid w:val="00BB5297"/>
    <w:rsid w:val="00BB5929"/>
    <w:rsid w:val="00BB5E96"/>
    <w:rsid w:val="00BB670D"/>
    <w:rsid w:val="00BB6AA3"/>
    <w:rsid w:val="00BB6B39"/>
    <w:rsid w:val="00BB6EF9"/>
    <w:rsid w:val="00BB6F0C"/>
    <w:rsid w:val="00BB78B3"/>
    <w:rsid w:val="00BC01E2"/>
    <w:rsid w:val="00BC0427"/>
    <w:rsid w:val="00BC12FC"/>
    <w:rsid w:val="00BC15D7"/>
    <w:rsid w:val="00BC1A70"/>
    <w:rsid w:val="00BC1B14"/>
    <w:rsid w:val="00BC20AC"/>
    <w:rsid w:val="00BC21ED"/>
    <w:rsid w:val="00BC2498"/>
    <w:rsid w:val="00BC2534"/>
    <w:rsid w:val="00BC27E1"/>
    <w:rsid w:val="00BC2DE3"/>
    <w:rsid w:val="00BC323E"/>
    <w:rsid w:val="00BC3A0C"/>
    <w:rsid w:val="00BC3D78"/>
    <w:rsid w:val="00BC4BD7"/>
    <w:rsid w:val="00BC4EB8"/>
    <w:rsid w:val="00BC5997"/>
    <w:rsid w:val="00BC59F9"/>
    <w:rsid w:val="00BC5AF0"/>
    <w:rsid w:val="00BC5E04"/>
    <w:rsid w:val="00BC60E8"/>
    <w:rsid w:val="00BC6320"/>
    <w:rsid w:val="00BC68AB"/>
    <w:rsid w:val="00BC7264"/>
    <w:rsid w:val="00BC791C"/>
    <w:rsid w:val="00BC7CA1"/>
    <w:rsid w:val="00BC7D35"/>
    <w:rsid w:val="00BD0C2F"/>
    <w:rsid w:val="00BD0EE0"/>
    <w:rsid w:val="00BD107D"/>
    <w:rsid w:val="00BD1C07"/>
    <w:rsid w:val="00BD2A46"/>
    <w:rsid w:val="00BD2E03"/>
    <w:rsid w:val="00BD3D49"/>
    <w:rsid w:val="00BD46AD"/>
    <w:rsid w:val="00BD4BAC"/>
    <w:rsid w:val="00BD4DD2"/>
    <w:rsid w:val="00BD4E9C"/>
    <w:rsid w:val="00BD4F5D"/>
    <w:rsid w:val="00BD5300"/>
    <w:rsid w:val="00BD5C5A"/>
    <w:rsid w:val="00BD5C72"/>
    <w:rsid w:val="00BD66DC"/>
    <w:rsid w:val="00BD7D3B"/>
    <w:rsid w:val="00BE0277"/>
    <w:rsid w:val="00BE0863"/>
    <w:rsid w:val="00BE0D34"/>
    <w:rsid w:val="00BE0D51"/>
    <w:rsid w:val="00BE0E4C"/>
    <w:rsid w:val="00BE0EB0"/>
    <w:rsid w:val="00BE102C"/>
    <w:rsid w:val="00BE16A1"/>
    <w:rsid w:val="00BE2E3B"/>
    <w:rsid w:val="00BE30D5"/>
    <w:rsid w:val="00BE346D"/>
    <w:rsid w:val="00BE3C61"/>
    <w:rsid w:val="00BE4554"/>
    <w:rsid w:val="00BE5DA3"/>
    <w:rsid w:val="00BE5FF0"/>
    <w:rsid w:val="00BE62C0"/>
    <w:rsid w:val="00BE6404"/>
    <w:rsid w:val="00BE69FB"/>
    <w:rsid w:val="00BE6BE5"/>
    <w:rsid w:val="00BE716E"/>
    <w:rsid w:val="00BE7564"/>
    <w:rsid w:val="00BF0995"/>
    <w:rsid w:val="00BF0EA4"/>
    <w:rsid w:val="00BF100E"/>
    <w:rsid w:val="00BF144F"/>
    <w:rsid w:val="00BF1DB9"/>
    <w:rsid w:val="00BF27D9"/>
    <w:rsid w:val="00BF3AFB"/>
    <w:rsid w:val="00BF3B34"/>
    <w:rsid w:val="00BF4309"/>
    <w:rsid w:val="00BF443D"/>
    <w:rsid w:val="00BF4565"/>
    <w:rsid w:val="00BF4BA7"/>
    <w:rsid w:val="00BF558A"/>
    <w:rsid w:val="00BF5E63"/>
    <w:rsid w:val="00BF5F4F"/>
    <w:rsid w:val="00BF601C"/>
    <w:rsid w:val="00BF6944"/>
    <w:rsid w:val="00BF6A08"/>
    <w:rsid w:val="00BF6C6B"/>
    <w:rsid w:val="00BF7092"/>
    <w:rsid w:val="00BF790F"/>
    <w:rsid w:val="00BF7A1E"/>
    <w:rsid w:val="00BF7AD8"/>
    <w:rsid w:val="00C00467"/>
    <w:rsid w:val="00C00EDC"/>
    <w:rsid w:val="00C01398"/>
    <w:rsid w:val="00C014C0"/>
    <w:rsid w:val="00C01F20"/>
    <w:rsid w:val="00C01FF8"/>
    <w:rsid w:val="00C036FA"/>
    <w:rsid w:val="00C0390A"/>
    <w:rsid w:val="00C0407E"/>
    <w:rsid w:val="00C042CF"/>
    <w:rsid w:val="00C0487F"/>
    <w:rsid w:val="00C052A0"/>
    <w:rsid w:val="00C05C19"/>
    <w:rsid w:val="00C0657B"/>
    <w:rsid w:val="00C06736"/>
    <w:rsid w:val="00C069A5"/>
    <w:rsid w:val="00C06D85"/>
    <w:rsid w:val="00C06E5C"/>
    <w:rsid w:val="00C074AE"/>
    <w:rsid w:val="00C07695"/>
    <w:rsid w:val="00C07843"/>
    <w:rsid w:val="00C078B3"/>
    <w:rsid w:val="00C079A5"/>
    <w:rsid w:val="00C07E0B"/>
    <w:rsid w:val="00C07E81"/>
    <w:rsid w:val="00C1047A"/>
    <w:rsid w:val="00C10C3D"/>
    <w:rsid w:val="00C10CB6"/>
    <w:rsid w:val="00C10EE4"/>
    <w:rsid w:val="00C11169"/>
    <w:rsid w:val="00C11D9F"/>
    <w:rsid w:val="00C11F0F"/>
    <w:rsid w:val="00C12049"/>
    <w:rsid w:val="00C121A0"/>
    <w:rsid w:val="00C1258F"/>
    <w:rsid w:val="00C1289E"/>
    <w:rsid w:val="00C12A7A"/>
    <w:rsid w:val="00C12C0D"/>
    <w:rsid w:val="00C13851"/>
    <w:rsid w:val="00C13D6D"/>
    <w:rsid w:val="00C1450F"/>
    <w:rsid w:val="00C1490B"/>
    <w:rsid w:val="00C16077"/>
    <w:rsid w:val="00C16141"/>
    <w:rsid w:val="00C163C7"/>
    <w:rsid w:val="00C171F1"/>
    <w:rsid w:val="00C17330"/>
    <w:rsid w:val="00C17DB5"/>
    <w:rsid w:val="00C17E1D"/>
    <w:rsid w:val="00C2062A"/>
    <w:rsid w:val="00C20AE2"/>
    <w:rsid w:val="00C20B36"/>
    <w:rsid w:val="00C20EA1"/>
    <w:rsid w:val="00C21C9A"/>
    <w:rsid w:val="00C21DA7"/>
    <w:rsid w:val="00C22928"/>
    <w:rsid w:val="00C23095"/>
    <w:rsid w:val="00C234BF"/>
    <w:rsid w:val="00C23B3D"/>
    <w:rsid w:val="00C23CED"/>
    <w:rsid w:val="00C24338"/>
    <w:rsid w:val="00C2455F"/>
    <w:rsid w:val="00C24571"/>
    <w:rsid w:val="00C2459F"/>
    <w:rsid w:val="00C245E5"/>
    <w:rsid w:val="00C254D3"/>
    <w:rsid w:val="00C25501"/>
    <w:rsid w:val="00C256D6"/>
    <w:rsid w:val="00C257EC"/>
    <w:rsid w:val="00C25D82"/>
    <w:rsid w:val="00C2682A"/>
    <w:rsid w:val="00C2722A"/>
    <w:rsid w:val="00C272AA"/>
    <w:rsid w:val="00C272E9"/>
    <w:rsid w:val="00C273C1"/>
    <w:rsid w:val="00C276E1"/>
    <w:rsid w:val="00C30224"/>
    <w:rsid w:val="00C30225"/>
    <w:rsid w:val="00C302A1"/>
    <w:rsid w:val="00C30E4C"/>
    <w:rsid w:val="00C31023"/>
    <w:rsid w:val="00C31199"/>
    <w:rsid w:val="00C31AA8"/>
    <w:rsid w:val="00C31BB2"/>
    <w:rsid w:val="00C31D9F"/>
    <w:rsid w:val="00C321AC"/>
    <w:rsid w:val="00C32B8E"/>
    <w:rsid w:val="00C341C7"/>
    <w:rsid w:val="00C3429F"/>
    <w:rsid w:val="00C34377"/>
    <w:rsid w:val="00C343A4"/>
    <w:rsid w:val="00C3440B"/>
    <w:rsid w:val="00C34654"/>
    <w:rsid w:val="00C34D47"/>
    <w:rsid w:val="00C34F04"/>
    <w:rsid w:val="00C350A2"/>
    <w:rsid w:val="00C351CB"/>
    <w:rsid w:val="00C353F2"/>
    <w:rsid w:val="00C355AF"/>
    <w:rsid w:val="00C357D6"/>
    <w:rsid w:val="00C364C3"/>
    <w:rsid w:val="00C36845"/>
    <w:rsid w:val="00C36E20"/>
    <w:rsid w:val="00C372B5"/>
    <w:rsid w:val="00C37745"/>
    <w:rsid w:val="00C37917"/>
    <w:rsid w:val="00C406A3"/>
    <w:rsid w:val="00C408E8"/>
    <w:rsid w:val="00C40BD1"/>
    <w:rsid w:val="00C412F4"/>
    <w:rsid w:val="00C41645"/>
    <w:rsid w:val="00C41C98"/>
    <w:rsid w:val="00C422F0"/>
    <w:rsid w:val="00C4273D"/>
    <w:rsid w:val="00C42937"/>
    <w:rsid w:val="00C4364F"/>
    <w:rsid w:val="00C4380B"/>
    <w:rsid w:val="00C43E27"/>
    <w:rsid w:val="00C43E30"/>
    <w:rsid w:val="00C451CE"/>
    <w:rsid w:val="00C45223"/>
    <w:rsid w:val="00C452D2"/>
    <w:rsid w:val="00C45571"/>
    <w:rsid w:val="00C4557F"/>
    <w:rsid w:val="00C45A74"/>
    <w:rsid w:val="00C4683C"/>
    <w:rsid w:val="00C46AC4"/>
    <w:rsid w:val="00C46B0C"/>
    <w:rsid w:val="00C47A98"/>
    <w:rsid w:val="00C47C19"/>
    <w:rsid w:val="00C47F13"/>
    <w:rsid w:val="00C50982"/>
    <w:rsid w:val="00C50C80"/>
    <w:rsid w:val="00C51ECF"/>
    <w:rsid w:val="00C523D8"/>
    <w:rsid w:val="00C52778"/>
    <w:rsid w:val="00C52B4C"/>
    <w:rsid w:val="00C52CEA"/>
    <w:rsid w:val="00C53200"/>
    <w:rsid w:val="00C5325C"/>
    <w:rsid w:val="00C534BC"/>
    <w:rsid w:val="00C5405D"/>
    <w:rsid w:val="00C5418D"/>
    <w:rsid w:val="00C54772"/>
    <w:rsid w:val="00C54889"/>
    <w:rsid w:val="00C55925"/>
    <w:rsid w:val="00C56540"/>
    <w:rsid w:val="00C567E5"/>
    <w:rsid w:val="00C57072"/>
    <w:rsid w:val="00C57ADD"/>
    <w:rsid w:val="00C605C7"/>
    <w:rsid w:val="00C611E3"/>
    <w:rsid w:val="00C6170B"/>
    <w:rsid w:val="00C61A5E"/>
    <w:rsid w:val="00C61B7C"/>
    <w:rsid w:val="00C61D54"/>
    <w:rsid w:val="00C61EE1"/>
    <w:rsid w:val="00C629A8"/>
    <w:rsid w:val="00C62A40"/>
    <w:rsid w:val="00C62BDE"/>
    <w:rsid w:val="00C638DA"/>
    <w:rsid w:val="00C63AA2"/>
    <w:rsid w:val="00C64220"/>
    <w:rsid w:val="00C64F0E"/>
    <w:rsid w:val="00C6537C"/>
    <w:rsid w:val="00C65DF3"/>
    <w:rsid w:val="00C66C5A"/>
    <w:rsid w:val="00C66F66"/>
    <w:rsid w:val="00C66F93"/>
    <w:rsid w:val="00C678EC"/>
    <w:rsid w:val="00C701DF"/>
    <w:rsid w:val="00C7024E"/>
    <w:rsid w:val="00C70952"/>
    <w:rsid w:val="00C70AB1"/>
    <w:rsid w:val="00C726C6"/>
    <w:rsid w:val="00C72865"/>
    <w:rsid w:val="00C72E06"/>
    <w:rsid w:val="00C7561B"/>
    <w:rsid w:val="00C75CD9"/>
    <w:rsid w:val="00C75CEF"/>
    <w:rsid w:val="00C75DEF"/>
    <w:rsid w:val="00C76907"/>
    <w:rsid w:val="00C772D0"/>
    <w:rsid w:val="00C774F9"/>
    <w:rsid w:val="00C775A9"/>
    <w:rsid w:val="00C779F3"/>
    <w:rsid w:val="00C800E6"/>
    <w:rsid w:val="00C80418"/>
    <w:rsid w:val="00C814B7"/>
    <w:rsid w:val="00C815E8"/>
    <w:rsid w:val="00C81F19"/>
    <w:rsid w:val="00C820B5"/>
    <w:rsid w:val="00C822E7"/>
    <w:rsid w:val="00C823E2"/>
    <w:rsid w:val="00C829FB"/>
    <w:rsid w:val="00C82ED4"/>
    <w:rsid w:val="00C837BB"/>
    <w:rsid w:val="00C83B91"/>
    <w:rsid w:val="00C83C95"/>
    <w:rsid w:val="00C840E8"/>
    <w:rsid w:val="00C846E6"/>
    <w:rsid w:val="00C8480A"/>
    <w:rsid w:val="00C84A1A"/>
    <w:rsid w:val="00C85293"/>
    <w:rsid w:val="00C85447"/>
    <w:rsid w:val="00C85D09"/>
    <w:rsid w:val="00C873C3"/>
    <w:rsid w:val="00C87568"/>
    <w:rsid w:val="00C87F31"/>
    <w:rsid w:val="00C90234"/>
    <w:rsid w:val="00C9076A"/>
    <w:rsid w:val="00C90887"/>
    <w:rsid w:val="00C915B2"/>
    <w:rsid w:val="00C91D60"/>
    <w:rsid w:val="00C92E35"/>
    <w:rsid w:val="00C937A9"/>
    <w:rsid w:val="00C94083"/>
    <w:rsid w:val="00C9410C"/>
    <w:rsid w:val="00C942EF"/>
    <w:rsid w:val="00C945AA"/>
    <w:rsid w:val="00C94677"/>
    <w:rsid w:val="00C955D2"/>
    <w:rsid w:val="00C9589C"/>
    <w:rsid w:val="00C95B12"/>
    <w:rsid w:val="00C9609D"/>
    <w:rsid w:val="00C975AB"/>
    <w:rsid w:val="00C97A95"/>
    <w:rsid w:val="00CA06D4"/>
    <w:rsid w:val="00CA1D9E"/>
    <w:rsid w:val="00CA229B"/>
    <w:rsid w:val="00CA22BB"/>
    <w:rsid w:val="00CA2933"/>
    <w:rsid w:val="00CA347C"/>
    <w:rsid w:val="00CA35B9"/>
    <w:rsid w:val="00CA3637"/>
    <w:rsid w:val="00CA366A"/>
    <w:rsid w:val="00CA36A7"/>
    <w:rsid w:val="00CA386D"/>
    <w:rsid w:val="00CA39D0"/>
    <w:rsid w:val="00CA3F06"/>
    <w:rsid w:val="00CA3F57"/>
    <w:rsid w:val="00CA3FFF"/>
    <w:rsid w:val="00CA441E"/>
    <w:rsid w:val="00CA464C"/>
    <w:rsid w:val="00CA4ED4"/>
    <w:rsid w:val="00CA5002"/>
    <w:rsid w:val="00CA5255"/>
    <w:rsid w:val="00CA5277"/>
    <w:rsid w:val="00CA6689"/>
    <w:rsid w:val="00CA6DCA"/>
    <w:rsid w:val="00CA700F"/>
    <w:rsid w:val="00CA784E"/>
    <w:rsid w:val="00CA7A9D"/>
    <w:rsid w:val="00CB0771"/>
    <w:rsid w:val="00CB0BC1"/>
    <w:rsid w:val="00CB0C23"/>
    <w:rsid w:val="00CB1034"/>
    <w:rsid w:val="00CB189D"/>
    <w:rsid w:val="00CB1C26"/>
    <w:rsid w:val="00CB36AB"/>
    <w:rsid w:val="00CB38CE"/>
    <w:rsid w:val="00CB39E8"/>
    <w:rsid w:val="00CB4539"/>
    <w:rsid w:val="00CB48DE"/>
    <w:rsid w:val="00CB53E5"/>
    <w:rsid w:val="00CB551A"/>
    <w:rsid w:val="00CB6216"/>
    <w:rsid w:val="00CB62E6"/>
    <w:rsid w:val="00CB65F3"/>
    <w:rsid w:val="00CB688D"/>
    <w:rsid w:val="00CB7928"/>
    <w:rsid w:val="00CC048F"/>
    <w:rsid w:val="00CC1078"/>
    <w:rsid w:val="00CC10F9"/>
    <w:rsid w:val="00CC1148"/>
    <w:rsid w:val="00CC126D"/>
    <w:rsid w:val="00CC14D8"/>
    <w:rsid w:val="00CC166D"/>
    <w:rsid w:val="00CC1B80"/>
    <w:rsid w:val="00CC1C7E"/>
    <w:rsid w:val="00CC23F3"/>
    <w:rsid w:val="00CC2551"/>
    <w:rsid w:val="00CC2908"/>
    <w:rsid w:val="00CC2E61"/>
    <w:rsid w:val="00CC2EE7"/>
    <w:rsid w:val="00CC2F76"/>
    <w:rsid w:val="00CC3417"/>
    <w:rsid w:val="00CC356A"/>
    <w:rsid w:val="00CC4AA4"/>
    <w:rsid w:val="00CC4AFC"/>
    <w:rsid w:val="00CC4D58"/>
    <w:rsid w:val="00CC5230"/>
    <w:rsid w:val="00CC5478"/>
    <w:rsid w:val="00CC5501"/>
    <w:rsid w:val="00CC5868"/>
    <w:rsid w:val="00CC5EEA"/>
    <w:rsid w:val="00CC6292"/>
    <w:rsid w:val="00CC6E9E"/>
    <w:rsid w:val="00CC713D"/>
    <w:rsid w:val="00CC7681"/>
    <w:rsid w:val="00CD0DBD"/>
    <w:rsid w:val="00CD0EA3"/>
    <w:rsid w:val="00CD2981"/>
    <w:rsid w:val="00CD3680"/>
    <w:rsid w:val="00CD55AD"/>
    <w:rsid w:val="00CD5ABE"/>
    <w:rsid w:val="00CD5D62"/>
    <w:rsid w:val="00CD5F62"/>
    <w:rsid w:val="00CD6703"/>
    <w:rsid w:val="00CD74F5"/>
    <w:rsid w:val="00CD784D"/>
    <w:rsid w:val="00CD78FF"/>
    <w:rsid w:val="00CD7A89"/>
    <w:rsid w:val="00CE04DB"/>
    <w:rsid w:val="00CE04EF"/>
    <w:rsid w:val="00CE0E38"/>
    <w:rsid w:val="00CE0E99"/>
    <w:rsid w:val="00CE11C1"/>
    <w:rsid w:val="00CE154B"/>
    <w:rsid w:val="00CE29DF"/>
    <w:rsid w:val="00CE35D9"/>
    <w:rsid w:val="00CE3A6F"/>
    <w:rsid w:val="00CE3AA6"/>
    <w:rsid w:val="00CE44DC"/>
    <w:rsid w:val="00CE4554"/>
    <w:rsid w:val="00CE4899"/>
    <w:rsid w:val="00CE4F6C"/>
    <w:rsid w:val="00CE5195"/>
    <w:rsid w:val="00CE5236"/>
    <w:rsid w:val="00CE59D7"/>
    <w:rsid w:val="00CE59DE"/>
    <w:rsid w:val="00CE6C92"/>
    <w:rsid w:val="00CE7D2C"/>
    <w:rsid w:val="00CE7E78"/>
    <w:rsid w:val="00CF046E"/>
    <w:rsid w:val="00CF0548"/>
    <w:rsid w:val="00CF0736"/>
    <w:rsid w:val="00CF0EB4"/>
    <w:rsid w:val="00CF0FFC"/>
    <w:rsid w:val="00CF15B9"/>
    <w:rsid w:val="00CF1AE8"/>
    <w:rsid w:val="00CF2CD7"/>
    <w:rsid w:val="00CF303D"/>
    <w:rsid w:val="00CF3CA3"/>
    <w:rsid w:val="00CF3ED2"/>
    <w:rsid w:val="00CF463E"/>
    <w:rsid w:val="00CF48E8"/>
    <w:rsid w:val="00CF4B30"/>
    <w:rsid w:val="00CF5343"/>
    <w:rsid w:val="00CF54D3"/>
    <w:rsid w:val="00CF54D7"/>
    <w:rsid w:val="00CF5F4D"/>
    <w:rsid w:val="00CF638B"/>
    <w:rsid w:val="00CF6807"/>
    <w:rsid w:val="00D000C7"/>
    <w:rsid w:val="00D00E02"/>
    <w:rsid w:val="00D01162"/>
    <w:rsid w:val="00D0121A"/>
    <w:rsid w:val="00D012EF"/>
    <w:rsid w:val="00D0139F"/>
    <w:rsid w:val="00D01DC5"/>
    <w:rsid w:val="00D01E06"/>
    <w:rsid w:val="00D02D92"/>
    <w:rsid w:val="00D03023"/>
    <w:rsid w:val="00D036F7"/>
    <w:rsid w:val="00D03F1A"/>
    <w:rsid w:val="00D045B7"/>
    <w:rsid w:val="00D04701"/>
    <w:rsid w:val="00D04F15"/>
    <w:rsid w:val="00D0599D"/>
    <w:rsid w:val="00D06110"/>
    <w:rsid w:val="00D06B20"/>
    <w:rsid w:val="00D06C61"/>
    <w:rsid w:val="00D06D0E"/>
    <w:rsid w:val="00D06F2E"/>
    <w:rsid w:val="00D07552"/>
    <w:rsid w:val="00D07927"/>
    <w:rsid w:val="00D10356"/>
    <w:rsid w:val="00D10C02"/>
    <w:rsid w:val="00D10C3D"/>
    <w:rsid w:val="00D119A8"/>
    <w:rsid w:val="00D11B5D"/>
    <w:rsid w:val="00D12588"/>
    <w:rsid w:val="00D13066"/>
    <w:rsid w:val="00D1354E"/>
    <w:rsid w:val="00D13557"/>
    <w:rsid w:val="00D138B0"/>
    <w:rsid w:val="00D13CFB"/>
    <w:rsid w:val="00D13FC2"/>
    <w:rsid w:val="00D1448E"/>
    <w:rsid w:val="00D14C60"/>
    <w:rsid w:val="00D151EF"/>
    <w:rsid w:val="00D15678"/>
    <w:rsid w:val="00D161FB"/>
    <w:rsid w:val="00D164E4"/>
    <w:rsid w:val="00D16844"/>
    <w:rsid w:val="00D17071"/>
    <w:rsid w:val="00D170DC"/>
    <w:rsid w:val="00D17B21"/>
    <w:rsid w:val="00D20219"/>
    <w:rsid w:val="00D20888"/>
    <w:rsid w:val="00D20CE1"/>
    <w:rsid w:val="00D20E5A"/>
    <w:rsid w:val="00D20F30"/>
    <w:rsid w:val="00D21105"/>
    <w:rsid w:val="00D213AF"/>
    <w:rsid w:val="00D21500"/>
    <w:rsid w:val="00D2170D"/>
    <w:rsid w:val="00D21937"/>
    <w:rsid w:val="00D23321"/>
    <w:rsid w:val="00D23722"/>
    <w:rsid w:val="00D23E8D"/>
    <w:rsid w:val="00D23EBE"/>
    <w:rsid w:val="00D23F9E"/>
    <w:rsid w:val="00D24E7E"/>
    <w:rsid w:val="00D25664"/>
    <w:rsid w:val="00D256C5"/>
    <w:rsid w:val="00D25D70"/>
    <w:rsid w:val="00D26547"/>
    <w:rsid w:val="00D26824"/>
    <w:rsid w:val="00D27E75"/>
    <w:rsid w:val="00D31018"/>
    <w:rsid w:val="00D31A67"/>
    <w:rsid w:val="00D31E43"/>
    <w:rsid w:val="00D329AC"/>
    <w:rsid w:val="00D334CF"/>
    <w:rsid w:val="00D33976"/>
    <w:rsid w:val="00D33BD7"/>
    <w:rsid w:val="00D33F8A"/>
    <w:rsid w:val="00D33FAF"/>
    <w:rsid w:val="00D3440C"/>
    <w:rsid w:val="00D34429"/>
    <w:rsid w:val="00D34517"/>
    <w:rsid w:val="00D34F4A"/>
    <w:rsid w:val="00D35262"/>
    <w:rsid w:val="00D35A14"/>
    <w:rsid w:val="00D36133"/>
    <w:rsid w:val="00D3626A"/>
    <w:rsid w:val="00D365C6"/>
    <w:rsid w:val="00D36774"/>
    <w:rsid w:val="00D36FC6"/>
    <w:rsid w:val="00D372E8"/>
    <w:rsid w:val="00D37C7A"/>
    <w:rsid w:val="00D37E44"/>
    <w:rsid w:val="00D4062D"/>
    <w:rsid w:val="00D40B32"/>
    <w:rsid w:val="00D40E36"/>
    <w:rsid w:val="00D413F1"/>
    <w:rsid w:val="00D4162A"/>
    <w:rsid w:val="00D42392"/>
    <w:rsid w:val="00D42416"/>
    <w:rsid w:val="00D4271D"/>
    <w:rsid w:val="00D4272D"/>
    <w:rsid w:val="00D43165"/>
    <w:rsid w:val="00D46F49"/>
    <w:rsid w:val="00D46FC1"/>
    <w:rsid w:val="00D47775"/>
    <w:rsid w:val="00D5011D"/>
    <w:rsid w:val="00D50775"/>
    <w:rsid w:val="00D50B3A"/>
    <w:rsid w:val="00D50E8C"/>
    <w:rsid w:val="00D51A4E"/>
    <w:rsid w:val="00D51DD2"/>
    <w:rsid w:val="00D51E8E"/>
    <w:rsid w:val="00D52171"/>
    <w:rsid w:val="00D5262A"/>
    <w:rsid w:val="00D53732"/>
    <w:rsid w:val="00D53A32"/>
    <w:rsid w:val="00D53E01"/>
    <w:rsid w:val="00D54612"/>
    <w:rsid w:val="00D54A13"/>
    <w:rsid w:val="00D55C8D"/>
    <w:rsid w:val="00D562CD"/>
    <w:rsid w:val="00D56CC9"/>
    <w:rsid w:val="00D578B1"/>
    <w:rsid w:val="00D60774"/>
    <w:rsid w:val="00D60911"/>
    <w:rsid w:val="00D60CC9"/>
    <w:rsid w:val="00D60EF1"/>
    <w:rsid w:val="00D61162"/>
    <w:rsid w:val="00D6133F"/>
    <w:rsid w:val="00D61F83"/>
    <w:rsid w:val="00D62492"/>
    <w:rsid w:val="00D62D25"/>
    <w:rsid w:val="00D63252"/>
    <w:rsid w:val="00D63864"/>
    <w:rsid w:val="00D641F2"/>
    <w:rsid w:val="00D6449C"/>
    <w:rsid w:val="00D64A58"/>
    <w:rsid w:val="00D65E1C"/>
    <w:rsid w:val="00D65EDB"/>
    <w:rsid w:val="00D668E1"/>
    <w:rsid w:val="00D66BA5"/>
    <w:rsid w:val="00D66F1B"/>
    <w:rsid w:val="00D6718A"/>
    <w:rsid w:val="00D6729A"/>
    <w:rsid w:val="00D67D2B"/>
    <w:rsid w:val="00D70415"/>
    <w:rsid w:val="00D709BD"/>
    <w:rsid w:val="00D7127B"/>
    <w:rsid w:val="00D7168A"/>
    <w:rsid w:val="00D71CC0"/>
    <w:rsid w:val="00D71F58"/>
    <w:rsid w:val="00D71F69"/>
    <w:rsid w:val="00D721D2"/>
    <w:rsid w:val="00D72546"/>
    <w:rsid w:val="00D726F5"/>
    <w:rsid w:val="00D73139"/>
    <w:rsid w:val="00D7372B"/>
    <w:rsid w:val="00D73DF2"/>
    <w:rsid w:val="00D74114"/>
    <w:rsid w:val="00D741E7"/>
    <w:rsid w:val="00D75926"/>
    <w:rsid w:val="00D75B60"/>
    <w:rsid w:val="00D769A3"/>
    <w:rsid w:val="00D76DD3"/>
    <w:rsid w:val="00D76E5D"/>
    <w:rsid w:val="00D7713D"/>
    <w:rsid w:val="00D77424"/>
    <w:rsid w:val="00D77FA7"/>
    <w:rsid w:val="00D80200"/>
    <w:rsid w:val="00D80694"/>
    <w:rsid w:val="00D80819"/>
    <w:rsid w:val="00D81560"/>
    <w:rsid w:val="00D81929"/>
    <w:rsid w:val="00D81C83"/>
    <w:rsid w:val="00D8200A"/>
    <w:rsid w:val="00D82694"/>
    <w:rsid w:val="00D82931"/>
    <w:rsid w:val="00D83469"/>
    <w:rsid w:val="00D8356A"/>
    <w:rsid w:val="00D83681"/>
    <w:rsid w:val="00D83AFD"/>
    <w:rsid w:val="00D83D32"/>
    <w:rsid w:val="00D83EE8"/>
    <w:rsid w:val="00D840D8"/>
    <w:rsid w:val="00D84254"/>
    <w:rsid w:val="00D84942"/>
    <w:rsid w:val="00D84C1B"/>
    <w:rsid w:val="00D85761"/>
    <w:rsid w:val="00D8579A"/>
    <w:rsid w:val="00D8580B"/>
    <w:rsid w:val="00D858B2"/>
    <w:rsid w:val="00D86081"/>
    <w:rsid w:val="00D865AF"/>
    <w:rsid w:val="00D866B4"/>
    <w:rsid w:val="00D86B77"/>
    <w:rsid w:val="00D86F61"/>
    <w:rsid w:val="00D87883"/>
    <w:rsid w:val="00D9010D"/>
    <w:rsid w:val="00D908D6"/>
    <w:rsid w:val="00D90D91"/>
    <w:rsid w:val="00D90FD5"/>
    <w:rsid w:val="00D91AC3"/>
    <w:rsid w:val="00D92312"/>
    <w:rsid w:val="00D9316F"/>
    <w:rsid w:val="00D93A3A"/>
    <w:rsid w:val="00D94194"/>
    <w:rsid w:val="00D94F6A"/>
    <w:rsid w:val="00D95067"/>
    <w:rsid w:val="00D9608D"/>
    <w:rsid w:val="00D9773B"/>
    <w:rsid w:val="00D97B02"/>
    <w:rsid w:val="00DA032C"/>
    <w:rsid w:val="00DA0797"/>
    <w:rsid w:val="00DA0889"/>
    <w:rsid w:val="00DA0E66"/>
    <w:rsid w:val="00DA109B"/>
    <w:rsid w:val="00DA1BF8"/>
    <w:rsid w:val="00DA23EA"/>
    <w:rsid w:val="00DA2902"/>
    <w:rsid w:val="00DA2B0B"/>
    <w:rsid w:val="00DA3122"/>
    <w:rsid w:val="00DA4493"/>
    <w:rsid w:val="00DA46A3"/>
    <w:rsid w:val="00DA487C"/>
    <w:rsid w:val="00DA4B9A"/>
    <w:rsid w:val="00DA4C23"/>
    <w:rsid w:val="00DA4C65"/>
    <w:rsid w:val="00DA4F25"/>
    <w:rsid w:val="00DA5676"/>
    <w:rsid w:val="00DA5BDE"/>
    <w:rsid w:val="00DA5F50"/>
    <w:rsid w:val="00DA6ABA"/>
    <w:rsid w:val="00DA6C0A"/>
    <w:rsid w:val="00DA6C55"/>
    <w:rsid w:val="00DA72CE"/>
    <w:rsid w:val="00DB053D"/>
    <w:rsid w:val="00DB0819"/>
    <w:rsid w:val="00DB0859"/>
    <w:rsid w:val="00DB12F0"/>
    <w:rsid w:val="00DB1500"/>
    <w:rsid w:val="00DB1ED6"/>
    <w:rsid w:val="00DB217B"/>
    <w:rsid w:val="00DB2309"/>
    <w:rsid w:val="00DB2E2C"/>
    <w:rsid w:val="00DB2FEB"/>
    <w:rsid w:val="00DB31BB"/>
    <w:rsid w:val="00DB3201"/>
    <w:rsid w:val="00DB327F"/>
    <w:rsid w:val="00DB39E4"/>
    <w:rsid w:val="00DB3E8A"/>
    <w:rsid w:val="00DB46DE"/>
    <w:rsid w:val="00DB4AA3"/>
    <w:rsid w:val="00DB4C78"/>
    <w:rsid w:val="00DB4D7B"/>
    <w:rsid w:val="00DB4DF8"/>
    <w:rsid w:val="00DB542C"/>
    <w:rsid w:val="00DB5721"/>
    <w:rsid w:val="00DB599A"/>
    <w:rsid w:val="00DB5AF4"/>
    <w:rsid w:val="00DB5F22"/>
    <w:rsid w:val="00DB6394"/>
    <w:rsid w:val="00DB63BD"/>
    <w:rsid w:val="00DB6C80"/>
    <w:rsid w:val="00DB6E1C"/>
    <w:rsid w:val="00DB72E1"/>
    <w:rsid w:val="00DB7588"/>
    <w:rsid w:val="00DB7FEC"/>
    <w:rsid w:val="00DC0129"/>
    <w:rsid w:val="00DC1463"/>
    <w:rsid w:val="00DC199E"/>
    <w:rsid w:val="00DC2018"/>
    <w:rsid w:val="00DC2240"/>
    <w:rsid w:val="00DC27F8"/>
    <w:rsid w:val="00DC29CA"/>
    <w:rsid w:val="00DC2BD2"/>
    <w:rsid w:val="00DC2EF4"/>
    <w:rsid w:val="00DC3382"/>
    <w:rsid w:val="00DC396D"/>
    <w:rsid w:val="00DC3AFB"/>
    <w:rsid w:val="00DC3CAB"/>
    <w:rsid w:val="00DC5049"/>
    <w:rsid w:val="00DC5235"/>
    <w:rsid w:val="00DC56DE"/>
    <w:rsid w:val="00DC577C"/>
    <w:rsid w:val="00DC5A5B"/>
    <w:rsid w:val="00DC5C0A"/>
    <w:rsid w:val="00DC657E"/>
    <w:rsid w:val="00DC6818"/>
    <w:rsid w:val="00DC6824"/>
    <w:rsid w:val="00DC698D"/>
    <w:rsid w:val="00DC6AAD"/>
    <w:rsid w:val="00DC6B3F"/>
    <w:rsid w:val="00DC6C60"/>
    <w:rsid w:val="00DC7529"/>
    <w:rsid w:val="00DD01EB"/>
    <w:rsid w:val="00DD113A"/>
    <w:rsid w:val="00DD12C9"/>
    <w:rsid w:val="00DD1CF0"/>
    <w:rsid w:val="00DD235E"/>
    <w:rsid w:val="00DD3269"/>
    <w:rsid w:val="00DD3B3A"/>
    <w:rsid w:val="00DD40DA"/>
    <w:rsid w:val="00DD489E"/>
    <w:rsid w:val="00DD4994"/>
    <w:rsid w:val="00DD4AA7"/>
    <w:rsid w:val="00DD4C09"/>
    <w:rsid w:val="00DD512F"/>
    <w:rsid w:val="00DD568C"/>
    <w:rsid w:val="00DD5707"/>
    <w:rsid w:val="00DD571B"/>
    <w:rsid w:val="00DD61B6"/>
    <w:rsid w:val="00DD61C7"/>
    <w:rsid w:val="00DD6B4F"/>
    <w:rsid w:val="00DD6B64"/>
    <w:rsid w:val="00DD6C18"/>
    <w:rsid w:val="00DD700A"/>
    <w:rsid w:val="00DD76BE"/>
    <w:rsid w:val="00DD7B1B"/>
    <w:rsid w:val="00DD7DDE"/>
    <w:rsid w:val="00DE00C2"/>
    <w:rsid w:val="00DE03F8"/>
    <w:rsid w:val="00DE10D3"/>
    <w:rsid w:val="00DE2A9E"/>
    <w:rsid w:val="00DE34AA"/>
    <w:rsid w:val="00DE39E0"/>
    <w:rsid w:val="00DE45A8"/>
    <w:rsid w:val="00DE4668"/>
    <w:rsid w:val="00DE4B49"/>
    <w:rsid w:val="00DE5373"/>
    <w:rsid w:val="00DE53AE"/>
    <w:rsid w:val="00DE5ACB"/>
    <w:rsid w:val="00DE5D5F"/>
    <w:rsid w:val="00DE613D"/>
    <w:rsid w:val="00DE6EC7"/>
    <w:rsid w:val="00DE78E3"/>
    <w:rsid w:val="00DE7FAC"/>
    <w:rsid w:val="00DF23D4"/>
    <w:rsid w:val="00DF2E8F"/>
    <w:rsid w:val="00DF3924"/>
    <w:rsid w:val="00DF4402"/>
    <w:rsid w:val="00DF4D27"/>
    <w:rsid w:val="00DF550E"/>
    <w:rsid w:val="00DF57E7"/>
    <w:rsid w:val="00DF5CB7"/>
    <w:rsid w:val="00DF659B"/>
    <w:rsid w:val="00DF6698"/>
    <w:rsid w:val="00DF7502"/>
    <w:rsid w:val="00DF756B"/>
    <w:rsid w:val="00DF7B79"/>
    <w:rsid w:val="00DF7DCC"/>
    <w:rsid w:val="00E00358"/>
    <w:rsid w:val="00E00AB8"/>
    <w:rsid w:val="00E00DAC"/>
    <w:rsid w:val="00E0176C"/>
    <w:rsid w:val="00E0214F"/>
    <w:rsid w:val="00E02475"/>
    <w:rsid w:val="00E02974"/>
    <w:rsid w:val="00E02B2B"/>
    <w:rsid w:val="00E02DDF"/>
    <w:rsid w:val="00E03416"/>
    <w:rsid w:val="00E03CA8"/>
    <w:rsid w:val="00E03DDB"/>
    <w:rsid w:val="00E03F65"/>
    <w:rsid w:val="00E04804"/>
    <w:rsid w:val="00E04B9E"/>
    <w:rsid w:val="00E05679"/>
    <w:rsid w:val="00E05B18"/>
    <w:rsid w:val="00E05BAF"/>
    <w:rsid w:val="00E05C23"/>
    <w:rsid w:val="00E05E36"/>
    <w:rsid w:val="00E060BB"/>
    <w:rsid w:val="00E06CFA"/>
    <w:rsid w:val="00E07CF9"/>
    <w:rsid w:val="00E07E3A"/>
    <w:rsid w:val="00E10607"/>
    <w:rsid w:val="00E10979"/>
    <w:rsid w:val="00E114C9"/>
    <w:rsid w:val="00E1168C"/>
    <w:rsid w:val="00E119A6"/>
    <w:rsid w:val="00E12632"/>
    <w:rsid w:val="00E12694"/>
    <w:rsid w:val="00E126F6"/>
    <w:rsid w:val="00E12A4B"/>
    <w:rsid w:val="00E12DC2"/>
    <w:rsid w:val="00E1335C"/>
    <w:rsid w:val="00E1366C"/>
    <w:rsid w:val="00E13D9D"/>
    <w:rsid w:val="00E13F3A"/>
    <w:rsid w:val="00E141C1"/>
    <w:rsid w:val="00E14D04"/>
    <w:rsid w:val="00E152DE"/>
    <w:rsid w:val="00E15F54"/>
    <w:rsid w:val="00E160EC"/>
    <w:rsid w:val="00E1637F"/>
    <w:rsid w:val="00E16F02"/>
    <w:rsid w:val="00E172C0"/>
    <w:rsid w:val="00E172D8"/>
    <w:rsid w:val="00E1736B"/>
    <w:rsid w:val="00E175CF"/>
    <w:rsid w:val="00E17A4A"/>
    <w:rsid w:val="00E17AA4"/>
    <w:rsid w:val="00E17C18"/>
    <w:rsid w:val="00E20519"/>
    <w:rsid w:val="00E209E2"/>
    <w:rsid w:val="00E20A12"/>
    <w:rsid w:val="00E213E1"/>
    <w:rsid w:val="00E2153F"/>
    <w:rsid w:val="00E21679"/>
    <w:rsid w:val="00E21F4A"/>
    <w:rsid w:val="00E22205"/>
    <w:rsid w:val="00E222C8"/>
    <w:rsid w:val="00E2245B"/>
    <w:rsid w:val="00E2259C"/>
    <w:rsid w:val="00E23448"/>
    <w:rsid w:val="00E23B43"/>
    <w:rsid w:val="00E240AE"/>
    <w:rsid w:val="00E2422E"/>
    <w:rsid w:val="00E25993"/>
    <w:rsid w:val="00E25B16"/>
    <w:rsid w:val="00E25E5A"/>
    <w:rsid w:val="00E2617E"/>
    <w:rsid w:val="00E263A1"/>
    <w:rsid w:val="00E26573"/>
    <w:rsid w:val="00E26848"/>
    <w:rsid w:val="00E26A6B"/>
    <w:rsid w:val="00E2760A"/>
    <w:rsid w:val="00E276A4"/>
    <w:rsid w:val="00E276DD"/>
    <w:rsid w:val="00E27A62"/>
    <w:rsid w:val="00E27A82"/>
    <w:rsid w:val="00E27ADA"/>
    <w:rsid w:val="00E316D0"/>
    <w:rsid w:val="00E3231B"/>
    <w:rsid w:val="00E32C28"/>
    <w:rsid w:val="00E337A2"/>
    <w:rsid w:val="00E33EC2"/>
    <w:rsid w:val="00E34551"/>
    <w:rsid w:val="00E34792"/>
    <w:rsid w:val="00E3516C"/>
    <w:rsid w:val="00E352DC"/>
    <w:rsid w:val="00E35EF7"/>
    <w:rsid w:val="00E363EF"/>
    <w:rsid w:val="00E37156"/>
    <w:rsid w:val="00E40088"/>
    <w:rsid w:val="00E40E64"/>
    <w:rsid w:val="00E41029"/>
    <w:rsid w:val="00E412E1"/>
    <w:rsid w:val="00E415BF"/>
    <w:rsid w:val="00E417E6"/>
    <w:rsid w:val="00E41CB5"/>
    <w:rsid w:val="00E41CFB"/>
    <w:rsid w:val="00E41DD8"/>
    <w:rsid w:val="00E41E3B"/>
    <w:rsid w:val="00E4202F"/>
    <w:rsid w:val="00E4273E"/>
    <w:rsid w:val="00E42850"/>
    <w:rsid w:val="00E42BAC"/>
    <w:rsid w:val="00E42DBA"/>
    <w:rsid w:val="00E43043"/>
    <w:rsid w:val="00E43F32"/>
    <w:rsid w:val="00E442A5"/>
    <w:rsid w:val="00E44396"/>
    <w:rsid w:val="00E44B42"/>
    <w:rsid w:val="00E44E8F"/>
    <w:rsid w:val="00E453EE"/>
    <w:rsid w:val="00E455CE"/>
    <w:rsid w:val="00E456CE"/>
    <w:rsid w:val="00E45E85"/>
    <w:rsid w:val="00E4631A"/>
    <w:rsid w:val="00E4640D"/>
    <w:rsid w:val="00E479BC"/>
    <w:rsid w:val="00E47A25"/>
    <w:rsid w:val="00E47A83"/>
    <w:rsid w:val="00E5018E"/>
    <w:rsid w:val="00E50366"/>
    <w:rsid w:val="00E51438"/>
    <w:rsid w:val="00E51C45"/>
    <w:rsid w:val="00E51E59"/>
    <w:rsid w:val="00E52CEA"/>
    <w:rsid w:val="00E5337C"/>
    <w:rsid w:val="00E53701"/>
    <w:rsid w:val="00E53AD4"/>
    <w:rsid w:val="00E54744"/>
    <w:rsid w:val="00E54848"/>
    <w:rsid w:val="00E554CF"/>
    <w:rsid w:val="00E55ACB"/>
    <w:rsid w:val="00E56067"/>
    <w:rsid w:val="00E560FC"/>
    <w:rsid w:val="00E56514"/>
    <w:rsid w:val="00E5695E"/>
    <w:rsid w:val="00E56B36"/>
    <w:rsid w:val="00E573DB"/>
    <w:rsid w:val="00E573E0"/>
    <w:rsid w:val="00E605FA"/>
    <w:rsid w:val="00E60727"/>
    <w:rsid w:val="00E60EB0"/>
    <w:rsid w:val="00E61E5A"/>
    <w:rsid w:val="00E62154"/>
    <w:rsid w:val="00E6254A"/>
    <w:rsid w:val="00E62C61"/>
    <w:rsid w:val="00E62CAD"/>
    <w:rsid w:val="00E631D6"/>
    <w:rsid w:val="00E63B6F"/>
    <w:rsid w:val="00E63E30"/>
    <w:rsid w:val="00E644E2"/>
    <w:rsid w:val="00E64AF1"/>
    <w:rsid w:val="00E65410"/>
    <w:rsid w:val="00E65660"/>
    <w:rsid w:val="00E6586D"/>
    <w:rsid w:val="00E65C73"/>
    <w:rsid w:val="00E65ECC"/>
    <w:rsid w:val="00E65F78"/>
    <w:rsid w:val="00E6674F"/>
    <w:rsid w:val="00E67466"/>
    <w:rsid w:val="00E675CE"/>
    <w:rsid w:val="00E70134"/>
    <w:rsid w:val="00E70344"/>
    <w:rsid w:val="00E7041C"/>
    <w:rsid w:val="00E70438"/>
    <w:rsid w:val="00E70B68"/>
    <w:rsid w:val="00E71350"/>
    <w:rsid w:val="00E72B09"/>
    <w:rsid w:val="00E73536"/>
    <w:rsid w:val="00E73581"/>
    <w:rsid w:val="00E73B15"/>
    <w:rsid w:val="00E743A3"/>
    <w:rsid w:val="00E74602"/>
    <w:rsid w:val="00E74BE9"/>
    <w:rsid w:val="00E760EE"/>
    <w:rsid w:val="00E76761"/>
    <w:rsid w:val="00E7688D"/>
    <w:rsid w:val="00E76EDD"/>
    <w:rsid w:val="00E80129"/>
    <w:rsid w:val="00E8078C"/>
    <w:rsid w:val="00E80B8A"/>
    <w:rsid w:val="00E81CFA"/>
    <w:rsid w:val="00E81E36"/>
    <w:rsid w:val="00E820CE"/>
    <w:rsid w:val="00E82678"/>
    <w:rsid w:val="00E82FCF"/>
    <w:rsid w:val="00E83415"/>
    <w:rsid w:val="00E84674"/>
    <w:rsid w:val="00E84B37"/>
    <w:rsid w:val="00E85AF7"/>
    <w:rsid w:val="00E85F93"/>
    <w:rsid w:val="00E85FC5"/>
    <w:rsid w:val="00E86ABA"/>
    <w:rsid w:val="00E86DED"/>
    <w:rsid w:val="00E87054"/>
    <w:rsid w:val="00E8706C"/>
    <w:rsid w:val="00E87793"/>
    <w:rsid w:val="00E87898"/>
    <w:rsid w:val="00E91267"/>
    <w:rsid w:val="00E91507"/>
    <w:rsid w:val="00E91C9B"/>
    <w:rsid w:val="00E91D8B"/>
    <w:rsid w:val="00E92236"/>
    <w:rsid w:val="00E92A79"/>
    <w:rsid w:val="00E9320D"/>
    <w:rsid w:val="00E93361"/>
    <w:rsid w:val="00E93489"/>
    <w:rsid w:val="00E93821"/>
    <w:rsid w:val="00E94D24"/>
    <w:rsid w:val="00E956F3"/>
    <w:rsid w:val="00E95E3A"/>
    <w:rsid w:val="00E9603A"/>
    <w:rsid w:val="00E96B8C"/>
    <w:rsid w:val="00E974C6"/>
    <w:rsid w:val="00E97524"/>
    <w:rsid w:val="00E975E7"/>
    <w:rsid w:val="00EA0A38"/>
    <w:rsid w:val="00EA243F"/>
    <w:rsid w:val="00EA2C5C"/>
    <w:rsid w:val="00EA31F2"/>
    <w:rsid w:val="00EA391F"/>
    <w:rsid w:val="00EA3D3F"/>
    <w:rsid w:val="00EA3F84"/>
    <w:rsid w:val="00EA4A82"/>
    <w:rsid w:val="00EA4CFB"/>
    <w:rsid w:val="00EA4F53"/>
    <w:rsid w:val="00EA4F9B"/>
    <w:rsid w:val="00EA5104"/>
    <w:rsid w:val="00EA52BC"/>
    <w:rsid w:val="00EA581C"/>
    <w:rsid w:val="00EA5AE0"/>
    <w:rsid w:val="00EA69C0"/>
    <w:rsid w:val="00EA75F3"/>
    <w:rsid w:val="00EA796C"/>
    <w:rsid w:val="00EA7C13"/>
    <w:rsid w:val="00EB008D"/>
    <w:rsid w:val="00EB059B"/>
    <w:rsid w:val="00EB0894"/>
    <w:rsid w:val="00EB09BF"/>
    <w:rsid w:val="00EB0A07"/>
    <w:rsid w:val="00EB0A89"/>
    <w:rsid w:val="00EB0AA2"/>
    <w:rsid w:val="00EB137C"/>
    <w:rsid w:val="00EB1FE5"/>
    <w:rsid w:val="00EB208A"/>
    <w:rsid w:val="00EB2523"/>
    <w:rsid w:val="00EB2772"/>
    <w:rsid w:val="00EB2D79"/>
    <w:rsid w:val="00EB2F63"/>
    <w:rsid w:val="00EB503C"/>
    <w:rsid w:val="00EB5B0A"/>
    <w:rsid w:val="00EB6308"/>
    <w:rsid w:val="00EB6532"/>
    <w:rsid w:val="00EB660B"/>
    <w:rsid w:val="00EB6982"/>
    <w:rsid w:val="00EB7067"/>
    <w:rsid w:val="00EC0147"/>
    <w:rsid w:val="00EC0330"/>
    <w:rsid w:val="00EC0FE7"/>
    <w:rsid w:val="00EC1228"/>
    <w:rsid w:val="00EC1249"/>
    <w:rsid w:val="00EC1488"/>
    <w:rsid w:val="00EC16D0"/>
    <w:rsid w:val="00EC19D6"/>
    <w:rsid w:val="00EC1A18"/>
    <w:rsid w:val="00EC1DED"/>
    <w:rsid w:val="00EC2433"/>
    <w:rsid w:val="00EC2A08"/>
    <w:rsid w:val="00EC30AA"/>
    <w:rsid w:val="00EC3BA6"/>
    <w:rsid w:val="00EC3E53"/>
    <w:rsid w:val="00EC3F8A"/>
    <w:rsid w:val="00EC42C8"/>
    <w:rsid w:val="00EC44F6"/>
    <w:rsid w:val="00EC5036"/>
    <w:rsid w:val="00EC50FB"/>
    <w:rsid w:val="00EC5C25"/>
    <w:rsid w:val="00EC646A"/>
    <w:rsid w:val="00EC6709"/>
    <w:rsid w:val="00EC683E"/>
    <w:rsid w:val="00EC6CDC"/>
    <w:rsid w:val="00EC6F8B"/>
    <w:rsid w:val="00EC70E8"/>
    <w:rsid w:val="00EC745C"/>
    <w:rsid w:val="00EC76DD"/>
    <w:rsid w:val="00EC7AA1"/>
    <w:rsid w:val="00ED0339"/>
    <w:rsid w:val="00ED0579"/>
    <w:rsid w:val="00ED081E"/>
    <w:rsid w:val="00ED0BA5"/>
    <w:rsid w:val="00ED1B5A"/>
    <w:rsid w:val="00ED1DA7"/>
    <w:rsid w:val="00ED1E96"/>
    <w:rsid w:val="00ED22EF"/>
    <w:rsid w:val="00ED24BB"/>
    <w:rsid w:val="00ED2A9C"/>
    <w:rsid w:val="00ED2E68"/>
    <w:rsid w:val="00ED2E8C"/>
    <w:rsid w:val="00ED3023"/>
    <w:rsid w:val="00ED3117"/>
    <w:rsid w:val="00ED3249"/>
    <w:rsid w:val="00ED34D2"/>
    <w:rsid w:val="00ED34D6"/>
    <w:rsid w:val="00ED3758"/>
    <w:rsid w:val="00ED41FC"/>
    <w:rsid w:val="00ED45D1"/>
    <w:rsid w:val="00ED4EFF"/>
    <w:rsid w:val="00ED58D2"/>
    <w:rsid w:val="00ED5A78"/>
    <w:rsid w:val="00ED643D"/>
    <w:rsid w:val="00ED687E"/>
    <w:rsid w:val="00ED69B5"/>
    <w:rsid w:val="00ED773B"/>
    <w:rsid w:val="00ED7E1E"/>
    <w:rsid w:val="00EE03D9"/>
    <w:rsid w:val="00EE040D"/>
    <w:rsid w:val="00EE0653"/>
    <w:rsid w:val="00EE0843"/>
    <w:rsid w:val="00EE0CA2"/>
    <w:rsid w:val="00EE10FC"/>
    <w:rsid w:val="00EE1782"/>
    <w:rsid w:val="00EE18DD"/>
    <w:rsid w:val="00EE1AF8"/>
    <w:rsid w:val="00EE1D09"/>
    <w:rsid w:val="00EE285B"/>
    <w:rsid w:val="00EE28B0"/>
    <w:rsid w:val="00EE31CB"/>
    <w:rsid w:val="00EE3201"/>
    <w:rsid w:val="00EE36DE"/>
    <w:rsid w:val="00EE372B"/>
    <w:rsid w:val="00EE3D1B"/>
    <w:rsid w:val="00EE45C5"/>
    <w:rsid w:val="00EE464B"/>
    <w:rsid w:val="00EE4730"/>
    <w:rsid w:val="00EE4779"/>
    <w:rsid w:val="00EE48AA"/>
    <w:rsid w:val="00EE51D8"/>
    <w:rsid w:val="00EE53AA"/>
    <w:rsid w:val="00EE57A4"/>
    <w:rsid w:val="00EE5F78"/>
    <w:rsid w:val="00EE602D"/>
    <w:rsid w:val="00EE624F"/>
    <w:rsid w:val="00EE67C2"/>
    <w:rsid w:val="00EE7045"/>
    <w:rsid w:val="00EE7447"/>
    <w:rsid w:val="00EE7790"/>
    <w:rsid w:val="00EF0434"/>
    <w:rsid w:val="00EF061C"/>
    <w:rsid w:val="00EF0E88"/>
    <w:rsid w:val="00EF1193"/>
    <w:rsid w:val="00EF19A1"/>
    <w:rsid w:val="00EF2037"/>
    <w:rsid w:val="00EF2192"/>
    <w:rsid w:val="00EF2300"/>
    <w:rsid w:val="00EF2485"/>
    <w:rsid w:val="00EF2A2C"/>
    <w:rsid w:val="00EF2C27"/>
    <w:rsid w:val="00EF3E81"/>
    <w:rsid w:val="00EF438D"/>
    <w:rsid w:val="00EF440F"/>
    <w:rsid w:val="00EF4A2D"/>
    <w:rsid w:val="00EF62B1"/>
    <w:rsid w:val="00EF62B8"/>
    <w:rsid w:val="00EF65C8"/>
    <w:rsid w:val="00EF6D2D"/>
    <w:rsid w:val="00EF7063"/>
    <w:rsid w:val="00EF779E"/>
    <w:rsid w:val="00EF7A23"/>
    <w:rsid w:val="00EF7C7A"/>
    <w:rsid w:val="00EF7F57"/>
    <w:rsid w:val="00F006F7"/>
    <w:rsid w:val="00F00844"/>
    <w:rsid w:val="00F02385"/>
    <w:rsid w:val="00F02793"/>
    <w:rsid w:val="00F030D5"/>
    <w:rsid w:val="00F048DC"/>
    <w:rsid w:val="00F04997"/>
    <w:rsid w:val="00F04A20"/>
    <w:rsid w:val="00F05194"/>
    <w:rsid w:val="00F05367"/>
    <w:rsid w:val="00F05C0B"/>
    <w:rsid w:val="00F06019"/>
    <w:rsid w:val="00F077D8"/>
    <w:rsid w:val="00F077F6"/>
    <w:rsid w:val="00F07BF4"/>
    <w:rsid w:val="00F07F4A"/>
    <w:rsid w:val="00F10674"/>
    <w:rsid w:val="00F1101A"/>
    <w:rsid w:val="00F11AC0"/>
    <w:rsid w:val="00F11E54"/>
    <w:rsid w:val="00F11FFC"/>
    <w:rsid w:val="00F12A10"/>
    <w:rsid w:val="00F12E65"/>
    <w:rsid w:val="00F13465"/>
    <w:rsid w:val="00F13516"/>
    <w:rsid w:val="00F142F0"/>
    <w:rsid w:val="00F1632D"/>
    <w:rsid w:val="00F17E73"/>
    <w:rsid w:val="00F201D5"/>
    <w:rsid w:val="00F2035B"/>
    <w:rsid w:val="00F204D3"/>
    <w:rsid w:val="00F205FE"/>
    <w:rsid w:val="00F208C2"/>
    <w:rsid w:val="00F20AC1"/>
    <w:rsid w:val="00F20E67"/>
    <w:rsid w:val="00F2131C"/>
    <w:rsid w:val="00F2276B"/>
    <w:rsid w:val="00F2292A"/>
    <w:rsid w:val="00F22CC9"/>
    <w:rsid w:val="00F22E1A"/>
    <w:rsid w:val="00F22FFB"/>
    <w:rsid w:val="00F23689"/>
    <w:rsid w:val="00F238AA"/>
    <w:rsid w:val="00F23F69"/>
    <w:rsid w:val="00F24099"/>
    <w:rsid w:val="00F24759"/>
    <w:rsid w:val="00F24A5F"/>
    <w:rsid w:val="00F24CD4"/>
    <w:rsid w:val="00F24EAF"/>
    <w:rsid w:val="00F25483"/>
    <w:rsid w:val="00F25B33"/>
    <w:rsid w:val="00F262BC"/>
    <w:rsid w:val="00F2636D"/>
    <w:rsid w:val="00F2641C"/>
    <w:rsid w:val="00F26646"/>
    <w:rsid w:val="00F27480"/>
    <w:rsid w:val="00F275BD"/>
    <w:rsid w:val="00F30926"/>
    <w:rsid w:val="00F30A66"/>
    <w:rsid w:val="00F30CB8"/>
    <w:rsid w:val="00F31127"/>
    <w:rsid w:val="00F31C3E"/>
    <w:rsid w:val="00F328BC"/>
    <w:rsid w:val="00F33829"/>
    <w:rsid w:val="00F339FB"/>
    <w:rsid w:val="00F343D5"/>
    <w:rsid w:val="00F3455C"/>
    <w:rsid w:val="00F34BBD"/>
    <w:rsid w:val="00F34E44"/>
    <w:rsid w:val="00F35FBA"/>
    <w:rsid w:val="00F3616B"/>
    <w:rsid w:val="00F36680"/>
    <w:rsid w:val="00F372B3"/>
    <w:rsid w:val="00F372C5"/>
    <w:rsid w:val="00F37A75"/>
    <w:rsid w:val="00F37E4B"/>
    <w:rsid w:val="00F37F15"/>
    <w:rsid w:val="00F37F8D"/>
    <w:rsid w:val="00F40444"/>
    <w:rsid w:val="00F406DE"/>
    <w:rsid w:val="00F42ADE"/>
    <w:rsid w:val="00F4328F"/>
    <w:rsid w:val="00F435C3"/>
    <w:rsid w:val="00F43C3E"/>
    <w:rsid w:val="00F43FC1"/>
    <w:rsid w:val="00F449DE"/>
    <w:rsid w:val="00F44AC0"/>
    <w:rsid w:val="00F45243"/>
    <w:rsid w:val="00F452AD"/>
    <w:rsid w:val="00F452B5"/>
    <w:rsid w:val="00F458B0"/>
    <w:rsid w:val="00F458EA"/>
    <w:rsid w:val="00F4668E"/>
    <w:rsid w:val="00F46C40"/>
    <w:rsid w:val="00F470C1"/>
    <w:rsid w:val="00F477C6"/>
    <w:rsid w:val="00F47FA0"/>
    <w:rsid w:val="00F5005C"/>
    <w:rsid w:val="00F5006F"/>
    <w:rsid w:val="00F50FF6"/>
    <w:rsid w:val="00F5119C"/>
    <w:rsid w:val="00F51539"/>
    <w:rsid w:val="00F51F17"/>
    <w:rsid w:val="00F521DB"/>
    <w:rsid w:val="00F53710"/>
    <w:rsid w:val="00F53788"/>
    <w:rsid w:val="00F537CF"/>
    <w:rsid w:val="00F53B5F"/>
    <w:rsid w:val="00F54274"/>
    <w:rsid w:val="00F54308"/>
    <w:rsid w:val="00F54A08"/>
    <w:rsid w:val="00F54B01"/>
    <w:rsid w:val="00F54B94"/>
    <w:rsid w:val="00F55C7B"/>
    <w:rsid w:val="00F567BD"/>
    <w:rsid w:val="00F569F8"/>
    <w:rsid w:val="00F56C43"/>
    <w:rsid w:val="00F56C8D"/>
    <w:rsid w:val="00F57898"/>
    <w:rsid w:val="00F578CD"/>
    <w:rsid w:val="00F6002C"/>
    <w:rsid w:val="00F60658"/>
    <w:rsid w:val="00F60714"/>
    <w:rsid w:val="00F60860"/>
    <w:rsid w:val="00F60C9E"/>
    <w:rsid w:val="00F61B0F"/>
    <w:rsid w:val="00F62293"/>
    <w:rsid w:val="00F62A68"/>
    <w:rsid w:val="00F636B4"/>
    <w:rsid w:val="00F641F3"/>
    <w:rsid w:val="00F6483C"/>
    <w:rsid w:val="00F6492E"/>
    <w:rsid w:val="00F64B8D"/>
    <w:rsid w:val="00F65846"/>
    <w:rsid w:val="00F6592A"/>
    <w:rsid w:val="00F65930"/>
    <w:rsid w:val="00F65C03"/>
    <w:rsid w:val="00F65D15"/>
    <w:rsid w:val="00F65DA6"/>
    <w:rsid w:val="00F668D7"/>
    <w:rsid w:val="00F66AEB"/>
    <w:rsid w:val="00F675B4"/>
    <w:rsid w:val="00F67C51"/>
    <w:rsid w:val="00F70228"/>
    <w:rsid w:val="00F70A74"/>
    <w:rsid w:val="00F70E3A"/>
    <w:rsid w:val="00F71553"/>
    <w:rsid w:val="00F71ABB"/>
    <w:rsid w:val="00F71FE3"/>
    <w:rsid w:val="00F72571"/>
    <w:rsid w:val="00F7287A"/>
    <w:rsid w:val="00F72EBF"/>
    <w:rsid w:val="00F730BF"/>
    <w:rsid w:val="00F74364"/>
    <w:rsid w:val="00F744D2"/>
    <w:rsid w:val="00F74DD8"/>
    <w:rsid w:val="00F7561F"/>
    <w:rsid w:val="00F7570B"/>
    <w:rsid w:val="00F758BF"/>
    <w:rsid w:val="00F75FC9"/>
    <w:rsid w:val="00F760D9"/>
    <w:rsid w:val="00F76311"/>
    <w:rsid w:val="00F76AB5"/>
    <w:rsid w:val="00F77497"/>
    <w:rsid w:val="00F77811"/>
    <w:rsid w:val="00F77B51"/>
    <w:rsid w:val="00F77D64"/>
    <w:rsid w:val="00F802EF"/>
    <w:rsid w:val="00F805EB"/>
    <w:rsid w:val="00F8100F"/>
    <w:rsid w:val="00F81681"/>
    <w:rsid w:val="00F821DB"/>
    <w:rsid w:val="00F833CA"/>
    <w:rsid w:val="00F84E22"/>
    <w:rsid w:val="00F85A0A"/>
    <w:rsid w:val="00F862D0"/>
    <w:rsid w:val="00F86581"/>
    <w:rsid w:val="00F86EF2"/>
    <w:rsid w:val="00F8746F"/>
    <w:rsid w:val="00F875B6"/>
    <w:rsid w:val="00F875E7"/>
    <w:rsid w:val="00F902C0"/>
    <w:rsid w:val="00F9147E"/>
    <w:rsid w:val="00F915F2"/>
    <w:rsid w:val="00F91848"/>
    <w:rsid w:val="00F9184E"/>
    <w:rsid w:val="00F91EBD"/>
    <w:rsid w:val="00F9240D"/>
    <w:rsid w:val="00F92539"/>
    <w:rsid w:val="00F9311B"/>
    <w:rsid w:val="00F93191"/>
    <w:rsid w:val="00F931C1"/>
    <w:rsid w:val="00F93891"/>
    <w:rsid w:val="00F93C0F"/>
    <w:rsid w:val="00F94E7D"/>
    <w:rsid w:val="00F951AB"/>
    <w:rsid w:val="00F958BF"/>
    <w:rsid w:val="00F96066"/>
    <w:rsid w:val="00F96719"/>
    <w:rsid w:val="00F967EB"/>
    <w:rsid w:val="00F977F4"/>
    <w:rsid w:val="00F97A46"/>
    <w:rsid w:val="00F97C64"/>
    <w:rsid w:val="00F97E51"/>
    <w:rsid w:val="00F97FAA"/>
    <w:rsid w:val="00FA0478"/>
    <w:rsid w:val="00FA11DA"/>
    <w:rsid w:val="00FA15E9"/>
    <w:rsid w:val="00FA1926"/>
    <w:rsid w:val="00FA2E7B"/>
    <w:rsid w:val="00FA3888"/>
    <w:rsid w:val="00FA3C0B"/>
    <w:rsid w:val="00FA410E"/>
    <w:rsid w:val="00FA4163"/>
    <w:rsid w:val="00FA4C42"/>
    <w:rsid w:val="00FA50EF"/>
    <w:rsid w:val="00FA591A"/>
    <w:rsid w:val="00FA6332"/>
    <w:rsid w:val="00FA68F1"/>
    <w:rsid w:val="00FA7341"/>
    <w:rsid w:val="00FA751D"/>
    <w:rsid w:val="00FA7BAE"/>
    <w:rsid w:val="00FA7C88"/>
    <w:rsid w:val="00FB00E5"/>
    <w:rsid w:val="00FB02EB"/>
    <w:rsid w:val="00FB07E7"/>
    <w:rsid w:val="00FB102B"/>
    <w:rsid w:val="00FB115A"/>
    <w:rsid w:val="00FB13B6"/>
    <w:rsid w:val="00FB152A"/>
    <w:rsid w:val="00FB1531"/>
    <w:rsid w:val="00FB1701"/>
    <w:rsid w:val="00FB191E"/>
    <w:rsid w:val="00FB292B"/>
    <w:rsid w:val="00FB3D34"/>
    <w:rsid w:val="00FB4278"/>
    <w:rsid w:val="00FB4CE1"/>
    <w:rsid w:val="00FB5317"/>
    <w:rsid w:val="00FB60F1"/>
    <w:rsid w:val="00FB68E8"/>
    <w:rsid w:val="00FB6FA7"/>
    <w:rsid w:val="00FC06A6"/>
    <w:rsid w:val="00FC0840"/>
    <w:rsid w:val="00FC186E"/>
    <w:rsid w:val="00FC1A74"/>
    <w:rsid w:val="00FC1B9B"/>
    <w:rsid w:val="00FC2DCA"/>
    <w:rsid w:val="00FC3859"/>
    <w:rsid w:val="00FC47F9"/>
    <w:rsid w:val="00FC4CAE"/>
    <w:rsid w:val="00FC51A1"/>
    <w:rsid w:val="00FC55AF"/>
    <w:rsid w:val="00FC5829"/>
    <w:rsid w:val="00FC58D4"/>
    <w:rsid w:val="00FC5CCD"/>
    <w:rsid w:val="00FC5DCA"/>
    <w:rsid w:val="00FC608C"/>
    <w:rsid w:val="00FC64FB"/>
    <w:rsid w:val="00FC69DB"/>
    <w:rsid w:val="00FC6CDA"/>
    <w:rsid w:val="00FC7DEB"/>
    <w:rsid w:val="00FD012C"/>
    <w:rsid w:val="00FD0450"/>
    <w:rsid w:val="00FD0792"/>
    <w:rsid w:val="00FD0920"/>
    <w:rsid w:val="00FD0B72"/>
    <w:rsid w:val="00FD12C0"/>
    <w:rsid w:val="00FD16D4"/>
    <w:rsid w:val="00FD194B"/>
    <w:rsid w:val="00FD19B2"/>
    <w:rsid w:val="00FD1CE5"/>
    <w:rsid w:val="00FD206E"/>
    <w:rsid w:val="00FD22CE"/>
    <w:rsid w:val="00FD2499"/>
    <w:rsid w:val="00FD2925"/>
    <w:rsid w:val="00FD2C05"/>
    <w:rsid w:val="00FD30E0"/>
    <w:rsid w:val="00FD3134"/>
    <w:rsid w:val="00FD3750"/>
    <w:rsid w:val="00FD3917"/>
    <w:rsid w:val="00FD3DFE"/>
    <w:rsid w:val="00FD3E6D"/>
    <w:rsid w:val="00FD438E"/>
    <w:rsid w:val="00FD44CD"/>
    <w:rsid w:val="00FD4515"/>
    <w:rsid w:val="00FD452E"/>
    <w:rsid w:val="00FD4C4B"/>
    <w:rsid w:val="00FD5335"/>
    <w:rsid w:val="00FD537B"/>
    <w:rsid w:val="00FD5770"/>
    <w:rsid w:val="00FD6802"/>
    <w:rsid w:val="00FD6D0C"/>
    <w:rsid w:val="00FD75D1"/>
    <w:rsid w:val="00FD7649"/>
    <w:rsid w:val="00FD7BE8"/>
    <w:rsid w:val="00FE0000"/>
    <w:rsid w:val="00FE035A"/>
    <w:rsid w:val="00FE05E9"/>
    <w:rsid w:val="00FE0602"/>
    <w:rsid w:val="00FE0622"/>
    <w:rsid w:val="00FE137D"/>
    <w:rsid w:val="00FE15A7"/>
    <w:rsid w:val="00FE234A"/>
    <w:rsid w:val="00FE2384"/>
    <w:rsid w:val="00FE2640"/>
    <w:rsid w:val="00FE2843"/>
    <w:rsid w:val="00FE29E0"/>
    <w:rsid w:val="00FE34D0"/>
    <w:rsid w:val="00FE389D"/>
    <w:rsid w:val="00FE3B11"/>
    <w:rsid w:val="00FE3B8C"/>
    <w:rsid w:val="00FE3C35"/>
    <w:rsid w:val="00FE3CFF"/>
    <w:rsid w:val="00FE527D"/>
    <w:rsid w:val="00FE527E"/>
    <w:rsid w:val="00FE5454"/>
    <w:rsid w:val="00FE5909"/>
    <w:rsid w:val="00FE5946"/>
    <w:rsid w:val="00FE5E77"/>
    <w:rsid w:val="00FF04DF"/>
    <w:rsid w:val="00FF0B55"/>
    <w:rsid w:val="00FF0BF8"/>
    <w:rsid w:val="00FF11AD"/>
    <w:rsid w:val="00FF1B3C"/>
    <w:rsid w:val="00FF2350"/>
    <w:rsid w:val="00FF26A5"/>
    <w:rsid w:val="00FF2C37"/>
    <w:rsid w:val="00FF30BB"/>
    <w:rsid w:val="00FF3494"/>
    <w:rsid w:val="00FF3650"/>
    <w:rsid w:val="00FF3975"/>
    <w:rsid w:val="00FF4081"/>
    <w:rsid w:val="00FF46AC"/>
    <w:rsid w:val="00FF4B84"/>
    <w:rsid w:val="00FF4EA0"/>
    <w:rsid w:val="00FF6045"/>
    <w:rsid w:val="00FF6354"/>
    <w:rsid w:val="00FF67EE"/>
    <w:rsid w:val="00FF6A33"/>
    <w:rsid w:val="00FF6DF7"/>
    <w:rsid w:val="00FF7226"/>
    <w:rsid w:val="00FF736D"/>
    <w:rsid w:val="00FF74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62FEB5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Standaard">
    <w:name w:val="Normal"/>
    <w:qFormat/>
    <w:rsid w:val="007979D6"/>
    <w:pPr>
      <w:spacing w:line="360" w:lineRule="auto"/>
    </w:pPr>
    <w:rPr>
      <w:rFonts w:ascii="Arial" w:eastAsia="Times New Roman" w:hAnsi="Arial" w:cs="Times New Roman"/>
      <w:sz w:val="22"/>
      <w:lang w:val="en-GB" w:eastAsia="en-US"/>
    </w:rPr>
  </w:style>
  <w:style w:type="paragraph" w:styleId="Kop1">
    <w:name w:val="heading 1"/>
    <w:basedOn w:val="Standaard"/>
    <w:next w:val="Standaard"/>
    <w:link w:val="Kop1Char"/>
    <w:uiPriority w:val="9"/>
    <w:qFormat/>
    <w:rsid w:val="008B4A9F"/>
    <w:pPr>
      <w:keepNext/>
      <w:keepLines/>
      <w:pageBreakBefore/>
      <w:spacing w:after="120"/>
      <w:outlineLvl w:val="0"/>
    </w:pPr>
    <w:rPr>
      <w:rFonts w:ascii="Ubuntu" w:eastAsiaTheme="majorEastAsia" w:hAnsi="Ubuntu" w:cstheme="majorBidi"/>
      <w:bCs/>
      <w:sz w:val="32"/>
      <w:szCs w:val="32"/>
      <w:lang w:eastAsia="ko-KR"/>
    </w:rPr>
  </w:style>
  <w:style w:type="paragraph" w:styleId="Kop2">
    <w:name w:val="heading 2"/>
    <w:aliases w:val="Heading 2x"/>
    <w:basedOn w:val="Standaard"/>
    <w:next w:val="Standaard"/>
    <w:link w:val="Kop2Char"/>
    <w:uiPriority w:val="9"/>
    <w:unhideWhenUsed/>
    <w:qFormat/>
    <w:rsid w:val="008B4A9F"/>
    <w:pPr>
      <w:keepNext/>
      <w:keepLines/>
      <w:spacing w:before="360" w:after="120"/>
      <w:outlineLvl w:val="1"/>
    </w:pPr>
    <w:rPr>
      <w:rFonts w:eastAsiaTheme="majorEastAsia" w:cstheme="majorBidi"/>
      <w:b/>
      <w:bCs/>
      <w:sz w:val="26"/>
      <w:szCs w:val="26"/>
      <w:lang w:eastAsia="ko-KR"/>
    </w:rPr>
  </w:style>
  <w:style w:type="paragraph" w:styleId="Kop3">
    <w:name w:val="heading 3"/>
    <w:basedOn w:val="Standaard"/>
    <w:next w:val="Standaard"/>
    <w:link w:val="Kop3Char"/>
    <w:qFormat/>
    <w:rsid w:val="008B4A9F"/>
    <w:pPr>
      <w:keepNext/>
      <w:keepLines/>
      <w:spacing w:before="300" w:after="120" w:line="276" w:lineRule="auto"/>
      <w:contextualSpacing/>
      <w:outlineLvl w:val="2"/>
    </w:pPr>
    <w:rPr>
      <w:rFonts w:eastAsia="Trebuchet MS" w:cs="Trebuchet MS"/>
      <w:b/>
      <w:color w:val="666666"/>
      <w:szCs w:val="20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8B4A9F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22"/>
      <w:lang w:eastAsia="ko-KR"/>
    </w:rPr>
  </w:style>
  <w:style w:type="paragraph" w:styleId="Kop5">
    <w:name w:val="heading 5"/>
    <w:basedOn w:val="Standaard"/>
    <w:next w:val="Standaard"/>
    <w:link w:val="Kop5Char"/>
    <w:uiPriority w:val="9"/>
    <w:unhideWhenUsed/>
    <w:qFormat/>
    <w:rsid w:val="008B4A9F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22"/>
      <w:lang w:eastAsia="ko-KR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8B4A9F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8B4A9F"/>
    <w:rPr>
      <w:rFonts w:ascii="Ubuntu" w:eastAsiaTheme="majorEastAsia" w:hAnsi="Ubuntu" w:cstheme="majorBidi"/>
      <w:bCs/>
      <w:color w:val="595959" w:themeColor="text1" w:themeTint="A6"/>
      <w:sz w:val="32"/>
      <w:szCs w:val="32"/>
      <w:lang w:eastAsia="ko-KR"/>
    </w:rPr>
  </w:style>
  <w:style w:type="character" w:customStyle="1" w:styleId="Kop2Char">
    <w:name w:val="Kop 2 Char"/>
    <w:aliases w:val="Heading 2x Char"/>
    <w:basedOn w:val="Standaardalinea-lettertype"/>
    <w:link w:val="Kop2"/>
    <w:uiPriority w:val="9"/>
    <w:rsid w:val="008B4A9F"/>
    <w:rPr>
      <w:rFonts w:ascii="Arial" w:eastAsiaTheme="majorEastAsia" w:hAnsi="Arial" w:cstheme="majorBidi"/>
      <w:b/>
      <w:bCs/>
      <w:color w:val="595959" w:themeColor="text1" w:themeTint="A6"/>
      <w:sz w:val="26"/>
      <w:szCs w:val="26"/>
      <w:lang w:eastAsia="ko-KR"/>
    </w:rPr>
  </w:style>
  <w:style w:type="character" w:customStyle="1" w:styleId="Kop3Char">
    <w:name w:val="Kop 3 Char"/>
    <w:basedOn w:val="Standaardalinea-lettertype"/>
    <w:link w:val="Kop3"/>
    <w:rsid w:val="008B4A9F"/>
    <w:rPr>
      <w:rFonts w:ascii="Arial" w:eastAsia="Trebuchet MS" w:hAnsi="Arial" w:cs="Trebuchet MS"/>
      <w:b/>
      <w:color w:val="666666"/>
      <w:sz w:val="22"/>
      <w:szCs w:val="20"/>
      <w:lang w:eastAsia="en-US"/>
    </w:rPr>
  </w:style>
  <w:style w:type="character" w:customStyle="1" w:styleId="Kop4Char">
    <w:name w:val="Kop 4 Char"/>
    <w:basedOn w:val="Standaardalinea-lettertype"/>
    <w:link w:val="Kop4"/>
    <w:uiPriority w:val="9"/>
    <w:rsid w:val="008B4A9F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ko-KR"/>
    </w:rPr>
  </w:style>
  <w:style w:type="character" w:customStyle="1" w:styleId="Kop5Char">
    <w:name w:val="Kop 5 Char"/>
    <w:basedOn w:val="Standaardalinea-lettertype"/>
    <w:link w:val="Kop5"/>
    <w:uiPriority w:val="9"/>
    <w:rsid w:val="008B4A9F"/>
    <w:rPr>
      <w:rFonts w:asciiTheme="majorHAnsi" w:eastAsiaTheme="majorEastAsia" w:hAnsiTheme="majorHAnsi" w:cstheme="majorBidi"/>
      <w:color w:val="243F60" w:themeColor="accent1" w:themeShade="7F"/>
      <w:sz w:val="22"/>
      <w:szCs w:val="22"/>
      <w:lang w:eastAsia="ko-KR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8B4A9F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  <w:lang w:eastAsia="ko-KR"/>
    </w:rPr>
  </w:style>
  <w:style w:type="paragraph" w:styleId="Titel">
    <w:name w:val="Title"/>
    <w:link w:val="TitelChar"/>
    <w:qFormat/>
    <w:rsid w:val="00514CD6"/>
    <w:pPr>
      <w:widowControl w:val="0"/>
      <w:spacing w:before="1400" w:after="600"/>
      <w:contextualSpacing/>
    </w:pPr>
    <w:rPr>
      <w:rFonts w:ascii="Ubuntu" w:eastAsiaTheme="majorEastAsia" w:hAnsi="Ubuntu" w:cstheme="majorBidi"/>
      <w:color w:val="3E9CC9"/>
      <w:spacing w:val="5"/>
      <w:kern w:val="28"/>
      <w:sz w:val="72"/>
      <w:szCs w:val="52"/>
    </w:rPr>
  </w:style>
  <w:style w:type="character" w:customStyle="1" w:styleId="TitelChar">
    <w:name w:val="Titel Char"/>
    <w:basedOn w:val="Standaardalinea-lettertype"/>
    <w:link w:val="Titel"/>
    <w:rsid w:val="00514CD6"/>
    <w:rPr>
      <w:rFonts w:ascii="Ubuntu" w:eastAsiaTheme="majorEastAsia" w:hAnsi="Ubuntu" w:cstheme="majorBidi"/>
      <w:color w:val="3E9CC9"/>
      <w:spacing w:val="5"/>
      <w:kern w:val="28"/>
      <w:sz w:val="72"/>
      <w:szCs w:val="52"/>
    </w:rPr>
  </w:style>
  <w:style w:type="paragraph" w:customStyle="1" w:styleId="BasicParagraph">
    <w:name w:val="[Basic Paragraph]"/>
    <w:basedOn w:val="Standaard"/>
    <w:uiPriority w:val="99"/>
    <w:rsid w:val="001F025A"/>
    <w:pPr>
      <w:widowControl w:val="0"/>
      <w:suppressAutoHyphens/>
      <w:autoSpaceDE w:val="0"/>
      <w:autoSpaceDN w:val="0"/>
      <w:adjustRightInd w:val="0"/>
      <w:spacing w:line="240" w:lineRule="atLeast"/>
      <w:textAlignment w:val="center"/>
    </w:pPr>
    <w:rPr>
      <w:rFonts w:ascii="ArialMT" w:eastAsia="Arial" w:hAnsi="ArialMT" w:cs="ArialMT"/>
      <w:color w:val="000000"/>
      <w:sz w:val="16"/>
      <w:szCs w:val="16"/>
      <w:lang w:eastAsia="ko-KR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B100B3"/>
    <w:pPr>
      <w:numPr>
        <w:ilvl w:val="1"/>
      </w:numPr>
      <w:spacing w:after="1000" w:line="264" w:lineRule="auto"/>
    </w:pPr>
    <w:rPr>
      <w:rFonts w:ascii="Ubuntu Medium" w:eastAsiaTheme="majorEastAsia" w:hAnsi="Ubuntu Medium" w:cstheme="majorBidi"/>
      <w:iCs/>
      <w:spacing w:val="15"/>
      <w:sz w:val="36"/>
      <w:szCs w:val="22"/>
      <w:lang w:eastAsia="ko-KR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514CD6"/>
    <w:rPr>
      <w:rFonts w:ascii="Ubuntu Medium" w:eastAsiaTheme="majorEastAsia" w:hAnsi="Ubuntu Medium" w:cstheme="majorBidi"/>
      <w:iCs/>
      <w:color w:val="595959" w:themeColor="text1" w:themeTint="A6"/>
      <w:spacing w:val="15"/>
      <w:sz w:val="36"/>
      <w:szCs w:val="22"/>
      <w:lang w:eastAsia="ko-KR"/>
    </w:rPr>
  </w:style>
  <w:style w:type="paragraph" w:styleId="Koptekst">
    <w:name w:val="header"/>
    <w:aliases w:val="kl"/>
    <w:basedOn w:val="Standaard"/>
    <w:link w:val="KoptekstChar"/>
    <w:unhideWhenUsed/>
    <w:rsid w:val="008B4A9F"/>
    <w:pPr>
      <w:tabs>
        <w:tab w:val="center" w:pos="4680"/>
        <w:tab w:val="right" w:pos="9360"/>
      </w:tabs>
    </w:pPr>
    <w:rPr>
      <w:rFonts w:eastAsia="Batang"/>
      <w:szCs w:val="22"/>
      <w:lang w:eastAsia="ko-KR"/>
    </w:rPr>
  </w:style>
  <w:style w:type="character" w:customStyle="1" w:styleId="KoptekstChar">
    <w:name w:val="Koptekst Char"/>
    <w:aliases w:val="kl Char"/>
    <w:basedOn w:val="Standaardalinea-lettertype"/>
    <w:link w:val="Koptekst"/>
    <w:rsid w:val="008B4A9F"/>
    <w:rPr>
      <w:rFonts w:ascii="Arial" w:eastAsia="Batang" w:hAnsi="Arial" w:cs="Times New Roman"/>
      <w:color w:val="595959" w:themeColor="text1" w:themeTint="A6"/>
      <w:sz w:val="22"/>
      <w:szCs w:val="22"/>
      <w:lang w:eastAsia="ko-KR"/>
    </w:rPr>
  </w:style>
  <w:style w:type="paragraph" w:styleId="Voettekst">
    <w:name w:val="footer"/>
    <w:basedOn w:val="Standaard"/>
    <w:link w:val="VoettekstChar"/>
    <w:autoRedefine/>
    <w:uiPriority w:val="99"/>
    <w:unhideWhenUsed/>
    <w:qFormat/>
    <w:rsid w:val="00453099"/>
    <w:pPr>
      <w:tabs>
        <w:tab w:val="center" w:pos="4320"/>
        <w:tab w:val="right" w:pos="8640"/>
      </w:tabs>
      <w:spacing w:before="120"/>
      <w:jc w:val="right"/>
    </w:pPr>
    <w:rPr>
      <w:rFonts w:eastAsia="Batang"/>
      <w:noProof/>
      <w:color w:val="000000" w:themeColor="text1"/>
      <w:szCs w:val="22"/>
      <w:lang w:eastAsia="ko-KR"/>
    </w:rPr>
  </w:style>
  <w:style w:type="character" w:customStyle="1" w:styleId="VoettekstChar">
    <w:name w:val="Voettekst Char"/>
    <w:basedOn w:val="Standaardalinea-lettertype"/>
    <w:link w:val="Voettekst"/>
    <w:uiPriority w:val="99"/>
    <w:rsid w:val="00453099"/>
    <w:rPr>
      <w:rFonts w:ascii="Arial" w:eastAsia="Batang" w:hAnsi="Arial" w:cs="Times New Roman"/>
      <w:noProof/>
      <w:color w:val="000000" w:themeColor="text1"/>
      <w:sz w:val="22"/>
      <w:szCs w:val="22"/>
      <w:lang w:val="en-GB" w:eastAsia="ko-KR"/>
    </w:rPr>
  </w:style>
  <w:style w:type="character" w:styleId="Paginanummer">
    <w:name w:val="page number"/>
    <w:basedOn w:val="Standaardalinea-lettertype"/>
    <w:uiPriority w:val="99"/>
    <w:unhideWhenUsed/>
    <w:rsid w:val="008B4A9F"/>
  </w:style>
  <w:style w:type="paragraph" w:styleId="Ballontekst">
    <w:name w:val="Balloon Text"/>
    <w:basedOn w:val="Standaard"/>
    <w:link w:val="BallontekstChar"/>
    <w:uiPriority w:val="99"/>
    <w:semiHidden/>
    <w:unhideWhenUsed/>
    <w:rsid w:val="008B4A9F"/>
    <w:rPr>
      <w:rFonts w:ascii="Lucida Grande" w:eastAsia="Batang" w:hAnsi="Lucida Grande" w:cs="Lucida Grande"/>
      <w:sz w:val="18"/>
      <w:szCs w:val="18"/>
      <w:lang w:eastAsia="ko-KR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8B4A9F"/>
    <w:rPr>
      <w:rFonts w:ascii="Lucida Grande" w:eastAsia="Batang" w:hAnsi="Lucida Grande" w:cs="Lucida Grande"/>
      <w:color w:val="595959" w:themeColor="text1" w:themeTint="A6"/>
      <w:sz w:val="18"/>
      <w:szCs w:val="18"/>
      <w:lang w:eastAsia="ko-KR"/>
    </w:rPr>
  </w:style>
  <w:style w:type="paragraph" w:customStyle="1" w:styleId="imagespace">
    <w:name w:val="image space"/>
    <w:rsid w:val="00B65529"/>
    <w:pPr>
      <w:spacing w:line="276" w:lineRule="auto"/>
      <w:ind w:left="-288"/>
    </w:pPr>
    <w:rPr>
      <w:rFonts w:ascii="Arial" w:eastAsia="Arial" w:hAnsi="Arial" w:cs="Arial"/>
      <w:color w:val="000000"/>
      <w:sz w:val="22"/>
      <w:szCs w:val="20"/>
      <w:lang w:eastAsia="en-US"/>
    </w:rPr>
  </w:style>
  <w:style w:type="paragraph" w:customStyle="1" w:styleId="Newparagraph">
    <w:name w:val="New paragraph"/>
    <w:qFormat/>
    <w:rsid w:val="00514CD6"/>
    <w:rPr>
      <w:rFonts w:ascii="Arial" w:eastAsia="Batang" w:hAnsi="Arial" w:cs="Times New Roman"/>
      <w:color w:val="595959" w:themeColor="text1" w:themeTint="A6"/>
      <w:sz w:val="22"/>
      <w:lang w:eastAsia="ko-KR"/>
    </w:rPr>
  </w:style>
  <w:style w:type="paragraph" w:customStyle="1" w:styleId="Spacing">
    <w:name w:val="Spacing"/>
    <w:qFormat/>
    <w:rsid w:val="008B4A9F"/>
    <w:pPr>
      <w:spacing w:line="168" w:lineRule="auto"/>
    </w:pPr>
    <w:rPr>
      <w:rFonts w:ascii="Arial" w:eastAsia="Batang" w:hAnsi="Arial" w:cs="Times New Roman"/>
      <w:color w:val="595959" w:themeColor="text1" w:themeTint="A6"/>
      <w:sz w:val="22"/>
      <w:lang w:eastAsia="ko-KR"/>
    </w:rPr>
  </w:style>
  <w:style w:type="paragraph" w:customStyle="1" w:styleId="WTStepkeepwithnext">
    <w:name w:val="WT Step keep with next"/>
    <w:basedOn w:val="WTStep"/>
    <w:next w:val="WTStep"/>
    <w:qFormat/>
    <w:rsid w:val="008B4A9F"/>
    <w:pPr>
      <w:keepNext/>
      <w:numPr>
        <w:numId w:val="0"/>
      </w:numPr>
    </w:pPr>
  </w:style>
  <w:style w:type="paragraph" w:customStyle="1" w:styleId="WTStep">
    <w:name w:val="WT Step"/>
    <w:basedOn w:val="Standaard"/>
    <w:qFormat/>
    <w:rsid w:val="00E34551"/>
    <w:pPr>
      <w:numPr>
        <w:numId w:val="8"/>
      </w:numPr>
      <w:spacing w:before="120" w:after="60" w:line="348" w:lineRule="auto"/>
      <w:contextualSpacing/>
      <w:outlineLvl w:val="2"/>
    </w:pPr>
    <w:rPr>
      <w:rFonts w:eastAsia="Calibri"/>
      <w:szCs w:val="22"/>
    </w:rPr>
  </w:style>
  <w:style w:type="character" w:styleId="Hyperlink">
    <w:name w:val="Hyperlink"/>
    <w:basedOn w:val="Standaardalinea-lettertype"/>
    <w:uiPriority w:val="99"/>
    <w:unhideWhenUsed/>
    <w:rsid w:val="008B4A9F"/>
    <w:rPr>
      <w:color w:val="595959" w:themeColor="text1" w:themeTint="A6"/>
      <w:u w:val="single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8B4A9F"/>
    <w:rPr>
      <w:sz w:val="18"/>
      <w:szCs w:val="18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8B4A9F"/>
    <w:rPr>
      <w:rFonts w:eastAsia="Batang"/>
      <w:lang w:eastAsia="ko-KR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8B4A9F"/>
    <w:rPr>
      <w:rFonts w:ascii="Arial" w:eastAsia="Batang" w:hAnsi="Arial" w:cs="Times New Roman"/>
      <w:color w:val="595959" w:themeColor="text1" w:themeTint="A6"/>
      <w:lang w:eastAsia="ko-KR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8B4A9F"/>
    <w:rPr>
      <w:b/>
      <w:bCs/>
      <w:sz w:val="20"/>
      <w:szCs w:val="20"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8B4A9F"/>
    <w:rPr>
      <w:rFonts w:ascii="Arial" w:eastAsia="Batang" w:hAnsi="Arial" w:cs="Times New Roman"/>
      <w:b/>
      <w:bCs/>
      <w:color w:val="595959" w:themeColor="text1" w:themeTint="A6"/>
      <w:sz w:val="20"/>
      <w:szCs w:val="20"/>
      <w:lang w:eastAsia="ko-KR"/>
    </w:rPr>
  </w:style>
  <w:style w:type="paragraph" w:styleId="Revisie">
    <w:name w:val="Revision"/>
    <w:hidden/>
    <w:uiPriority w:val="99"/>
    <w:semiHidden/>
    <w:rsid w:val="008B4A9F"/>
    <w:rPr>
      <w:rFonts w:ascii="Arial" w:eastAsia="Batang" w:hAnsi="Arial" w:cs="Times New Roman"/>
      <w:color w:val="595959" w:themeColor="text1" w:themeTint="A6"/>
      <w:sz w:val="22"/>
      <w:szCs w:val="22"/>
      <w:lang w:eastAsia="ko-KR"/>
    </w:rPr>
  </w:style>
  <w:style w:type="paragraph" w:styleId="Normaalweb">
    <w:name w:val="Normal (Web)"/>
    <w:basedOn w:val="Standaard"/>
    <w:uiPriority w:val="99"/>
    <w:semiHidden/>
    <w:unhideWhenUsed/>
    <w:rsid w:val="008B4A9F"/>
    <w:pPr>
      <w:spacing w:before="100" w:beforeAutospacing="1" w:after="100" w:afterAutospacing="1"/>
    </w:pPr>
    <w:rPr>
      <w:rFonts w:ascii="Times" w:eastAsiaTheme="minorEastAsia" w:hAnsi="Times"/>
      <w:sz w:val="20"/>
      <w:szCs w:val="20"/>
    </w:rPr>
  </w:style>
  <w:style w:type="paragraph" w:customStyle="1" w:styleId="ModuleObjectives">
    <w:name w:val="Module Objectives"/>
    <w:basedOn w:val="Standaard"/>
    <w:qFormat/>
    <w:rsid w:val="008B4A9F"/>
    <w:pPr>
      <w:numPr>
        <w:numId w:val="6"/>
      </w:numPr>
      <w:spacing w:before="120" w:after="60" w:line="348" w:lineRule="auto"/>
      <w:contextualSpacing/>
    </w:pPr>
    <w:rPr>
      <w:rFonts w:eastAsia="Calibri"/>
      <w:szCs w:val="22"/>
    </w:rPr>
  </w:style>
  <w:style w:type="paragraph" w:customStyle="1" w:styleId="Note">
    <w:name w:val="Note"/>
    <w:basedOn w:val="Standaard"/>
    <w:qFormat/>
    <w:rsid w:val="008B4A9F"/>
    <w:pPr>
      <w:spacing w:before="120"/>
    </w:pPr>
    <w:rPr>
      <w:rFonts w:eastAsia="Batang"/>
      <w:i/>
      <w:szCs w:val="22"/>
      <w:lang w:eastAsia="ko-KR"/>
    </w:rPr>
  </w:style>
  <w:style w:type="paragraph" w:styleId="Lijstnummering3">
    <w:name w:val="List Number 3"/>
    <w:basedOn w:val="Standaard"/>
    <w:uiPriority w:val="99"/>
    <w:unhideWhenUsed/>
    <w:rsid w:val="00B100B3"/>
    <w:pPr>
      <w:numPr>
        <w:numId w:val="1"/>
      </w:numPr>
      <w:contextualSpacing/>
    </w:pPr>
    <w:rPr>
      <w:rFonts w:eastAsia="Batang" w:cs="Arial"/>
      <w:szCs w:val="22"/>
      <w:lang w:eastAsia="ko-KR"/>
    </w:rPr>
  </w:style>
  <w:style w:type="paragraph" w:styleId="Lijstnummering">
    <w:name w:val="List Number"/>
    <w:basedOn w:val="Standaard"/>
    <w:uiPriority w:val="99"/>
    <w:unhideWhenUsed/>
    <w:rsid w:val="00B100B3"/>
    <w:pPr>
      <w:contextualSpacing/>
    </w:pPr>
    <w:rPr>
      <w:rFonts w:eastAsia="Batang" w:cs="Arial"/>
      <w:szCs w:val="22"/>
      <w:lang w:eastAsia="ko-KR"/>
    </w:rPr>
  </w:style>
  <w:style w:type="character" w:styleId="Subtielebenadrukking">
    <w:name w:val="Subtle Emphasis"/>
    <w:basedOn w:val="Standaardalinea-lettertype"/>
    <w:uiPriority w:val="19"/>
    <w:qFormat/>
    <w:rsid w:val="00514CD6"/>
    <w:rPr>
      <w:i/>
      <w:iCs/>
      <w:color w:val="808080" w:themeColor="text1" w:themeTint="7F"/>
    </w:rPr>
  </w:style>
  <w:style w:type="paragraph" w:customStyle="1" w:styleId="Figure">
    <w:name w:val="Figure"/>
    <w:basedOn w:val="Kop3"/>
    <w:next w:val="Standaard"/>
    <w:rsid w:val="00B65529"/>
    <w:pPr>
      <w:spacing w:before="240"/>
    </w:pPr>
    <w:rPr>
      <w:i/>
    </w:rPr>
  </w:style>
  <w:style w:type="paragraph" w:customStyle="1" w:styleId="CourseTitle">
    <w:name w:val="Course Title"/>
    <w:basedOn w:val="Standaard"/>
    <w:next w:val="Coversubtitle"/>
    <w:qFormat/>
    <w:rsid w:val="00BA5B71"/>
    <w:pPr>
      <w:widowControl w:val="0"/>
      <w:spacing w:before="1400" w:after="600" w:line="240" w:lineRule="auto"/>
    </w:pPr>
    <w:rPr>
      <w:rFonts w:ascii="Verdana" w:eastAsiaTheme="majorEastAsia" w:hAnsi="Verdana" w:cstheme="majorBidi"/>
      <w:color w:val="00A0DF"/>
      <w:spacing w:val="5"/>
      <w:kern w:val="28"/>
      <w:sz w:val="92"/>
      <w:szCs w:val="52"/>
      <w:lang w:eastAsia="ja-JP"/>
    </w:rPr>
  </w:style>
  <w:style w:type="paragraph" w:customStyle="1" w:styleId="Coversubtitle">
    <w:name w:val="Cover subtitle"/>
    <w:basedOn w:val="Standaard"/>
    <w:next w:val="Coversubtitle2"/>
    <w:qFormat/>
    <w:rsid w:val="008B4A9F"/>
    <w:pPr>
      <w:numPr>
        <w:ilvl w:val="1"/>
      </w:numPr>
      <w:spacing w:before="400" w:after="1000" w:line="264" w:lineRule="auto"/>
    </w:pPr>
    <w:rPr>
      <w:rFonts w:ascii="Ubuntu Medium" w:eastAsiaTheme="majorEastAsia" w:hAnsi="Ubuntu Medium" w:cstheme="majorBidi"/>
      <w:iCs/>
      <w:spacing w:val="15"/>
      <w:sz w:val="56"/>
      <w:szCs w:val="22"/>
      <w:lang w:eastAsia="ko-KR"/>
    </w:rPr>
  </w:style>
  <w:style w:type="paragraph" w:customStyle="1" w:styleId="Coversubtitle2">
    <w:name w:val="Cover subtitle2"/>
    <w:basedOn w:val="Standaard"/>
    <w:qFormat/>
    <w:rsid w:val="008B4A9F"/>
    <w:pPr>
      <w:numPr>
        <w:ilvl w:val="1"/>
      </w:numPr>
      <w:spacing w:line="264" w:lineRule="auto"/>
    </w:pPr>
    <w:rPr>
      <w:rFonts w:ascii="Ubuntu Medium" w:eastAsiaTheme="majorEastAsia" w:hAnsi="Ubuntu Medium" w:cstheme="majorBidi"/>
      <w:iCs/>
      <w:spacing w:val="15"/>
      <w:sz w:val="36"/>
      <w:szCs w:val="22"/>
      <w:lang w:eastAsia="ko-KR"/>
    </w:rPr>
  </w:style>
  <w:style w:type="paragraph" w:customStyle="1" w:styleId="Code">
    <w:name w:val="Code"/>
    <w:basedOn w:val="HTML-voorafopgemaakt"/>
    <w:next w:val="Standaard"/>
    <w:qFormat/>
    <w:rsid w:val="0017072B"/>
    <w:pPr>
      <w:shd w:val="clear" w:color="auto" w:fill="F2F2F2" w:themeFill="background1" w:themeFillShade="F2"/>
      <w:spacing w:before="120" w:after="240"/>
      <w:ind w:left="720"/>
      <w:contextualSpacing/>
    </w:pPr>
    <w:rPr>
      <w:rFonts w:ascii="Consolas" w:hAnsi="Consolas"/>
      <w:sz w:val="22"/>
      <w:szCs w:val="22"/>
    </w:rPr>
  </w:style>
  <w:style w:type="paragraph" w:styleId="HTML-voorafopgemaakt">
    <w:name w:val="HTML Preformatted"/>
    <w:basedOn w:val="Standaard"/>
    <w:link w:val="HTML-voorafopgemaaktChar"/>
    <w:uiPriority w:val="99"/>
    <w:semiHidden/>
    <w:unhideWhenUsed/>
    <w:rsid w:val="008B4A9F"/>
    <w:rPr>
      <w:rFonts w:ascii="Courier" w:eastAsia="Batang" w:hAnsi="Courier"/>
      <w:sz w:val="20"/>
      <w:szCs w:val="20"/>
      <w:lang w:eastAsia="ko-KR"/>
    </w:rPr>
  </w:style>
  <w:style w:type="character" w:customStyle="1" w:styleId="HTML-voorafopgemaaktChar">
    <w:name w:val="HTML - vooraf opgemaakt Char"/>
    <w:basedOn w:val="Standaardalinea-lettertype"/>
    <w:link w:val="HTML-voorafopgemaakt"/>
    <w:uiPriority w:val="99"/>
    <w:semiHidden/>
    <w:rsid w:val="008B4A9F"/>
    <w:rPr>
      <w:rFonts w:ascii="Courier" w:eastAsia="Batang" w:hAnsi="Courier" w:cs="Times New Roman"/>
      <w:color w:val="595959" w:themeColor="text1" w:themeTint="A6"/>
      <w:sz w:val="20"/>
      <w:szCs w:val="20"/>
      <w:lang w:eastAsia="ko-KR"/>
    </w:rPr>
  </w:style>
  <w:style w:type="paragraph" w:styleId="Bijschrift">
    <w:name w:val="caption"/>
    <w:basedOn w:val="Standaard"/>
    <w:next w:val="Standaard"/>
    <w:uiPriority w:val="35"/>
    <w:unhideWhenUsed/>
    <w:qFormat/>
    <w:rsid w:val="00B100B3"/>
    <w:pPr>
      <w:spacing w:after="200"/>
    </w:pPr>
    <w:rPr>
      <w:rFonts w:eastAsia="Batang" w:cs="Arial"/>
      <w:b/>
      <w:bCs/>
      <w:color w:val="4F81BD" w:themeColor="accent1"/>
      <w:sz w:val="18"/>
      <w:szCs w:val="18"/>
      <w:lang w:eastAsia="ko-KR"/>
    </w:rPr>
  </w:style>
  <w:style w:type="paragraph" w:styleId="Onderkantformulier">
    <w:name w:val="HTML Bottom of Form"/>
    <w:basedOn w:val="Standaard"/>
    <w:next w:val="Standaard"/>
    <w:link w:val="OnderkantformulierChar"/>
    <w:hidden/>
    <w:uiPriority w:val="99"/>
    <w:semiHidden/>
    <w:unhideWhenUsed/>
    <w:rsid w:val="008B4A9F"/>
    <w:pPr>
      <w:pBdr>
        <w:top w:val="single" w:sz="6" w:space="1" w:color="auto"/>
      </w:pBdr>
      <w:jc w:val="center"/>
    </w:pPr>
    <w:rPr>
      <w:vanish/>
      <w:sz w:val="16"/>
      <w:szCs w:val="16"/>
    </w:rPr>
  </w:style>
  <w:style w:type="character" w:customStyle="1" w:styleId="OnderkantformulierChar">
    <w:name w:val="Onderkant formulier Char"/>
    <w:basedOn w:val="Standaardalinea-lettertype"/>
    <w:link w:val="Onderkantformulier"/>
    <w:uiPriority w:val="99"/>
    <w:semiHidden/>
    <w:rsid w:val="008B4A9F"/>
    <w:rPr>
      <w:rFonts w:ascii="Arial" w:eastAsia="Batang" w:hAnsi="Arial" w:cs="Times New Roman"/>
      <w:vanish/>
      <w:color w:val="595959" w:themeColor="text1" w:themeTint="A6"/>
      <w:sz w:val="16"/>
      <w:szCs w:val="16"/>
      <w:lang w:eastAsia="ko-KR"/>
    </w:rPr>
  </w:style>
  <w:style w:type="paragraph" w:styleId="Bovenkantformulier">
    <w:name w:val="HTML Top of Form"/>
    <w:basedOn w:val="Standaard"/>
    <w:next w:val="Standaard"/>
    <w:link w:val="BovenkantformulierChar"/>
    <w:hidden/>
    <w:uiPriority w:val="99"/>
    <w:semiHidden/>
    <w:unhideWhenUsed/>
    <w:rsid w:val="008B4A9F"/>
    <w:pPr>
      <w:pBdr>
        <w:bottom w:val="single" w:sz="6" w:space="1" w:color="auto"/>
      </w:pBdr>
      <w:jc w:val="center"/>
    </w:pPr>
    <w:rPr>
      <w:vanish/>
      <w:sz w:val="16"/>
      <w:szCs w:val="16"/>
    </w:rPr>
  </w:style>
  <w:style w:type="character" w:customStyle="1" w:styleId="BovenkantformulierChar">
    <w:name w:val="Bovenkant formulier Char"/>
    <w:basedOn w:val="Standaardalinea-lettertype"/>
    <w:link w:val="Bovenkantformulier"/>
    <w:uiPriority w:val="99"/>
    <w:semiHidden/>
    <w:rsid w:val="008B4A9F"/>
    <w:rPr>
      <w:rFonts w:ascii="Arial" w:eastAsia="Batang" w:hAnsi="Arial" w:cs="Times New Roman"/>
      <w:vanish/>
      <w:color w:val="595959" w:themeColor="text1" w:themeTint="A6"/>
      <w:sz w:val="16"/>
      <w:szCs w:val="16"/>
      <w:lang w:eastAsia="ko-KR"/>
    </w:rPr>
  </w:style>
  <w:style w:type="table" w:styleId="Tabelraster">
    <w:name w:val="Table Grid"/>
    <w:basedOn w:val="Standaardtabel"/>
    <w:uiPriority w:val="59"/>
    <w:rsid w:val="008B4A9F"/>
    <w:pPr>
      <w:numPr>
        <w:numId w:val="5"/>
      </w:numPr>
      <w:ind w:left="0" w:firstLin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GevolgdeHyperlink">
    <w:name w:val="FollowedHyperlink"/>
    <w:basedOn w:val="Standaardalinea-lettertype"/>
    <w:uiPriority w:val="99"/>
    <w:semiHidden/>
    <w:unhideWhenUsed/>
    <w:rsid w:val="008B4A9F"/>
    <w:rPr>
      <w:color w:val="595959" w:themeColor="text1" w:themeTint="A6"/>
      <w:u w:val="single"/>
    </w:rPr>
  </w:style>
  <w:style w:type="paragraph" w:styleId="Inhopg1">
    <w:name w:val="toc 1"/>
    <w:basedOn w:val="Standaard"/>
    <w:next w:val="Standaard"/>
    <w:uiPriority w:val="39"/>
    <w:unhideWhenUsed/>
    <w:qFormat/>
    <w:rsid w:val="008B4A9F"/>
    <w:pPr>
      <w:spacing w:before="120"/>
    </w:pPr>
    <w:rPr>
      <w:rFonts w:ascii="Ubuntu" w:eastAsia="Batang" w:hAnsi="Ubuntu"/>
      <w:b/>
      <w:bCs/>
      <w:caps/>
      <w:sz w:val="26"/>
      <w:lang w:eastAsia="ko-KR"/>
    </w:rPr>
  </w:style>
  <w:style w:type="paragraph" w:styleId="Inhopg2">
    <w:name w:val="toc 2"/>
    <w:basedOn w:val="Standaard"/>
    <w:next w:val="Standaard"/>
    <w:uiPriority w:val="39"/>
    <w:unhideWhenUsed/>
    <w:qFormat/>
    <w:rsid w:val="008B4A9F"/>
    <w:pPr>
      <w:ind w:left="220"/>
    </w:pPr>
    <w:rPr>
      <w:rFonts w:eastAsia="Batang"/>
      <w:szCs w:val="22"/>
      <w:lang w:eastAsia="ko-KR"/>
    </w:rPr>
  </w:style>
  <w:style w:type="paragraph" w:styleId="Inhopg3">
    <w:name w:val="toc 3"/>
    <w:basedOn w:val="Standaard"/>
    <w:next w:val="Standaard"/>
    <w:uiPriority w:val="39"/>
    <w:unhideWhenUsed/>
    <w:rsid w:val="00B100B3"/>
    <w:pPr>
      <w:ind w:left="440"/>
    </w:pPr>
    <w:rPr>
      <w:rFonts w:asciiTheme="minorHAnsi" w:eastAsia="Batang" w:hAnsiTheme="minorHAnsi" w:cs="Arial"/>
      <w:szCs w:val="22"/>
      <w:lang w:eastAsia="ko-KR"/>
    </w:rPr>
  </w:style>
  <w:style w:type="paragraph" w:styleId="Inhopg4">
    <w:name w:val="toc 4"/>
    <w:basedOn w:val="Standaard"/>
    <w:next w:val="Standaard"/>
    <w:uiPriority w:val="39"/>
    <w:unhideWhenUsed/>
    <w:rsid w:val="00B100B3"/>
    <w:pPr>
      <w:ind w:left="660"/>
    </w:pPr>
    <w:rPr>
      <w:rFonts w:asciiTheme="minorHAnsi" w:eastAsia="Batang" w:hAnsiTheme="minorHAnsi" w:cs="Arial"/>
      <w:sz w:val="20"/>
      <w:szCs w:val="20"/>
      <w:lang w:eastAsia="ko-KR"/>
    </w:rPr>
  </w:style>
  <w:style w:type="paragraph" w:styleId="Inhopg5">
    <w:name w:val="toc 5"/>
    <w:basedOn w:val="Standaard"/>
    <w:next w:val="Standaard"/>
    <w:uiPriority w:val="39"/>
    <w:unhideWhenUsed/>
    <w:rsid w:val="00B100B3"/>
    <w:pPr>
      <w:ind w:left="880"/>
    </w:pPr>
    <w:rPr>
      <w:rFonts w:asciiTheme="minorHAnsi" w:eastAsia="Batang" w:hAnsiTheme="minorHAnsi" w:cs="Arial"/>
      <w:sz w:val="20"/>
      <w:szCs w:val="20"/>
      <w:lang w:eastAsia="ko-KR"/>
    </w:rPr>
  </w:style>
  <w:style w:type="paragraph" w:styleId="Inhopg6">
    <w:name w:val="toc 6"/>
    <w:basedOn w:val="Standaard"/>
    <w:next w:val="Standaard"/>
    <w:autoRedefine/>
    <w:uiPriority w:val="39"/>
    <w:unhideWhenUsed/>
    <w:rsid w:val="00B100B3"/>
    <w:pPr>
      <w:ind w:left="1100"/>
    </w:pPr>
    <w:rPr>
      <w:rFonts w:asciiTheme="minorHAnsi" w:eastAsia="Batang" w:hAnsiTheme="minorHAnsi" w:cs="Arial"/>
      <w:sz w:val="20"/>
      <w:szCs w:val="20"/>
      <w:lang w:eastAsia="ko-KR"/>
    </w:rPr>
  </w:style>
  <w:style w:type="paragraph" w:styleId="Inhopg7">
    <w:name w:val="toc 7"/>
    <w:basedOn w:val="Standaard"/>
    <w:next w:val="Standaard"/>
    <w:autoRedefine/>
    <w:uiPriority w:val="39"/>
    <w:unhideWhenUsed/>
    <w:rsid w:val="00B100B3"/>
    <w:pPr>
      <w:ind w:left="1320"/>
    </w:pPr>
    <w:rPr>
      <w:rFonts w:asciiTheme="minorHAnsi" w:eastAsia="Batang" w:hAnsiTheme="minorHAnsi" w:cs="Arial"/>
      <w:sz w:val="20"/>
      <w:szCs w:val="20"/>
      <w:lang w:eastAsia="ko-KR"/>
    </w:rPr>
  </w:style>
  <w:style w:type="paragraph" w:styleId="Inhopg8">
    <w:name w:val="toc 8"/>
    <w:basedOn w:val="Standaard"/>
    <w:next w:val="Standaard"/>
    <w:autoRedefine/>
    <w:uiPriority w:val="39"/>
    <w:unhideWhenUsed/>
    <w:rsid w:val="00B100B3"/>
    <w:pPr>
      <w:ind w:left="1540"/>
    </w:pPr>
    <w:rPr>
      <w:rFonts w:asciiTheme="minorHAnsi" w:eastAsia="Batang" w:hAnsiTheme="minorHAnsi" w:cs="Arial"/>
      <w:sz w:val="20"/>
      <w:szCs w:val="20"/>
      <w:lang w:eastAsia="ko-KR"/>
    </w:rPr>
  </w:style>
  <w:style w:type="paragraph" w:styleId="Inhopg9">
    <w:name w:val="toc 9"/>
    <w:basedOn w:val="Standaard"/>
    <w:next w:val="Standaard"/>
    <w:autoRedefine/>
    <w:uiPriority w:val="39"/>
    <w:unhideWhenUsed/>
    <w:rsid w:val="00B100B3"/>
    <w:pPr>
      <w:ind w:left="1760"/>
    </w:pPr>
    <w:rPr>
      <w:rFonts w:asciiTheme="minorHAnsi" w:eastAsia="Batang" w:hAnsiTheme="minorHAnsi" w:cs="Arial"/>
      <w:sz w:val="20"/>
      <w:szCs w:val="20"/>
      <w:lang w:eastAsia="ko-KR"/>
    </w:rPr>
  </w:style>
  <w:style w:type="paragraph" w:customStyle="1" w:styleId="Moduleobjectivesleadin">
    <w:name w:val="Module objectives lead in"/>
    <w:basedOn w:val="Standaard"/>
    <w:next w:val="ModuleObjectives"/>
    <w:qFormat/>
    <w:rsid w:val="00B100B3"/>
    <w:rPr>
      <w:rFonts w:eastAsia="Batang" w:cs="Arial"/>
      <w:b/>
      <w:bCs/>
      <w:szCs w:val="22"/>
      <w:lang w:eastAsia="ko-KR"/>
    </w:rPr>
  </w:style>
  <w:style w:type="paragraph" w:customStyle="1" w:styleId="ModuleTitle">
    <w:name w:val="Module Title"/>
    <w:basedOn w:val="CourseTitle"/>
    <w:next w:val="Standaard"/>
    <w:qFormat/>
    <w:rsid w:val="008B4A9F"/>
    <w:pPr>
      <w:pageBreakBefore/>
      <w:spacing w:before="1000"/>
    </w:pPr>
    <w:rPr>
      <w:sz w:val="64"/>
    </w:rPr>
  </w:style>
  <w:style w:type="paragraph" w:customStyle="1" w:styleId="Setupheading">
    <w:name w:val="Setup heading"/>
    <w:basedOn w:val="WTTitle"/>
    <w:next w:val="Standaard"/>
    <w:qFormat/>
    <w:rsid w:val="008B4A9F"/>
  </w:style>
  <w:style w:type="paragraph" w:customStyle="1" w:styleId="WTTitle">
    <w:name w:val="WT Title"/>
    <w:basedOn w:val="Kop1"/>
    <w:next w:val="Standaard"/>
    <w:qFormat/>
    <w:rsid w:val="008B4A9F"/>
    <w:rPr>
      <w:b/>
    </w:rPr>
  </w:style>
  <w:style w:type="paragraph" w:customStyle="1" w:styleId="Setupsubheading">
    <w:name w:val="Setup subheading"/>
    <w:basedOn w:val="Kop2"/>
    <w:next w:val="Standaard"/>
    <w:qFormat/>
    <w:rsid w:val="008B4A9F"/>
  </w:style>
  <w:style w:type="paragraph" w:customStyle="1" w:styleId="TOCHeading1">
    <w:name w:val="TOC Heading1"/>
    <w:basedOn w:val="Setupsubheading"/>
    <w:qFormat/>
    <w:rsid w:val="00514CD6"/>
    <w:pPr>
      <w:keepNext w:val="0"/>
      <w:pageBreakBefore/>
      <w:spacing w:before="0"/>
    </w:pPr>
    <w:rPr>
      <w:rFonts w:ascii="Ubuntu" w:hAnsi="Ubuntu"/>
      <w:sz w:val="32"/>
      <w:szCs w:val="32"/>
    </w:rPr>
  </w:style>
  <w:style w:type="paragraph" w:styleId="Tekstzonderopmaak">
    <w:name w:val="Plain Text"/>
    <w:basedOn w:val="Standaard"/>
    <w:link w:val="TekstzonderopmaakChar"/>
    <w:uiPriority w:val="99"/>
    <w:unhideWhenUsed/>
    <w:rsid w:val="00B100B3"/>
    <w:rPr>
      <w:rFonts w:ascii="Consolas" w:eastAsiaTheme="minorHAnsi" w:hAnsi="Consolas" w:cs="Consolas"/>
      <w:sz w:val="21"/>
      <w:szCs w:val="21"/>
      <w:lang w:eastAsia="ko-KR"/>
    </w:rPr>
  </w:style>
  <w:style w:type="character" w:customStyle="1" w:styleId="TekstzonderopmaakChar">
    <w:name w:val="Tekst zonder opmaak Char"/>
    <w:basedOn w:val="Standaardalinea-lettertype"/>
    <w:link w:val="Tekstzonderopmaak"/>
    <w:uiPriority w:val="99"/>
    <w:rsid w:val="00F74DD8"/>
    <w:rPr>
      <w:rFonts w:ascii="Consolas" w:eastAsiaTheme="minorHAnsi" w:hAnsi="Consolas" w:cs="Consolas"/>
      <w:color w:val="595959" w:themeColor="text1" w:themeTint="A6"/>
      <w:sz w:val="21"/>
      <w:szCs w:val="21"/>
      <w:lang w:val="en-GB" w:eastAsia="ko-KR"/>
    </w:rPr>
  </w:style>
  <w:style w:type="character" w:styleId="Zwaar">
    <w:name w:val="Strong"/>
    <w:basedOn w:val="Standaardalinea-lettertype"/>
    <w:uiPriority w:val="22"/>
    <w:qFormat/>
    <w:rsid w:val="00C5325C"/>
    <w:rPr>
      <w:b/>
      <w:bCs/>
    </w:rPr>
  </w:style>
  <w:style w:type="paragraph" w:customStyle="1" w:styleId="WTStepNote">
    <w:name w:val="WT Step Note"/>
    <w:basedOn w:val="Note"/>
    <w:qFormat/>
    <w:rsid w:val="008B4A9F"/>
    <w:pPr>
      <w:spacing w:after="120"/>
      <w:ind w:left="720"/>
    </w:pPr>
  </w:style>
  <w:style w:type="paragraph" w:customStyle="1" w:styleId="WTstepsheading">
    <w:name w:val="WT steps heading"/>
    <w:basedOn w:val="Kop2"/>
    <w:next w:val="WTStep"/>
    <w:autoRedefine/>
    <w:qFormat/>
    <w:rsid w:val="002F4830"/>
    <w:pPr>
      <w:spacing w:before="120" w:after="60" w:line="348" w:lineRule="auto"/>
    </w:pPr>
    <w:rPr>
      <w:lang w:val="nl-NL"/>
    </w:rPr>
  </w:style>
  <w:style w:type="paragraph" w:customStyle="1" w:styleId="WTStepbullets">
    <w:name w:val="WT Step bullets"/>
    <w:basedOn w:val="Standaard"/>
    <w:qFormat/>
    <w:rsid w:val="008B4A9F"/>
    <w:pPr>
      <w:numPr>
        <w:numId w:val="5"/>
      </w:numPr>
      <w:spacing w:before="120" w:after="60" w:line="348" w:lineRule="auto"/>
      <w:ind w:left="1080"/>
      <w:contextualSpacing/>
    </w:pPr>
    <w:rPr>
      <w:rFonts w:eastAsia="Calibri"/>
      <w:szCs w:val="22"/>
    </w:rPr>
  </w:style>
  <w:style w:type="paragraph" w:customStyle="1" w:styleId="WTobjectives">
    <w:name w:val="WT objectives"/>
    <w:basedOn w:val="ModuleObjectives"/>
    <w:qFormat/>
    <w:rsid w:val="008B4A9F"/>
    <w:pPr>
      <w:numPr>
        <w:numId w:val="2"/>
      </w:numPr>
    </w:pPr>
  </w:style>
  <w:style w:type="paragraph" w:customStyle="1" w:styleId="WTobjectivesleadin">
    <w:name w:val="WT objectives leadin"/>
    <w:basedOn w:val="Moduleobjectivesleadin0"/>
    <w:next w:val="WTobjectives"/>
    <w:qFormat/>
    <w:rsid w:val="008B4A9F"/>
    <w:pPr>
      <w:spacing w:before="120" w:after="120"/>
    </w:pPr>
  </w:style>
  <w:style w:type="character" w:styleId="Nadruk">
    <w:name w:val="Emphasis"/>
    <w:basedOn w:val="Standaardalinea-lettertype"/>
    <w:uiPriority w:val="20"/>
    <w:qFormat/>
    <w:rsid w:val="00514CD6"/>
    <w:rPr>
      <w:i/>
      <w:iCs/>
    </w:rPr>
  </w:style>
  <w:style w:type="paragraph" w:customStyle="1" w:styleId="WTStepImage">
    <w:name w:val="WT Step Image"/>
    <w:basedOn w:val="Standaard"/>
    <w:next w:val="WTStep"/>
    <w:qFormat/>
    <w:rsid w:val="00B100B3"/>
    <w:pPr>
      <w:ind w:left="720"/>
    </w:pPr>
    <w:rPr>
      <w:rFonts w:eastAsia="Batang"/>
      <w:noProof/>
      <w:szCs w:val="22"/>
      <w:lang w:eastAsia="ko-KR"/>
    </w:rPr>
  </w:style>
  <w:style w:type="character" w:customStyle="1" w:styleId="highlightedtext">
    <w:name w:val="highlightedtext"/>
    <w:basedOn w:val="Standaardalinea-lettertype"/>
    <w:rsid w:val="00190497"/>
  </w:style>
  <w:style w:type="paragraph" w:styleId="Documentstructuur">
    <w:name w:val="Document Map"/>
    <w:basedOn w:val="Standaard"/>
    <w:link w:val="DocumentstructuurChar"/>
    <w:uiPriority w:val="99"/>
    <w:semiHidden/>
    <w:unhideWhenUsed/>
    <w:rsid w:val="008B4A9F"/>
    <w:rPr>
      <w:rFonts w:ascii="Helvetica" w:hAnsi="Helvetica"/>
    </w:rPr>
  </w:style>
  <w:style w:type="character" w:customStyle="1" w:styleId="DocumentstructuurChar">
    <w:name w:val="Documentstructuur Char"/>
    <w:basedOn w:val="Standaardalinea-lettertype"/>
    <w:link w:val="Documentstructuur"/>
    <w:uiPriority w:val="99"/>
    <w:semiHidden/>
    <w:rsid w:val="008B4A9F"/>
    <w:rPr>
      <w:rFonts w:ascii="Helvetica" w:eastAsia="Batang" w:hAnsi="Helvetica" w:cs="Times New Roman"/>
      <w:color w:val="595959" w:themeColor="text1" w:themeTint="A6"/>
      <w:lang w:eastAsia="ko-KR"/>
    </w:rPr>
  </w:style>
  <w:style w:type="paragraph" w:customStyle="1" w:styleId="infodocnumbereditem">
    <w:name w:val="info doc numbered item"/>
    <w:basedOn w:val="Standaard"/>
    <w:qFormat/>
    <w:rsid w:val="008B4A9F"/>
    <w:pPr>
      <w:spacing w:before="100" w:after="100"/>
      <w:ind w:left="720" w:hanging="360"/>
    </w:pPr>
    <w:rPr>
      <w:rFonts w:ascii="Helvetica" w:eastAsia="Calibri" w:hAnsi="Helvetica"/>
      <w:b/>
      <w:szCs w:val="22"/>
    </w:rPr>
  </w:style>
  <w:style w:type="paragraph" w:customStyle="1" w:styleId="infodoctextindented">
    <w:name w:val="info doc text indented"/>
    <w:basedOn w:val="infodocnumbereditem"/>
    <w:qFormat/>
    <w:rsid w:val="008B4A9F"/>
    <w:pPr>
      <w:ind w:firstLine="0"/>
    </w:pPr>
    <w:rPr>
      <w:b w:val="0"/>
    </w:rPr>
  </w:style>
  <w:style w:type="paragraph" w:customStyle="1" w:styleId="infodocnote">
    <w:name w:val="info doc note"/>
    <w:basedOn w:val="infodoctextindented"/>
    <w:qFormat/>
    <w:rsid w:val="008B4A9F"/>
    <w:rPr>
      <w:i/>
    </w:rPr>
  </w:style>
  <w:style w:type="paragraph" w:customStyle="1" w:styleId="infodoctext">
    <w:name w:val="info doc text"/>
    <w:basedOn w:val="Standaard"/>
    <w:qFormat/>
    <w:rsid w:val="00B100B3"/>
    <w:rPr>
      <w:rFonts w:ascii="Helvetica" w:eastAsia="Batang" w:hAnsi="Helvetica" w:cs="Arial"/>
      <w:szCs w:val="22"/>
      <w:lang w:eastAsia="ko-KR"/>
    </w:rPr>
  </w:style>
  <w:style w:type="paragraph" w:customStyle="1" w:styleId="infodocspacer">
    <w:name w:val="info doc spacer"/>
    <w:basedOn w:val="infodoctextindented"/>
    <w:qFormat/>
    <w:rsid w:val="008B4A9F"/>
    <w:rPr>
      <w:sz w:val="6"/>
      <w:szCs w:val="6"/>
    </w:rPr>
  </w:style>
  <w:style w:type="paragraph" w:customStyle="1" w:styleId="infodocbullets">
    <w:name w:val="info doc bullets"/>
    <w:basedOn w:val="Standaard"/>
    <w:qFormat/>
    <w:rsid w:val="00B100B3"/>
    <w:pPr>
      <w:numPr>
        <w:numId w:val="4"/>
      </w:numPr>
      <w:tabs>
        <w:tab w:val="num" w:pos="360"/>
      </w:tabs>
      <w:spacing w:before="100" w:after="100"/>
      <w:ind w:firstLine="0"/>
    </w:pPr>
    <w:rPr>
      <w:rFonts w:ascii="Helvetica" w:eastAsia="Batang" w:hAnsi="Helvetica" w:cs="Arial"/>
      <w:szCs w:val="22"/>
      <w:lang w:eastAsia="ko-KR"/>
    </w:rPr>
  </w:style>
  <w:style w:type="character" w:styleId="HTMLCode">
    <w:name w:val="HTML Code"/>
    <w:basedOn w:val="Standaardalinea-lettertype"/>
    <w:uiPriority w:val="99"/>
    <w:semiHidden/>
    <w:unhideWhenUsed/>
    <w:rsid w:val="00717417"/>
    <w:rPr>
      <w:rFonts w:ascii="Courier New" w:eastAsiaTheme="minorEastAsia" w:hAnsi="Courier New" w:cs="Courier New"/>
      <w:sz w:val="20"/>
      <w:szCs w:val="20"/>
    </w:rPr>
  </w:style>
  <w:style w:type="paragraph" w:customStyle="1" w:styleId="Moduleobjectivesleadin0">
    <w:name w:val="Module objectives leadin"/>
    <w:basedOn w:val="Standaard"/>
    <w:next w:val="ModuleObjectives"/>
    <w:qFormat/>
    <w:rsid w:val="008B4A9F"/>
    <w:rPr>
      <w:rFonts w:eastAsia="Batang"/>
      <w:b/>
      <w:bCs/>
      <w:szCs w:val="22"/>
      <w:lang w:eastAsia="ko-KR"/>
    </w:rPr>
  </w:style>
  <w:style w:type="paragraph" w:customStyle="1" w:styleId="WTimage">
    <w:name w:val="WT image"/>
    <w:basedOn w:val="Standaard"/>
    <w:next w:val="Standaard"/>
    <w:qFormat/>
    <w:rsid w:val="008B4A9F"/>
    <w:pPr>
      <w:ind w:left="720"/>
      <w:contextualSpacing/>
    </w:pPr>
    <w:rPr>
      <w:rFonts w:eastAsia="Batang"/>
      <w:noProof/>
      <w:szCs w:val="22"/>
    </w:rPr>
  </w:style>
  <w:style w:type="paragraph" w:customStyle="1" w:styleId="Setupitem">
    <w:name w:val="Setup item"/>
    <w:basedOn w:val="Standaard"/>
    <w:qFormat/>
    <w:rsid w:val="008B4A9F"/>
    <w:pPr>
      <w:numPr>
        <w:numId w:val="3"/>
      </w:numPr>
      <w:spacing w:before="100" w:after="100"/>
    </w:pPr>
    <w:rPr>
      <w:rFonts w:eastAsia="Calibri"/>
      <w:b/>
      <w:szCs w:val="22"/>
    </w:rPr>
  </w:style>
  <w:style w:type="paragraph" w:customStyle="1" w:styleId="Setuptext">
    <w:name w:val="Setup text"/>
    <w:basedOn w:val="Setupitem"/>
    <w:qFormat/>
    <w:rsid w:val="008B4A9F"/>
    <w:pPr>
      <w:numPr>
        <w:numId w:val="0"/>
      </w:numPr>
      <w:ind w:left="720"/>
    </w:pPr>
    <w:rPr>
      <w:b w:val="0"/>
    </w:rPr>
  </w:style>
  <w:style w:type="paragraph" w:customStyle="1" w:styleId="Setupnote">
    <w:name w:val="Setup note"/>
    <w:basedOn w:val="Setuptext"/>
    <w:qFormat/>
    <w:rsid w:val="008B4A9F"/>
    <w:rPr>
      <w:i/>
    </w:rPr>
  </w:style>
  <w:style w:type="paragraph" w:styleId="Lijstalinea">
    <w:name w:val="List Paragraph"/>
    <w:basedOn w:val="Standaard"/>
    <w:uiPriority w:val="34"/>
    <w:qFormat/>
    <w:rsid w:val="0082242A"/>
    <w:pPr>
      <w:ind w:left="720"/>
      <w:contextualSpacing/>
    </w:pPr>
    <w:rPr>
      <w:rFonts w:eastAsia="Batang"/>
      <w:szCs w:val="22"/>
      <w:lang w:eastAsia="ko-KR"/>
    </w:rPr>
  </w:style>
  <w:style w:type="paragraph" w:customStyle="1" w:styleId="p1">
    <w:name w:val="p1"/>
    <w:basedOn w:val="Standaard"/>
    <w:rsid w:val="009268D9"/>
    <w:rPr>
      <w:rFonts w:ascii="Monaco" w:eastAsiaTheme="minorEastAsia" w:hAnsi="Monaco"/>
      <w:sz w:val="21"/>
      <w:szCs w:val="21"/>
    </w:rPr>
  </w:style>
  <w:style w:type="character" w:customStyle="1" w:styleId="s1">
    <w:name w:val="s1"/>
    <w:basedOn w:val="Standaardalinea-lettertype"/>
    <w:rsid w:val="009268D9"/>
    <w:rPr>
      <w:color w:val="3933FF"/>
    </w:rPr>
  </w:style>
  <w:style w:type="character" w:customStyle="1" w:styleId="s2">
    <w:name w:val="s2"/>
    <w:basedOn w:val="Standaardalinea-lettertype"/>
    <w:rsid w:val="009268D9"/>
    <w:rPr>
      <w:color w:val="3933FF"/>
    </w:rPr>
  </w:style>
  <w:style w:type="character" w:styleId="Onopgelostemelding">
    <w:name w:val="Unresolved Mention"/>
    <w:basedOn w:val="Standaardalinea-lettertype"/>
    <w:uiPriority w:val="99"/>
    <w:rsid w:val="00645E65"/>
    <w:rPr>
      <w:color w:val="808080"/>
      <w:shd w:val="clear" w:color="auto" w:fill="E6E6E6"/>
    </w:rPr>
  </w:style>
  <w:style w:type="character" w:customStyle="1" w:styleId="resolvedvariable">
    <w:name w:val="resolvedvariable"/>
    <w:basedOn w:val="Standaardalinea-lettertype"/>
    <w:rsid w:val="00B53022"/>
  </w:style>
  <w:style w:type="paragraph" w:styleId="Citaat">
    <w:name w:val="Quote"/>
    <w:basedOn w:val="Standaard"/>
    <w:next w:val="Standaard"/>
    <w:link w:val="CitaatChar"/>
    <w:uiPriority w:val="29"/>
    <w:qFormat/>
    <w:rsid w:val="00AD6E3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atChar">
    <w:name w:val="Citaat Char"/>
    <w:basedOn w:val="Standaardalinea-lettertype"/>
    <w:link w:val="Citaat"/>
    <w:uiPriority w:val="29"/>
    <w:rsid w:val="00AD6E38"/>
    <w:rPr>
      <w:rFonts w:ascii="Arial" w:eastAsia="Times New Roman" w:hAnsi="Arial" w:cs="Times New Roman"/>
      <w:i/>
      <w:iCs/>
      <w:color w:val="404040" w:themeColor="text1" w:themeTint="BF"/>
      <w:sz w:val="22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92345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1380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5942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82388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4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0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6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9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72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17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0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1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91253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22456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14334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9960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685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03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4494826">
          <w:marLeft w:val="1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98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4181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212370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05707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1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937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233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5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85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428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626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65148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637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9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236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05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6073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0449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35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8257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7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657149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4061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151336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3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11579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280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379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772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00101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7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926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16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0571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152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33788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759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38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51374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40965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3256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88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2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712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30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731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48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0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673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12110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6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3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4906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4897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699182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31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3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1159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1666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63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1516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03399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907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441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934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437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6550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015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62314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47968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2492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32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205230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19843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771994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7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25834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84339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8221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06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115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034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92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0082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1779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593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75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3214">
          <w:marLeft w:val="0"/>
          <w:marRight w:val="3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9292">
          <w:marLeft w:val="0"/>
          <w:marRight w:val="3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3322">
          <w:marLeft w:val="0"/>
          <w:marRight w:val="34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8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99013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6971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386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57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6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04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6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96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005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64978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4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1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8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5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8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9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3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4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084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8" w:color="CACBCC"/>
                    <w:bottom w:val="none" w:sz="0" w:space="0" w:color="auto"/>
                    <w:right w:val="single" w:sz="12" w:space="8" w:color="CACBCC"/>
                  </w:divBdr>
                  <w:divsChild>
                    <w:div w:id="489639989">
                      <w:marLeft w:val="75"/>
                      <w:marRight w:val="75"/>
                      <w:marTop w:val="75"/>
                      <w:marBottom w:val="75"/>
                      <w:divBdr>
                        <w:top w:val="single" w:sz="6" w:space="0" w:color="114459"/>
                        <w:left w:val="single" w:sz="6" w:space="0" w:color="114459"/>
                        <w:bottom w:val="single" w:sz="6" w:space="0" w:color="114459"/>
                        <w:right w:val="single" w:sz="6" w:space="0" w:color="114459"/>
                      </w:divBdr>
                    </w:div>
                  </w:divsChild>
                </w:div>
              </w:divsChild>
            </w:div>
          </w:divsChild>
        </w:div>
      </w:divsChild>
    </w:div>
    <w:div w:id="157562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2175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09761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830292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878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67079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8253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617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2065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88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9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41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23676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3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0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23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043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35899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5393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8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0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24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0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4185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8591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616696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954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14721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7040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33674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858984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23089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739229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14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8919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27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4572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944815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8666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570247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7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492688">
          <w:marLeft w:val="36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72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5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644922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43089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347766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2123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965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298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95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876043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04818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726431">
          <w:marLeft w:val="360"/>
          <w:marRight w:val="0"/>
          <w:marTop w:val="240"/>
          <w:marBottom w:val="2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40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69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3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698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2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eanette.stallons/Google%20Drive/Shared%20Training%20Docs/Course%20Development/Course%20Dev%20Standards/Course%20Template/studentManual/MuleSoft%20Training%20Student%20Manual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5FFAB31-1EB6-1848-9817-644A9D3E2B2D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9238CC9-E364-9E45-84D6-5CC98333445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E5C40A2-62F8-8F43-87B7-E1D9600C420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1BD54D6-274F-974F-B4E2-42AFF1CC79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MuleSoft Training Student Manual Template.dotx</Template>
  <TotalTime>328</TotalTime>
  <Pages>12</Pages>
  <Words>1012</Words>
  <Characters>5572</Characters>
  <Application>Microsoft Office Word</Application>
  <DocSecurity>0</DocSecurity>
  <Lines>46</Lines>
  <Paragraphs>13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Anypoint Platform Operations: Runtime Fabric - Student Manual</vt:lpstr>
      <vt:lpstr>Anypoint Platform Operations: Runtime Fabric - Student Manual</vt:lpstr>
    </vt:vector>
  </TitlesOfParts>
  <Manager/>
  <Company>MuleSoft</Company>
  <LinksUpToDate>false</LinksUpToDate>
  <CharactersWithSpaces>6571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Anypoint Platform Operations: Runtime Fabric - Student Manual</dc:title>
  <dc:subject/>
  <dc:creator>MuleSoft</dc:creator>
  <cp:keywords/>
  <dc:description/>
  <cp:lastModifiedBy>Roy Prins</cp:lastModifiedBy>
  <cp:revision>59</cp:revision>
  <cp:lastPrinted>2021-11-10T13:52:00Z</cp:lastPrinted>
  <dcterms:created xsi:type="dcterms:W3CDTF">2021-01-14T14:02:00Z</dcterms:created>
  <dcterms:modified xsi:type="dcterms:W3CDTF">2023-06-01T18:28:00Z</dcterms:modified>
  <cp:category/>
</cp:coreProperties>
</file>