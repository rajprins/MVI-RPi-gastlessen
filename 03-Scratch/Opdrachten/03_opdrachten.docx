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lang w:val="nl-NL"/>
        </w:rPr>
        <w:id w:val="-453017795"/>
        <w:docPartObj>
          <w:docPartGallery w:val="Cover Pages"/>
          <w:docPartUnique/>
        </w:docPartObj>
      </w:sdtPr>
      <w:sdtContent>
        <w:p w14:paraId="00A33398" w14:textId="67FC9CC2" w:rsidR="001B6D5C" w:rsidRPr="002A3126" w:rsidRDefault="001B6D5C">
          <w:pPr>
            <w:rPr>
              <w:lang w:val="nl-NL"/>
            </w:rPr>
          </w:pPr>
          <w:r w:rsidRPr="002A3126">
            <w:rPr>
              <w:noProof/>
              <w:lang w:val="nl-NL"/>
            </w:rPr>
            <w:drawing>
              <wp:inline distT="0" distB="0" distL="0" distR="0" wp14:anchorId="0E380271" wp14:editId="19E684B4">
                <wp:extent cx="4442320" cy="1310149"/>
                <wp:effectExtent l="0" t="0" r="3175" b="1079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eSoft®_h_4C_logo_medium.png"/>
                        <pic:cNvPicPr/>
                      </pic:nvPicPr>
                      <pic:blipFill>
                        <a:blip r:embed="rId11">
                          <a:extLst>
                            <a:ext uri="{28A0092B-C50C-407E-A947-70E740481C1C}">
                              <a14:useLocalDpi xmlns:a14="http://schemas.microsoft.com/office/drawing/2010/main" val="0"/>
                            </a:ext>
                          </a:extLst>
                        </a:blip>
                        <a:stretch>
                          <a:fillRect/>
                        </a:stretch>
                      </pic:blipFill>
                      <pic:spPr>
                        <a:xfrm>
                          <a:off x="0" y="0"/>
                          <a:ext cx="4442320" cy="1310149"/>
                        </a:xfrm>
                        <a:prstGeom prst="rect">
                          <a:avLst/>
                        </a:prstGeom>
                      </pic:spPr>
                    </pic:pic>
                  </a:graphicData>
                </a:graphic>
              </wp:inline>
            </w:drawing>
          </w:r>
        </w:p>
        <w:p w14:paraId="4D43FE69" w14:textId="38AB9B26" w:rsidR="009F4633" w:rsidRPr="002A3126" w:rsidRDefault="00460689" w:rsidP="009F4633">
          <w:pPr>
            <w:pStyle w:val="CourseTitle"/>
            <w:rPr>
              <w:lang w:val="nl-NL"/>
            </w:rPr>
          </w:pPr>
          <w:r w:rsidRPr="002A3126">
            <w:rPr>
              <w:lang w:val="nl-NL"/>
            </w:rPr>
            <w:t>Module 0</w:t>
          </w:r>
          <w:r w:rsidR="009F4633" w:rsidRPr="002A3126">
            <w:rPr>
              <w:lang w:val="nl-NL"/>
            </w:rPr>
            <w:t>3</w:t>
          </w:r>
          <w:r w:rsidRPr="002A3126">
            <w:rPr>
              <w:lang w:val="nl-NL"/>
            </w:rPr>
            <w:t>:</w:t>
          </w:r>
          <w:r w:rsidR="009F4633" w:rsidRPr="002A3126">
            <w:rPr>
              <w:lang w:val="nl-NL"/>
            </w:rPr>
            <w:br/>
          </w:r>
          <w:r w:rsidR="000F4ED4">
            <w:rPr>
              <w:lang w:val="nl-NL"/>
            </w:rPr>
            <w:t xml:space="preserve">Werken met </w:t>
          </w:r>
          <w:r w:rsidR="009F4633" w:rsidRPr="002A3126">
            <w:rPr>
              <w:lang w:val="nl-NL"/>
            </w:rPr>
            <w:t>Scratch</w:t>
          </w:r>
        </w:p>
        <w:p w14:paraId="3B0E5B73" w14:textId="77777777" w:rsidR="00A14AB8" w:rsidRPr="002A3126" w:rsidRDefault="00A14AB8">
          <w:pPr>
            <w:pStyle w:val="Coversubtitle"/>
            <w:rPr>
              <w:lang w:val="nl-NL"/>
            </w:rPr>
          </w:pPr>
        </w:p>
        <w:p w14:paraId="36490BF9" w14:textId="77777777" w:rsidR="009F4633" w:rsidRPr="002A3126" w:rsidRDefault="009F4633">
          <w:pPr>
            <w:pStyle w:val="Coversubtitle"/>
            <w:rPr>
              <w:lang w:val="nl-NL"/>
            </w:rPr>
          </w:pPr>
        </w:p>
        <w:p w14:paraId="468AE7A9" w14:textId="111D90CF" w:rsidR="001154CF" w:rsidRPr="002A3126" w:rsidRDefault="00460689">
          <w:pPr>
            <w:pStyle w:val="Coversubtitle"/>
            <w:rPr>
              <w:lang w:val="nl-NL"/>
            </w:rPr>
          </w:pPr>
          <w:r w:rsidRPr="002A3126">
            <w:rPr>
              <w:lang w:val="nl-NL"/>
            </w:rPr>
            <w:t>Opdrachten</w:t>
          </w:r>
        </w:p>
        <w:p w14:paraId="6D77472A" w14:textId="77777777" w:rsidR="001B6D5C" w:rsidRPr="002A3126" w:rsidRDefault="001B6D5C" w:rsidP="000E5655">
          <w:pPr>
            <w:pStyle w:val="infodocspacer"/>
            <w:rPr>
              <w:lang w:val="nl-NL"/>
            </w:rPr>
          </w:pPr>
          <w:r w:rsidRPr="002A3126">
            <w:rPr>
              <w:lang w:val="nl-NL"/>
            </w:rPr>
            <w:br w:type="page"/>
          </w:r>
        </w:p>
        <w:p w14:paraId="13F1F7E5" w14:textId="0BED0929" w:rsidR="001B6D5C" w:rsidRPr="002A3126" w:rsidRDefault="00433C34" w:rsidP="004A14FE">
          <w:pPr>
            <w:pStyle w:val="TOCHeading1"/>
            <w:rPr>
              <w:lang w:val="nl-NL"/>
            </w:rPr>
          </w:pPr>
          <w:bookmarkStart w:id="0" w:name="_Toc136539796"/>
          <w:r w:rsidRPr="002A3126">
            <w:rPr>
              <w:lang w:val="nl-NL"/>
            </w:rPr>
            <w:lastRenderedPageBreak/>
            <w:t>Inhoudsopgave</w:t>
          </w:r>
          <w:bookmarkEnd w:id="0"/>
        </w:p>
        <w:p w14:paraId="37DFB7C4" w14:textId="0E93D75A" w:rsidR="00790A19" w:rsidRDefault="006E5659">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r>
            <w:rPr>
              <w:lang w:val="nl-NL"/>
            </w:rPr>
            <w:fldChar w:fldCharType="begin"/>
          </w:r>
          <w:r>
            <w:rPr>
              <w:lang w:val="nl-NL"/>
            </w:rPr>
            <w:instrText xml:space="preserve"> TOC \o "1-2" \h \z \u </w:instrText>
          </w:r>
          <w:r>
            <w:rPr>
              <w:lang w:val="nl-NL"/>
            </w:rPr>
            <w:fldChar w:fldCharType="separate"/>
          </w:r>
          <w:hyperlink w:anchor="_Toc136539796" w:history="1">
            <w:r w:rsidR="00790A19" w:rsidRPr="007D7237">
              <w:rPr>
                <w:rStyle w:val="Hyperlink"/>
                <w:noProof/>
                <w:lang w:val="nl-NL"/>
              </w:rPr>
              <w:t>Inhoudsopgave</w:t>
            </w:r>
            <w:r w:rsidR="00790A19">
              <w:rPr>
                <w:noProof/>
                <w:webHidden/>
              </w:rPr>
              <w:tab/>
            </w:r>
            <w:r w:rsidR="00790A19">
              <w:rPr>
                <w:noProof/>
                <w:webHidden/>
              </w:rPr>
              <w:fldChar w:fldCharType="begin"/>
            </w:r>
            <w:r w:rsidR="00790A19">
              <w:rPr>
                <w:noProof/>
                <w:webHidden/>
              </w:rPr>
              <w:instrText xml:space="preserve"> PAGEREF _Toc136539796 \h </w:instrText>
            </w:r>
            <w:r w:rsidR="00790A19">
              <w:rPr>
                <w:noProof/>
                <w:webHidden/>
              </w:rPr>
            </w:r>
            <w:r w:rsidR="00790A19">
              <w:rPr>
                <w:noProof/>
                <w:webHidden/>
              </w:rPr>
              <w:fldChar w:fldCharType="separate"/>
            </w:r>
            <w:r w:rsidR="00790A19">
              <w:rPr>
                <w:noProof/>
                <w:webHidden/>
              </w:rPr>
              <w:t>2</w:t>
            </w:r>
            <w:r w:rsidR="00790A19">
              <w:rPr>
                <w:noProof/>
                <w:webHidden/>
              </w:rPr>
              <w:fldChar w:fldCharType="end"/>
            </w:r>
          </w:hyperlink>
        </w:p>
        <w:p w14:paraId="1C99A2E3" w14:textId="631D3BCF" w:rsidR="00790A19" w:rsidRDefault="00790A19">
          <w:pPr>
            <w:pStyle w:val="Inhopg1"/>
            <w:tabs>
              <w:tab w:val="right" w:leader="dot" w:pos="9736"/>
            </w:tabs>
            <w:rPr>
              <w:rFonts w:asciiTheme="minorHAnsi" w:eastAsiaTheme="minorEastAsia" w:hAnsiTheme="minorHAnsi" w:cstheme="minorBidi"/>
              <w:b w:val="0"/>
              <w:bCs w:val="0"/>
              <w:caps w:val="0"/>
              <w:noProof/>
              <w:kern w:val="2"/>
              <w:sz w:val="24"/>
              <w:lang w:val="nl-NL" w:eastAsia="nl-NL"/>
              <w14:ligatures w14:val="standardContextual"/>
            </w:rPr>
          </w:pPr>
          <w:hyperlink w:anchor="_Toc136539797" w:history="1">
            <w:r w:rsidRPr="007D7237">
              <w:rPr>
                <w:rStyle w:val="Hyperlink"/>
                <w:noProof/>
                <w:lang w:val="nl-NL"/>
              </w:rPr>
              <w:t>Lab 3.1: Maak een start met Pong</w:t>
            </w:r>
            <w:r>
              <w:rPr>
                <w:noProof/>
                <w:webHidden/>
              </w:rPr>
              <w:tab/>
            </w:r>
            <w:r>
              <w:rPr>
                <w:noProof/>
                <w:webHidden/>
              </w:rPr>
              <w:fldChar w:fldCharType="begin"/>
            </w:r>
            <w:r>
              <w:rPr>
                <w:noProof/>
                <w:webHidden/>
              </w:rPr>
              <w:instrText xml:space="preserve"> PAGEREF _Toc136539797 \h </w:instrText>
            </w:r>
            <w:r>
              <w:rPr>
                <w:noProof/>
                <w:webHidden/>
              </w:rPr>
            </w:r>
            <w:r>
              <w:rPr>
                <w:noProof/>
                <w:webHidden/>
              </w:rPr>
              <w:fldChar w:fldCharType="separate"/>
            </w:r>
            <w:r>
              <w:rPr>
                <w:noProof/>
                <w:webHidden/>
              </w:rPr>
              <w:t>4</w:t>
            </w:r>
            <w:r>
              <w:rPr>
                <w:noProof/>
                <w:webHidden/>
              </w:rPr>
              <w:fldChar w:fldCharType="end"/>
            </w:r>
          </w:hyperlink>
        </w:p>
        <w:p w14:paraId="4D0A9948" w14:textId="13A0C2A4" w:rsidR="00790A19" w:rsidRDefault="00790A19">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hyperlink w:anchor="_Toc136539798" w:history="1">
            <w:r w:rsidRPr="007D7237">
              <w:rPr>
                <w:rStyle w:val="Hyperlink"/>
                <w:noProof/>
              </w:rPr>
              <w:t>Open de online Scratch programmeeromgeving</w:t>
            </w:r>
            <w:r>
              <w:rPr>
                <w:noProof/>
                <w:webHidden/>
              </w:rPr>
              <w:tab/>
            </w:r>
            <w:r>
              <w:rPr>
                <w:noProof/>
                <w:webHidden/>
              </w:rPr>
              <w:fldChar w:fldCharType="begin"/>
            </w:r>
            <w:r>
              <w:rPr>
                <w:noProof/>
                <w:webHidden/>
              </w:rPr>
              <w:instrText xml:space="preserve"> PAGEREF _Toc136539798 \h </w:instrText>
            </w:r>
            <w:r>
              <w:rPr>
                <w:noProof/>
                <w:webHidden/>
              </w:rPr>
            </w:r>
            <w:r>
              <w:rPr>
                <w:noProof/>
                <w:webHidden/>
              </w:rPr>
              <w:fldChar w:fldCharType="separate"/>
            </w:r>
            <w:r>
              <w:rPr>
                <w:noProof/>
                <w:webHidden/>
              </w:rPr>
              <w:t>4</w:t>
            </w:r>
            <w:r>
              <w:rPr>
                <w:noProof/>
                <w:webHidden/>
              </w:rPr>
              <w:fldChar w:fldCharType="end"/>
            </w:r>
          </w:hyperlink>
        </w:p>
        <w:p w14:paraId="2AA74F8D" w14:textId="0352C142" w:rsidR="00790A19" w:rsidRDefault="00790A19">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hyperlink w:anchor="_Toc136539799" w:history="1">
            <w:r w:rsidRPr="007D7237">
              <w:rPr>
                <w:rStyle w:val="Hyperlink"/>
                <w:noProof/>
              </w:rPr>
              <w:t>OPTIONEEL: Verander de systeem taal van Engels naar Nederlands</w:t>
            </w:r>
            <w:r>
              <w:rPr>
                <w:noProof/>
                <w:webHidden/>
              </w:rPr>
              <w:tab/>
            </w:r>
            <w:r>
              <w:rPr>
                <w:noProof/>
                <w:webHidden/>
              </w:rPr>
              <w:fldChar w:fldCharType="begin"/>
            </w:r>
            <w:r>
              <w:rPr>
                <w:noProof/>
                <w:webHidden/>
              </w:rPr>
              <w:instrText xml:space="preserve"> PAGEREF _Toc136539799 \h </w:instrText>
            </w:r>
            <w:r>
              <w:rPr>
                <w:noProof/>
                <w:webHidden/>
              </w:rPr>
            </w:r>
            <w:r>
              <w:rPr>
                <w:noProof/>
                <w:webHidden/>
              </w:rPr>
              <w:fldChar w:fldCharType="separate"/>
            </w:r>
            <w:r>
              <w:rPr>
                <w:noProof/>
                <w:webHidden/>
              </w:rPr>
              <w:t>4</w:t>
            </w:r>
            <w:r>
              <w:rPr>
                <w:noProof/>
                <w:webHidden/>
              </w:rPr>
              <w:fldChar w:fldCharType="end"/>
            </w:r>
          </w:hyperlink>
        </w:p>
        <w:p w14:paraId="6FA39961" w14:textId="544DF5C9" w:rsidR="00790A19" w:rsidRDefault="00790A19">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hyperlink w:anchor="_Toc136539800" w:history="1">
            <w:r w:rsidRPr="007D7237">
              <w:rPr>
                <w:rStyle w:val="Hyperlink"/>
                <w:noProof/>
              </w:rPr>
              <w:t>Verwijder aanwezig Scratch onderdelen</w:t>
            </w:r>
            <w:r>
              <w:rPr>
                <w:noProof/>
                <w:webHidden/>
              </w:rPr>
              <w:tab/>
            </w:r>
            <w:r>
              <w:rPr>
                <w:noProof/>
                <w:webHidden/>
              </w:rPr>
              <w:fldChar w:fldCharType="begin"/>
            </w:r>
            <w:r>
              <w:rPr>
                <w:noProof/>
                <w:webHidden/>
              </w:rPr>
              <w:instrText xml:space="preserve"> PAGEREF _Toc136539800 \h </w:instrText>
            </w:r>
            <w:r>
              <w:rPr>
                <w:noProof/>
                <w:webHidden/>
              </w:rPr>
            </w:r>
            <w:r>
              <w:rPr>
                <w:noProof/>
                <w:webHidden/>
              </w:rPr>
              <w:fldChar w:fldCharType="separate"/>
            </w:r>
            <w:r>
              <w:rPr>
                <w:noProof/>
                <w:webHidden/>
              </w:rPr>
              <w:t>5</w:t>
            </w:r>
            <w:r>
              <w:rPr>
                <w:noProof/>
                <w:webHidden/>
              </w:rPr>
              <w:fldChar w:fldCharType="end"/>
            </w:r>
          </w:hyperlink>
        </w:p>
        <w:p w14:paraId="7240112D" w14:textId="6C0DC324" w:rsidR="00790A19" w:rsidRDefault="00790A19">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hyperlink w:anchor="_Toc136539801" w:history="1">
            <w:r w:rsidRPr="007D7237">
              <w:rPr>
                <w:rStyle w:val="Hyperlink"/>
                <w:noProof/>
              </w:rPr>
              <w:t>Sla het Scratch project op</w:t>
            </w:r>
            <w:r>
              <w:rPr>
                <w:noProof/>
                <w:webHidden/>
              </w:rPr>
              <w:tab/>
            </w:r>
            <w:r>
              <w:rPr>
                <w:noProof/>
                <w:webHidden/>
              </w:rPr>
              <w:fldChar w:fldCharType="begin"/>
            </w:r>
            <w:r>
              <w:rPr>
                <w:noProof/>
                <w:webHidden/>
              </w:rPr>
              <w:instrText xml:space="preserve"> PAGEREF _Toc136539801 \h </w:instrText>
            </w:r>
            <w:r>
              <w:rPr>
                <w:noProof/>
                <w:webHidden/>
              </w:rPr>
            </w:r>
            <w:r>
              <w:rPr>
                <w:noProof/>
                <w:webHidden/>
              </w:rPr>
              <w:fldChar w:fldCharType="separate"/>
            </w:r>
            <w:r>
              <w:rPr>
                <w:noProof/>
                <w:webHidden/>
              </w:rPr>
              <w:t>6</w:t>
            </w:r>
            <w:r>
              <w:rPr>
                <w:noProof/>
                <w:webHidden/>
              </w:rPr>
              <w:fldChar w:fldCharType="end"/>
            </w:r>
          </w:hyperlink>
        </w:p>
        <w:p w14:paraId="1EDFDDC4" w14:textId="59ED1021" w:rsidR="00790A19" w:rsidRDefault="00790A19">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hyperlink w:anchor="_Toc136539802" w:history="1">
            <w:r w:rsidRPr="007D7237">
              <w:rPr>
                <w:rStyle w:val="Hyperlink"/>
                <w:noProof/>
              </w:rPr>
              <w:t>Voeg een achtergrond toe aan het speelveld</w:t>
            </w:r>
            <w:r>
              <w:rPr>
                <w:noProof/>
                <w:webHidden/>
              </w:rPr>
              <w:tab/>
            </w:r>
            <w:r>
              <w:rPr>
                <w:noProof/>
                <w:webHidden/>
              </w:rPr>
              <w:fldChar w:fldCharType="begin"/>
            </w:r>
            <w:r>
              <w:rPr>
                <w:noProof/>
                <w:webHidden/>
              </w:rPr>
              <w:instrText xml:space="preserve"> PAGEREF _Toc136539802 \h </w:instrText>
            </w:r>
            <w:r>
              <w:rPr>
                <w:noProof/>
                <w:webHidden/>
              </w:rPr>
            </w:r>
            <w:r>
              <w:rPr>
                <w:noProof/>
                <w:webHidden/>
              </w:rPr>
              <w:fldChar w:fldCharType="separate"/>
            </w:r>
            <w:r>
              <w:rPr>
                <w:noProof/>
                <w:webHidden/>
              </w:rPr>
              <w:t>6</w:t>
            </w:r>
            <w:r>
              <w:rPr>
                <w:noProof/>
                <w:webHidden/>
              </w:rPr>
              <w:fldChar w:fldCharType="end"/>
            </w:r>
          </w:hyperlink>
        </w:p>
        <w:p w14:paraId="0D4B69C5" w14:textId="1B25F83E" w:rsidR="00790A19" w:rsidRDefault="00790A19">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hyperlink w:anchor="_Toc136539803" w:history="1">
            <w:r w:rsidRPr="007D7237">
              <w:rPr>
                <w:rStyle w:val="Hyperlink"/>
                <w:noProof/>
              </w:rPr>
              <w:t>Voeg een bal toe aan het speelveld</w:t>
            </w:r>
            <w:r>
              <w:rPr>
                <w:noProof/>
                <w:webHidden/>
              </w:rPr>
              <w:tab/>
            </w:r>
            <w:r>
              <w:rPr>
                <w:noProof/>
                <w:webHidden/>
              </w:rPr>
              <w:fldChar w:fldCharType="begin"/>
            </w:r>
            <w:r>
              <w:rPr>
                <w:noProof/>
                <w:webHidden/>
              </w:rPr>
              <w:instrText xml:space="preserve"> PAGEREF _Toc136539803 \h </w:instrText>
            </w:r>
            <w:r>
              <w:rPr>
                <w:noProof/>
                <w:webHidden/>
              </w:rPr>
            </w:r>
            <w:r>
              <w:rPr>
                <w:noProof/>
                <w:webHidden/>
              </w:rPr>
              <w:fldChar w:fldCharType="separate"/>
            </w:r>
            <w:r>
              <w:rPr>
                <w:noProof/>
                <w:webHidden/>
              </w:rPr>
              <w:t>7</w:t>
            </w:r>
            <w:r>
              <w:rPr>
                <w:noProof/>
                <w:webHidden/>
              </w:rPr>
              <w:fldChar w:fldCharType="end"/>
            </w:r>
          </w:hyperlink>
        </w:p>
        <w:p w14:paraId="21255B92" w14:textId="3274B35F" w:rsidR="00790A19" w:rsidRDefault="00790A19">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hyperlink w:anchor="_Toc136539804" w:history="1">
            <w:r w:rsidRPr="007D7237">
              <w:rPr>
                <w:rStyle w:val="Hyperlink"/>
                <w:noProof/>
              </w:rPr>
              <w:t>Voeg codeblokken toe aan de sprite “Ball” om de bal te laten stuiteren</w:t>
            </w:r>
            <w:r>
              <w:rPr>
                <w:noProof/>
                <w:webHidden/>
              </w:rPr>
              <w:tab/>
            </w:r>
            <w:r>
              <w:rPr>
                <w:noProof/>
                <w:webHidden/>
              </w:rPr>
              <w:fldChar w:fldCharType="begin"/>
            </w:r>
            <w:r>
              <w:rPr>
                <w:noProof/>
                <w:webHidden/>
              </w:rPr>
              <w:instrText xml:space="preserve"> PAGEREF _Toc136539804 \h </w:instrText>
            </w:r>
            <w:r>
              <w:rPr>
                <w:noProof/>
                <w:webHidden/>
              </w:rPr>
            </w:r>
            <w:r>
              <w:rPr>
                <w:noProof/>
                <w:webHidden/>
              </w:rPr>
              <w:fldChar w:fldCharType="separate"/>
            </w:r>
            <w:r>
              <w:rPr>
                <w:noProof/>
                <w:webHidden/>
              </w:rPr>
              <w:t>8</w:t>
            </w:r>
            <w:r>
              <w:rPr>
                <w:noProof/>
                <w:webHidden/>
              </w:rPr>
              <w:fldChar w:fldCharType="end"/>
            </w:r>
          </w:hyperlink>
        </w:p>
        <w:p w14:paraId="3136C1F0" w14:textId="1478F7EB" w:rsidR="00790A19" w:rsidRDefault="00790A19">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hyperlink w:anchor="_Toc136539805" w:history="1">
            <w:r w:rsidRPr="007D7237">
              <w:rPr>
                <w:rStyle w:val="Hyperlink"/>
                <w:noProof/>
              </w:rPr>
              <w:t>Voer het Scratch programma uit</w:t>
            </w:r>
            <w:r>
              <w:rPr>
                <w:noProof/>
                <w:webHidden/>
              </w:rPr>
              <w:tab/>
            </w:r>
            <w:r>
              <w:rPr>
                <w:noProof/>
                <w:webHidden/>
              </w:rPr>
              <w:fldChar w:fldCharType="begin"/>
            </w:r>
            <w:r>
              <w:rPr>
                <w:noProof/>
                <w:webHidden/>
              </w:rPr>
              <w:instrText xml:space="preserve"> PAGEREF _Toc136539805 \h </w:instrText>
            </w:r>
            <w:r>
              <w:rPr>
                <w:noProof/>
                <w:webHidden/>
              </w:rPr>
            </w:r>
            <w:r>
              <w:rPr>
                <w:noProof/>
                <w:webHidden/>
              </w:rPr>
              <w:fldChar w:fldCharType="separate"/>
            </w:r>
            <w:r>
              <w:rPr>
                <w:noProof/>
                <w:webHidden/>
              </w:rPr>
              <w:t>9</w:t>
            </w:r>
            <w:r>
              <w:rPr>
                <w:noProof/>
                <w:webHidden/>
              </w:rPr>
              <w:fldChar w:fldCharType="end"/>
            </w:r>
          </w:hyperlink>
        </w:p>
        <w:p w14:paraId="1CBADC1F" w14:textId="6C717F27" w:rsidR="00790A19" w:rsidRDefault="00790A19">
          <w:pPr>
            <w:pStyle w:val="Inhopg1"/>
            <w:tabs>
              <w:tab w:val="right" w:leader="dot" w:pos="9736"/>
            </w:tabs>
            <w:rPr>
              <w:rFonts w:asciiTheme="minorHAnsi" w:eastAsiaTheme="minorEastAsia" w:hAnsiTheme="minorHAnsi" w:cstheme="minorBidi"/>
              <w:b w:val="0"/>
              <w:bCs w:val="0"/>
              <w:caps w:val="0"/>
              <w:noProof/>
              <w:kern w:val="2"/>
              <w:sz w:val="24"/>
              <w:lang w:val="nl-NL" w:eastAsia="nl-NL"/>
              <w14:ligatures w14:val="standardContextual"/>
            </w:rPr>
          </w:pPr>
          <w:hyperlink w:anchor="_Toc136539806" w:history="1">
            <w:r w:rsidRPr="007D7237">
              <w:rPr>
                <w:rStyle w:val="Hyperlink"/>
                <w:noProof/>
                <w:lang w:val="nl-NL"/>
              </w:rPr>
              <w:t>Lab 3.2: Breid de spelfunctionaliteiten uit</w:t>
            </w:r>
            <w:r>
              <w:rPr>
                <w:noProof/>
                <w:webHidden/>
              </w:rPr>
              <w:tab/>
            </w:r>
            <w:r>
              <w:rPr>
                <w:noProof/>
                <w:webHidden/>
              </w:rPr>
              <w:fldChar w:fldCharType="begin"/>
            </w:r>
            <w:r>
              <w:rPr>
                <w:noProof/>
                <w:webHidden/>
              </w:rPr>
              <w:instrText xml:space="preserve"> PAGEREF _Toc136539806 \h </w:instrText>
            </w:r>
            <w:r>
              <w:rPr>
                <w:noProof/>
                <w:webHidden/>
              </w:rPr>
            </w:r>
            <w:r>
              <w:rPr>
                <w:noProof/>
                <w:webHidden/>
              </w:rPr>
              <w:fldChar w:fldCharType="separate"/>
            </w:r>
            <w:r>
              <w:rPr>
                <w:noProof/>
                <w:webHidden/>
              </w:rPr>
              <w:t>11</w:t>
            </w:r>
            <w:r>
              <w:rPr>
                <w:noProof/>
                <w:webHidden/>
              </w:rPr>
              <w:fldChar w:fldCharType="end"/>
            </w:r>
          </w:hyperlink>
        </w:p>
        <w:p w14:paraId="479B5320" w14:textId="2A84C51F" w:rsidR="00790A19" w:rsidRDefault="00790A19">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hyperlink w:anchor="_Toc136539807" w:history="1">
            <w:r w:rsidRPr="007D7237">
              <w:rPr>
                <w:rStyle w:val="Hyperlink"/>
                <w:noProof/>
              </w:rPr>
              <w:t>Voeg een lijn-sprite toe</w:t>
            </w:r>
            <w:r>
              <w:rPr>
                <w:noProof/>
                <w:webHidden/>
              </w:rPr>
              <w:tab/>
            </w:r>
            <w:r>
              <w:rPr>
                <w:noProof/>
                <w:webHidden/>
              </w:rPr>
              <w:fldChar w:fldCharType="begin"/>
            </w:r>
            <w:r>
              <w:rPr>
                <w:noProof/>
                <w:webHidden/>
              </w:rPr>
              <w:instrText xml:space="preserve"> PAGEREF _Toc136539807 \h </w:instrText>
            </w:r>
            <w:r>
              <w:rPr>
                <w:noProof/>
                <w:webHidden/>
              </w:rPr>
            </w:r>
            <w:r>
              <w:rPr>
                <w:noProof/>
                <w:webHidden/>
              </w:rPr>
              <w:fldChar w:fldCharType="separate"/>
            </w:r>
            <w:r>
              <w:rPr>
                <w:noProof/>
                <w:webHidden/>
              </w:rPr>
              <w:t>11</w:t>
            </w:r>
            <w:r>
              <w:rPr>
                <w:noProof/>
                <w:webHidden/>
              </w:rPr>
              <w:fldChar w:fldCharType="end"/>
            </w:r>
          </w:hyperlink>
        </w:p>
        <w:p w14:paraId="2CD0BF81" w14:textId="20AE01A6" w:rsidR="00790A19" w:rsidRDefault="00790A19">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hyperlink w:anchor="_Toc136539808" w:history="1">
            <w:r w:rsidRPr="007D7237">
              <w:rPr>
                <w:rStyle w:val="Hyperlink"/>
                <w:noProof/>
              </w:rPr>
              <w:t>Voeg nog een lijn-sprite toe</w:t>
            </w:r>
            <w:r>
              <w:rPr>
                <w:noProof/>
                <w:webHidden/>
              </w:rPr>
              <w:tab/>
            </w:r>
            <w:r>
              <w:rPr>
                <w:noProof/>
                <w:webHidden/>
              </w:rPr>
              <w:fldChar w:fldCharType="begin"/>
            </w:r>
            <w:r>
              <w:rPr>
                <w:noProof/>
                <w:webHidden/>
              </w:rPr>
              <w:instrText xml:space="preserve"> PAGEREF _Toc136539808 \h </w:instrText>
            </w:r>
            <w:r>
              <w:rPr>
                <w:noProof/>
                <w:webHidden/>
              </w:rPr>
            </w:r>
            <w:r>
              <w:rPr>
                <w:noProof/>
                <w:webHidden/>
              </w:rPr>
              <w:fldChar w:fldCharType="separate"/>
            </w:r>
            <w:r>
              <w:rPr>
                <w:noProof/>
                <w:webHidden/>
              </w:rPr>
              <w:t>12</w:t>
            </w:r>
            <w:r>
              <w:rPr>
                <w:noProof/>
                <w:webHidden/>
              </w:rPr>
              <w:fldChar w:fldCharType="end"/>
            </w:r>
          </w:hyperlink>
        </w:p>
        <w:p w14:paraId="5F4F7946" w14:textId="3A3A24BF" w:rsidR="00790A19" w:rsidRDefault="00790A19">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hyperlink w:anchor="_Toc136539809" w:history="1">
            <w:r w:rsidRPr="007D7237">
              <w:rPr>
                <w:rStyle w:val="Hyperlink"/>
                <w:noProof/>
              </w:rPr>
              <w:t>Voeg een variabele toe om de score bij te houden</w:t>
            </w:r>
            <w:r>
              <w:rPr>
                <w:noProof/>
                <w:webHidden/>
              </w:rPr>
              <w:tab/>
            </w:r>
            <w:r>
              <w:rPr>
                <w:noProof/>
                <w:webHidden/>
              </w:rPr>
              <w:fldChar w:fldCharType="begin"/>
            </w:r>
            <w:r>
              <w:rPr>
                <w:noProof/>
                <w:webHidden/>
              </w:rPr>
              <w:instrText xml:space="preserve"> PAGEREF _Toc136539809 \h </w:instrText>
            </w:r>
            <w:r>
              <w:rPr>
                <w:noProof/>
                <w:webHidden/>
              </w:rPr>
            </w:r>
            <w:r>
              <w:rPr>
                <w:noProof/>
                <w:webHidden/>
              </w:rPr>
              <w:fldChar w:fldCharType="separate"/>
            </w:r>
            <w:r>
              <w:rPr>
                <w:noProof/>
                <w:webHidden/>
              </w:rPr>
              <w:t>13</w:t>
            </w:r>
            <w:r>
              <w:rPr>
                <w:noProof/>
                <w:webHidden/>
              </w:rPr>
              <w:fldChar w:fldCharType="end"/>
            </w:r>
          </w:hyperlink>
        </w:p>
        <w:p w14:paraId="06EC623A" w14:textId="5ED00E47" w:rsidR="00790A19" w:rsidRDefault="00790A19">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hyperlink w:anchor="_Toc136539810" w:history="1">
            <w:r w:rsidRPr="007D7237">
              <w:rPr>
                <w:rStyle w:val="Hyperlink"/>
                <w:noProof/>
              </w:rPr>
              <w:t>Voeg codeblokken toe aan de rode lijn sprite om de score te laten resetten</w:t>
            </w:r>
            <w:r>
              <w:rPr>
                <w:noProof/>
                <w:webHidden/>
              </w:rPr>
              <w:tab/>
            </w:r>
            <w:r>
              <w:rPr>
                <w:noProof/>
                <w:webHidden/>
              </w:rPr>
              <w:fldChar w:fldCharType="begin"/>
            </w:r>
            <w:r>
              <w:rPr>
                <w:noProof/>
                <w:webHidden/>
              </w:rPr>
              <w:instrText xml:space="preserve"> PAGEREF _Toc136539810 \h </w:instrText>
            </w:r>
            <w:r>
              <w:rPr>
                <w:noProof/>
                <w:webHidden/>
              </w:rPr>
            </w:r>
            <w:r>
              <w:rPr>
                <w:noProof/>
                <w:webHidden/>
              </w:rPr>
              <w:fldChar w:fldCharType="separate"/>
            </w:r>
            <w:r>
              <w:rPr>
                <w:noProof/>
                <w:webHidden/>
              </w:rPr>
              <w:t>13</w:t>
            </w:r>
            <w:r>
              <w:rPr>
                <w:noProof/>
                <w:webHidden/>
              </w:rPr>
              <w:fldChar w:fldCharType="end"/>
            </w:r>
          </w:hyperlink>
        </w:p>
        <w:p w14:paraId="3580FED9" w14:textId="0EAC4C7A" w:rsidR="00790A19" w:rsidRDefault="00790A19">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hyperlink w:anchor="_Toc136539811" w:history="1">
            <w:r w:rsidRPr="007D7237">
              <w:rPr>
                <w:rStyle w:val="Hyperlink"/>
                <w:noProof/>
              </w:rPr>
              <w:t>Voeg codeblokken toe aan de paddle sprite om deze met de muis te kunnen besturen</w:t>
            </w:r>
            <w:r>
              <w:rPr>
                <w:noProof/>
                <w:webHidden/>
              </w:rPr>
              <w:tab/>
            </w:r>
            <w:r>
              <w:rPr>
                <w:noProof/>
                <w:webHidden/>
              </w:rPr>
              <w:fldChar w:fldCharType="begin"/>
            </w:r>
            <w:r>
              <w:rPr>
                <w:noProof/>
                <w:webHidden/>
              </w:rPr>
              <w:instrText xml:space="preserve"> PAGEREF _Toc136539811 \h </w:instrText>
            </w:r>
            <w:r>
              <w:rPr>
                <w:noProof/>
                <w:webHidden/>
              </w:rPr>
            </w:r>
            <w:r>
              <w:rPr>
                <w:noProof/>
                <w:webHidden/>
              </w:rPr>
              <w:fldChar w:fldCharType="separate"/>
            </w:r>
            <w:r>
              <w:rPr>
                <w:noProof/>
                <w:webHidden/>
              </w:rPr>
              <w:t>14</w:t>
            </w:r>
            <w:r>
              <w:rPr>
                <w:noProof/>
                <w:webHidden/>
              </w:rPr>
              <w:fldChar w:fldCharType="end"/>
            </w:r>
          </w:hyperlink>
        </w:p>
        <w:p w14:paraId="30BD9204" w14:textId="7E1C455E" w:rsidR="00790A19" w:rsidRDefault="00790A19">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hyperlink w:anchor="_Toc136539812" w:history="1">
            <w:r w:rsidRPr="007D7237">
              <w:rPr>
                <w:rStyle w:val="Hyperlink"/>
                <w:noProof/>
              </w:rPr>
              <w:t>Voeg meer codeblokken toe aan de Ball sprite om de score te kunnen bijhouden</w:t>
            </w:r>
            <w:r>
              <w:rPr>
                <w:noProof/>
                <w:webHidden/>
              </w:rPr>
              <w:tab/>
            </w:r>
            <w:r>
              <w:rPr>
                <w:noProof/>
                <w:webHidden/>
              </w:rPr>
              <w:fldChar w:fldCharType="begin"/>
            </w:r>
            <w:r>
              <w:rPr>
                <w:noProof/>
                <w:webHidden/>
              </w:rPr>
              <w:instrText xml:space="preserve"> PAGEREF _Toc136539812 \h </w:instrText>
            </w:r>
            <w:r>
              <w:rPr>
                <w:noProof/>
                <w:webHidden/>
              </w:rPr>
            </w:r>
            <w:r>
              <w:rPr>
                <w:noProof/>
                <w:webHidden/>
              </w:rPr>
              <w:fldChar w:fldCharType="separate"/>
            </w:r>
            <w:r>
              <w:rPr>
                <w:noProof/>
                <w:webHidden/>
              </w:rPr>
              <w:t>15</w:t>
            </w:r>
            <w:r>
              <w:rPr>
                <w:noProof/>
                <w:webHidden/>
              </w:rPr>
              <w:fldChar w:fldCharType="end"/>
            </w:r>
          </w:hyperlink>
        </w:p>
        <w:p w14:paraId="73976C5B" w14:textId="531BEE57" w:rsidR="00790A19" w:rsidRDefault="00790A19">
          <w:pPr>
            <w:pStyle w:val="Inhopg2"/>
            <w:tabs>
              <w:tab w:val="right" w:leader="dot" w:pos="9736"/>
            </w:tabs>
            <w:rPr>
              <w:rFonts w:asciiTheme="minorHAnsi" w:eastAsiaTheme="minorEastAsia" w:hAnsiTheme="minorHAnsi" w:cstheme="minorBidi"/>
              <w:noProof/>
              <w:kern w:val="2"/>
              <w:sz w:val="24"/>
              <w:szCs w:val="24"/>
              <w:lang w:val="nl-NL" w:eastAsia="nl-NL"/>
              <w14:ligatures w14:val="standardContextual"/>
            </w:rPr>
          </w:pPr>
          <w:hyperlink w:anchor="_Toc136539813" w:history="1">
            <w:r w:rsidRPr="007D7237">
              <w:rPr>
                <w:rStyle w:val="Hyperlink"/>
                <w:noProof/>
              </w:rPr>
              <w:t>Voer het Scratch programma uit</w:t>
            </w:r>
            <w:r>
              <w:rPr>
                <w:noProof/>
                <w:webHidden/>
              </w:rPr>
              <w:tab/>
            </w:r>
            <w:r>
              <w:rPr>
                <w:noProof/>
                <w:webHidden/>
              </w:rPr>
              <w:fldChar w:fldCharType="begin"/>
            </w:r>
            <w:r>
              <w:rPr>
                <w:noProof/>
                <w:webHidden/>
              </w:rPr>
              <w:instrText xml:space="preserve"> PAGEREF _Toc136539813 \h </w:instrText>
            </w:r>
            <w:r>
              <w:rPr>
                <w:noProof/>
                <w:webHidden/>
              </w:rPr>
            </w:r>
            <w:r>
              <w:rPr>
                <w:noProof/>
                <w:webHidden/>
              </w:rPr>
              <w:fldChar w:fldCharType="separate"/>
            </w:r>
            <w:r>
              <w:rPr>
                <w:noProof/>
                <w:webHidden/>
              </w:rPr>
              <w:t>17</w:t>
            </w:r>
            <w:r>
              <w:rPr>
                <w:noProof/>
                <w:webHidden/>
              </w:rPr>
              <w:fldChar w:fldCharType="end"/>
            </w:r>
          </w:hyperlink>
        </w:p>
        <w:p w14:paraId="16B412D6" w14:textId="1324D526" w:rsidR="001B6D5C" w:rsidRPr="002A3126" w:rsidRDefault="006E5659">
          <w:pPr>
            <w:rPr>
              <w:lang w:val="nl-NL"/>
            </w:rPr>
          </w:pPr>
          <w:r>
            <w:rPr>
              <w:lang w:val="nl-NL"/>
            </w:rPr>
            <w:fldChar w:fldCharType="end"/>
          </w:r>
        </w:p>
      </w:sdtContent>
    </w:sdt>
    <w:p w14:paraId="4D77249F" w14:textId="77777777" w:rsidR="00F6002C" w:rsidRPr="002A3126" w:rsidRDefault="00F6002C" w:rsidP="00AD6E38">
      <w:pPr>
        <w:pStyle w:val="WTstepsheading"/>
      </w:pPr>
      <w:bookmarkStart w:id="1" w:name="_Toc438024256"/>
      <w:bookmarkStart w:id="2" w:name="_Toc455954203"/>
      <w:bookmarkStart w:id="3" w:name="_Toc458665482"/>
    </w:p>
    <w:p w14:paraId="6566F33E" w14:textId="1706C42B" w:rsidR="00DF7502" w:rsidRPr="004F6583" w:rsidRDefault="00DF7502" w:rsidP="004F6583">
      <w:pPr>
        <w:pStyle w:val="ModuleTitle"/>
      </w:pPr>
      <w:bookmarkStart w:id="4" w:name="_Toc87448279"/>
      <w:bookmarkEnd w:id="1"/>
      <w:bookmarkEnd w:id="2"/>
      <w:bookmarkEnd w:id="3"/>
      <w:r w:rsidRPr="004F6583">
        <w:lastRenderedPageBreak/>
        <w:t xml:space="preserve">Module </w:t>
      </w:r>
      <w:bookmarkEnd w:id="4"/>
      <w:r w:rsidR="008B73BF">
        <w:t>3</w:t>
      </w:r>
    </w:p>
    <w:p w14:paraId="60FE8AA4" w14:textId="568FFF96" w:rsidR="008121DA" w:rsidRPr="00EC50FB" w:rsidRDefault="00DF7502" w:rsidP="00EC50FB">
      <w:pPr>
        <w:pStyle w:val="Moduleobjectivesleadin"/>
      </w:pPr>
      <w:r w:rsidRPr="00EC50FB">
        <w:t xml:space="preserve">In </w:t>
      </w:r>
      <w:proofErr w:type="spellStart"/>
      <w:r w:rsidRPr="00EC50FB">
        <w:t>deze</w:t>
      </w:r>
      <w:proofErr w:type="spellEnd"/>
      <w:r w:rsidRPr="00EC50FB">
        <w:t xml:space="preserve"> module:</w:t>
      </w:r>
    </w:p>
    <w:p w14:paraId="7D5E38D3" w14:textId="5FADEF22" w:rsidR="009F4633" w:rsidRPr="002A3126" w:rsidRDefault="00DE4B49" w:rsidP="009F4633">
      <w:pPr>
        <w:pStyle w:val="ModuleObjectives"/>
        <w:rPr>
          <w:lang w:val="nl-NL"/>
        </w:rPr>
      </w:pPr>
      <w:r>
        <w:rPr>
          <w:lang w:val="nl-NL"/>
        </w:rPr>
        <w:t>L</w:t>
      </w:r>
      <w:r w:rsidR="009F4633" w:rsidRPr="002A3126">
        <w:rPr>
          <w:lang w:val="nl-NL"/>
        </w:rPr>
        <w:t>eer je werken met Scratch</w:t>
      </w:r>
    </w:p>
    <w:p w14:paraId="22B6E819" w14:textId="48507C8B" w:rsidR="009F4633" w:rsidRPr="002A3126" w:rsidRDefault="00DE4B49" w:rsidP="009F4633">
      <w:pPr>
        <w:pStyle w:val="ModuleObjectives"/>
        <w:rPr>
          <w:lang w:val="nl-NL"/>
        </w:rPr>
      </w:pPr>
      <w:r>
        <w:rPr>
          <w:lang w:val="nl-NL"/>
        </w:rPr>
        <w:t>M</w:t>
      </w:r>
      <w:r w:rsidR="009F4633" w:rsidRPr="002A3126">
        <w:rPr>
          <w:lang w:val="nl-NL"/>
        </w:rPr>
        <w:t xml:space="preserve">aak je </w:t>
      </w:r>
      <w:r w:rsidR="00EC50FB">
        <w:rPr>
          <w:lang w:val="nl-NL"/>
        </w:rPr>
        <w:t>de basis voor een interactief spelletje</w:t>
      </w:r>
    </w:p>
    <w:p w14:paraId="7AFB4BD0" w14:textId="15985364" w:rsidR="003F19B4" w:rsidRPr="002A3126" w:rsidRDefault="003F19B4" w:rsidP="003F19B4">
      <w:pPr>
        <w:rPr>
          <w:lang w:val="nl-NL"/>
        </w:rPr>
      </w:pPr>
    </w:p>
    <w:tbl>
      <w:tblPr>
        <w:tblStyle w:val="Tabelraster"/>
        <w:tblW w:w="0" w:type="auto"/>
        <w:tblLook w:val="04A0" w:firstRow="1" w:lastRow="0" w:firstColumn="1" w:lastColumn="0" w:noHBand="0" w:noVBand="1"/>
      </w:tblPr>
      <w:tblGrid>
        <w:gridCol w:w="9736"/>
      </w:tblGrid>
      <w:tr w:rsidR="00ED5A78" w:rsidRPr="00EC50FB" w14:paraId="49FA9A46" w14:textId="77777777" w:rsidTr="00ED5A78">
        <w:tc>
          <w:tcPr>
            <w:tcW w:w="9736" w:type="dxa"/>
          </w:tcPr>
          <w:p w14:paraId="5C2609BE" w14:textId="5E0958C3" w:rsidR="00ED5A78" w:rsidRDefault="00ED5A78" w:rsidP="009F4633">
            <w:pPr>
              <w:numPr>
                <w:ilvl w:val="0"/>
                <w:numId w:val="0"/>
              </w:numPr>
              <w:rPr>
                <w:lang w:val="nl-NL"/>
              </w:rPr>
            </w:pPr>
            <w:r w:rsidRPr="002A3126">
              <w:rPr>
                <w:lang w:val="nl-NL"/>
              </w:rPr>
              <w:t xml:space="preserve">Je gaat werken aan een </w:t>
            </w:r>
            <w:r w:rsidR="009F4633" w:rsidRPr="002A3126">
              <w:rPr>
                <w:lang w:val="nl-NL"/>
              </w:rPr>
              <w:t xml:space="preserve">eenvoudige versie van het spelletje </w:t>
            </w:r>
            <w:r w:rsidR="00DE4B49">
              <w:rPr>
                <w:lang w:val="nl-NL"/>
              </w:rPr>
              <w:t>“</w:t>
            </w:r>
            <w:proofErr w:type="spellStart"/>
            <w:r w:rsidR="009F4633" w:rsidRPr="002A3126">
              <w:rPr>
                <w:lang w:val="nl-NL"/>
              </w:rPr>
              <w:t>Pong</w:t>
            </w:r>
            <w:proofErr w:type="spellEnd"/>
            <w:r w:rsidR="00DE4B49">
              <w:rPr>
                <w:lang w:val="nl-NL"/>
              </w:rPr>
              <w:t>”</w:t>
            </w:r>
            <w:r w:rsidR="00E2760A" w:rsidRPr="002A3126">
              <w:rPr>
                <w:lang w:val="nl-NL"/>
              </w:rPr>
              <w:t xml:space="preserve">. </w:t>
            </w:r>
            <w:r w:rsidR="0070027C" w:rsidRPr="002A3126">
              <w:rPr>
                <w:lang w:val="nl-NL"/>
              </w:rPr>
              <w:t>Dit spelletje ga je maken in Scratch, een visuele programmeer omgeving</w:t>
            </w:r>
            <w:r w:rsidR="00EC50FB">
              <w:rPr>
                <w:lang w:val="nl-NL"/>
              </w:rPr>
              <w:t xml:space="preserve"> wat betekent dat je geen programmeercode hoeft te typen. Scratch biedt kant en klare blokken aan die je kunt gebruiken om een eenvoudig spel te maken. </w:t>
            </w:r>
          </w:p>
          <w:p w14:paraId="1DD0AB36" w14:textId="7C936492" w:rsidR="00EC50FB" w:rsidRDefault="00EC50FB" w:rsidP="009F4633">
            <w:pPr>
              <w:numPr>
                <w:ilvl w:val="0"/>
                <w:numId w:val="0"/>
              </w:numPr>
              <w:rPr>
                <w:lang w:val="nl-NL"/>
              </w:rPr>
            </w:pPr>
            <w:r>
              <w:rPr>
                <w:lang w:val="nl-NL"/>
              </w:rPr>
              <w:t>Allereerst begin je met de basis van het spel, door een speelveld te maken, een achtergrond toe te voegen en een beweegbaar object, genaamd “</w:t>
            </w:r>
            <w:proofErr w:type="spellStart"/>
            <w:r>
              <w:rPr>
                <w:lang w:val="nl-NL"/>
              </w:rPr>
              <w:t>sprite</w:t>
            </w:r>
            <w:proofErr w:type="spellEnd"/>
            <w:r>
              <w:rPr>
                <w:lang w:val="nl-NL"/>
              </w:rPr>
              <w:t>”.</w:t>
            </w:r>
          </w:p>
          <w:p w14:paraId="61B531AF" w14:textId="7B68E9F2" w:rsidR="00EC50FB" w:rsidRPr="002A3126" w:rsidRDefault="00EC50FB" w:rsidP="00EC50FB">
            <w:pPr>
              <w:numPr>
                <w:ilvl w:val="0"/>
                <w:numId w:val="0"/>
              </w:numPr>
              <w:jc w:val="center"/>
              <w:rPr>
                <w:lang w:val="nl-NL"/>
              </w:rPr>
            </w:pPr>
            <w:r>
              <w:rPr>
                <w:noProof/>
                <w:lang w:val="nl-NL"/>
              </w:rPr>
              <w:drawing>
                <wp:inline distT="0" distB="0" distL="0" distR="0" wp14:anchorId="02E3D2F1" wp14:editId="673AE2C7">
                  <wp:extent cx="3832698" cy="2884158"/>
                  <wp:effectExtent l="0" t="0" r="3175" b="0"/>
                  <wp:docPr id="1049093965"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93965" name="Afbeelding 1049093965"/>
                          <pic:cNvPicPr/>
                        </pic:nvPicPr>
                        <pic:blipFill>
                          <a:blip r:embed="rId12"/>
                          <a:stretch>
                            <a:fillRect/>
                          </a:stretch>
                        </pic:blipFill>
                        <pic:spPr>
                          <a:xfrm>
                            <a:off x="0" y="0"/>
                            <a:ext cx="3852193" cy="2898828"/>
                          </a:xfrm>
                          <a:prstGeom prst="rect">
                            <a:avLst/>
                          </a:prstGeom>
                        </pic:spPr>
                      </pic:pic>
                    </a:graphicData>
                  </a:graphic>
                </wp:inline>
              </w:drawing>
            </w:r>
          </w:p>
          <w:p w14:paraId="7DE80AFD" w14:textId="52C6BB88" w:rsidR="00052E8E" w:rsidRPr="002A3126" w:rsidRDefault="00052E8E" w:rsidP="006F7F86">
            <w:pPr>
              <w:numPr>
                <w:ilvl w:val="0"/>
                <w:numId w:val="0"/>
              </w:numPr>
              <w:jc w:val="center"/>
              <w:rPr>
                <w:lang w:val="nl-NL"/>
              </w:rPr>
            </w:pPr>
          </w:p>
        </w:tc>
      </w:tr>
    </w:tbl>
    <w:p w14:paraId="47DAD09D" w14:textId="77777777" w:rsidR="00E50366" w:rsidRPr="002A3126" w:rsidRDefault="00E50366" w:rsidP="008121DA">
      <w:pPr>
        <w:spacing w:line="480" w:lineRule="auto"/>
        <w:rPr>
          <w:lang w:val="nl-NL"/>
        </w:rPr>
      </w:pPr>
    </w:p>
    <w:p w14:paraId="78AE5F1F" w14:textId="77777777" w:rsidR="008121DA" w:rsidRPr="002A3126" w:rsidRDefault="008121DA" w:rsidP="008121DA">
      <w:pPr>
        <w:spacing w:line="480" w:lineRule="auto"/>
        <w:rPr>
          <w:lang w:val="nl-NL"/>
        </w:rPr>
      </w:pPr>
    </w:p>
    <w:p w14:paraId="76BF2EB1" w14:textId="19B1ACCC" w:rsidR="003F19B4" w:rsidRPr="002A3126" w:rsidRDefault="003F19B4" w:rsidP="003F19B4">
      <w:pPr>
        <w:pStyle w:val="WTTitle"/>
        <w:rPr>
          <w:lang w:val="nl-NL"/>
        </w:rPr>
      </w:pPr>
      <w:bookmarkStart w:id="5" w:name="_Toc87448280"/>
      <w:bookmarkStart w:id="6" w:name="_Toc136539797"/>
      <w:r w:rsidRPr="002A3126">
        <w:rPr>
          <w:lang w:val="nl-NL"/>
        </w:rPr>
        <w:lastRenderedPageBreak/>
        <w:t xml:space="preserve">Lab </w:t>
      </w:r>
      <w:r w:rsidR="008B73BF">
        <w:rPr>
          <w:lang w:val="nl-NL"/>
        </w:rPr>
        <w:t>3</w:t>
      </w:r>
      <w:r w:rsidRPr="002A3126">
        <w:rPr>
          <w:lang w:val="nl-NL"/>
        </w:rPr>
        <w:t xml:space="preserve">.1: Maak een </w:t>
      </w:r>
      <w:r w:rsidR="001E2969" w:rsidRPr="002A3126">
        <w:rPr>
          <w:lang w:val="nl-NL"/>
        </w:rPr>
        <w:t xml:space="preserve">start met </w:t>
      </w:r>
      <w:proofErr w:type="spellStart"/>
      <w:r w:rsidR="00E2760A" w:rsidRPr="002A3126">
        <w:rPr>
          <w:lang w:val="nl-NL"/>
        </w:rPr>
        <w:t>Pong</w:t>
      </w:r>
      <w:bookmarkEnd w:id="5"/>
      <w:bookmarkEnd w:id="6"/>
      <w:proofErr w:type="spellEnd"/>
    </w:p>
    <w:p w14:paraId="54706428" w14:textId="7D2B994F" w:rsidR="003F19B4" w:rsidRPr="002A3126" w:rsidRDefault="003F19B4" w:rsidP="003F19B4">
      <w:pPr>
        <w:rPr>
          <w:lang w:val="nl-NL"/>
        </w:rPr>
      </w:pPr>
      <w:r w:rsidRPr="002A3126">
        <w:rPr>
          <w:lang w:val="nl-NL"/>
        </w:rPr>
        <w:t xml:space="preserve">In dit lab kom je in </w:t>
      </w:r>
      <w:r w:rsidR="001E2969" w:rsidRPr="002A3126">
        <w:rPr>
          <w:lang w:val="nl-NL"/>
        </w:rPr>
        <w:t>aanraking</w:t>
      </w:r>
      <w:r w:rsidRPr="002A3126">
        <w:rPr>
          <w:lang w:val="nl-NL"/>
        </w:rPr>
        <w:t xml:space="preserve"> met </w:t>
      </w:r>
      <w:r w:rsidR="00A543AD" w:rsidRPr="002A3126">
        <w:rPr>
          <w:lang w:val="nl-NL"/>
        </w:rPr>
        <w:t>de</w:t>
      </w:r>
      <w:r w:rsidRPr="002A3126">
        <w:rPr>
          <w:lang w:val="nl-NL"/>
        </w:rPr>
        <w:t xml:space="preserve"> beginselen</w:t>
      </w:r>
      <w:r w:rsidR="00E2760A" w:rsidRPr="002A3126">
        <w:rPr>
          <w:lang w:val="nl-NL"/>
        </w:rPr>
        <w:t xml:space="preserve"> </w:t>
      </w:r>
      <w:r w:rsidR="00A543AD" w:rsidRPr="002A3126">
        <w:rPr>
          <w:lang w:val="nl-NL"/>
        </w:rPr>
        <w:t>van</w:t>
      </w:r>
      <w:r w:rsidR="0070027C" w:rsidRPr="002A3126">
        <w:rPr>
          <w:lang w:val="nl-NL"/>
        </w:rPr>
        <w:t xml:space="preserve"> Scratch </w:t>
      </w:r>
      <w:r w:rsidRPr="002A3126">
        <w:rPr>
          <w:lang w:val="nl-NL"/>
        </w:rPr>
        <w:t xml:space="preserve">door het </w:t>
      </w:r>
      <w:r w:rsidR="00A543AD" w:rsidRPr="002A3126">
        <w:rPr>
          <w:lang w:val="nl-NL"/>
        </w:rPr>
        <w:t>maken</w:t>
      </w:r>
      <w:r w:rsidRPr="002A3126">
        <w:rPr>
          <w:lang w:val="nl-NL"/>
        </w:rPr>
        <w:t xml:space="preserve"> van een eenvoudig </w:t>
      </w:r>
      <w:r w:rsidR="0070027C" w:rsidRPr="002A3126">
        <w:rPr>
          <w:lang w:val="nl-NL"/>
        </w:rPr>
        <w:t>spelletje</w:t>
      </w:r>
      <w:r w:rsidRPr="002A3126">
        <w:rPr>
          <w:lang w:val="nl-NL"/>
        </w:rPr>
        <w:t>. De volgende labs bouwen voort op het werk van dit lab. Zorg er dus voor dit lab gereed te hebben voordat je verder gaat met de volgende labs.</w:t>
      </w:r>
    </w:p>
    <w:p w14:paraId="51648B8B" w14:textId="5E6FCA3A" w:rsidR="003F19B4" w:rsidRPr="002A3126" w:rsidRDefault="003F19B4" w:rsidP="003F19B4">
      <w:pPr>
        <w:rPr>
          <w:lang w:val="nl-NL"/>
        </w:rPr>
      </w:pPr>
    </w:p>
    <w:p w14:paraId="07F65D5D" w14:textId="6AA49D7B" w:rsidR="001D64AF" w:rsidRPr="002A3126" w:rsidRDefault="00961737" w:rsidP="001D64AF">
      <w:pPr>
        <w:pStyle w:val="WTstepsheading"/>
      </w:pPr>
      <w:bookmarkStart w:id="7" w:name="_Toc136539798"/>
      <w:r>
        <w:t>Open</w:t>
      </w:r>
      <w:r w:rsidR="001D64AF" w:rsidRPr="002A3126">
        <w:t xml:space="preserve"> de</w:t>
      </w:r>
      <w:r>
        <w:t xml:space="preserve"> online</w:t>
      </w:r>
      <w:r w:rsidR="001D64AF" w:rsidRPr="002A3126">
        <w:t xml:space="preserve"> </w:t>
      </w:r>
      <w:r w:rsidR="003559C7" w:rsidRPr="002A3126">
        <w:t>Scratch</w:t>
      </w:r>
      <w:r w:rsidR="001D64AF" w:rsidRPr="002A3126">
        <w:t xml:space="preserve"> programmeeromgeving</w:t>
      </w:r>
      <w:bookmarkEnd w:id="7"/>
    </w:p>
    <w:p w14:paraId="11687316" w14:textId="4C6332C8" w:rsidR="001D64AF" w:rsidRDefault="00961737" w:rsidP="001D64AF">
      <w:pPr>
        <w:pStyle w:val="WTStep"/>
        <w:numPr>
          <w:ilvl w:val="0"/>
          <w:numId w:val="27"/>
        </w:numPr>
        <w:rPr>
          <w:lang w:val="nl-NL" w:eastAsia="ko-KR"/>
        </w:rPr>
      </w:pPr>
      <w:r>
        <w:rPr>
          <w:lang w:val="nl-NL" w:eastAsia="ko-KR"/>
        </w:rPr>
        <w:t xml:space="preserve">Open een </w:t>
      </w:r>
      <w:proofErr w:type="gramStart"/>
      <w:r>
        <w:rPr>
          <w:lang w:val="nl-NL" w:eastAsia="ko-KR"/>
        </w:rPr>
        <w:t>web browser</w:t>
      </w:r>
      <w:proofErr w:type="gramEnd"/>
      <w:r>
        <w:rPr>
          <w:lang w:val="nl-NL" w:eastAsia="ko-KR"/>
        </w:rPr>
        <w:t xml:space="preserve"> op je computer.</w:t>
      </w:r>
    </w:p>
    <w:p w14:paraId="59E57774" w14:textId="6DEAEB09" w:rsidR="00961737" w:rsidRPr="002A3126" w:rsidRDefault="00961737" w:rsidP="001D64AF">
      <w:pPr>
        <w:pStyle w:val="WTStep"/>
        <w:numPr>
          <w:ilvl w:val="0"/>
          <w:numId w:val="27"/>
        </w:numPr>
        <w:rPr>
          <w:lang w:val="nl-NL" w:eastAsia="ko-KR"/>
        </w:rPr>
      </w:pPr>
      <w:r>
        <w:rPr>
          <w:lang w:val="nl-NL" w:eastAsia="ko-KR"/>
        </w:rPr>
        <w:t xml:space="preserve">Ga naar de volgende website: </w:t>
      </w:r>
      <w:hyperlink r:id="rId13" w:history="1">
        <w:r w:rsidRPr="00961737">
          <w:rPr>
            <w:rStyle w:val="Hyperlink"/>
            <w:lang w:val="nl-NL" w:eastAsia="ko-KR"/>
          </w:rPr>
          <w:t>https://scratch.mit.edu/projects/editor/</w:t>
        </w:r>
      </w:hyperlink>
    </w:p>
    <w:p w14:paraId="6F13C33C" w14:textId="3F8B614A" w:rsidR="001D64AF" w:rsidRPr="002A3126" w:rsidRDefault="001D64AF" w:rsidP="001D64AF">
      <w:pPr>
        <w:pStyle w:val="WTStep"/>
        <w:rPr>
          <w:lang w:val="nl-NL"/>
        </w:rPr>
      </w:pPr>
      <w:r w:rsidRPr="002A3126">
        <w:rPr>
          <w:lang w:val="nl-NL"/>
        </w:rPr>
        <w:t xml:space="preserve">Selecteer </w:t>
      </w:r>
      <w:r w:rsidR="003559C7" w:rsidRPr="002A3126">
        <w:rPr>
          <w:b/>
          <w:bCs/>
          <w:lang w:val="nl-NL"/>
        </w:rPr>
        <w:t xml:space="preserve">Chromium </w:t>
      </w:r>
      <w:r w:rsidR="00A543AD" w:rsidRPr="002A3126">
        <w:rPr>
          <w:b/>
          <w:bCs/>
          <w:lang w:val="nl-NL"/>
        </w:rPr>
        <w:t>A</w:t>
      </w:r>
      <w:r w:rsidR="003559C7" w:rsidRPr="002A3126">
        <w:rPr>
          <w:b/>
          <w:bCs/>
          <w:lang w:val="nl-NL"/>
        </w:rPr>
        <w:t>pps</w:t>
      </w:r>
      <w:r w:rsidRPr="002A3126">
        <w:rPr>
          <w:lang w:val="nl-NL"/>
        </w:rPr>
        <w:t>.</w:t>
      </w:r>
    </w:p>
    <w:p w14:paraId="7DCDBE93" w14:textId="1C81CB60" w:rsidR="001D64AF" w:rsidRPr="002A3126" w:rsidRDefault="001D64AF" w:rsidP="00057F68">
      <w:pPr>
        <w:pStyle w:val="WTStep"/>
        <w:rPr>
          <w:lang w:val="nl-NL"/>
        </w:rPr>
      </w:pPr>
      <w:r w:rsidRPr="002A3126">
        <w:rPr>
          <w:lang w:val="nl-NL"/>
        </w:rPr>
        <w:t xml:space="preserve">Selecteer </w:t>
      </w:r>
      <w:r w:rsidR="003559C7" w:rsidRPr="002A3126">
        <w:rPr>
          <w:b/>
          <w:bCs/>
          <w:lang w:val="nl-NL"/>
        </w:rPr>
        <w:t>Scratch</w:t>
      </w:r>
      <w:r w:rsidRPr="002A3126">
        <w:rPr>
          <w:lang w:val="nl-NL"/>
        </w:rPr>
        <w:t>.</w:t>
      </w:r>
    </w:p>
    <w:p w14:paraId="5915165F" w14:textId="1861C1C7" w:rsidR="001D64AF" w:rsidRPr="002A3126" w:rsidRDefault="001D64AF" w:rsidP="001D64AF">
      <w:pPr>
        <w:pStyle w:val="WTStep"/>
        <w:rPr>
          <w:lang w:val="nl-NL"/>
        </w:rPr>
      </w:pPr>
      <w:r w:rsidRPr="002A3126">
        <w:rPr>
          <w:lang w:val="nl-NL"/>
        </w:rPr>
        <w:t xml:space="preserve">Wacht een ogenblik tot </w:t>
      </w:r>
      <w:r w:rsidR="003559C7" w:rsidRPr="002A3126">
        <w:rPr>
          <w:lang w:val="nl-NL"/>
        </w:rPr>
        <w:t>Scratch is opgestart.</w:t>
      </w:r>
    </w:p>
    <w:p w14:paraId="7953B486" w14:textId="15B22F22" w:rsidR="00202D24" w:rsidRPr="002A3126" w:rsidRDefault="003D5476" w:rsidP="00202D24">
      <w:pPr>
        <w:pStyle w:val="WTStepImage"/>
        <w:rPr>
          <w:noProof w:val="0"/>
          <w:lang w:val="nl-NL"/>
        </w:rPr>
      </w:pPr>
      <w:r>
        <w:rPr>
          <w:lang w:val="nl-NL"/>
        </w:rPr>
        <w:drawing>
          <wp:inline distT="0" distB="0" distL="0" distR="0" wp14:anchorId="6FC6F920" wp14:editId="29B92A4B">
            <wp:extent cx="4931924" cy="3709822"/>
            <wp:effectExtent l="0" t="0" r="0" b="0"/>
            <wp:docPr id="1431600628"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00628" name="Afbeelding 1431600628"/>
                    <pic:cNvPicPr/>
                  </pic:nvPicPr>
                  <pic:blipFill>
                    <a:blip r:embed="rId14"/>
                    <a:stretch>
                      <a:fillRect/>
                    </a:stretch>
                  </pic:blipFill>
                  <pic:spPr>
                    <a:xfrm>
                      <a:off x="0" y="0"/>
                      <a:ext cx="5056314" cy="3803389"/>
                    </a:xfrm>
                    <a:prstGeom prst="rect">
                      <a:avLst/>
                    </a:prstGeom>
                  </pic:spPr>
                </pic:pic>
              </a:graphicData>
            </a:graphic>
          </wp:inline>
        </w:drawing>
      </w:r>
    </w:p>
    <w:p w14:paraId="190815DA" w14:textId="5247C774" w:rsidR="001D64AF" w:rsidRDefault="00237317" w:rsidP="001D64AF">
      <w:pPr>
        <w:pStyle w:val="WTstepsheading"/>
      </w:pPr>
      <w:bookmarkStart w:id="8" w:name="_Toc136539799"/>
      <w:r>
        <w:t xml:space="preserve">OPTIONEEL: </w:t>
      </w:r>
      <w:r w:rsidR="00E25B16" w:rsidRPr="002A3126">
        <w:t>Verander de systeem taal van Engels naar Nederlands</w:t>
      </w:r>
      <w:bookmarkEnd w:id="8"/>
    </w:p>
    <w:p w14:paraId="057DA29B" w14:textId="214E728E" w:rsidR="00237317" w:rsidRPr="00237317" w:rsidRDefault="00237317" w:rsidP="00237317">
      <w:pPr>
        <w:pStyle w:val="WTStepNote"/>
        <w:rPr>
          <w:lang w:val="nl-NL"/>
        </w:rPr>
      </w:pPr>
      <w:r>
        <w:rPr>
          <w:lang w:val="nl-NL"/>
        </w:rPr>
        <w:t>Let op: deze stappen (6 t/m 8) zijn alleen nodig wanneer de taal van Scratch Engels is. Indien de taal al Nederlands is, ga dan door naar stap 9.</w:t>
      </w:r>
    </w:p>
    <w:p w14:paraId="756C7887" w14:textId="059D63F2" w:rsidR="00FD3E6D" w:rsidRPr="002A3126" w:rsidRDefault="00202D24" w:rsidP="00FD3E6D">
      <w:pPr>
        <w:pStyle w:val="WTStep"/>
        <w:rPr>
          <w:lang w:val="nl-NL"/>
        </w:rPr>
      </w:pPr>
      <w:r w:rsidRPr="002A3126">
        <w:rPr>
          <w:lang w:val="nl-NL"/>
        </w:rPr>
        <w:t>Klik op het wereldbol icoontje.</w:t>
      </w:r>
    </w:p>
    <w:p w14:paraId="0E462761" w14:textId="020FF97C" w:rsidR="00202D24" w:rsidRPr="002A3126" w:rsidRDefault="00202D24" w:rsidP="00FD3E6D">
      <w:pPr>
        <w:pStyle w:val="WTStep"/>
        <w:rPr>
          <w:lang w:val="nl-NL"/>
        </w:rPr>
      </w:pPr>
      <w:r w:rsidRPr="002A3126">
        <w:rPr>
          <w:lang w:val="nl-NL"/>
        </w:rPr>
        <w:t xml:space="preserve">Selecteer </w:t>
      </w:r>
      <w:r w:rsidRPr="002A3126">
        <w:rPr>
          <w:b/>
          <w:bCs/>
          <w:lang w:val="nl-NL"/>
        </w:rPr>
        <w:t>Nederlands</w:t>
      </w:r>
      <w:r w:rsidRPr="002A3126">
        <w:rPr>
          <w:lang w:val="nl-NL"/>
        </w:rPr>
        <w:t xml:space="preserve"> uit de lijst.</w:t>
      </w:r>
    </w:p>
    <w:p w14:paraId="67CD585F" w14:textId="3D9FD5D9" w:rsidR="00202D24" w:rsidRPr="002A3126" w:rsidRDefault="00202D24" w:rsidP="00202D24">
      <w:pPr>
        <w:pStyle w:val="WTStepImage"/>
        <w:rPr>
          <w:noProof w:val="0"/>
          <w:lang w:val="nl-NL"/>
        </w:rPr>
      </w:pPr>
      <w:r w:rsidRPr="002A3126">
        <w:rPr>
          <w:lang w:val="nl-NL"/>
        </w:rPr>
        <w:lastRenderedPageBreak/>
        <w:drawing>
          <wp:inline distT="0" distB="0" distL="0" distR="0" wp14:anchorId="37DBB70E" wp14:editId="62C79010">
            <wp:extent cx="2811294" cy="3532657"/>
            <wp:effectExtent l="0" t="0" r="0" b="0"/>
            <wp:docPr id="3" name="Picture 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chat or text message&#10;&#10;Description automatically generated"/>
                    <pic:cNvPicPr/>
                  </pic:nvPicPr>
                  <pic:blipFill>
                    <a:blip r:embed="rId15"/>
                    <a:stretch>
                      <a:fillRect/>
                    </a:stretch>
                  </pic:blipFill>
                  <pic:spPr>
                    <a:xfrm>
                      <a:off x="0" y="0"/>
                      <a:ext cx="2841276" cy="3570332"/>
                    </a:xfrm>
                    <a:prstGeom prst="rect">
                      <a:avLst/>
                    </a:prstGeom>
                  </pic:spPr>
                </pic:pic>
              </a:graphicData>
            </a:graphic>
          </wp:inline>
        </w:drawing>
      </w:r>
    </w:p>
    <w:p w14:paraId="312959C4" w14:textId="7E840188" w:rsidR="007D2B29" w:rsidRPr="0059789B" w:rsidRDefault="007D2B29" w:rsidP="0059789B">
      <w:pPr>
        <w:pStyle w:val="WTStep"/>
        <w:rPr>
          <w:lang w:val="nl-NL"/>
        </w:rPr>
      </w:pPr>
      <w:r w:rsidRPr="002A3126">
        <w:rPr>
          <w:lang w:val="nl-NL"/>
        </w:rPr>
        <w:t>Merk op dat nu alle teksten in het Nederlands zijn.</w:t>
      </w:r>
    </w:p>
    <w:p w14:paraId="14022FB5" w14:textId="14E2E939" w:rsidR="00A6237B" w:rsidRDefault="00A6237B" w:rsidP="00A6237B">
      <w:pPr>
        <w:pStyle w:val="WTstepsheading"/>
      </w:pPr>
      <w:bookmarkStart w:id="9" w:name="_Toc136539800"/>
      <w:r>
        <w:t>Verwijder aanwezig Scratch onderdelen</w:t>
      </w:r>
      <w:bookmarkEnd w:id="9"/>
    </w:p>
    <w:p w14:paraId="6019F996" w14:textId="793B7536" w:rsidR="00A6237B" w:rsidRPr="00A6237B" w:rsidRDefault="00A6237B" w:rsidP="00A6237B">
      <w:pPr>
        <w:pStyle w:val="WTStepNote"/>
        <w:rPr>
          <w:lang w:val="nl-NL"/>
        </w:rPr>
      </w:pPr>
      <w:r>
        <w:rPr>
          <w:lang w:val="nl-NL"/>
        </w:rPr>
        <w:t xml:space="preserve">Bij het starten van Scratch wordt automatisch een start gemaakt met een nieuw programma. </w:t>
      </w:r>
    </w:p>
    <w:p w14:paraId="717731E2" w14:textId="5AAC4A99" w:rsidR="00A6237B" w:rsidRDefault="00A6237B" w:rsidP="007D2B29">
      <w:pPr>
        <w:pStyle w:val="WTStep"/>
        <w:rPr>
          <w:lang w:val="nl-NL" w:eastAsia="ko-KR"/>
        </w:rPr>
      </w:pPr>
      <w:r>
        <w:rPr>
          <w:lang w:val="nl-NL" w:eastAsia="ko-KR"/>
        </w:rPr>
        <w:t xml:space="preserve">Klik op het prullenbak icoontje bij </w:t>
      </w:r>
      <w:r w:rsidRPr="0059789B">
        <w:rPr>
          <w:b/>
          <w:bCs/>
          <w:lang w:val="nl-NL" w:eastAsia="ko-KR"/>
        </w:rPr>
        <w:t>Sprite1</w:t>
      </w:r>
      <w:r w:rsidR="0059789B">
        <w:rPr>
          <w:lang w:val="nl-NL" w:eastAsia="ko-KR"/>
        </w:rPr>
        <w:t xml:space="preserve"> in het </w:t>
      </w:r>
      <w:proofErr w:type="spellStart"/>
      <w:r w:rsidR="0059789B">
        <w:rPr>
          <w:lang w:val="nl-NL" w:eastAsia="ko-KR"/>
        </w:rPr>
        <w:t>sprite</w:t>
      </w:r>
      <w:proofErr w:type="spellEnd"/>
      <w:r w:rsidR="0059789B">
        <w:rPr>
          <w:lang w:val="nl-NL" w:eastAsia="ko-KR"/>
        </w:rPr>
        <w:t xml:space="preserve"> venster</w:t>
      </w:r>
      <w:r>
        <w:rPr>
          <w:lang w:val="nl-NL" w:eastAsia="ko-KR"/>
        </w:rPr>
        <w:t>.</w:t>
      </w:r>
    </w:p>
    <w:p w14:paraId="41E6163E" w14:textId="07BC5D3F" w:rsidR="00A6237B" w:rsidRDefault="00A6237B" w:rsidP="00A6237B">
      <w:pPr>
        <w:pStyle w:val="WTStepImage"/>
        <w:rPr>
          <w:lang w:val="nl-NL"/>
        </w:rPr>
      </w:pPr>
      <w:r>
        <w:rPr>
          <w:lang w:val="nl-NL"/>
        </w:rPr>
        <w:drawing>
          <wp:inline distT="0" distB="0" distL="0" distR="0" wp14:anchorId="6051E92A" wp14:editId="257370C7">
            <wp:extent cx="3871609" cy="3101737"/>
            <wp:effectExtent l="0" t="0" r="1905" b="0"/>
            <wp:docPr id="6" name="Picture 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ord&#10;&#10;Description automatically generated"/>
                    <pic:cNvPicPr/>
                  </pic:nvPicPr>
                  <pic:blipFill>
                    <a:blip r:embed="rId16"/>
                    <a:stretch>
                      <a:fillRect/>
                    </a:stretch>
                  </pic:blipFill>
                  <pic:spPr>
                    <a:xfrm>
                      <a:off x="0" y="0"/>
                      <a:ext cx="3922378" cy="3142410"/>
                    </a:xfrm>
                    <a:prstGeom prst="rect">
                      <a:avLst/>
                    </a:prstGeom>
                  </pic:spPr>
                </pic:pic>
              </a:graphicData>
            </a:graphic>
          </wp:inline>
        </w:drawing>
      </w:r>
    </w:p>
    <w:p w14:paraId="6D226F73" w14:textId="41059E16" w:rsidR="00A6237B" w:rsidRDefault="00A6237B" w:rsidP="007D2B29">
      <w:pPr>
        <w:pStyle w:val="WTStep"/>
        <w:rPr>
          <w:lang w:val="nl-NL" w:eastAsia="ko-KR"/>
        </w:rPr>
      </w:pPr>
      <w:r>
        <w:rPr>
          <w:lang w:val="nl-NL" w:eastAsia="ko-KR"/>
        </w:rPr>
        <w:t xml:space="preserve">Merk op dat de inhoud van de </w:t>
      </w:r>
      <w:r w:rsidR="00F65DA6">
        <w:rPr>
          <w:lang w:val="nl-NL" w:eastAsia="ko-KR"/>
        </w:rPr>
        <w:t>Scratch</w:t>
      </w:r>
      <w:r>
        <w:rPr>
          <w:lang w:val="nl-NL" w:eastAsia="ko-KR"/>
        </w:rPr>
        <w:t xml:space="preserve"> venster is veranderd.</w:t>
      </w:r>
    </w:p>
    <w:p w14:paraId="23F82123" w14:textId="002B9047" w:rsidR="00E05E36" w:rsidRDefault="00E05E36" w:rsidP="00E05E36">
      <w:pPr>
        <w:pStyle w:val="WTStepNote"/>
        <w:rPr>
          <w:lang w:val="nl-NL"/>
        </w:rPr>
      </w:pPr>
      <w:r>
        <w:rPr>
          <w:lang w:val="nl-NL"/>
        </w:rPr>
        <w:t xml:space="preserve">Opmerking: verderop in dit lab ga </w:t>
      </w:r>
      <w:r w:rsidR="00EC50FB">
        <w:rPr>
          <w:lang w:val="nl-NL"/>
        </w:rPr>
        <w:t>je</w:t>
      </w:r>
      <w:r>
        <w:rPr>
          <w:lang w:val="nl-NL"/>
        </w:rPr>
        <w:t xml:space="preserve"> een nieuwe </w:t>
      </w:r>
      <w:proofErr w:type="spellStart"/>
      <w:r>
        <w:rPr>
          <w:lang w:val="nl-NL"/>
        </w:rPr>
        <w:t>sprites</w:t>
      </w:r>
      <w:proofErr w:type="spellEnd"/>
      <w:r>
        <w:rPr>
          <w:lang w:val="nl-NL"/>
        </w:rPr>
        <w:t xml:space="preserve"> toevoegen.</w:t>
      </w:r>
    </w:p>
    <w:p w14:paraId="0FB81486" w14:textId="77777777" w:rsidR="00E05E36" w:rsidRDefault="00E05E36" w:rsidP="00E05E36">
      <w:pPr>
        <w:pStyle w:val="WTStep"/>
        <w:numPr>
          <w:ilvl w:val="0"/>
          <w:numId w:val="0"/>
        </w:numPr>
        <w:ind w:left="720" w:hanging="360"/>
        <w:rPr>
          <w:lang w:val="nl-NL" w:eastAsia="ko-KR"/>
        </w:rPr>
      </w:pPr>
    </w:p>
    <w:p w14:paraId="0E792471" w14:textId="01D75A14" w:rsidR="00E05E36" w:rsidRDefault="00E05E36" w:rsidP="00E05E36">
      <w:pPr>
        <w:pStyle w:val="WTStepImage"/>
        <w:rPr>
          <w:lang w:val="nl-NL"/>
        </w:rPr>
      </w:pPr>
      <w:r>
        <w:rPr>
          <w:lang w:val="nl-NL"/>
        </w:rPr>
        <w:drawing>
          <wp:inline distT="0" distB="0" distL="0" distR="0" wp14:anchorId="3DA753F5" wp14:editId="7B07A63A">
            <wp:extent cx="4513634" cy="2723186"/>
            <wp:effectExtent l="0" t="0" r="0" b="0"/>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ord&#10;&#10;Description automatically generated"/>
                    <pic:cNvPicPr/>
                  </pic:nvPicPr>
                  <pic:blipFill>
                    <a:blip r:embed="rId17"/>
                    <a:stretch>
                      <a:fillRect/>
                    </a:stretch>
                  </pic:blipFill>
                  <pic:spPr>
                    <a:xfrm>
                      <a:off x="0" y="0"/>
                      <a:ext cx="4613048" cy="2783165"/>
                    </a:xfrm>
                    <a:prstGeom prst="rect">
                      <a:avLst/>
                    </a:prstGeom>
                  </pic:spPr>
                </pic:pic>
              </a:graphicData>
            </a:graphic>
          </wp:inline>
        </w:drawing>
      </w:r>
    </w:p>
    <w:p w14:paraId="2E9AC991" w14:textId="575514F5" w:rsidR="003157D4" w:rsidRDefault="003157D4" w:rsidP="003157D4">
      <w:pPr>
        <w:pStyle w:val="WTstepsheading"/>
      </w:pPr>
      <w:bookmarkStart w:id="10" w:name="_Toc136539801"/>
      <w:r>
        <w:t>Sla het Scratch project op</w:t>
      </w:r>
      <w:bookmarkEnd w:id="10"/>
    </w:p>
    <w:p w14:paraId="604D3BFF" w14:textId="0CE891FC" w:rsidR="003157D4" w:rsidRDefault="003157D4" w:rsidP="003157D4">
      <w:pPr>
        <w:pStyle w:val="WTStep"/>
        <w:rPr>
          <w:lang w:val="nl-NL"/>
        </w:rPr>
      </w:pPr>
      <w:r>
        <w:rPr>
          <w:lang w:val="nl-NL"/>
        </w:rPr>
        <w:t xml:space="preserve">Klik in de blauwe menubalk op </w:t>
      </w:r>
      <w:r w:rsidRPr="003157D4">
        <w:rPr>
          <w:b/>
          <w:bCs/>
          <w:lang w:val="nl-NL"/>
        </w:rPr>
        <w:t>Bestand</w:t>
      </w:r>
      <w:r>
        <w:rPr>
          <w:lang w:val="nl-NL"/>
        </w:rPr>
        <w:t xml:space="preserve">, en kies vervolgens </w:t>
      </w:r>
      <w:r w:rsidRPr="003157D4">
        <w:rPr>
          <w:b/>
          <w:bCs/>
          <w:lang w:val="nl-NL"/>
        </w:rPr>
        <w:t>Opslaan op je comp</w:t>
      </w:r>
      <w:r>
        <w:rPr>
          <w:b/>
          <w:bCs/>
          <w:lang w:val="nl-NL"/>
        </w:rPr>
        <w:t>u</w:t>
      </w:r>
      <w:r w:rsidRPr="003157D4">
        <w:rPr>
          <w:b/>
          <w:bCs/>
          <w:lang w:val="nl-NL"/>
        </w:rPr>
        <w:t>ter</w:t>
      </w:r>
      <w:r>
        <w:rPr>
          <w:lang w:val="nl-NL"/>
        </w:rPr>
        <w:t>.</w:t>
      </w:r>
    </w:p>
    <w:p w14:paraId="43A283D8" w14:textId="0803329A" w:rsidR="00E05E36" w:rsidRDefault="00E05E36" w:rsidP="00E05E36">
      <w:pPr>
        <w:pStyle w:val="WTStepImage"/>
        <w:rPr>
          <w:lang w:val="nl-NL"/>
        </w:rPr>
      </w:pPr>
      <w:r>
        <w:rPr>
          <w:lang w:val="nl-NL"/>
        </w:rPr>
        <w:drawing>
          <wp:inline distT="0" distB="0" distL="0" distR="0" wp14:anchorId="7DB8F0D1" wp14:editId="61B6BC09">
            <wp:extent cx="2159541" cy="1306671"/>
            <wp:effectExtent l="0" t="0" r="0" b="1905"/>
            <wp:docPr id="262543404"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543404" name="Afbeelding 262543404"/>
                    <pic:cNvPicPr/>
                  </pic:nvPicPr>
                  <pic:blipFill>
                    <a:blip r:embed="rId18"/>
                    <a:stretch>
                      <a:fillRect/>
                    </a:stretch>
                  </pic:blipFill>
                  <pic:spPr>
                    <a:xfrm>
                      <a:off x="0" y="0"/>
                      <a:ext cx="2192144" cy="1326398"/>
                    </a:xfrm>
                    <a:prstGeom prst="rect">
                      <a:avLst/>
                    </a:prstGeom>
                  </pic:spPr>
                </pic:pic>
              </a:graphicData>
            </a:graphic>
          </wp:inline>
        </w:drawing>
      </w:r>
    </w:p>
    <w:p w14:paraId="39E71F7F" w14:textId="1A37C09E" w:rsidR="00A6237B" w:rsidRPr="00E05E36" w:rsidRDefault="003157D4" w:rsidP="00E05E36">
      <w:pPr>
        <w:pStyle w:val="WTStep"/>
        <w:rPr>
          <w:lang w:val="nl-NL"/>
        </w:rPr>
      </w:pPr>
      <w:r>
        <w:rPr>
          <w:lang w:val="nl-NL"/>
        </w:rPr>
        <w:t>Merk op</w:t>
      </w:r>
      <w:r w:rsidR="00FE234A">
        <w:rPr>
          <w:lang w:val="nl-NL"/>
        </w:rPr>
        <w:t xml:space="preserve"> dat er een bestand genaamd </w:t>
      </w:r>
      <w:r w:rsidR="00FE234A" w:rsidRPr="00FE234A">
        <w:rPr>
          <w:b/>
          <w:bCs/>
          <w:lang w:val="nl-NL"/>
        </w:rPr>
        <w:t>Scratch Project.sb3</w:t>
      </w:r>
      <w:r w:rsidR="00FE234A">
        <w:rPr>
          <w:lang w:val="nl-NL"/>
        </w:rPr>
        <w:t xml:space="preserve"> is gedownload.</w:t>
      </w:r>
    </w:p>
    <w:p w14:paraId="1153DB29" w14:textId="7E5775B5" w:rsidR="00C37917" w:rsidRDefault="00C37917" w:rsidP="00C37917">
      <w:pPr>
        <w:pStyle w:val="WTstepsheading"/>
      </w:pPr>
      <w:bookmarkStart w:id="11" w:name="_Toc136539802"/>
      <w:r>
        <w:t>Voeg een achtergrond toe</w:t>
      </w:r>
      <w:r w:rsidR="009F1DD0">
        <w:t xml:space="preserve"> aan het speelveld</w:t>
      </w:r>
      <w:bookmarkEnd w:id="11"/>
    </w:p>
    <w:p w14:paraId="4265E214" w14:textId="7A20FF48" w:rsidR="00C37917" w:rsidRDefault="009F1DD0" w:rsidP="007D2B29">
      <w:pPr>
        <w:pStyle w:val="WTStep"/>
        <w:rPr>
          <w:lang w:val="nl-NL" w:eastAsia="ko-KR"/>
        </w:rPr>
      </w:pPr>
      <w:r>
        <w:rPr>
          <w:lang w:val="nl-NL" w:eastAsia="ko-KR"/>
        </w:rPr>
        <w:t xml:space="preserve">Klik op het icoontje </w:t>
      </w:r>
      <w:r w:rsidR="008B5ABB">
        <w:rPr>
          <w:lang w:val="nl-NL" w:eastAsia="ko-KR"/>
        </w:rPr>
        <w:t xml:space="preserve">helemaal </w:t>
      </w:r>
      <w:r>
        <w:rPr>
          <w:lang w:val="nl-NL" w:eastAsia="ko-KR"/>
        </w:rPr>
        <w:t xml:space="preserve">rechts onderin, in het kader genaamd </w:t>
      </w:r>
      <w:r w:rsidRPr="009F1DD0">
        <w:rPr>
          <w:b/>
          <w:bCs/>
          <w:lang w:val="nl-NL" w:eastAsia="ko-KR"/>
        </w:rPr>
        <w:t>Speelveld</w:t>
      </w:r>
      <w:r>
        <w:rPr>
          <w:lang w:val="nl-NL" w:eastAsia="ko-KR"/>
        </w:rPr>
        <w:t>.</w:t>
      </w:r>
    </w:p>
    <w:p w14:paraId="753FF86A" w14:textId="12E66F26" w:rsidR="009F1DD0" w:rsidRDefault="00F65DA6" w:rsidP="009F1DD0">
      <w:pPr>
        <w:pStyle w:val="WTStepImage"/>
        <w:rPr>
          <w:lang w:val="nl-NL"/>
        </w:rPr>
      </w:pPr>
      <w:r>
        <w:rPr>
          <w:lang w:val="nl-NL"/>
        </w:rPr>
        <w:drawing>
          <wp:inline distT="0" distB="0" distL="0" distR="0" wp14:anchorId="2D42CFBC" wp14:editId="3F8D14B9">
            <wp:extent cx="2370667" cy="1629986"/>
            <wp:effectExtent l="0" t="0" r="4445"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19"/>
                    <a:stretch>
                      <a:fillRect/>
                    </a:stretch>
                  </pic:blipFill>
                  <pic:spPr>
                    <a:xfrm>
                      <a:off x="0" y="0"/>
                      <a:ext cx="2390144" cy="1643378"/>
                    </a:xfrm>
                    <a:prstGeom prst="rect">
                      <a:avLst/>
                    </a:prstGeom>
                  </pic:spPr>
                </pic:pic>
              </a:graphicData>
            </a:graphic>
          </wp:inline>
        </w:drawing>
      </w:r>
    </w:p>
    <w:p w14:paraId="7E27565F" w14:textId="44785D86" w:rsidR="00E05E36" w:rsidRDefault="00E05E36" w:rsidP="00E05E36">
      <w:pPr>
        <w:pStyle w:val="WTStepNote"/>
        <w:rPr>
          <w:lang w:val="nl-NL"/>
        </w:rPr>
      </w:pPr>
      <w:r>
        <w:rPr>
          <w:lang w:val="nl-NL"/>
        </w:rPr>
        <w:t>Er verschijnen een aantal achtergrond afbeeldingen waaruit je kunt kiezen.</w:t>
      </w:r>
    </w:p>
    <w:p w14:paraId="4A253623" w14:textId="07E25D2C" w:rsidR="009F1DD0" w:rsidRDefault="009F1DD0" w:rsidP="007D2B29">
      <w:pPr>
        <w:pStyle w:val="WTStep"/>
        <w:rPr>
          <w:lang w:val="nl-NL" w:eastAsia="ko-KR"/>
        </w:rPr>
      </w:pPr>
      <w:r>
        <w:rPr>
          <w:lang w:val="nl-NL" w:eastAsia="ko-KR"/>
        </w:rPr>
        <w:t xml:space="preserve">Klik </w:t>
      </w:r>
      <w:r w:rsidR="00E05E36">
        <w:rPr>
          <w:lang w:val="nl-NL" w:eastAsia="ko-KR"/>
        </w:rPr>
        <w:t xml:space="preserve">in de licht blauwe balk </w:t>
      </w:r>
      <w:r>
        <w:rPr>
          <w:lang w:val="nl-NL" w:eastAsia="ko-KR"/>
        </w:rPr>
        <w:t xml:space="preserve">op de knop </w:t>
      </w:r>
      <w:r w:rsidRPr="009F1DD0">
        <w:rPr>
          <w:b/>
          <w:bCs/>
          <w:lang w:val="nl-NL" w:eastAsia="ko-KR"/>
        </w:rPr>
        <w:t>Ruimte</w:t>
      </w:r>
      <w:r>
        <w:rPr>
          <w:lang w:val="nl-NL" w:eastAsia="ko-KR"/>
        </w:rPr>
        <w:t>.</w:t>
      </w:r>
    </w:p>
    <w:p w14:paraId="2980B38F" w14:textId="77C5E72F" w:rsidR="009F1DD0" w:rsidRDefault="009F1DD0" w:rsidP="007D2B29">
      <w:pPr>
        <w:pStyle w:val="WTStep"/>
        <w:rPr>
          <w:lang w:val="nl-NL" w:eastAsia="ko-KR"/>
        </w:rPr>
      </w:pPr>
      <w:r>
        <w:rPr>
          <w:lang w:val="nl-NL" w:eastAsia="ko-KR"/>
        </w:rPr>
        <w:t xml:space="preserve">Kies de achtergrond genaamd </w:t>
      </w:r>
      <w:r w:rsidRPr="009F1DD0">
        <w:rPr>
          <w:b/>
          <w:bCs/>
          <w:lang w:val="nl-NL" w:eastAsia="ko-KR"/>
        </w:rPr>
        <w:t>Neon Tunnel</w:t>
      </w:r>
      <w:r>
        <w:rPr>
          <w:lang w:val="nl-NL" w:eastAsia="ko-KR"/>
        </w:rPr>
        <w:t>.</w:t>
      </w:r>
    </w:p>
    <w:p w14:paraId="7E42F347" w14:textId="22E70300" w:rsidR="00E70134" w:rsidRPr="00E70134" w:rsidRDefault="00E70134" w:rsidP="00E70134">
      <w:pPr>
        <w:pStyle w:val="WTStepImage"/>
      </w:pPr>
      <w:r>
        <w:lastRenderedPageBreak/>
        <w:drawing>
          <wp:inline distT="0" distB="0" distL="0" distR="0" wp14:anchorId="136ACC0D" wp14:editId="00E7B0D4">
            <wp:extent cx="4351867" cy="1534719"/>
            <wp:effectExtent l="0" t="0" r="4445" b="254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0"/>
                    <a:stretch>
                      <a:fillRect/>
                    </a:stretch>
                  </pic:blipFill>
                  <pic:spPr>
                    <a:xfrm>
                      <a:off x="0" y="0"/>
                      <a:ext cx="4370166" cy="1541172"/>
                    </a:xfrm>
                    <a:prstGeom prst="rect">
                      <a:avLst/>
                    </a:prstGeom>
                  </pic:spPr>
                </pic:pic>
              </a:graphicData>
            </a:graphic>
          </wp:inline>
        </w:drawing>
      </w:r>
    </w:p>
    <w:p w14:paraId="34B2EC5C" w14:textId="05FB211F" w:rsidR="009F1DD0" w:rsidRDefault="00E70134" w:rsidP="007D2B29">
      <w:pPr>
        <w:pStyle w:val="WTStep"/>
        <w:rPr>
          <w:lang w:val="nl-NL" w:eastAsia="ko-KR"/>
        </w:rPr>
      </w:pPr>
      <w:r>
        <w:rPr>
          <w:lang w:val="nl-NL" w:eastAsia="ko-KR"/>
        </w:rPr>
        <w:t>Merk op dat de achtergrond te zien is in het speelveld, rechtsboven in.</w:t>
      </w:r>
    </w:p>
    <w:p w14:paraId="0E325691" w14:textId="1B330286" w:rsidR="00E84B37" w:rsidRDefault="00E84B37" w:rsidP="00E84B37">
      <w:pPr>
        <w:pStyle w:val="WTStepImage"/>
        <w:rPr>
          <w:lang w:val="nl-NL"/>
        </w:rPr>
      </w:pPr>
      <w:r w:rsidRPr="00E84B37">
        <w:drawing>
          <wp:inline distT="0" distB="0" distL="0" distR="0" wp14:anchorId="0EF49A10" wp14:editId="58C700F2">
            <wp:extent cx="2556933" cy="2441496"/>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21"/>
                    <a:stretch>
                      <a:fillRect/>
                    </a:stretch>
                  </pic:blipFill>
                  <pic:spPr>
                    <a:xfrm>
                      <a:off x="0" y="0"/>
                      <a:ext cx="2573288" cy="2457113"/>
                    </a:xfrm>
                    <a:prstGeom prst="rect">
                      <a:avLst/>
                    </a:prstGeom>
                  </pic:spPr>
                </pic:pic>
              </a:graphicData>
            </a:graphic>
          </wp:inline>
        </w:drawing>
      </w:r>
    </w:p>
    <w:p w14:paraId="03603C7B" w14:textId="1730889C" w:rsidR="00126CDF" w:rsidRDefault="00126CDF" w:rsidP="00126CDF">
      <w:pPr>
        <w:pStyle w:val="WTstepsheading"/>
      </w:pPr>
      <w:bookmarkStart w:id="12" w:name="_Toc136539803"/>
      <w:r>
        <w:t xml:space="preserve">Voeg een </w:t>
      </w:r>
      <w:r w:rsidR="00453099">
        <w:t>bal</w:t>
      </w:r>
      <w:r>
        <w:t xml:space="preserve"> toe aan het speelveld</w:t>
      </w:r>
      <w:bookmarkEnd w:id="12"/>
    </w:p>
    <w:p w14:paraId="4E1A8D0F" w14:textId="127EB785" w:rsidR="00126CDF" w:rsidRDefault="00126CDF" w:rsidP="007D2B29">
      <w:pPr>
        <w:pStyle w:val="WTStep"/>
        <w:rPr>
          <w:lang w:val="nl-NL" w:eastAsia="ko-KR"/>
        </w:rPr>
      </w:pPr>
      <w:r>
        <w:rPr>
          <w:lang w:val="nl-NL" w:eastAsia="ko-KR"/>
        </w:rPr>
        <w:t xml:space="preserve">Klik </w:t>
      </w:r>
      <w:r w:rsidR="0059789B">
        <w:rPr>
          <w:lang w:val="nl-NL" w:eastAsia="ko-KR"/>
        </w:rPr>
        <w:t xml:space="preserve">in het </w:t>
      </w:r>
      <w:proofErr w:type="spellStart"/>
      <w:r w:rsidR="0059789B">
        <w:rPr>
          <w:lang w:val="nl-NL" w:eastAsia="ko-KR"/>
        </w:rPr>
        <w:t>sprite</w:t>
      </w:r>
      <w:proofErr w:type="spellEnd"/>
      <w:r w:rsidR="0059789B">
        <w:rPr>
          <w:lang w:val="nl-NL" w:eastAsia="ko-KR"/>
        </w:rPr>
        <w:t xml:space="preserve"> venster </w:t>
      </w:r>
      <w:r>
        <w:rPr>
          <w:lang w:val="nl-NL" w:eastAsia="ko-KR"/>
        </w:rPr>
        <w:t>op het “katten” icoontje om een</w:t>
      </w:r>
      <w:r w:rsidR="0059789B">
        <w:rPr>
          <w:lang w:val="nl-NL" w:eastAsia="ko-KR"/>
        </w:rPr>
        <w:t xml:space="preserve"> nieuwe</w:t>
      </w:r>
      <w:r>
        <w:rPr>
          <w:lang w:val="nl-NL" w:eastAsia="ko-KR"/>
        </w:rPr>
        <w:t xml:space="preserve"> </w:t>
      </w:r>
      <w:proofErr w:type="spellStart"/>
      <w:r w:rsidRPr="00453099">
        <w:rPr>
          <w:b/>
          <w:bCs/>
          <w:lang w:val="nl-NL" w:eastAsia="ko-KR"/>
        </w:rPr>
        <w:t>sprite</w:t>
      </w:r>
      <w:proofErr w:type="spellEnd"/>
      <w:r>
        <w:rPr>
          <w:lang w:val="nl-NL" w:eastAsia="ko-KR"/>
        </w:rPr>
        <w:t xml:space="preserve"> toe te voegen.</w:t>
      </w:r>
    </w:p>
    <w:p w14:paraId="7046FAFE" w14:textId="7AAE3B2E" w:rsidR="00126CDF" w:rsidRDefault="00126CDF" w:rsidP="00F65DA6">
      <w:pPr>
        <w:pStyle w:val="WTStepImage"/>
        <w:rPr>
          <w:lang w:val="nl-NL"/>
        </w:rPr>
      </w:pPr>
      <w:r>
        <w:rPr>
          <w:lang w:val="nl-NL"/>
        </w:rPr>
        <w:drawing>
          <wp:inline distT="0" distB="0" distL="0" distR="0" wp14:anchorId="09213FFC" wp14:editId="3A615B15">
            <wp:extent cx="2734733" cy="1628045"/>
            <wp:effectExtent l="0" t="0" r="0"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22"/>
                    <a:stretch>
                      <a:fillRect/>
                    </a:stretch>
                  </pic:blipFill>
                  <pic:spPr>
                    <a:xfrm>
                      <a:off x="0" y="0"/>
                      <a:ext cx="2782276" cy="1656348"/>
                    </a:xfrm>
                    <a:prstGeom prst="rect">
                      <a:avLst/>
                    </a:prstGeom>
                  </pic:spPr>
                </pic:pic>
              </a:graphicData>
            </a:graphic>
          </wp:inline>
        </w:drawing>
      </w:r>
    </w:p>
    <w:p w14:paraId="21D342D7" w14:textId="62B2FA83" w:rsidR="00126CDF" w:rsidRDefault="00126CDF" w:rsidP="007D2B29">
      <w:pPr>
        <w:pStyle w:val="WTStep"/>
        <w:rPr>
          <w:lang w:val="nl-NL" w:eastAsia="ko-KR"/>
        </w:rPr>
      </w:pPr>
      <w:r>
        <w:rPr>
          <w:lang w:val="nl-NL" w:eastAsia="ko-KR"/>
        </w:rPr>
        <w:t xml:space="preserve">Kies voor </w:t>
      </w:r>
      <w:r w:rsidRPr="00126CDF">
        <w:rPr>
          <w:b/>
          <w:bCs/>
          <w:lang w:val="nl-NL" w:eastAsia="ko-KR"/>
        </w:rPr>
        <w:t>Ball</w:t>
      </w:r>
      <w:r>
        <w:rPr>
          <w:lang w:val="nl-NL" w:eastAsia="ko-KR"/>
        </w:rPr>
        <w:t>.</w:t>
      </w:r>
    </w:p>
    <w:p w14:paraId="0E268B97" w14:textId="40684DAB" w:rsidR="00E70134" w:rsidRDefault="00E84B37" w:rsidP="007D7123">
      <w:pPr>
        <w:pStyle w:val="WTStepImage"/>
        <w:rPr>
          <w:lang w:val="nl-NL"/>
        </w:rPr>
      </w:pPr>
      <w:r>
        <w:rPr>
          <w:lang w:val="nl-NL"/>
        </w:rPr>
        <w:lastRenderedPageBreak/>
        <w:drawing>
          <wp:inline distT="0" distB="0" distL="0" distR="0" wp14:anchorId="7C78634C" wp14:editId="536344CA">
            <wp:extent cx="3429000" cy="1700779"/>
            <wp:effectExtent l="0" t="0" r="0" b="127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23"/>
                    <a:stretch>
                      <a:fillRect/>
                    </a:stretch>
                  </pic:blipFill>
                  <pic:spPr>
                    <a:xfrm>
                      <a:off x="0" y="0"/>
                      <a:ext cx="3507407" cy="1739669"/>
                    </a:xfrm>
                    <a:prstGeom prst="rect">
                      <a:avLst/>
                    </a:prstGeom>
                  </pic:spPr>
                </pic:pic>
              </a:graphicData>
            </a:graphic>
          </wp:inline>
        </w:drawing>
      </w:r>
    </w:p>
    <w:p w14:paraId="0055DED4" w14:textId="11F8DC49" w:rsidR="007D7123" w:rsidRDefault="00E84B37" w:rsidP="007D2B29">
      <w:pPr>
        <w:pStyle w:val="WTStep"/>
        <w:rPr>
          <w:lang w:val="nl-NL" w:eastAsia="ko-KR"/>
        </w:rPr>
      </w:pPr>
      <w:r>
        <w:rPr>
          <w:lang w:val="nl-NL" w:eastAsia="ko-KR"/>
        </w:rPr>
        <w:t>Zie hoe de bal is toegevoegd aan het speelveld.</w:t>
      </w:r>
    </w:p>
    <w:p w14:paraId="132797CA" w14:textId="0A4BEB26" w:rsidR="00E84B37" w:rsidRDefault="00453099" w:rsidP="00453099">
      <w:pPr>
        <w:pStyle w:val="WTstepsheading"/>
      </w:pPr>
      <w:bookmarkStart w:id="13" w:name="_Toc136539804"/>
      <w:r>
        <w:t>Voeg codeblokken toe</w:t>
      </w:r>
      <w:r w:rsidR="005F5247">
        <w:t xml:space="preserve"> aan de </w:t>
      </w:r>
      <w:proofErr w:type="spellStart"/>
      <w:r w:rsidR="005F5247">
        <w:t>sprite</w:t>
      </w:r>
      <w:proofErr w:type="spellEnd"/>
      <w:r w:rsidR="005F5247">
        <w:t xml:space="preserve"> </w:t>
      </w:r>
      <w:r w:rsidR="00ED34D2">
        <w:t>“</w:t>
      </w:r>
      <w:r w:rsidR="005F5247">
        <w:t>Ball</w:t>
      </w:r>
      <w:r w:rsidR="00ED34D2">
        <w:t>”</w:t>
      </w:r>
      <w:r>
        <w:t xml:space="preserve"> om de bal te laten stuiteren</w:t>
      </w:r>
      <w:bookmarkEnd w:id="13"/>
    </w:p>
    <w:p w14:paraId="328025A7" w14:textId="30E54665" w:rsidR="00ED34D2" w:rsidRPr="00ED34D2" w:rsidRDefault="00ED34D2" w:rsidP="00ED34D2">
      <w:pPr>
        <w:pStyle w:val="WTStepNote"/>
        <w:rPr>
          <w:lang w:val="nl-NL"/>
        </w:rPr>
      </w:pPr>
      <w:r>
        <w:rPr>
          <w:lang w:val="nl-NL"/>
        </w:rPr>
        <w:t>Je gaat er nu voor zorgen dat de bal ook daadwerkelijk iets gaat doen. Hiervoor gebruik je zogenaamde opdrachtblokken. Deze opdrachtblokken laten je het gedrag van de verschillende onderdelen in Scratch (zoals de bal) bepalen. Door meerdere blokken toe te voegen kun je een heel spel maken.</w:t>
      </w:r>
    </w:p>
    <w:p w14:paraId="0233C8C8" w14:textId="4A65B46E" w:rsidR="00453099" w:rsidRDefault="00453099" w:rsidP="007D2B29">
      <w:pPr>
        <w:pStyle w:val="WTStep"/>
        <w:rPr>
          <w:lang w:val="nl-NL" w:eastAsia="ko-KR"/>
        </w:rPr>
      </w:pPr>
      <w:r>
        <w:rPr>
          <w:lang w:val="nl-NL" w:eastAsia="ko-KR"/>
        </w:rPr>
        <w:t xml:space="preserve">Selecteer in tab </w:t>
      </w:r>
      <w:r w:rsidRPr="00453099">
        <w:rPr>
          <w:b/>
          <w:bCs/>
          <w:lang w:val="nl-NL" w:eastAsia="ko-KR"/>
        </w:rPr>
        <w:t>Code</w:t>
      </w:r>
      <w:r w:rsidR="00C65DF3" w:rsidRPr="00C65DF3">
        <w:rPr>
          <w:vertAlign w:val="superscript"/>
          <w:lang w:val="nl-NL" w:eastAsia="ko-KR"/>
        </w:rPr>
        <w:t>1</w:t>
      </w:r>
      <w:r w:rsidR="00C65DF3">
        <w:rPr>
          <w:lang w:val="nl-NL" w:eastAsia="ko-KR"/>
        </w:rPr>
        <w:t xml:space="preserve"> </w:t>
      </w:r>
      <w:r>
        <w:rPr>
          <w:lang w:val="nl-NL" w:eastAsia="ko-KR"/>
        </w:rPr>
        <w:t xml:space="preserve">de categorie </w:t>
      </w:r>
      <w:r w:rsidRPr="00453099">
        <w:rPr>
          <w:b/>
          <w:bCs/>
          <w:lang w:val="nl-NL" w:eastAsia="ko-KR"/>
        </w:rPr>
        <w:t>Gebeurtenissen</w:t>
      </w:r>
      <w:r w:rsidR="00C65DF3" w:rsidRPr="00C65DF3">
        <w:rPr>
          <w:vertAlign w:val="superscript"/>
          <w:lang w:val="nl-NL" w:eastAsia="ko-KR"/>
        </w:rPr>
        <w:t>2</w:t>
      </w:r>
      <w:r w:rsidR="00C65DF3">
        <w:rPr>
          <w:lang w:val="nl-NL" w:eastAsia="ko-KR"/>
        </w:rPr>
        <w:t>.</w:t>
      </w:r>
    </w:p>
    <w:p w14:paraId="29539376" w14:textId="5EDC40E3" w:rsidR="00453099" w:rsidRDefault="00453099" w:rsidP="007D2B29">
      <w:pPr>
        <w:pStyle w:val="WTStep"/>
        <w:rPr>
          <w:lang w:val="nl-NL" w:eastAsia="ko-KR"/>
        </w:rPr>
      </w:pPr>
      <w:r>
        <w:rPr>
          <w:lang w:val="nl-NL" w:eastAsia="ko-KR"/>
        </w:rPr>
        <w:t xml:space="preserve">Sleep het blok genaamd </w:t>
      </w:r>
      <w:r w:rsidRPr="00453099">
        <w:rPr>
          <w:b/>
          <w:bCs/>
          <w:lang w:val="nl-NL" w:eastAsia="ko-KR"/>
        </w:rPr>
        <w:t>wanneer op wordt geklikt</w:t>
      </w:r>
      <w:r w:rsidR="00C65DF3" w:rsidRPr="00C65DF3">
        <w:rPr>
          <w:vertAlign w:val="superscript"/>
          <w:lang w:val="nl-NL" w:eastAsia="ko-KR"/>
        </w:rPr>
        <w:t>3</w:t>
      </w:r>
      <w:r w:rsidR="00C65DF3">
        <w:rPr>
          <w:lang w:val="nl-NL" w:eastAsia="ko-KR"/>
        </w:rPr>
        <w:t xml:space="preserve"> </w:t>
      </w:r>
      <w:r>
        <w:rPr>
          <w:lang w:val="nl-NL" w:eastAsia="ko-KR"/>
        </w:rPr>
        <w:t xml:space="preserve">naar het </w:t>
      </w:r>
      <w:r w:rsidR="008B5ABB">
        <w:rPr>
          <w:lang w:val="nl-NL" w:eastAsia="ko-KR"/>
        </w:rPr>
        <w:t>code canvas</w:t>
      </w:r>
      <w:r>
        <w:rPr>
          <w:lang w:val="nl-NL" w:eastAsia="ko-KR"/>
        </w:rPr>
        <w:t>.</w:t>
      </w:r>
    </w:p>
    <w:p w14:paraId="3FE5967A" w14:textId="2FA31B40" w:rsidR="00453099" w:rsidRDefault="00C65DF3" w:rsidP="00435D9D">
      <w:pPr>
        <w:pStyle w:val="WTStepImage"/>
        <w:rPr>
          <w:lang w:val="nl-NL"/>
        </w:rPr>
      </w:pPr>
      <w:r>
        <w:rPr>
          <w:b/>
          <w:bCs/>
          <w:lang w:val="nl-NL"/>
        </w:rPr>
        <w:drawing>
          <wp:inline distT="0" distB="0" distL="0" distR="0" wp14:anchorId="1F593155" wp14:editId="6F4FCAD7">
            <wp:extent cx="3346315" cy="1963290"/>
            <wp:effectExtent l="0" t="0" r="0" b="5715"/>
            <wp:docPr id="974558856"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58856" name="Afbeelding 974558856"/>
                    <pic:cNvPicPr/>
                  </pic:nvPicPr>
                  <pic:blipFill>
                    <a:blip r:embed="rId24"/>
                    <a:stretch>
                      <a:fillRect/>
                    </a:stretch>
                  </pic:blipFill>
                  <pic:spPr>
                    <a:xfrm>
                      <a:off x="0" y="0"/>
                      <a:ext cx="3392101" cy="1990153"/>
                    </a:xfrm>
                    <a:prstGeom prst="rect">
                      <a:avLst/>
                    </a:prstGeom>
                  </pic:spPr>
                </pic:pic>
              </a:graphicData>
            </a:graphic>
          </wp:inline>
        </w:drawing>
      </w:r>
    </w:p>
    <w:p w14:paraId="08414C41" w14:textId="666607F8" w:rsidR="00453099" w:rsidRDefault="00435D9D" w:rsidP="007D2B29">
      <w:pPr>
        <w:pStyle w:val="WTStep"/>
        <w:rPr>
          <w:lang w:val="nl-NL" w:eastAsia="ko-KR"/>
        </w:rPr>
      </w:pPr>
      <w:r>
        <w:rPr>
          <w:lang w:val="nl-NL" w:eastAsia="ko-KR"/>
        </w:rPr>
        <w:t xml:space="preserve">Selecteer </w:t>
      </w:r>
      <w:r w:rsidRPr="00435D9D">
        <w:rPr>
          <w:b/>
          <w:bCs/>
          <w:lang w:val="nl-NL" w:eastAsia="ko-KR"/>
        </w:rPr>
        <w:t>Beweging</w:t>
      </w:r>
      <w:r>
        <w:rPr>
          <w:lang w:val="nl-NL" w:eastAsia="ko-KR"/>
        </w:rPr>
        <w:t xml:space="preserve"> en sleep het blok </w:t>
      </w:r>
      <w:r w:rsidRPr="00435D9D">
        <w:rPr>
          <w:b/>
          <w:bCs/>
          <w:lang w:val="nl-NL" w:eastAsia="ko-KR"/>
        </w:rPr>
        <w:t>richt naar 90 graden</w:t>
      </w:r>
      <w:r>
        <w:rPr>
          <w:lang w:val="nl-NL" w:eastAsia="ko-KR"/>
        </w:rPr>
        <w:t xml:space="preserve"> onder het eerste blok.</w:t>
      </w:r>
    </w:p>
    <w:p w14:paraId="15D4CE31" w14:textId="22BB5AA8" w:rsidR="00435D9D" w:rsidRDefault="00435D9D" w:rsidP="00435D9D">
      <w:pPr>
        <w:pStyle w:val="WTStepImage"/>
        <w:rPr>
          <w:lang w:val="nl-NL"/>
        </w:rPr>
      </w:pPr>
      <w:r>
        <w:rPr>
          <w:lang w:val="nl-NL"/>
        </w:rPr>
        <w:lastRenderedPageBreak/>
        <w:drawing>
          <wp:inline distT="0" distB="0" distL="0" distR="0" wp14:anchorId="0891A77E" wp14:editId="5E394C6F">
            <wp:extent cx="3683000" cy="2715957"/>
            <wp:effectExtent l="0" t="0" r="0" b="1905"/>
            <wp:docPr id="17" name="Picture 1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diagram&#10;&#10;Description automatically generated"/>
                    <pic:cNvPicPr/>
                  </pic:nvPicPr>
                  <pic:blipFill>
                    <a:blip r:embed="rId25"/>
                    <a:stretch>
                      <a:fillRect/>
                    </a:stretch>
                  </pic:blipFill>
                  <pic:spPr>
                    <a:xfrm>
                      <a:off x="0" y="0"/>
                      <a:ext cx="3696414" cy="2725849"/>
                    </a:xfrm>
                    <a:prstGeom prst="rect">
                      <a:avLst/>
                    </a:prstGeom>
                  </pic:spPr>
                </pic:pic>
              </a:graphicData>
            </a:graphic>
          </wp:inline>
        </w:drawing>
      </w:r>
    </w:p>
    <w:p w14:paraId="49ED74FE" w14:textId="055F34B3" w:rsidR="00435D9D" w:rsidRDefault="00435D9D" w:rsidP="007D2B29">
      <w:pPr>
        <w:pStyle w:val="WTStep"/>
        <w:rPr>
          <w:lang w:val="nl-NL" w:eastAsia="ko-KR"/>
        </w:rPr>
      </w:pPr>
      <w:r>
        <w:rPr>
          <w:lang w:val="nl-NL" w:eastAsia="ko-KR"/>
        </w:rPr>
        <w:t xml:space="preserve">Klik op </w:t>
      </w:r>
      <w:r w:rsidRPr="00435D9D">
        <w:rPr>
          <w:b/>
          <w:bCs/>
          <w:lang w:val="nl-NL" w:eastAsia="ko-KR"/>
        </w:rPr>
        <w:t>90</w:t>
      </w:r>
      <w:r>
        <w:rPr>
          <w:lang w:val="nl-NL" w:eastAsia="ko-KR"/>
        </w:rPr>
        <w:t xml:space="preserve"> en verander dit naar </w:t>
      </w:r>
      <w:r w:rsidRPr="00435D9D">
        <w:rPr>
          <w:b/>
          <w:bCs/>
          <w:lang w:val="nl-NL" w:eastAsia="ko-KR"/>
        </w:rPr>
        <w:t>45</w:t>
      </w:r>
      <w:r>
        <w:rPr>
          <w:lang w:val="nl-NL" w:eastAsia="ko-KR"/>
        </w:rPr>
        <w:t xml:space="preserve"> door de wijzer te verslepen.</w:t>
      </w:r>
    </w:p>
    <w:p w14:paraId="30755F44" w14:textId="464E1F5F" w:rsidR="00435D9D" w:rsidRDefault="00435D9D" w:rsidP="007D2B29">
      <w:pPr>
        <w:pStyle w:val="WTStep"/>
        <w:rPr>
          <w:lang w:val="nl-NL" w:eastAsia="ko-KR"/>
        </w:rPr>
      </w:pPr>
      <w:r>
        <w:rPr>
          <w:lang w:val="nl-NL" w:eastAsia="ko-KR"/>
        </w:rPr>
        <w:t xml:space="preserve">Selecteer categorie </w:t>
      </w:r>
      <w:r w:rsidRPr="00435D9D">
        <w:rPr>
          <w:b/>
          <w:bCs/>
          <w:lang w:val="nl-NL" w:eastAsia="ko-KR"/>
        </w:rPr>
        <w:t>Besturen</w:t>
      </w:r>
      <w:r>
        <w:rPr>
          <w:lang w:val="nl-NL" w:eastAsia="ko-KR"/>
        </w:rPr>
        <w:t xml:space="preserve"> en sleep het blok </w:t>
      </w:r>
      <w:r w:rsidRPr="00435D9D">
        <w:rPr>
          <w:b/>
          <w:bCs/>
          <w:lang w:val="nl-NL" w:eastAsia="ko-KR"/>
        </w:rPr>
        <w:t>herhaal</w:t>
      </w:r>
      <w:r>
        <w:rPr>
          <w:lang w:val="nl-NL" w:eastAsia="ko-KR"/>
        </w:rPr>
        <w:t xml:space="preserve"> onder het vorige blok.</w:t>
      </w:r>
    </w:p>
    <w:p w14:paraId="3E165D3F" w14:textId="1A83A610" w:rsidR="00435D9D" w:rsidRDefault="00435D9D" w:rsidP="007D2B29">
      <w:pPr>
        <w:pStyle w:val="WTStep"/>
        <w:rPr>
          <w:lang w:val="nl-NL" w:eastAsia="ko-KR"/>
        </w:rPr>
      </w:pPr>
      <w:r>
        <w:rPr>
          <w:lang w:val="nl-NL" w:eastAsia="ko-KR"/>
        </w:rPr>
        <w:t xml:space="preserve">Selecteer categorie </w:t>
      </w:r>
      <w:r w:rsidRPr="00435D9D">
        <w:rPr>
          <w:b/>
          <w:bCs/>
          <w:lang w:val="nl-NL" w:eastAsia="ko-KR"/>
        </w:rPr>
        <w:t>Beweging</w:t>
      </w:r>
      <w:r>
        <w:rPr>
          <w:lang w:val="nl-NL" w:eastAsia="ko-KR"/>
        </w:rPr>
        <w:t xml:space="preserve"> en sleep het blok </w:t>
      </w:r>
      <w:r w:rsidRPr="00435D9D">
        <w:rPr>
          <w:b/>
          <w:bCs/>
          <w:lang w:val="nl-NL" w:eastAsia="ko-KR"/>
        </w:rPr>
        <w:t>neem 10 stappen</w:t>
      </w:r>
      <w:r>
        <w:rPr>
          <w:lang w:val="nl-NL" w:eastAsia="ko-KR"/>
        </w:rPr>
        <w:t xml:space="preserve"> in het </w:t>
      </w:r>
      <w:r w:rsidRPr="00435D9D">
        <w:rPr>
          <w:b/>
          <w:bCs/>
          <w:lang w:val="nl-NL" w:eastAsia="ko-KR"/>
        </w:rPr>
        <w:t>herhaal</w:t>
      </w:r>
      <w:r>
        <w:rPr>
          <w:lang w:val="nl-NL" w:eastAsia="ko-KR"/>
        </w:rPr>
        <w:t xml:space="preserve"> blok.</w:t>
      </w:r>
    </w:p>
    <w:p w14:paraId="47868050" w14:textId="3CB6655B" w:rsidR="008A547F" w:rsidRDefault="008A547F" w:rsidP="008A547F">
      <w:pPr>
        <w:pStyle w:val="WTStepImage"/>
        <w:rPr>
          <w:lang w:val="nl-NL"/>
        </w:rPr>
      </w:pPr>
      <w:r w:rsidRPr="008A547F">
        <w:drawing>
          <wp:inline distT="0" distB="0" distL="0" distR="0" wp14:anchorId="3C5B3744" wp14:editId="58DE077B">
            <wp:extent cx="3081867" cy="1295232"/>
            <wp:effectExtent l="0" t="0" r="4445" b="635"/>
            <wp:docPr id="18" name="Picture 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graphical user interface&#10;&#10;Description automatically generated"/>
                    <pic:cNvPicPr/>
                  </pic:nvPicPr>
                  <pic:blipFill>
                    <a:blip r:embed="rId26"/>
                    <a:stretch>
                      <a:fillRect/>
                    </a:stretch>
                  </pic:blipFill>
                  <pic:spPr>
                    <a:xfrm>
                      <a:off x="0" y="0"/>
                      <a:ext cx="3119753" cy="1311155"/>
                    </a:xfrm>
                    <a:prstGeom prst="rect">
                      <a:avLst/>
                    </a:prstGeom>
                  </pic:spPr>
                </pic:pic>
              </a:graphicData>
            </a:graphic>
          </wp:inline>
        </w:drawing>
      </w:r>
    </w:p>
    <w:p w14:paraId="41AC4574" w14:textId="1253F286" w:rsidR="00435D9D" w:rsidRDefault="00435D9D" w:rsidP="007D2B29">
      <w:pPr>
        <w:pStyle w:val="WTStep"/>
        <w:rPr>
          <w:lang w:val="nl-NL" w:eastAsia="ko-KR"/>
        </w:rPr>
      </w:pPr>
      <w:r>
        <w:rPr>
          <w:lang w:val="nl-NL" w:eastAsia="ko-KR"/>
        </w:rPr>
        <w:t xml:space="preserve">Klik </w:t>
      </w:r>
      <w:r w:rsidR="008A547F">
        <w:rPr>
          <w:lang w:val="nl-NL" w:eastAsia="ko-KR"/>
        </w:rPr>
        <w:t xml:space="preserve">in het </w:t>
      </w:r>
      <w:r w:rsidR="008A547F">
        <w:rPr>
          <w:b/>
          <w:bCs/>
          <w:lang w:val="nl-NL" w:eastAsia="ko-KR"/>
        </w:rPr>
        <w:t>neem 10 stappen</w:t>
      </w:r>
      <w:r w:rsidR="008A547F">
        <w:rPr>
          <w:lang w:val="nl-NL" w:eastAsia="ko-KR"/>
        </w:rPr>
        <w:t xml:space="preserve"> blok </w:t>
      </w:r>
      <w:r>
        <w:rPr>
          <w:lang w:val="nl-NL" w:eastAsia="ko-KR"/>
        </w:rPr>
        <w:t xml:space="preserve">op </w:t>
      </w:r>
      <w:r w:rsidRPr="00435D9D">
        <w:rPr>
          <w:b/>
          <w:bCs/>
          <w:lang w:val="nl-NL" w:eastAsia="ko-KR"/>
        </w:rPr>
        <w:t>10</w:t>
      </w:r>
      <w:r>
        <w:rPr>
          <w:lang w:val="nl-NL" w:eastAsia="ko-KR"/>
        </w:rPr>
        <w:t xml:space="preserve"> en verander dit naar </w:t>
      </w:r>
      <w:r w:rsidRPr="00435D9D">
        <w:rPr>
          <w:b/>
          <w:bCs/>
          <w:lang w:val="nl-NL" w:eastAsia="ko-KR"/>
        </w:rPr>
        <w:t>15</w:t>
      </w:r>
      <w:r>
        <w:rPr>
          <w:lang w:val="nl-NL" w:eastAsia="ko-KR"/>
        </w:rPr>
        <w:t>.</w:t>
      </w:r>
    </w:p>
    <w:p w14:paraId="038D03CA" w14:textId="79ACE3E7" w:rsidR="00435D9D" w:rsidRDefault="008A547F" w:rsidP="007D2B29">
      <w:pPr>
        <w:pStyle w:val="WTStep"/>
        <w:rPr>
          <w:lang w:val="nl-NL" w:eastAsia="ko-KR"/>
        </w:rPr>
      </w:pPr>
      <w:r>
        <w:rPr>
          <w:lang w:val="nl-NL" w:eastAsia="ko-KR"/>
        </w:rPr>
        <w:t xml:space="preserve">Selecteer categorie </w:t>
      </w:r>
      <w:r w:rsidRPr="00435D9D">
        <w:rPr>
          <w:b/>
          <w:bCs/>
          <w:lang w:val="nl-NL" w:eastAsia="ko-KR"/>
        </w:rPr>
        <w:t>Beweging</w:t>
      </w:r>
      <w:r>
        <w:rPr>
          <w:lang w:val="nl-NL" w:eastAsia="ko-KR"/>
        </w:rPr>
        <w:t xml:space="preserve"> en sleep het blok </w:t>
      </w:r>
      <w:r w:rsidRPr="008A547F">
        <w:rPr>
          <w:b/>
          <w:bCs/>
          <w:lang w:val="nl-NL" w:eastAsia="ko-KR"/>
        </w:rPr>
        <w:t>keer om aan de rand</w:t>
      </w:r>
      <w:r>
        <w:rPr>
          <w:lang w:val="nl-NL" w:eastAsia="ko-KR"/>
        </w:rPr>
        <w:t xml:space="preserve"> onder het </w:t>
      </w:r>
      <w:r w:rsidRPr="008A547F">
        <w:rPr>
          <w:b/>
          <w:bCs/>
          <w:lang w:val="nl-NL" w:eastAsia="ko-KR"/>
        </w:rPr>
        <w:t>neem 15 stappen</w:t>
      </w:r>
      <w:r>
        <w:rPr>
          <w:lang w:val="nl-NL" w:eastAsia="ko-KR"/>
        </w:rPr>
        <w:t xml:space="preserve"> blok.</w:t>
      </w:r>
    </w:p>
    <w:p w14:paraId="78AFFECA" w14:textId="47FA3296" w:rsidR="008A547F" w:rsidRDefault="008A547F" w:rsidP="008A547F">
      <w:pPr>
        <w:pStyle w:val="WTStepImage"/>
        <w:rPr>
          <w:noProof w:val="0"/>
          <w:lang w:val="nl-NL"/>
        </w:rPr>
      </w:pPr>
      <w:r>
        <w:rPr>
          <w:lang w:val="nl-NL"/>
        </w:rPr>
        <w:drawing>
          <wp:inline distT="0" distB="0" distL="0" distR="0" wp14:anchorId="64D78C28" wp14:editId="018AE184">
            <wp:extent cx="1202267" cy="1440279"/>
            <wp:effectExtent l="0" t="0" r="4445"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7"/>
                    <a:stretch>
                      <a:fillRect/>
                    </a:stretch>
                  </pic:blipFill>
                  <pic:spPr>
                    <a:xfrm>
                      <a:off x="0" y="0"/>
                      <a:ext cx="1208684" cy="1447967"/>
                    </a:xfrm>
                    <a:prstGeom prst="rect">
                      <a:avLst/>
                    </a:prstGeom>
                  </pic:spPr>
                </pic:pic>
              </a:graphicData>
            </a:graphic>
          </wp:inline>
        </w:drawing>
      </w:r>
    </w:p>
    <w:p w14:paraId="64736FB8" w14:textId="53505C1F" w:rsidR="008A547F" w:rsidRDefault="008A547F" w:rsidP="008A547F">
      <w:pPr>
        <w:pStyle w:val="WTstepsheading"/>
      </w:pPr>
      <w:bookmarkStart w:id="14" w:name="_Toc136539805"/>
      <w:r>
        <w:t>Voer het Scratch programma uit</w:t>
      </w:r>
      <w:bookmarkEnd w:id="14"/>
    </w:p>
    <w:p w14:paraId="4CEAE28F" w14:textId="719E9EC0" w:rsidR="008A547F" w:rsidRDefault="008A547F" w:rsidP="008A547F">
      <w:pPr>
        <w:pStyle w:val="WTStep"/>
        <w:rPr>
          <w:lang w:val="nl-NL" w:eastAsia="ko-KR"/>
        </w:rPr>
      </w:pPr>
      <w:r>
        <w:rPr>
          <w:lang w:val="nl-NL" w:eastAsia="ko-KR"/>
        </w:rPr>
        <w:t xml:space="preserve">Klik op icoontje met de </w:t>
      </w:r>
      <w:r w:rsidRPr="008A547F">
        <w:rPr>
          <w:b/>
          <w:bCs/>
          <w:lang w:val="nl-NL" w:eastAsia="ko-KR"/>
        </w:rPr>
        <w:t>groene vlag</w:t>
      </w:r>
      <w:r>
        <w:rPr>
          <w:lang w:val="nl-NL" w:eastAsia="ko-KR"/>
        </w:rPr>
        <w:t xml:space="preserve"> om je programma te starten.</w:t>
      </w:r>
    </w:p>
    <w:p w14:paraId="6D3D1C84" w14:textId="6099C8FB" w:rsidR="008A547F" w:rsidRDefault="008A547F" w:rsidP="008A547F">
      <w:pPr>
        <w:pStyle w:val="WTStepImage"/>
        <w:rPr>
          <w:lang w:val="nl-NL"/>
        </w:rPr>
      </w:pPr>
      <w:r>
        <w:rPr>
          <w:lang w:val="nl-NL"/>
        </w:rPr>
        <w:lastRenderedPageBreak/>
        <w:drawing>
          <wp:inline distT="0" distB="0" distL="0" distR="0" wp14:anchorId="06C026BE" wp14:editId="579D04D0">
            <wp:extent cx="2826672" cy="1896533"/>
            <wp:effectExtent l="0" t="0" r="5715" b="0"/>
            <wp:docPr id="25" name="Picture 2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graphical user interface&#10;&#10;Description automatically generated"/>
                    <pic:cNvPicPr/>
                  </pic:nvPicPr>
                  <pic:blipFill>
                    <a:blip r:embed="rId28"/>
                    <a:stretch>
                      <a:fillRect/>
                    </a:stretch>
                  </pic:blipFill>
                  <pic:spPr>
                    <a:xfrm>
                      <a:off x="0" y="0"/>
                      <a:ext cx="2848521" cy="1911192"/>
                    </a:xfrm>
                    <a:prstGeom prst="rect">
                      <a:avLst/>
                    </a:prstGeom>
                  </pic:spPr>
                </pic:pic>
              </a:graphicData>
            </a:graphic>
          </wp:inline>
        </w:drawing>
      </w:r>
    </w:p>
    <w:p w14:paraId="0C97160C" w14:textId="4920CB27" w:rsidR="008A547F" w:rsidRDefault="008A547F" w:rsidP="008A547F">
      <w:pPr>
        <w:pStyle w:val="WTStep"/>
        <w:rPr>
          <w:lang w:val="nl-NL" w:eastAsia="ko-KR"/>
        </w:rPr>
      </w:pPr>
      <w:r>
        <w:rPr>
          <w:lang w:val="nl-NL" w:eastAsia="ko-KR"/>
        </w:rPr>
        <w:t>Merk op hoe de bal nu rond stuitert door het scherm.</w:t>
      </w:r>
    </w:p>
    <w:p w14:paraId="0A1E6C84" w14:textId="5C175FE4" w:rsidR="008A547F" w:rsidRDefault="008A547F" w:rsidP="008A547F">
      <w:pPr>
        <w:pStyle w:val="WTStep"/>
        <w:rPr>
          <w:lang w:val="nl-NL" w:eastAsia="ko-KR"/>
        </w:rPr>
      </w:pPr>
      <w:r>
        <w:rPr>
          <w:lang w:val="nl-NL" w:eastAsia="ko-KR"/>
        </w:rPr>
        <w:t xml:space="preserve">Klik op het rode </w:t>
      </w:r>
      <w:r w:rsidRPr="008A547F">
        <w:rPr>
          <w:b/>
          <w:bCs/>
          <w:lang w:val="nl-NL" w:eastAsia="ko-KR"/>
        </w:rPr>
        <w:t>stop</w:t>
      </w:r>
      <w:r>
        <w:rPr>
          <w:lang w:val="nl-NL" w:eastAsia="ko-KR"/>
        </w:rPr>
        <w:t xml:space="preserve"> icoontje.</w:t>
      </w:r>
    </w:p>
    <w:p w14:paraId="07C5E5F7" w14:textId="77777777" w:rsidR="00EC50FB" w:rsidRPr="002A3126" w:rsidRDefault="00EC50FB" w:rsidP="00EC50FB">
      <w:pPr>
        <w:rPr>
          <w:lang w:val="nl-NL"/>
        </w:rPr>
      </w:pPr>
      <w:bookmarkStart w:id="15" w:name="_Toc87448281"/>
    </w:p>
    <w:p w14:paraId="07C6A292" w14:textId="50F0C3CF" w:rsidR="006725E4" w:rsidRDefault="006725E4" w:rsidP="006725E4">
      <w:pPr>
        <w:pStyle w:val="WTTitle"/>
        <w:rPr>
          <w:lang w:val="nl-NL"/>
        </w:rPr>
      </w:pPr>
      <w:bookmarkStart w:id="16" w:name="_Toc136539806"/>
      <w:r>
        <w:rPr>
          <w:lang w:val="nl-NL"/>
        </w:rPr>
        <w:lastRenderedPageBreak/>
        <w:t xml:space="preserve">Lab </w:t>
      </w:r>
      <w:r w:rsidR="008B73BF">
        <w:rPr>
          <w:lang w:val="nl-NL"/>
        </w:rPr>
        <w:t>3</w:t>
      </w:r>
      <w:r>
        <w:rPr>
          <w:lang w:val="nl-NL"/>
        </w:rPr>
        <w:t>.</w:t>
      </w:r>
      <w:r w:rsidR="008B73BF">
        <w:rPr>
          <w:lang w:val="nl-NL"/>
        </w:rPr>
        <w:t>2</w:t>
      </w:r>
      <w:r w:rsidR="006F7F86">
        <w:rPr>
          <w:lang w:val="nl-NL"/>
        </w:rPr>
        <w:t>: Breid de spelfunctionaliteiten uit</w:t>
      </w:r>
      <w:bookmarkEnd w:id="15"/>
      <w:bookmarkEnd w:id="16"/>
    </w:p>
    <w:p w14:paraId="07621E4B" w14:textId="1C93A8CD" w:rsidR="006725E4" w:rsidRDefault="006725E4" w:rsidP="006725E4">
      <w:pPr>
        <w:rPr>
          <w:lang w:val="nl-NL" w:eastAsia="ko-KR"/>
        </w:rPr>
      </w:pPr>
      <w:r>
        <w:rPr>
          <w:lang w:val="nl-NL" w:eastAsia="ko-KR"/>
        </w:rPr>
        <w:t>In dit lab ga je functionaliteiten toevoegen</w:t>
      </w:r>
      <w:r w:rsidR="006F7F86">
        <w:rPr>
          <w:lang w:val="nl-NL" w:eastAsia="ko-KR"/>
        </w:rPr>
        <w:t xml:space="preserve"> om een score bij te houden en de </w:t>
      </w:r>
      <w:proofErr w:type="spellStart"/>
      <w:r w:rsidR="006F7F86">
        <w:rPr>
          <w:lang w:val="nl-NL" w:eastAsia="ko-KR"/>
        </w:rPr>
        <w:t>rondstuiterende</w:t>
      </w:r>
      <w:proofErr w:type="spellEnd"/>
      <w:r w:rsidR="006F7F86">
        <w:rPr>
          <w:lang w:val="nl-NL" w:eastAsia="ko-KR"/>
        </w:rPr>
        <w:t xml:space="preserve"> bal kunt vangen met de muis. Hiervoor ga je twee nieuwe </w:t>
      </w:r>
      <w:proofErr w:type="spellStart"/>
      <w:r w:rsidR="006F7F86">
        <w:rPr>
          <w:lang w:val="nl-NL" w:eastAsia="ko-KR"/>
        </w:rPr>
        <w:t>sprites</w:t>
      </w:r>
      <w:proofErr w:type="spellEnd"/>
      <w:r w:rsidR="006F7F86">
        <w:rPr>
          <w:lang w:val="nl-NL" w:eastAsia="ko-KR"/>
        </w:rPr>
        <w:t xml:space="preserve"> maken en code blokken toevoegen aan die </w:t>
      </w:r>
      <w:proofErr w:type="spellStart"/>
      <w:r w:rsidR="006F7F86">
        <w:rPr>
          <w:lang w:val="nl-NL" w:eastAsia="ko-KR"/>
        </w:rPr>
        <w:t>sprites</w:t>
      </w:r>
      <w:proofErr w:type="spellEnd"/>
      <w:r w:rsidR="006F7F86">
        <w:rPr>
          <w:lang w:val="nl-NL" w:eastAsia="ko-KR"/>
        </w:rPr>
        <w:t xml:space="preserve">. Ook ga je nieuwe code blokken toevoegen aan de bal </w:t>
      </w:r>
      <w:proofErr w:type="spellStart"/>
      <w:r w:rsidR="006F7F86">
        <w:rPr>
          <w:lang w:val="nl-NL" w:eastAsia="ko-KR"/>
        </w:rPr>
        <w:t>sprite</w:t>
      </w:r>
      <w:proofErr w:type="spellEnd"/>
      <w:r w:rsidR="006F7F86">
        <w:rPr>
          <w:lang w:val="nl-NL" w:eastAsia="ko-KR"/>
        </w:rPr>
        <w:t>.</w:t>
      </w:r>
    </w:p>
    <w:p w14:paraId="21472076" w14:textId="77777777" w:rsidR="006F7F86" w:rsidRDefault="006F7F86" w:rsidP="006725E4">
      <w:pPr>
        <w:rPr>
          <w:lang w:val="nl-NL" w:eastAsia="ko-KR"/>
        </w:rPr>
      </w:pPr>
    </w:p>
    <w:tbl>
      <w:tblPr>
        <w:tblStyle w:val="Tabelraster"/>
        <w:tblW w:w="0" w:type="auto"/>
        <w:tblLook w:val="04A0" w:firstRow="1" w:lastRow="0" w:firstColumn="1" w:lastColumn="0" w:noHBand="0" w:noVBand="1"/>
      </w:tblPr>
      <w:tblGrid>
        <w:gridCol w:w="9736"/>
      </w:tblGrid>
      <w:tr w:rsidR="008B73BF" w14:paraId="1BBFA589" w14:textId="77777777" w:rsidTr="008B73BF">
        <w:tc>
          <w:tcPr>
            <w:tcW w:w="9736" w:type="dxa"/>
          </w:tcPr>
          <w:p w14:paraId="0B9A66C5" w14:textId="77777777" w:rsidR="008B73BF" w:rsidRDefault="008B73BF" w:rsidP="008B73BF">
            <w:pPr>
              <w:numPr>
                <w:ilvl w:val="0"/>
                <w:numId w:val="0"/>
              </w:numPr>
              <w:rPr>
                <w:lang w:val="nl-NL"/>
              </w:rPr>
            </w:pPr>
            <w:r w:rsidRPr="002A3126">
              <w:rPr>
                <w:lang w:val="nl-NL"/>
              </w:rPr>
              <w:t xml:space="preserve">De regels van het spel zijn simpel: een bal stuitert rond, en jij </w:t>
            </w:r>
            <w:r>
              <w:rPr>
                <w:lang w:val="nl-NL"/>
              </w:rPr>
              <w:t xml:space="preserve">moet </w:t>
            </w:r>
            <w:proofErr w:type="gramStart"/>
            <w:r w:rsidRPr="002A3126">
              <w:rPr>
                <w:lang w:val="nl-NL"/>
              </w:rPr>
              <w:t>er</w:t>
            </w:r>
            <w:r>
              <w:rPr>
                <w:lang w:val="nl-NL"/>
              </w:rPr>
              <w:t xml:space="preserve"> </w:t>
            </w:r>
            <w:r w:rsidRPr="002A3126">
              <w:rPr>
                <w:lang w:val="nl-NL"/>
              </w:rPr>
              <w:t>voor</w:t>
            </w:r>
            <w:proofErr w:type="gramEnd"/>
            <w:r w:rsidRPr="002A3126">
              <w:rPr>
                <w:lang w:val="nl-NL"/>
              </w:rPr>
              <w:t xml:space="preserve"> zorgen dat de bal niet de grond raakt door </w:t>
            </w:r>
            <w:proofErr w:type="spellStart"/>
            <w:r>
              <w:rPr>
                <w:lang w:val="nl-NL"/>
              </w:rPr>
              <w:t>debal</w:t>
            </w:r>
            <w:proofErr w:type="spellEnd"/>
            <w:r w:rsidRPr="002A3126">
              <w:rPr>
                <w:lang w:val="nl-NL"/>
              </w:rPr>
              <w:t xml:space="preserve"> op te vangen. Elke keer als je de bal opvangt, krijg je er een punt bij. Als de bal </w:t>
            </w:r>
            <w:r>
              <w:rPr>
                <w:lang w:val="nl-NL"/>
              </w:rPr>
              <w:t xml:space="preserve">toch </w:t>
            </w:r>
            <w:r w:rsidRPr="002A3126">
              <w:rPr>
                <w:lang w:val="nl-NL"/>
              </w:rPr>
              <w:t xml:space="preserve">de grond raakt, raak je je punten kwijt. Je kunt de bal opvangen met een groene balk, die je bestuurt met de muis. </w:t>
            </w:r>
          </w:p>
          <w:p w14:paraId="3D655AF9" w14:textId="77777777" w:rsidR="008B73BF" w:rsidRDefault="008B73BF" w:rsidP="008B73BF">
            <w:pPr>
              <w:numPr>
                <w:ilvl w:val="0"/>
                <w:numId w:val="0"/>
              </w:numPr>
              <w:rPr>
                <w:lang w:val="nl-NL"/>
              </w:rPr>
            </w:pPr>
          </w:p>
          <w:p w14:paraId="4DE31594" w14:textId="519B63B3" w:rsidR="008B73BF" w:rsidRDefault="008B73BF" w:rsidP="008B73BF">
            <w:pPr>
              <w:numPr>
                <w:ilvl w:val="0"/>
                <w:numId w:val="0"/>
              </w:numPr>
              <w:rPr>
                <w:lang w:val="nl-NL" w:eastAsia="ko-KR"/>
              </w:rPr>
            </w:pPr>
            <w:r>
              <w:rPr>
                <w:noProof/>
                <w:lang w:val="nl-NL"/>
              </w:rPr>
              <w:drawing>
                <wp:inline distT="0" distB="0" distL="0" distR="0" wp14:anchorId="1D2B7A6E" wp14:editId="28048CD4">
                  <wp:extent cx="4199467" cy="3506593"/>
                  <wp:effectExtent l="0" t="0" r="4445" b="0"/>
                  <wp:docPr id="2028201988" name="Afbeelding 202820198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diagram&#10;&#10;Description automatically generated"/>
                          <pic:cNvPicPr/>
                        </pic:nvPicPr>
                        <pic:blipFill>
                          <a:blip r:embed="rId29"/>
                          <a:stretch>
                            <a:fillRect/>
                          </a:stretch>
                        </pic:blipFill>
                        <pic:spPr>
                          <a:xfrm>
                            <a:off x="0" y="0"/>
                            <a:ext cx="4222954" cy="3526205"/>
                          </a:xfrm>
                          <a:prstGeom prst="rect">
                            <a:avLst/>
                          </a:prstGeom>
                        </pic:spPr>
                      </pic:pic>
                    </a:graphicData>
                  </a:graphic>
                </wp:inline>
              </w:drawing>
            </w:r>
          </w:p>
        </w:tc>
      </w:tr>
    </w:tbl>
    <w:p w14:paraId="232D30E7" w14:textId="77777777" w:rsidR="008B73BF" w:rsidRDefault="008B73BF" w:rsidP="006725E4">
      <w:pPr>
        <w:rPr>
          <w:lang w:val="nl-NL" w:eastAsia="ko-KR"/>
        </w:rPr>
      </w:pPr>
    </w:p>
    <w:p w14:paraId="04FB59AD" w14:textId="77777777" w:rsidR="008B73BF" w:rsidRPr="006725E4" w:rsidRDefault="008B73BF" w:rsidP="006725E4">
      <w:pPr>
        <w:rPr>
          <w:lang w:val="nl-NL" w:eastAsia="ko-KR"/>
        </w:rPr>
      </w:pPr>
    </w:p>
    <w:p w14:paraId="35B80EB8" w14:textId="35F57997" w:rsidR="008A547F" w:rsidRDefault="008A547F" w:rsidP="008A547F">
      <w:pPr>
        <w:pStyle w:val="WTstepsheading"/>
      </w:pPr>
      <w:bookmarkStart w:id="17" w:name="_Toc136539807"/>
      <w:r>
        <w:t>Voeg een lijn-</w:t>
      </w:r>
      <w:proofErr w:type="spellStart"/>
      <w:r>
        <w:t>sprite</w:t>
      </w:r>
      <w:proofErr w:type="spellEnd"/>
      <w:r>
        <w:t xml:space="preserve"> toe</w:t>
      </w:r>
      <w:bookmarkEnd w:id="17"/>
    </w:p>
    <w:p w14:paraId="25467924" w14:textId="46E1F29E" w:rsidR="008A547F" w:rsidRPr="006725E4" w:rsidRDefault="008A547F" w:rsidP="006725E4">
      <w:pPr>
        <w:pStyle w:val="WTStep"/>
        <w:numPr>
          <w:ilvl w:val="0"/>
          <w:numId w:val="39"/>
        </w:numPr>
        <w:rPr>
          <w:lang w:val="nl-NL" w:eastAsia="ko-KR"/>
        </w:rPr>
      </w:pPr>
      <w:r w:rsidRPr="006725E4">
        <w:rPr>
          <w:lang w:val="nl-NL" w:eastAsia="ko-KR"/>
        </w:rPr>
        <w:t xml:space="preserve">Klik op het “katten” icoontje </w:t>
      </w:r>
      <w:r w:rsidR="00392B05" w:rsidRPr="006725E4">
        <w:rPr>
          <w:lang w:val="nl-NL" w:eastAsia="ko-KR"/>
        </w:rPr>
        <w:t xml:space="preserve">in het </w:t>
      </w:r>
      <w:proofErr w:type="spellStart"/>
      <w:r w:rsidR="00392B05" w:rsidRPr="006725E4">
        <w:rPr>
          <w:lang w:val="nl-NL" w:eastAsia="ko-KR"/>
        </w:rPr>
        <w:t>sprite</w:t>
      </w:r>
      <w:proofErr w:type="spellEnd"/>
      <w:r w:rsidR="00392B05" w:rsidRPr="006725E4">
        <w:rPr>
          <w:lang w:val="nl-NL" w:eastAsia="ko-KR"/>
        </w:rPr>
        <w:t xml:space="preserve"> venster</w:t>
      </w:r>
      <w:r w:rsidR="0055488E" w:rsidRPr="006725E4">
        <w:rPr>
          <w:lang w:val="nl-NL" w:eastAsia="ko-KR"/>
        </w:rPr>
        <w:t>.</w:t>
      </w:r>
    </w:p>
    <w:p w14:paraId="156DD8C5" w14:textId="32FAFADE" w:rsidR="0055488E" w:rsidRDefault="0055488E" w:rsidP="008A547F">
      <w:pPr>
        <w:pStyle w:val="WTStep"/>
        <w:rPr>
          <w:lang w:val="nl-NL" w:eastAsia="ko-KR"/>
        </w:rPr>
      </w:pPr>
      <w:r>
        <w:rPr>
          <w:lang w:val="nl-NL" w:eastAsia="ko-KR"/>
        </w:rPr>
        <w:t xml:space="preserve">In het zoekvenster, type </w:t>
      </w:r>
      <w:r w:rsidRPr="0055488E">
        <w:rPr>
          <w:b/>
          <w:bCs/>
          <w:lang w:val="nl-NL" w:eastAsia="ko-KR"/>
        </w:rPr>
        <w:t>line</w:t>
      </w:r>
      <w:r>
        <w:rPr>
          <w:lang w:val="nl-NL" w:eastAsia="ko-KR"/>
        </w:rPr>
        <w:t>.</w:t>
      </w:r>
    </w:p>
    <w:p w14:paraId="6176E206" w14:textId="151EF82D" w:rsidR="0055488E" w:rsidRDefault="0055488E" w:rsidP="008A547F">
      <w:pPr>
        <w:pStyle w:val="WTStep"/>
        <w:rPr>
          <w:lang w:val="nl-NL" w:eastAsia="ko-KR"/>
        </w:rPr>
      </w:pPr>
      <w:r>
        <w:rPr>
          <w:lang w:val="nl-NL" w:eastAsia="ko-KR"/>
        </w:rPr>
        <w:t xml:space="preserve">Klik op het symbool met de rode lijn, genaamd </w:t>
      </w:r>
      <w:r w:rsidRPr="0055488E">
        <w:rPr>
          <w:b/>
          <w:bCs/>
          <w:lang w:val="nl-NL" w:eastAsia="ko-KR"/>
        </w:rPr>
        <w:t>Line</w:t>
      </w:r>
      <w:r>
        <w:rPr>
          <w:lang w:val="nl-NL" w:eastAsia="ko-KR"/>
        </w:rPr>
        <w:t>.</w:t>
      </w:r>
    </w:p>
    <w:p w14:paraId="6023A180" w14:textId="04359191" w:rsidR="0055488E" w:rsidRDefault="0055488E" w:rsidP="0055488E">
      <w:pPr>
        <w:pStyle w:val="WTStepImage"/>
        <w:rPr>
          <w:lang w:val="nl-NL"/>
        </w:rPr>
      </w:pPr>
      <w:r w:rsidRPr="0055488E">
        <w:lastRenderedPageBreak/>
        <w:drawing>
          <wp:inline distT="0" distB="0" distL="0" distR="0" wp14:anchorId="161E17C8" wp14:editId="76EDBA28">
            <wp:extent cx="2116667" cy="1238161"/>
            <wp:effectExtent l="0" t="0" r="4445"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0"/>
                    <a:stretch>
                      <a:fillRect/>
                    </a:stretch>
                  </pic:blipFill>
                  <pic:spPr>
                    <a:xfrm>
                      <a:off x="0" y="0"/>
                      <a:ext cx="2140161" cy="1251904"/>
                    </a:xfrm>
                    <a:prstGeom prst="rect">
                      <a:avLst/>
                    </a:prstGeom>
                  </pic:spPr>
                </pic:pic>
              </a:graphicData>
            </a:graphic>
          </wp:inline>
        </w:drawing>
      </w:r>
    </w:p>
    <w:p w14:paraId="47E70893" w14:textId="1DEF21FE" w:rsidR="0055488E" w:rsidRDefault="0055488E" w:rsidP="008A547F">
      <w:pPr>
        <w:pStyle w:val="WTStep"/>
        <w:rPr>
          <w:lang w:val="nl-NL" w:eastAsia="ko-KR"/>
        </w:rPr>
      </w:pPr>
      <w:r>
        <w:rPr>
          <w:lang w:val="nl-NL" w:eastAsia="ko-KR"/>
        </w:rPr>
        <w:t>De rode lijn verschijnt nu in het speelveld.</w:t>
      </w:r>
    </w:p>
    <w:p w14:paraId="79F7CBFC" w14:textId="25368F57" w:rsidR="0055488E" w:rsidRDefault="0055488E" w:rsidP="008A547F">
      <w:pPr>
        <w:pStyle w:val="WTStep"/>
        <w:rPr>
          <w:lang w:val="nl-NL" w:eastAsia="ko-KR"/>
        </w:rPr>
      </w:pPr>
      <w:r>
        <w:rPr>
          <w:lang w:val="nl-NL" w:eastAsia="ko-KR"/>
        </w:rPr>
        <w:t>Sleep de lijn naar beneden, tegen de onderkant van het speelveld aan.</w:t>
      </w:r>
    </w:p>
    <w:p w14:paraId="3925B5A0" w14:textId="56904E6D" w:rsidR="0055488E" w:rsidRDefault="0055488E" w:rsidP="0055488E">
      <w:pPr>
        <w:pStyle w:val="WTStepImage"/>
        <w:rPr>
          <w:lang w:val="nl-NL"/>
        </w:rPr>
      </w:pPr>
      <w:r w:rsidRPr="0055488E">
        <w:drawing>
          <wp:inline distT="0" distB="0" distL="0" distR="0" wp14:anchorId="51AB2590" wp14:editId="31564B37">
            <wp:extent cx="2479025" cy="1896533"/>
            <wp:effectExtent l="0" t="0" r="0" b="0"/>
            <wp:docPr id="31" name="Picture 3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diagram&#10;&#10;Description automatically generated"/>
                    <pic:cNvPicPr/>
                  </pic:nvPicPr>
                  <pic:blipFill>
                    <a:blip r:embed="rId31"/>
                    <a:stretch>
                      <a:fillRect/>
                    </a:stretch>
                  </pic:blipFill>
                  <pic:spPr>
                    <a:xfrm>
                      <a:off x="0" y="0"/>
                      <a:ext cx="2516318" cy="1925064"/>
                    </a:xfrm>
                    <a:prstGeom prst="rect">
                      <a:avLst/>
                    </a:prstGeom>
                  </pic:spPr>
                </pic:pic>
              </a:graphicData>
            </a:graphic>
          </wp:inline>
        </w:drawing>
      </w:r>
    </w:p>
    <w:p w14:paraId="791D9671" w14:textId="6D72100C" w:rsidR="0055488E" w:rsidRDefault="0055488E" w:rsidP="0055488E">
      <w:pPr>
        <w:pStyle w:val="WTstepsheading"/>
      </w:pPr>
      <w:bookmarkStart w:id="18" w:name="_Toc136539808"/>
      <w:r>
        <w:t>Voeg nog een lijn-</w:t>
      </w:r>
      <w:proofErr w:type="spellStart"/>
      <w:r>
        <w:t>sprite</w:t>
      </w:r>
      <w:proofErr w:type="spellEnd"/>
      <w:r>
        <w:t xml:space="preserve"> toe</w:t>
      </w:r>
      <w:bookmarkEnd w:id="18"/>
    </w:p>
    <w:p w14:paraId="7CFCB5D9" w14:textId="4046A356" w:rsidR="0055488E" w:rsidRPr="0055488E" w:rsidRDefault="0055488E" w:rsidP="0055488E">
      <w:pPr>
        <w:pStyle w:val="WTStep"/>
        <w:rPr>
          <w:lang w:val="nl-NL" w:eastAsia="ko-KR"/>
        </w:rPr>
      </w:pPr>
      <w:r w:rsidRPr="0055488E">
        <w:rPr>
          <w:lang w:val="nl-NL" w:eastAsia="ko-KR"/>
        </w:rPr>
        <w:t xml:space="preserve">Klik op het “katten” icoontje </w:t>
      </w:r>
      <w:r w:rsidR="00392B05">
        <w:rPr>
          <w:lang w:val="nl-NL" w:eastAsia="ko-KR"/>
        </w:rPr>
        <w:t xml:space="preserve">in het </w:t>
      </w:r>
      <w:proofErr w:type="spellStart"/>
      <w:r w:rsidR="00392B05">
        <w:rPr>
          <w:lang w:val="nl-NL" w:eastAsia="ko-KR"/>
        </w:rPr>
        <w:t>sprite</w:t>
      </w:r>
      <w:proofErr w:type="spellEnd"/>
      <w:r w:rsidR="00392B05">
        <w:rPr>
          <w:lang w:val="nl-NL" w:eastAsia="ko-KR"/>
        </w:rPr>
        <w:t xml:space="preserve"> venster</w:t>
      </w:r>
      <w:r w:rsidRPr="0055488E">
        <w:rPr>
          <w:lang w:val="nl-NL" w:eastAsia="ko-KR"/>
        </w:rPr>
        <w:t>.</w:t>
      </w:r>
    </w:p>
    <w:p w14:paraId="4515669C" w14:textId="62E2FCF4" w:rsidR="0055488E" w:rsidRDefault="0055488E" w:rsidP="0055488E">
      <w:pPr>
        <w:pStyle w:val="WTStep"/>
        <w:rPr>
          <w:lang w:val="nl-NL" w:eastAsia="ko-KR"/>
        </w:rPr>
      </w:pPr>
      <w:r>
        <w:rPr>
          <w:lang w:val="nl-NL" w:eastAsia="ko-KR"/>
        </w:rPr>
        <w:t xml:space="preserve">In het zoekvenster, type </w:t>
      </w:r>
      <w:proofErr w:type="spellStart"/>
      <w:r>
        <w:rPr>
          <w:b/>
          <w:bCs/>
          <w:lang w:val="nl-NL" w:eastAsia="ko-KR"/>
        </w:rPr>
        <w:t>paddle</w:t>
      </w:r>
      <w:proofErr w:type="spellEnd"/>
      <w:r>
        <w:rPr>
          <w:lang w:val="nl-NL" w:eastAsia="ko-KR"/>
        </w:rPr>
        <w:t>.</w:t>
      </w:r>
    </w:p>
    <w:p w14:paraId="4BDE857C" w14:textId="758303DB" w:rsidR="0055488E" w:rsidRDefault="0055488E" w:rsidP="008A547F">
      <w:pPr>
        <w:pStyle w:val="WTStep"/>
        <w:rPr>
          <w:lang w:val="nl-NL" w:eastAsia="ko-KR"/>
        </w:rPr>
      </w:pPr>
      <w:r>
        <w:rPr>
          <w:lang w:val="nl-NL" w:eastAsia="ko-KR"/>
        </w:rPr>
        <w:t xml:space="preserve">Klik op het symbool met de groene </w:t>
      </w:r>
      <w:proofErr w:type="spellStart"/>
      <w:r>
        <w:rPr>
          <w:lang w:val="nl-NL" w:eastAsia="ko-KR"/>
        </w:rPr>
        <w:t>paddle</w:t>
      </w:r>
      <w:proofErr w:type="spellEnd"/>
      <w:r>
        <w:rPr>
          <w:lang w:val="nl-NL" w:eastAsia="ko-KR"/>
        </w:rPr>
        <w:t>.</w:t>
      </w:r>
    </w:p>
    <w:p w14:paraId="3E37E6AA" w14:textId="715373D3" w:rsidR="0055488E" w:rsidRDefault="0055488E" w:rsidP="0055488E">
      <w:pPr>
        <w:pStyle w:val="WTStepImage"/>
        <w:rPr>
          <w:lang w:val="nl-NL"/>
        </w:rPr>
      </w:pPr>
      <w:r>
        <w:rPr>
          <w:lang w:val="nl-NL"/>
        </w:rPr>
        <w:drawing>
          <wp:inline distT="0" distB="0" distL="0" distR="0" wp14:anchorId="5AC0F7BC" wp14:editId="517C92E2">
            <wp:extent cx="2142067" cy="1367662"/>
            <wp:effectExtent l="0" t="0" r="4445" b="4445"/>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32"/>
                    <a:stretch>
                      <a:fillRect/>
                    </a:stretch>
                  </pic:blipFill>
                  <pic:spPr>
                    <a:xfrm>
                      <a:off x="0" y="0"/>
                      <a:ext cx="2169626" cy="1385258"/>
                    </a:xfrm>
                    <a:prstGeom prst="rect">
                      <a:avLst/>
                    </a:prstGeom>
                  </pic:spPr>
                </pic:pic>
              </a:graphicData>
            </a:graphic>
          </wp:inline>
        </w:drawing>
      </w:r>
    </w:p>
    <w:p w14:paraId="298F585F" w14:textId="641E488B" w:rsidR="0055488E" w:rsidRDefault="00FD6802" w:rsidP="008A547F">
      <w:pPr>
        <w:pStyle w:val="WTStep"/>
        <w:rPr>
          <w:lang w:val="nl-NL" w:eastAsia="ko-KR"/>
        </w:rPr>
      </w:pPr>
      <w:r>
        <w:rPr>
          <w:lang w:val="nl-NL" w:eastAsia="ko-KR"/>
        </w:rPr>
        <w:t xml:space="preserve">Sleep de groene </w:t>
      </w:r>
      <w:proofErr w:type="spellStart"/>
      <w:r>
        <w:rPr>
          <w:lang w:val="nl-NL" w:eastAsia="ko-KR"/>
        </w:rPr>
        <w:t>paddle</w:t>
      </w:r>
      <w:proofErr w:type="spellEnd"/>
      <w:r>
        <w:rPr>
          <w:lang w:val="nl-NL" w:eastAsia="ko-KR"/>
        </w:rPr>
        <w:t xml:space="preserve"> naar beneden, tot net boven de rode lijn. Zorg ervoor dat de rode lijn niet bedekt wordt door de </w:t>
      </w:r>
      <w:proofErr w:type="spellStart"/>
      <w:r>
        <w:rPr>
          <w:lang w:val="nl-NL" w:eastAsia="ko-KR"/>
        </w:rPr>
        <w:t>paddle</w:t>
      </w:r>
      <w:proofErr w:type="spellEnd"/>
      <w:r>
        <w:rPr>
          <w:lang w:val="nl-NL" w:eastAsia="ko-KR"/>
        </w:rPr>
        <w:t>.</w:t>
      </w:r>
    </w:p>
    <w:p w14:paraId="35AE75FF" w14:textId="2A8E4A21" w:rsidR="00FD6802" w:rsidRDefault="00FD6802" w:rsidP="00FD6802">
      <w:pPr>
        <w:pStyle w:val="WTStepImage"/>
        <w:rPr>
          <w:lang w:val="nl-NL"/>
        </w:rPr>
      </w:pPr>
      <w:r>
        <w:rPr>
          <w:lang w:val="nl-NL"/>
        </w:rPr>
        <w:lastRenderedPageBreak/>
        <w:drawing>
          <wp:inline distT="0" distB="0" distL="0" distR="0" wp14:anchorId="0A8DB449" wp14:editId="72971F07">
            <wp:extent cx="2980267" cy="2265627"/>
            <wp:effectExtent l="0" t="0" r="4445" b="0"/>
            <wp:docPr id="36" name="Picture 3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shape&#10;&#10;Description automatically generated"/>
                    <pic:cNvPicPr/>
                  </pic:nvPicPr>
                  <pic:blipFill>
                    <a:blip r:embed="rId33"/>
                    <a:stretch>
                      <a:fillRect/>
                    </a:stretch>
                  </pic:blipFill>
                  <pic:spPr>
                    <a:xfrm>
                      <a:off x="0" y="0"/>
                      <a:ext cx="2985873" cy="2269889"/>
                    </a:xfrm>
                    <a:prstGeom prst="rect">
                      <a:avLst/>
                    </a:prstGeom>
                  </pic:spPr>
                </pic:pic>
              </a:graphicData>
            </a:graphic>
          </wp:inline>
        </w:drawing>
      </w:r>
    </w:p>
    <w:p w14:paraId="5FEAE44A" w14:textId="0094E437" w:rsidR="00053424" w:rsidRDefault="00053424" w:rsidP="0063090D">
      <w:pPr>
        <w:pStyle w:val="WTstepsheading"/>
      </w:pPr>
      <w:bookmarkStart w:id="19" w:name="_Toc136539809"/>
      <w:r>
        <w:t>Voeg een variabele toe om de score bij te houden</w:t>
      </w:r>
      <w:bookmarkEnd w:id="19"/>
    </w:p>
    <w:p w14:paraId="6B03CAD9" w14:textId="5E898E81" w:rsidR="00053424" w:rsidRDefault="00567DDA" w:rsidP="00053424">
      <w:pPr>
        <w:pStyle w:val="WTStep"/>
        <w:rPr>
          <w:lang w:val="nl-NL" w:eastAsia="ko-KR"/>
        </w:rPr>
      </w:pPr>
      <w:r>
        <w:rPr>
          <w:lang w:val="nl-NL" w:eastAsia="ko-KR"/>
        </w:rPr>
        <w:t xml:space="preserve">Selecteer de code categorie </w:t>
      </w:r>
      <w:r w:rsidRPr="00567DDA">
        <w:rPr>
          <w:b/>
          <w:bCs/>
          <w:lang w:val="nl-NL" w:eastAsia="ko-KR"/>
        </w:rPr>
        <w:t>Variabelen</w:t>
      </w:r>
      <w:r>
        <w:rPr>
          <w:lang w:val="nl-NL" w:eastAsia="ko-KR"/>
        </w:rPr>
        <w:t>.</w:t>
      </w:r>
    </w:p>
    <w:p w14:paraId="0CBC326C" w14:textId="3832841A" w:rsidR="00567DDA" w:rsidRDefault="00567DDA" w:rsidP="00053424">
      <w:pPr>
        <w:pStyle w:val="WTStep"/>
        <w:rPr>
          <w:lang w:val="nl-NL" w:eastAsia="ko-KR"/>
        </w:rPr>
      </w:pPr>
      <w:r>
        <w:rPr>
          <w:lang w:val="nl-NL" w:eastAsia="ko-KR"/>
        </w:rPr>
        <w:t xml:space="preserve">Klik op </w:t>
      </w:r>
      <w:r w:rsidRPr="00567DDA">
        <w:rPr>
          <w:b/>
          <w:bCs/>
          <w:lang w:val="nl-NL" w:eastAsia="ko-KR"/>
        </w:rPr>
        <w:t>Maak een variabele</w:t>
      </w:r>
      <w:r>
        <w:rPr>
          <w:lang w:val="nl-NL" w:eastAsia="ko-KR"/>
        </w:rPr>
        <w:t>.</w:t>
      </w:r>
    </w:p>
    <w:p w14:paraId="05029C49" w14:textId="0EC48D31" w:rsidR="00567DDA" w:rsidRDefault="00567DDA" w:rsidP="00053424">
      <w:pPr>
        <w:pStyle w:val="WTStep"/>
        <w:rPr>
          <w:lang w:val="nl-NL" w:eastAsia="ko-KR"/>
        </w:rPr>
      </w:pPr>
      <w:r>
        <w:rPr>
          <w:lang w:val="nl-NL" w:eastAsia="ko-KR"/>
        </w:rPr>
        <w:t xml:space="preserve">Geef de nieuwe variabele de naam </w:t>
      </w:r>
      <w:r w:rsidRPr="00567DDA">
        <w:rPr>
          <w:b/>
          <w:bCs/>
          <w:lang w:val="nl-NL" w:eastAsia="ko-KR"/>
        </w:rPr>
        <w:t>score</w:t>
      </w:r>
      <w:r>
        <w:rPr>
          <w:lang w:val="nl-NL" w:eastAsia="ko-KR"/>
        </w:rPr>
        <w:t xml:space="preserve"> en klik op </w:t>
      </w:r>
      <w:r w:rsidRPr="00567DDA">
        <w:rPr>
          <w:b/>
          <w:bCs/>
          <w:lang w:val="nl-NL" w:eastAsia="ko-KR"/>
        </w:rPr>
        <w:t>OK</w:t>
      </w:r>
      <w:r>
        <w:rPr>
          <w:lang w:val="nl-NL" w:eastAsia="ko-KR"/>
        </w:rPr>
        <w:t>.</w:t>
      </w:r>
    </w:p>
    <w:p w14:paraId="25693E6F" w14:textId="331E3852" w:rsidR="00567DDA" w:rsidRDefault="00567DDA" w:rsidP="00567DDA">
      <w:pPr>
        <w:pStyle w:val="WTStepImage"/>
        <w:rPr>
          <w:lang w:val="nl-NL"/>
        </w:rPr>
      </w:pPr>
      <w:r>
        <w:rPr>
          <w:lang w:val="nl-NL"/>
        </w:rPr>
        <w:drawing>
          <wp:inline distT="0" distB="0" distL="0" distR="0" wp14:anchorId="2E0DEC09" wp14:editId="19858A7A">
            <wp:extent cx="1913467" cy="1640823"/>
            <wp:effectExtent l="0" t="0" r="4445"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34"/>
                    <a:stretch>
                      <a:fillRect/>
                    </a:stretch>
                  </pic:blipFill>
                  <pic:spPr>
                    <a:xfrm>
                      <a:off x="0" y="0"/>
                      <a:ext cx="1919629" cy="1646107"/>
                    </a:xfrm>
                    <a:prstGeom prst="rect">
                      <a:avLst/>
                    </a:prstGeom>
                  </pic:spPr>
                </pic:pic>
              </a:graphicData>
            </a:graphic>
          </wp:inline>
        </w:drawing>
      </w:r>
    </w:p>
    <w:p w14:paraId="29637F00" w14:textId="00FED83B" w:rsidR="00567DDA" w:rsidRPr="00567DDA" w:rsidRDefault="00567DDA" w:rsidP="00567DDA">
      <w:pPr>
        <w:pStyle w:val="WTStep"/>
        <w:rPr>
          <w:lang w:val="nl-NL" w:eastAsia="ko-KR"/>
        </w:rPr>
      </w:pPr>
      <w:r>
        <w:rPr>
          <w:lang w:val="nl-NL" w:eastAsia="ko-KR"/>
        </w:rPr>
        <w:t>Merk op dat de variabele in het speelveld wordt getoond.</w:t>
      </w:r>
    </w:p>
    <w:p w14:paraId="2FBE8DC2" w14:textId="56620C5D" w:rsidR="00FD6802" w:rsidRDefault="0063090D" w:rsidP="0063090D">
      <w:pPr>
        <w:pStyle w:val="WTstepsheading"/>
      </w:pPr>
      <w:bookmarkStart w:id="20" w:name="_Toc136539810"/>
      <w:r>
        <w:t>Voeg codeblokken toe aan de rode lijn</w:t>
      </w:r>
      <w:r w:rsidR="00B854FF">
        <w:t xml:space="preserve"> </w:t>
      </w:r>
      <w:proofErr w:type="spellStart"/>
      <w:r w:rsidR="00B854FF">
        <w:t>sprite</w:t>
      </w:r>
      <w:proofErr w:type="spellEnd"/>
      <w:r w:rsidR="005F5247">
        <w:t xml:space="preserve"> om de score te laten resetten</w:t>
      </w:r>
      <w:bookmarkEnd w:id="20"/>
    </w:p>
    <w:p w14:paraId="7025EE23" w14:textId="17E8F258" w:rsidR="0063090D" w:rsidRDefault="0063090D" w:rsidP="00FD6802">
      <w:pPr>
        <w:pStyle w:val="WTStep"/>
        <w:rPr>
          <w:lang w:val="nl-NL" w:eastAsia="ko-KR"/>
        </w:rPr>
      </w:pPr>
      <w:r>
        <w:rPr>
          <w:lang w:val="nl-NL" w:eastAsia="ko-KR"/>
        </w:rPr>
        <w:t xml:space="preserve">Klik op de </w:t>
      </w:r>
      <w:proofErr w:type="spellStart"/>
      <w:r>
        <w:rPr>
          <w:lang w:val="nl-NL" w:eastAsia="ko-KR"/>
        </w:rPr>
        <w:t>sprite</w:t>
      </w:r>
      <w:proofErr w:type="spellEnd"/>
      <w:r>
        <w:rPr>
          <w:lang w:val="nl-NL" w:eastAsia="ko-KR"/>
        </w:rPr>
        <w:t xml:space="preserve"> </w:t>
      </w:r>
      <w:r w:rsidRPr="00392B05">
        <w:rPr>
          <w:b/>
          <w:bCs/>
          <w:lang w:val="nl-NL" w:eastAsia="ko-KR"/>
        </w:rPr>
        <w:t>Line</w:t>
      </w:r>
      <w:r>
        <w:rPr>
          <w:lang w:val="nl-NL" w:eastAsia="ko-KR"/>
        </w:rPr>
        <w:t xml:space="preserve"> in het</w:t>
      </w:r>
      <w:r w:rsidR="00392B05">
        <w:rPr>
          <w:lang w:val="nl-NL" w:eastAsia="ko-KR"/>
        </w:rPr>
        <w:t xml:space="preserve"> </w:t>
      </w:r>
      <w:proofErr w:type="spellStart"/>
      <w:r w:rsidR="00392B05">
        <w:rPr>
          <w:lang w:val="nl-NL" w:eastAsia="ko-KR"/>
        </w:rPr>
        <w:t>sprite</w:t>
      </w:r>
      <w:proofErr w:type="spellEnd"/>
      <w:r w:rsidR="00392B05">
        <w:rPr>
          <w:lang w:val="nl-NL" w:eastAsia="ko-KR"/>
        </w:rPr>
        <w:t xml:space="preserve"> venster.</w:t>
      </w:r>
    </w:p>
    <w:p w14:paraId="2AFBCB06" w14:textId="3E4D2EFF" w:rsidR="00392B05" w:rsidRDefault="00392B05" w:rsidP="00392B05">
      <w:pPr>
        <w:pStyle w:val="WTStepImage"/>
        <w:rPr>
          <w:lang w:val="nl-NL"/>
        </w:rPr>
      </w:pPr>
      <w:r>
        <w:rPr>
          <w:lang w:val="nl-NL"/>
        </w:rPr>
        <w:drawing>
          <wp:inline distT="0" distB="0" distL="0" distR="0" wp14:anchorId="3210C714" wp14:editId="080D290B">
            <wp:extent cx="2909080" cy="2226733"/>
            <wp:effectExtent l="0" t="0" r="0" b="0"/>
            <wp:docPr id="41" name="Picture 41"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game&#10;&#10;Description automatically generated with medium confidence"/>
                    <pic:cNvPicPr/>
                  </pic:nvPicPr>
                  <pic:blipFill>
                    <a:blip r:embed="rId35"/>
                    <a:stretch>
                      <a:fillRect/>
                    </a:stretch>
                  </pic:blipFill>
                  <pic:spPr>
                    <a:xfrm>
                      <a:off x="0" y="0"/>
                      <a:ext cx="2930095" cy="2242819"/>
                    </a:xfrm>
                    <a:prstGeom prst="rect">
                      <a:avLst/>
                    </a:prstGeom>
                  </pic:spPr>
                </pic:pic>
              </a:graphicData>
            </a:graphic>
          </wp:inline>
        </w:drawing>
      </w:r>
    </w:p>
    <w:p w14:paraId="56790923" w14:textId="1E58301B" w:rsidR="00392B05" w:rsidRDefault="00392B05" w:rsidP="00FD6802">
      <w:pPr>
        <w:pStyle w:val="WTStep"/>
        <w:rPr>
          <w:lang w:val="nl-NL" w:eastAsia="ko-KR"/>
        </w:rPr>
      </w:pPr>
      <w:r>
        <w:rPr>
          <w:lang w:val="nl-NL" w:eastAsia="ko-KR"/>
        </w:rPr>
        <w:lastRenderedPageBreak/>
        <w:t xml:space="preserve">Voeg nu codeblokken toe voor interactie met de rode lijn. Selecteer categorie </w:t>
      </w:r>
      <w:r w:rsidRPr="00392B05">
        <w:rPr>
          <w:b/>
          <w:bCs/>
          <w:lang w:val="nl-NL" w:eastAsia="ko-KR"/>
        </w:rPr>
        <w:t>Besturen</w:t>
      </w:r>
      <w:r>
        <w:rPr>
          <w:lang w:val="nl-NL" w:eastAsia="ko-KR"/>
        </w:rPr>
        <w:t>.</w:t>
      </w:r>
    </w:p>
    <w:p w14:paraId="383A2DB6" w14:textId="7D8F01D5" w:rsidR="00392B05" w:rsidRDefault="00053424" w:rsidP="00FD6802">
      <w:pPr>
        <w:pStyle w:val="WTStep"/>
        <w:rPr>
          <w:lang w:val="nl-NL" w:eastAsia="ko-KR"/>
        </w:rPr>
      </w:pPr>
      <w:r>
        <w:rPr>
          <w:lang w:val="nl-NL" w:eastAsia="ko-KR"/>
        </w:rPr>
        <w:t>Sleep</w:t>
      </w:r>
      <w:r w:rsidR="00392B05">
        <w:rPr>
          <w:lang w:val="nl-NL" w:eastAsia="ko-KR"/>
        </w:rPr>
        <w:t xml:space="preserve"> het blok </w:t>
      </w:r>
      <w:r w:rsidR="00392B05" w:rsidRPr="00392B05">
        <w:rPr>
          <w:b/>
          <w:bCs/>
          <w:lang w:val="nl-NL" w:eastAsia="ko-KR"/>
        </w:rPr>
        <w:t>herhaal</w:t>
      </w:r>
      <w:r w:rsidR="00392B05">
        <w:rPr>
          <w:lang w:val="nl-NL" w:eastAsia="ko-KR"/>
        </w:rPr>
        <w:t xml:space="preserve"> naar het nog lege canvas.</w:t>
      </w:r>
    </w:p>
    <w:p w14:paraId="1357EA03" w14:textId="38826A15" w:rsidR="00392B05" w:rsidRDefault="00053424" w:rsidP="00FD6802">
      <w:pPr>
        <w:pStyle w:val="WTStep"/>
        <w:rPr>
          <w:lang w:val="nl-NL" w:eastAsia="ko-KR"/>
        </w:rPr>
      </w:pPr>
      <w:r>
        <w:rPr>
          <w:lang w:val="nl-NL" w:eastAsia="ko-KR"/>
        </w:rPr>
        <w:t xml:space="preserve">Sleep nu het blok </w:t>
      </w:r>
      <w:r w:rsidRPr="00053424">
        <w:rPr>
          <w:b/>
          <w:bCs/>
          <w:lang w:val="nl-NL" w:eastAsia="ko-KR"/>
        </w:rPr>
        <w:t>als &lt;&gt; dan</w:t>
      </w:r>
      <w:r>
        <w:rPr>
          <w:lang w:val="nl-NL" w:eastAsia="ko-KR"/>
        </w:rPr>
        <w:t xml:space="preserve"> naar het </w:t>
      </w:r>
      <w:r w:rsidRPr="00053424">
        <w:rPr>
          <w:b/>
          <w:bCs/>
          <w:lang w:val="nl-NL" w:eastAsia="ko-KR"/>
        </w:rPr>
        <w:t>herhaal</w:t>
      </w:r>
      <w:r>
        <w:rPr>
          <w:lang w:val="nl-NL" w:eastAsia="ko-KR"/>
        </w:rPr>
        <w:t xml:space="preserve"> blok. Zorg ervoor dat je het blok </w:t>
      </w:r>
      <w:r w:rsidRPr="00053424">
        <w:rPr>
          <w:b/>
          <w:bCs/>
          <w:lang w:val="nl-NL" w:eastAsia="ko-KR"/>
        </w:rPr>
        <w:t>IN</w:t>
      </w:r>
      <w:r>
        <w:rPr>
          <w:lang w:val="nl-NL" w:eastAsia="ko-KR"/>
        </w:rPr>
        <w:t xml:space="preserve"> het herhaal blok plaatst.</w:t>
      </w:r>
    </w:p>
    <w:p w14:paraId="7E2C880F" w14:textId="599825EB" w:rsidR="00053424" w:rsidRPr="00053424" w:rsidRDefault="00053424" w:rsidP="00053424">
      <w:pPr>
        <w:pStyle w:val="WTStepImage"/>
      </w:pPr>
      <w:r>
        <w:rPr>
          <w:lang w:val="nl-NL"/>
        </w:rPr>
        <w:drawing>
          <wp:inline distT="0" distB="0" distL="0" distR="0" wp14:anchorId="3CF39145" wp14:editId="2DED785B">
            <wp:extent cx="1066800" cy="879642"/>
            <wp:effectExtent l="0" t="0" r="0" b="0"/>
            <wp:docPr id="42" name="Picture 4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icon&#10;&#10;Description automatically generated"/>
                    <pic:cNvPicPr/>
                  </pic:nvPicPr>
                  <pic:blipFill>
                    <a:blip r:embed="rId36"/>
                    <a:stretch>
                      <a:fillRect/>
                    </a:stretch>
                  </pic:blipFill>
                  <pic:spPr>
                    <a:xfrm>
                      <a:off x="0" y="0"/>
                      <a:ext cx="1086278" cy="895703"/>
                    </a:xfrm>
                    <a:prstGeom prst="rect">
                      <a:avLst/>
                    </a:prstGeom>
                  </pic:spPr>
                </pic:pic>
              </a:graphicData>
            </a:graphic>
          </wp:inline>
        </w:drawing>
      </w:r>
    </w:p>
    <w:p w14:paraId="424A6ACE" w14:textId="77777777" w:rsidR="00137C7E" w:rsidRDefault="00053424" w:rsidP="00FD6802">
      <w:pPr>
        <w:pStyle w:val="WTStep"/>
        <w:rPr>
          <w:lang w:val="nl-NL" w:eastAsia="ko-KR"/>
        </w:rPr>
      </w:pPr>
      <w:r>
        <w:rPr>
          <w:lang w:val="nl-NL" w:eastAsia="ko-KR"/>
        </w:rPr>
        <w:t xml:space="preserve">Selecteer categorie </w:t>
      </w:r>
      <w:r w:rsidRPr="00053424">
        <w:rPr>
          <w:b/>
          <w:bCs/>
          <w:lang w:val="nl-NL" w:eastAsia="ko-KR"/>
        </w:rPr>
        <w:t>Waarnemen</w:t>
      </w:r>
      <w:r>
        <w:rPr>
          <w:lang w:val="nl-NL" w:eastAsia="ko-KR"/>
        </w:rPr>
        <w:t xml:space="preserve"> en sleep blok </w:t>
      </w:r>
      <w:r w:rsidRPr="00053424">
        <w:rPr>
          <w:b/>
          <w:bCs/>
          <w:lang w:val="nl-NL" w:eastAsia="ko-KR"/>
        </w:rPr>
        <w:t>raak ik (muisaanwijzer)?</w:t>
      </w:r>
      <w:r>
        <w:rPr>
          <w:lang w:val="nl-NL" w:eastAsia="ko-KR"/>
        </w:rPr>
        <w:t xml:space="preserve"> </w:t>
      </w:r>
      <w:proofErr w:type="gramStart"/>
      <w:r>
        <w:rPr>
          <w:lang w:val="nl-NL" w:eastAsia="ko-KR"/>
        </w:rPr>
        <w:t>naar</w:t>
      </w:r>
      <w:proofErr w:type="gramEnd"/>
      <w:r>
        <w:rPr>
          <w:lang w:val="nl-NL" w:eastAsia="ko-KR"/>
        </w:rPr>
        <w:t xml:space="preserve"> het lege </w:t>
      </w:r>
      <w:r w:rsidRPr="00567DDA">
        <w:rPr>
          <w:b/>
          <w:bCs/>
          <w:lang w:val="nl-NL" w:eastAsia="ko-KR"/>
        </w:rPr>
        <w:t>&lt;&gt;</w:t>
      </w:r>
      <w:r>
        <w:rPr>
          <w:lang w:val="nl-NL" w:eastAsia="ko-KR"/>
        </w:rPr>
        <w:t xml:space="preserve"> vlak van het </w:t>
      </w:r>
      <w:r w:rsidRPr="00053424">
        <w:rPr>
          <w:b/>
          <w:bCs/>
          <w:lang w:val="nl-NL" w:eastAsia="ko-KR"/>
        </w:rPr>
        <w:t>als&lt;&gt;dan</w:t>
      </w:r>
      <w:r>
        <w:rPr>
          <w:lang w:val="nl-NL" w:eastAsia="ko-KR"/>
        </w:rPr>
        <w:t xml:space="preserve"> blok.</w:t>
      </w:r>
      <w:r w:rsidR="00567DDA">
        <w:rPr>
          <w:lang w:val="nl-NL" w:eastAsia="ko-KR"/>
        </w:rPr>
        <w:t xml:space="preserve"> </w:t>
      </w:r>
    </w:p>
    <w:p w14:paraId="1ECCF93D" w14:textId="1A1C147B" w:rsidR="00053424" w:rsidRDefault="00567DDA" w:rsidP="00137C7E">
      <w:pPr>
        <w:pStyle w:val="WTStepNote"/>
        <w:rPr>
          <w:lang w:val="nl-NL"/>
        </w:rPr>
      </w:pPr>
      <w:r w:rsidRPr="00567DDA">
        <w:rPr>
          <w:lang w:val="nl-NL"/>
        </w:rPr>
        <w:t xml:space="preserve">Let op: dit is dus tussen </w:t>
      </w:r>
      <w:r>
        <w:rPr>
          <w:lang w:val="nl-NL"/>
        </w:rPr>
        <w:t>“</w:t>
      </w:r>
      <w:r w:rsidRPr="00567DDA">
        <w:rPr>
          <w:lang w:val="nl-NL"/>
        </w:rPr>
        <w:t>als</w:t>
      </w:r>
      <w:r>
        <w:rPr>
          <w:lang w:val="nl-NL"/>
        </w:rPr>
        <w:t>”</w:t>
      </w:r>
      <w:r w:rsidRPr="00567DDA">
        <w:rPr>
          <w:lang w:val="nl-NL"/>
        </w:rPr>
        <w:t xml:space="preserve"> en </w:t>
      </w:r>
      <w:r>
        <w:rPr>
          <w:lang w:val="nl-NL"/>
        </w:rPr>
        <w:t>“</w:t>
      </w:r>
      <w:r w:rsidRPr="00567DDA">
        <w:rPr>
          <w:lang w:val="nl-NL"/>
        </w:rPr>
        <w:t>dan</w:t>
      </w:r>
      <w:r>
        <w:rPr>
          <w:lang w:val="nl-NL"/>
        </w:rPr>
        <w:t>”</w:t>
      </w:r>
      <w:r w:rsidRPr="00567DDA">
        <w:rPr>
          <w:lang w:val="nl-NL"/>
        </w:rPr>
        <w:t>, niet in het witte gedeelte.</w:t>
      </w:r>
    </w:p>
    <w:p w14:paraId="42F7492A" w14:textId="19F81FC5" w:rsidR="00053424" w:rsidRDefault="00053424" w:rsidP="00FD6802">
      <w:pPr>
        <w:pStyle w:val="WTStep"/>
        <w:rPr>
          <w:lang w:val="nl-NL" w:eastAsia="ko-KR"/>
        </w:rPr>
      </w:pPr>
      <w:r>
        <w:rPr>
          <w:lang w:val="nl-NL" w:eastAsia="ko-KR"/>
        </w:rPr>
        <w:t xml:space="preserve">Klik op </w:t>
      </w:r>
      <w:r w:rsidRPr="00053424">
        <w:rPr>
          <w:b/>
          <w:bCs/>
          <w:lang w:val="nl-NL" w:eastAsia="ko-KR"/>
        </w:rPr>
        <w:t>muisaanwijzer</w:t>
      </w:r>
      <w:r>
        <w:rPr>
          <w:lang w:val="nl-NL" w:eastAsia="ko-KR"/>
        </w:rPr>
        <w:t xml:space="preserve"> in het </w:t>
      </w:r>
      <w:r w:rsidRPr="00053424">
        <w:rPr>
          <w:b/>
          <w:bCs/>
          <w:lang w:val="nl-NL" w:eastAsia="ko-KR"/>
        </w:rPr>
        <w:t>raak ik…</w:t>
      </w:r>
      <w:r>
        <w:rPr>
          <w:lang w:val="nl-NL" w:eastAsia="ko-KR"/>
        </w:rPr>
        <w:t xml:space="preserve"> blok en kies </w:t>
      </w:r>
      <w:r w:rsidRPr="00053424">
        <w:rPr>
          <w:b/>
          <w:bCs/>
          <w:lang w:val="nl-NL" w:eastAsia="ko-KR"/>
        </w:rPr>
        <w:t>Ball</w:t>
      </w:r>
      <w:r>
        <w:rPr>
          <w:lang w:val="nl-NL" w:eastAsia="ko-KR"/>
        </w:rPr>
        <w:t>.</w:t>
      </w:r>
    </w:p>
    <w:p w14:paraId="5EE77C31" w14:textId="65CF0327" w:rsidR="00053424" w:rsidRDefault="00567DDA" w:rsidP="00567DDA">
      <w:pPr>
        <w:pStyle w:val="WTStepImage"/>
        <w:rPr>
          <w:lang w:val="nl-NL"/>
        </w:rPr>
      </w:pPr>
      <w:r>
        <w:rPr>
          <w:lang w:val="nl-NL"/>
        </w:rPr>
        <w:drawing>
          <wp:inline distT="0" distB="0" distL="0" distR="0" wp14:anchorId="338E7634" wp14:editId="6F03CAEB">
            <wp:extent cx="1476181" cy="1227666"/>
            <wp:effectExtent l="0" t="0" r="0" b="4445"/>
            <wp:docPr id="44" name="Picture 4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with medium confidence"/>
                    <pic:cNvPicPr/>
                  </pic:nvPicPr>
                  <pic:blipFill>
                    <a:blip r:embed="rId37"/>
                    <a:stretch>
                      <a:fillRect/>
                    </a:stretch>
                  </pic:blipFill>
                  <pic:spPr>
                    <a:xfrm>
                      <a:off x="0" y="0"/>
                      <a:ext cx="1495911" cy="1244074"/>
                    </a:xfrm>
                    <a:prstGeom prst="rect">
                      <a:avLst/>
                    </a:prstGeom>
                  </pic:spPr>
                </pic:pic>
              </a:graphicData>
            </a:graphic>
          </wp:inline>
        </w:drawing>
      </w:r>
    </w:p>
    <w:p w14:paraId="51B8E3E8" w14:textId="7906FB2A" w:rsidR="00567DDA" w:rsidRDefault="00567DDA" w:rsidP="00FD6802">
      <w:pPr>
        <w:pStyle w:val="WTStep"/>
        <w:rPr>
          <w:lang w:val="nl-NL" w:eastAsia="ko-KR"/>
        </w:rPr>
      </w:pPr>
      <w:r>
        <w:rPr>
          <w:lang w:val="nl-NL" w:eastAsia="ko-KR"/>
        </w:rPr>
        <w:t xml:space="preserve">Sleep uit de categorie </w:t>
      </w:r>
      <w:r w:rsidRPr="00567DDA">
        <w:rPr>
          <w:b/>
          <w:bCs/>
          <w:lang w:val="nl-NL" w:eastAsia="ko-KR"/>
        </w:rPr>
        <w:t>Variabelen</w:t>
      </w:r>
      <w:r>
        <w:rPr>
          <w:lang w:val="nl-NL" w:eastAsia="ko-KR"/>
        </w:rPr>
        <w:t xml:space="preserve"> het blok </w:t>
      </w:r>
      <w:r w:rsidRPr="00567DDA">
        <w:rPr>
          <w:b/>
          <w:bCs/>
          <w:lang w:val="nl-NL" w:eastAsia="ko-KR"/>
        </w:rPr>
        <w:t xml:space="preserve">maak </w:t>
      </w:r>
      <w:r w:rsidR="00A65531">
        <w:rPr>
          <w:b/>
          <w:bCs/>
          <w:lang w:val="nl-NL" w:eastAsia="ko-KR"/>
        </w:rPr>
        <w:t>[</w:t>
      </w:r>
      <w:proofErr w:type="spellStart"/>
      <w:r w:rsidR="00A65531">
        <w:rPr>
          <w:b/>
          <w:bCs/>
          <w:lang w:val="nl-NL" w:eastAsia="ko-KR"/>
        </w:rPr>
        <w:t>my</w:t>
      </w:r>
      <w:proofErr w:type="spellEnd"/>
      <w:r w:rsidRPr="00567DDA">
        <w:rPr>
          <w:b/>
          <w:bCs/>
          <w:lang w:val="nl-NL" w:eastAsia="ko-KR"/>
        </w:rPr>
        <w:t xml:space="preserve"> </w:t>
      </w:r>
      <w:proofErr w:type="spellStart"/>
      <w:r w:rsidRPr="00567DDA">
        <w:rPr>
          <w:b/>
          <w:bCs/>
          <w:lang w:val="nl-NL" w:eastAsia="ko-KR"/>
        </w:rPr>
        <w:t>variable</w:t>
      </w:r>
      <w:proofErr w:type="spellEnd"/>
      <w:r w:rsidR="00A65531">
        <w:rPr>
          <w:b/>
          <w:bCs/>
          <w:lang w:val="nl-NL" w:eastAsia="ko-KR"/>
        </w:rPr>
        <w:t>]</w:t>
      </w:r>
      <w:r w:rsidRPr="00567DDA">
        <w:rPr>
          <w:b/>
          <w:bCs/>
          <w:lang w:val="nl-NL" w:eastAsia="ko-KR"/>
        </w:rPr>
        <w:t xml:space="preserve"> 0</w:t>
      </w:r>
      <w:r>
        <w:rPr>
          <w:lang w:val="nl-NL" w:eastAsia="ko-KR"/>
        </w:rPr>
        <w:t xml:space="preserve"> naar het witte gedeelde </w:t>
      </w:r>
      <w:r w:rsidR="00137C7E">
        <w:rPr>
          <w:lang w:val="nl-NL" w:eastAsia="ko-KR"/>
        </w:rPr>
        <w:t>binnen</w:t>
      </w:r>
      <w:r>
        <w:rPr>
          <w:lang w:val="nl-NL" w:eastAsia="ko-KR"/>
        </w:rPr>
        <w:t xml:space="preserve"> het </w:t>
      </w:r>
      <w:r w:rsidRPr="00567DDA">
        <w:rPr>
          <w:b/>
          <w:bCs/>
          <w:lang w:val="nl-NL" w:eastAsia="ko-KR"/>
        </w:rPr>
        <w:t>als&lt;&gt;dan</w:t>
      </w:r>
      <w:r>
        <w:rPr>
          <w:lang w:val="nl-NL" w:eastAsia="ko-KR"/>
        </w:rPr>
        <w:t xml:space="preserve"> blok.</w:t>
      </w:r>
    </w:p>
    <w:p w14:paraId="502C1FBC" w14:textId="18B155FD" w:rsidR="00567DDA" w:rsidRDefault="00567DDA" w:rsidP="00FD6802">
      <w:pPr>
        <w:pStyle w:val="WTStep"/>
        <w:rPr>
          <w:lang w:val="nl-NL" w:eastAsia="ko-KR"/>
        </w:rPr>
      </w:pPr>
      <w:r>
        <w:rPr>
          <w:lang w:val="nl-NL" w:eastAsia="ko-KR"/>
        </w:rPr>
        <w:t xml:space="preserve">Klik op </w:t>
      </w:r>
      <w:proofErr w:type="spellStart"/>
      <w:r w:rsidR="00A65531">
        <w:rPr>
          <w:b/>
          <w:bCs/>
          <w:lang w:val="nl-NL" w:eastAsia="ko-KR"/>
        </w:rPr>
        <w:t>my</w:t>
      </w:r>
      <w:proofErr w:type="spellEnd"/>
      <w:r w:rsidRPr="00567DDA">
        <w:rPr>
          <w:b/>
          <w:bCs/>
          <w:lang w:val="nl-NL" w:eastAsia="ko-KR"/>
        </w:rPr>
        <w:t xml:space="preserve"> variabele</w:t>
      </w:r>
      <w:r>
        <w:rPr>
          <w:lang w:val="nl-NL" w:eastAsia="ko-KR"/>
        </w:rPr>
        <w:t xml:space="preserve"> en verander naar </w:t>
      </w:r>
      <w:r w:rsidRPr="00567DDA">
        <w:rPr>
          <w:b/>
          <w:bCs/>
          <w:lang w:val="nl-NL" w:eastAsia="ko-KR"/>
        </w:rPr>
        <w:t>score</w:t>
      </w:r>
      <w:r>
        <w:rPr>
          <w:lang w:val="nl-NL" w:eastAsia="ko-KR"/>
        </w:rPr>
        <w:t>.</w:t>
      </w:r>
    </w:p>
    <w:p w14:paraId="365B62C1" w14:textId="23F4AD9E" w:rsidR="00567DDA" w:rsidRDefault="00567DDA" w:rsidP="00567DDA">
      <w:pPr>
        <w:pStyle w:val="WTStepImage"/>
        <w:rPr>
          <w:lang w:val="nl-NL"/>
        </w:rPr>
      </w:pPr>
      <w:r>
        <w:rPr>
          <w:lang w:val="nl-NL"/>
        </w:rPr>
        <w:drawing>
          <wp:inline distT="0" distB="0" distL="0" distR="0" wp14:anchorId="2D173B45" wp14:editId="25EA2E08">
            <wp:extent cx="2099060" cy="1447800"/>
            <wp:effectExtent l="0" t="0" r="0" b="0"/>
            <wp:docPr id="45" name="Picture 4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with medium confidence"/>
                    <pic:cNvPicPr/>
                  </pic:nvPicPr>
                  <pic:blipFill>
                    <a:blip r:embed="rId38"/>
                    <a:stretch>
                      <a:fillRect/>
                    </a:stretch>
                  </pic:blipFill>
                  <pic:spPr>
                    <a:xfrm>
                      <a:off x="0" y="0"/>
                      <a:ext cx="2118455" cy="1461177"/>
                    </a:xfrm>
                    <a:prstGeom prst="rect">
                      <a:avLst/>
                    </a:prstGeom>
                  </pic:spPr>
                </pic:pic>
              </a:graphicData>
            </a:graphic>
          </wp:inline>
        </w:drawing>
      </w:r>
    </w:p>
    <w:p w14:paraId="7CB54F86" w14:textId="4125A573" w:rsidR="00567DDA" w:rsidRDefault="00B854FF" w:rsidP="00B854FF">
      <w:pPr>
        <w:pStyle w:val="WTstepsheading"/>
      </w:pPr>
      <w:bookmarkStart w:id="21" w:name="_Toc136539811"/>
      <w:r>
        <w:t xml:space="preserve">Voeg codeblokken toe aan de </w:t>
      </w:r>
      <w:proofErr w:type="spellStart"/>
      <w:r>
        <w:t>paddle</w:t>
      </w:r>
      <w:proofErr w:type="spellEnd"/>
      <w:r>
        <w:t xml:space="preserve"> </w:t>
      </w:r>
      <w:proofErr w:type="spellStart"/>
      <w:r>
        <w:t>sprite</w:t>
      </w:r>
      <w:proofErr w:type="spellEnd"/>
      <w:r w:rsidR="005F5247">
        <w:t xml:space="preserve"> om deze met de muis te kunnen besturen</w:t>
      </w:r>
      <w:bookmarkEnd w:id="21"/>
    </w:p>
    <w:p w14:paraId="144D600A" w14:textId="07147ECB" w:rsidR="00B854FF" w:rsidRDefault="00B854FF" w:rsidP="00567DDA">
      <w:pPr>
        <w:pStyle w:val="WTStep"/>
        <w:rPr>
          <w:lang w:val="nl-NL" w:eastAsia="ko-KR"/>
        </w:rPr>
      </w:pPr>
      <w:r>
        <w:rPr>
          <w:lang w:val="nl-NL" w:eastAsia="ko-KR"/>
        </w:rPr>
        <w:t xml:space="preserve">Klik op de </w:t>
      </w:r>
      <w:proofErr w:type="spellStart"/>
      <w:r>
        <w:rPr>
          <w:lang w:val="nl-NL" w:eastAsia="ko-KR"/>
        </w:rPr>
        <w:t>sprite</w:t>
      </w:r>
      <w:proofErr w:type="spellEnd"/>
      <w:r>
        <w:rPr>
          <w:lang w:val="nl-NL" w:eastAsia="ko-KR"/>
        </w:rPr>
        <w:t xml:space="preserve"> </w:t>
      </w:r>
      <w:proofErr w:type="spellStart"/>
      <w:r w:rsidRPr="00B854FF">
        <w:rPr>
          <w:b/>
          <w:bCs/>
          <w:lang w:val="nl-NL" w:eastAsia="ko-KR"/>
        </w:rPr>
        <w:t>Paddle</w:t>
      </w:r>
      <w:proofErr w:type="spellEnd"/>
      <w:r>
        <w:rPr>
          <w:lang w:val="nl-NL" w:eastAsia="ko-KR"/>
        </w:rPr>
        <w:t xml:space="preserve"> in het </w:t>
      </w:r>
      <w:proofErr w:type="spellStart"/>
      <w:r>
        <w:rPr>
          <w:lang w:val="nl-NL" w:eastAsia="ko-KR"/>
        </w:rPr>
        <w:t>sprite</w:t>
      </w:r>
      <w:proofErr w:type="spellEnd"/>
      <w:r>
        <w:rPr>
          <w:lang w:val="nl-NL" w:eastAsia="ko-KR"/>
        </w:rPr>
        <w:t xml:space="preserve"> venster.</w:t>
      </w:r>
    </w:p>
    <w:p w14:paraId="3850E03D" w14:textId="74BEF65C" w:rsidR="00B854FF" w:rsidRDefault="00B854FF" w:rsidP="00567DDA">
      <w:pPr>
        <w:pStyle w:val="WTStep"/>
        <w:rPr>
          <w:lang w:val="nl-NL" w:eastAsia="ko-KR"/>
        </w:rPr>
      </w:pPr>
      <w:r>
        <w:rPr>
          <w:lang w:val="nl-NL" w:eastAsia="ko-KR"/>
        </w:rPr>
        <w:t xml:space="preserve">Sleep uit de categorie </w:t>
      </w:r>
      <w:r w:rsidRPr="00B854FF">
        <w:rPr>
          <w:b/>
          <w:bCs/>
          <w:lang w:val="nl-NL" w:eastAsia="ko-KR"/>
        </w:rPr>
        <w:t>Gebeurtenissen</w:t>
      </w:r>
      <w:r>
        <w:rPr>
          <w:lang w:val="nl-NL" w:eastAsia="ko-KR"/>
        </w:rPr>
        <w:t xml:space="preserve"> het blok </w:t>
      </w:r>
      <w:r w:rsidRPr="00B854FF">
        <w:rPr>
          <w:b/>
          <w:bCs/>
          <w:lang w:val="nl-NL" w:eastAsia="ko-KR"/>
        </w:rPr>
        <w:t xml:space="preserve">wanneer op </w:t>
      </w:r>
      <w:r>
        <w:rPr>
          <w:b/>
          <w:bCs/>
          <w:lang w:val="nl-NL" w:eastAsia="ko-KR"/>
        </w:rPr>
        <w:t xml:space="preserve">[groene </w:t>
      </w:r>
      <w:r w:rsidRPr="00B854FF">
        <w:rPr>
          <w:b/>
          <w:bCs/>
          <w:lang w:val="nl-NL" w:eastAsia="ko-KR"/>
        </w:rPr>
        <w:t>vlag</w:t>
      </w:r>
      <w:r>
        <w:rPr>
          <w:b/>
          <w:bCs/>
          <w:lang w:val="nl-NL" w:eastAsia="ko-KR"/>
        </w:rPr>
        <w:t>]</w:t>
      </w:r>
      <w:r w:rsidRPr="00B854FF">
        <w:rPr>
          <w:b/>
          <w:bCs/>
          <w:lang w:val="nl-NL" w:eastAsia="ko-KR"/>
        </w:rPr>
        <w:t xml:space="preserve"> wordt geklikt</w:t>
      </w:r>
      <w:r>
        <w:rPr>
          <w:lang w:val="nl-NL" w:eastAsia="ko-KR"/>
        </w:rPr>
        <w:t xml:space="preserve"> naar het code canvas.</w:t>
      </w:r>
    </w:p>
    <w:p w14:paraId="5CFE211B" w14:textId="3EEF4828" w:rsidR="00B854FF" w:rsidRDefault="00B854FF" w:rsidP="00567DDA">
      <w:pPr>
        <w:pStyle w:val="WTStep"/>
        <w:rPr>
          <w:lang w:val="nl-NL" w:eastAsia="ko-KR"/>
        </w:rPr>
      </w:pPr>
      <w:r>
        <w:rPr>
          <w:lang w:val="nl-NL" w:eastAsia="ko-KR"/>
        </w:rPr>
        <w:t xml:space="preserve">Sleep uit categorie </w:t>
      </w:r>
      <w:r w:rsidRPr="00B854FF">
        <w:rPr>
          <w:b/>
          <w:bCs/>
          <w:lang w:val="nl-NL" w:eastAsia="ko-KR"/>
        </w:rPr>
        <w:t>Besturen</w:t>
      </w:r>
      <w:r>
        <w:rPr>
          <w:lang w:val="nl-NL" w:eastAsia="ko-KR"/>
        </w:rPr>
        <w:t xml:space="preserve"> het blok </w:t>
      </w:r>
      <w:r w:rsidRPr="00B854FF">
        <w:rPr>
          <w:b/>
          <w:bCs/>
          <w:lang w:val="nl-NL" w:eastAsia="ko-KR"/>
        </w:rPr>
        <w:t>herhaal</w:t>
      </w:r>
      <w:r>
        <w:rPr>
          <w:lang w:val="nl-NL" w:eastAsia="ko-KR"/>
        </w:rPr>
        <w:t xml:space="preserve"> naar het canvas, direct onder het </w:t>
      </w:r>
      <w:r w:rsidRPr="00B854FF">
        <w:rPr>
          <w:b/>
          <w:bCs/>
          <w:lang w:val="nl-NL" w:eastAsia="ko-KR"/>
        </w:rPr>
        <w:t>wanneer…</w:t>
      </w:r>
      <w:r>
        <w:rPr>
          <w:lang w:val="nl-NL" w:eastAsia="ko-KR"/>
        </w:rPr>
        <w:t xml:space="preserve"> blok. Zorg ervoor dat de blokken aansluiten.</w:t>
      </w:r>
    </w:p>
    <w:p w14:paraId="4979D754" w14:textId="77777777" w:rsidR="00137C7E" w:rsidRDefault="00137C7E" w:rsidP="00567DDA">
      <w:pPr>
        <w:pStyle w:val="WTStep"/>
        <w:rPr>
          <w:lang w:val="nl-NL" w:eastAsia="ko-KR"/>
        </w:rPr>
      </w:pPr>
      <w:r>
        <w:rPr>
          <w:lang w:val="nl-NL" w:eastAsia="ko-KR"/>
        </w:rPr>
        <w:lastRenderedPageBreak/>
        <w:t xml:space="preserve">Sleep uit categorie </w:t>
      </w:r>
      <w:r w:rsidRPr="00137C7E">
        <w:rPr>
          <w:b/>
          <w:bCs/>
          <w:lang w:val="nl-NL" w:eastAsia="ko-KR"/>
        </w:rPr>
        <w:t>Beweging</w:t>
      </w:r>
      <w:r>
        <w:rPr>
          <w:lang w:val="nl-NL" w:eastAsia="ko-KR"/>
        </w:rPr>
        <w:t xml:space="preserve"> het blok </w:t>
      </w:r>
      <w:r w:rsidRPr="00137C7E">
        <w:rPr>
          <w:b/>
          <w:bCs/>
          <w:lang w:val="nl-NL" w:eastAsia="ko-KR"/>
        </w:rPr>
        <w:t xml:space="preserve">maak x -192 </w:t>
      </w:r>
      <w:r>
        <w:rPr>
          <w:lang w:val="nl-NL" w:eastAsia="ko-KR"/>
        </w:rPr>
        <w:t xml:space="preserve">naar het witte gedeelte binnen het herhaal blok. </w:t>
      </w:r>
    </w:p>
    <w:p w14:paraId="7CAFF846" w14:textId="0D0359AF" w:rsidR="00B854FF" w:rsidRDefault="00137C7E" w:rsidP="00137C7E">
      <w:pPr>
        <w:pStyle w:val="WTStepNote"/>
        <w:rPr>
          <w:lang w:val="nl-NL"/>
        </w:rPr>
      </w:pPr>
      <w:r w:rsidRPr="00137C7E">
        <w:rPr>
          <w:lang w:val="nl-NL"/>
        </w:rPr>
        <w:t>Let op: de waarde -192 kan afwijken per omgeving!</w:t>
      </w:r>
    </w:p>
    <w:p w14:paraId="54943370" w14:textId="04934319" w:rsidR="00137C7E" w:rsidRDefault="00137C7E" w:rsidP="00137C7E">
      <w:pPr>
        <w:pStyle w:val="WTStep"/>
        <w:rPr>
          <w:lang w:val="nl-NL"/>
        </w:rPr>
      </w:pPr>
      <w:r>
        <w:rPr>
          <w:lang w:val="nl-NL"/>
        </w:rPr>
        <w:t xml:space="preserve">Sleep uit categorie </w:t>
      </w:r>
      <w:r w:rsidRPr="005F5247">
        <w:rPr>
          <w:b/>
          <w:bCs/>
          <w:lang w:val="nl-NL"/>
        </w:rPr>
        <w:t>Waarnemen</w:t>
      </w:r>
      <w:r>
        <w:rPr>
          <w:lang w:val="nl-NL"/>
        </w:rPr>
        <w:t xml:space="preserve"> het blok </w:t>
      </w:r>
      <w:r w:rsidRPr="005F5247">
        <w:rPr>
          <w:b/>
          <w:bCs/>
          <w:lang w:val="nl-NL"/>
        </w:rPr>
        <w:t>muis x</w:t>
      </w:r>
      <w:r>
        <w:rPr>
          <w:lang w:val="nl-NL"/>
        </w:rPr>
        <w:t xml:space="preserve"> naar</w:t>
      </w:r>
      <w:r w:rsidR="005F5247">
        <w:rPr>
          <w:lang w:val="nl-NL"/>
        </w:rPr>
        <w:t xml:space="preserve"> het </w:t>
      </w:r>
      <w:r w:rsidR="005F5247" w:rsidRPr="005F5247">
        <w:rPr>
          <w:b/>
          <w:bCs/>
          <w:lang w:val="nl-NL"/>
        </w:rPr>
        <w:t>witte vlak met de waarde</w:t>
      </w:r>
      <w:r w:rsidR="005F5247">
        <w:rPr>
          <w:lang w:val="nl-NL"/>
        </w:rPr>
        <w:t xml:space="preserve"> -192 (of iets anders) in het blok </w:t>
      </w:r>
      <w:r w:rsidR="005F5247" w:rsidRPr="005F5247">
        <w:rPr>
          <w:b/>
          <w:bCs/>
          <w:lang w:val="nl-NL"/>
        </w:rPr>
        <w:t>maak x</w:t>
      </w:r>
      <w:r w:rsidR="005F5247">
        <w:rPr>
          <w:lang w:val="nl-NL"/>
        </w:rPr>
        <w:t>.</w:t>
      </w:r>
    </w:p>
    <w:p w14:paraId="2081C165" w14:textId="1FDDA531" w:rsidR="005F5247" w:rsidRDefault="005F5247" w:rsidP="005F5247">
      <w:pPr>
        <w:pStyle w:val="WTStepImage"/>
        <w:rPr>
          <w:lang w:val="nl-NL"/>
        </w:rPr>
      </w:pPr>
      <w:r>
        <w:rPr>
          <w:lang w:val="nl-NL"/>
        </w:rPr>
        <w:drawing>
          <wp:inline distT="0" distB="0" distL="0" distR="0" wp14:anchorId="15170559" wp14:editId="61163877">
            <wp:extent cx="3598333" cy="1184061"/>
            <wp:effectExtent l="0" t="0" r="0" b="0"/>
            <wp:docPr id="46" name="Picture 4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chart&#10;&#10;Description automatically generated"/>
                    <pic:cNvPicPr/>
                  </pic:nvPicPr>
                  <pic:blipFill>
                    <a:blip r:embed="rId39"/>
                    <a:stretch>
                      <a:fillRect/>
                    </a:stretch>
                  </pic:blipFill>
                  <pic:spPr>
                    <a:xfrm>
                      <a:off x="0" y="0"/>
                      <a:ext cx="3673541" cy="1208809"/>
                    </a:xfrm>
                    <a:prstGeom prst="rect">
                      <a:avLst/>
                    </a:prstGeom>
                  </pic:spPr>
                </pic:pic>
              </a:graphicData>
            </a:graphic>
          </wp:inline>
        </w:drawing>
      </w:r>
    </w:p>
    <w:p w14:paraId="4B8CBD4B" w14:textId="6D1EB07B" w:rsidR="005F5247" w:rsidRDefault="00B463FE" w:rsidP="00B463FE">
      <w:pPr>
        <w:pStyle w:val="WTstepsheading"/>
      </w:pPr>
      <w:bookmarkStart w:id="22" w:name="_Toc136539812"/>
      <w:r>
        <w:t xml:space="preserve">Voeg meer codeblokken toe aan de Ball </w:t>
      </w:r>
      <w:proofErr w:type="spellStart"/>
      <w:r>
        <w:t>sprite</w:t>
      </w:r>
      <w:proofErr w:type="spellEnd"/>
      <w:r>
        <w:t xml:space="preserve"> om de score te kunnen bijhouden</w:t>
      </w:r>
      <w:bookmarkEnd w:id="22"/>
    </w:p>
    <w:p w14:paraId="4D654CAE" w14:textId="7579E1DC" w:rsidR="00B463FE" w:rsidRDefault="00B463FE" w:rsidP="00137C7E">
      <w:pPr>
        <w:pStyle w:val="WTStep"/>
        <w:rPr>
          <w:lang w:val="nl-NL"/>
        </w:rPr>
      </w:pPr>
      <w:r>
        <w:rPr>
          <w:lang w:val="nl-NL"/>
        </w:rPr>
        <w:t xml:space="preserve">Selecteer de </w:t>
      </w:r>
      <w:proofErr w:type="spellStart"/>
      <w:r>
        <w:rPr>
          <w:lang w:val="nl-NL"/>
        </w:rPr>
        <w:t>sprite</w:t>
      </w:r>
      <w:proofErr w:type="spellEnd"/>
      <w:r>
        <w:rPr>
          <w:lang w:val="nl-NL"/>
        </w:rPr>
        <w:t xml:space="preserve"> </w:t>
      </w:r>
      <w:r w:rsidRPr="00B463FE">
        <w:rPr>
          <w:b/>
          <w:bCs/>
          <w:lang w:val="nl-NL"/>
        </w:rPr>
        <w:t>Ball</w:t>
      </w:r>
      <w:r>
        <w:rPr>
          <w:lang w:val="nl-NL"/>
        </w:rPr>
        <w:t xml:space="preserve"> in het </w:t>
      </w:r>
      <w:proofErr w:type="spellStart"/>
      <w:r>
        <w:rPr>
          <w:lang w:val="nl-NL"/>
        </w:rPr>
        <w:t>sprite</w:t>
      </w:r>
      <w:proofErr w:type="spellEnd"/>
      <w:r>
        <w:rPr>
          <w:lang w:val="nl-NL"/>
        </w:rPr>
        <w:t xml:space="preserve"> venster.</w:t>
      </w:r>
    </w:p>
    <w:p w14:paraId="5FDAB8F2" w14:textId="3DE6E4E1" w:rsidR="00B463FE" w:rsidRDefault="00B463FE" w:rsidP="00137C7E">
      <w:pPr>
        <w:pStyle w:val="WTStep"/>
        <w:rPr>
          <w:lang w:val="nl-NL"/>
        </w:rPr>
      </w:pPr>
      <w:r>
        <w:rPr>
          <w:lang w:val="nl-NL"/>
        </w:rPr>
        <w:t xml:space="preserve">Merk op dat er </w:t>
      </w:r>
      <w:r w:rsidR="00F24759">
        <w:rPr>
          <w:lang w:val="nl-NL"/>
        </w:rPr>
        <w:t>al</w:t>
      </w:r>
      <w:r>
        <w:rPr>
          <w:lang w:val="nl-NL"/>
        </w:rPr>
        <w:t xml:space="preserve"> een serie codeblokken aanwezig is</w:t>
      </w:r>
      <w:r w:rsidR="0078130B">
        <w:rPr>
          <w:lang w:val="nl-NL"/>
        </w:rPr>
        <w:t>, afkomstig van stappen 19 t/m 26.</w:t>
      </w:r>
    </w:p>
    <w:p w14:paraId="3F975D82" w14:textId="31BECFDD" w:rsidR="0078130B" w:rsidRDefault="0078130B" w:rsidP="0078130B">
      <w:pPr>
        <w:pStyle w:val="WTStep"/>
        <w:rPr>
          <w:lang w:val="nl-NL" w:eastAsia="ko-KR"/>
        </w:rPr>
      </w:pPr>
      <w:r>
        <w:rPr>
          <w:lang w:val="nl-NL" w:eastAsia="ko-KR"/>
        </w:rPr>
        <w:t xml:space="preserve">Sleep uit de categorie </w:t>
      </w:r>
      <w:r w:rsidRPr="00B854FF">
        <w:rPr>
          <w:b/>
          <w:bCs/>
          <w:lang w:val="nl-NL" w:eastAsia="ko-KR"/>
        </w:rPr>
        <w:t>Gebeurtenissen</w:t>
      </w:r>
      <w:r>
        <w:rPr>
          <w:lang w:val="nl-NL" w:eastAsia="ko-KR"/>
        </w:rPr>
        <w:t xml:space="preserve"> het blok </w:t>
      </w:r>
      <w:r w:rsidRPr="00B854FF">
        <w:rPr>
          <w:b/>
          <w:bCs/>
          <w:lang w:val="nl-NL" w:eastAsia="ko-KR"/>
        </w:rPr>
        <w:t xml:space="preserve">wanneer op </w:t>
      </w:r>
      <w:r>
        <w:rPr>
          <w:b/>
          <w:bCs/>
          <w:lang w:val="nl-NL" w:eastAsia="ko-KR"/>
        </w:rPr>
        <w:t xml:space="preserve">[groene </w:t>
      </w:r>
      <w:r w:rsidRPr="00B854FF">
        <w:rPr>
          <w:b/>
          <w:bCs/>
          <w:lang w:val="nl-NL" w:eastAsia="ko-KR"/>
        </w:rPr>
        <w:t>vlag</w:t>
      </w:r>
      <w:r>
        <w:rPr>
          <w:b/>
          <w:bCs/>
          <w:lang w:val="nl-NL" w:eastAsia="ko-KR"/>
        </w:rPr>
        <w:t>]</w:t>
      </w:r>
      <w:r w:rsidRPr="00B854FF">
        <w:rPr>
          <w:b/>
          <w:bCs/>
          <w:lang w:val="nl-NL" w:eastAsia="ko-KR"/>
        </w:rPr>
        <w:t xml:space="preserve"> wordt geklikt</w:t>
      </w:r>
      <w:r>
        <w:rPr>
          <w:lang w:val="nl-NL" w:eastAsia="ko-KR"/>
        </w:rPr>
        <w:t xml:space="preserve"> naar een lege plek in het code canvas.</w:t>
      </w:r>
    </w:p>
    <w:p w14:paraId="28920654" w14:textId="77777777" w:rsidR="0078130B" w:rsidRDefault="0078130B" w:rsidP="0078130B">
      <w:pPr>
        <w:pStyle w:val="WTStep"/>
        <w:rPr>
          <w:lang w:val="nl-NL" w:eastAsia="ko-KR"/>
        </w:rPr>
      </w:pPr>
      <w:r>
        <w:rPr>
          <w:lang w:val="nl-NL" w:eastAsia="ko-KR"/>
        </w:rPr>
        <w:t xml:space="preserve">Sleep uit categorie </w:t>
      </w:r>
      <w:r w:rsidRPr="00B854FF">
        <w:rPr>
          <w:b/>
          <w:bCs/>
          <w:lang w:val="nl-NL" w:eastAsia="ko-KR"/>
        </w:rPr>
        <w:t>Besturen</w:t>
      </w:r>
      <w:r>
        <w:rPr>
          <w:lang w:val="nl-NL" w:eastAsia="ko-KR"/>
        </w:rPr>
        <w:t xml:space="preserve"> het blok </w:t>
      </w:r>
      <w:r w:rsidRPr="00B854FF">
        <w:rPr>
          <w:b/>
          <w:bCs/>
          <w:lang w:val="nl-NL" w:eastAsia="ko-KR"/>
        </w:rPr>
        <w:t>herhaal</w:t>
      </w:r>
      <w:r>
        <w:rPr>
          <w:lang w:val="nl-NL" w:eastAsia="ko-KR"/>
        </w:rPr>
        <w:t xml:space="preserve"> naar het canvas, direct onder het </w:t>
      </w:r>
      <w:r w:rsidRPr="00B854FF">
        <w:rPr>
          <w:b/>
          <w:bCs/>
          <w:lang w:val="nl-NL" w:eastAsia="ko-KR"/>
        </w:rPr>
        <w:t>wanneer…</w:t>
      </w:r>
      <w:r>
        <w:rPr>
          <w:lang w:val="nl-NL" w:eastAsia="ko-KR"/>
        </w:rPr>
        <w:t xml:space="preserve"> blok. Zorg ervoor dat de blokken aansluiten.</w:t>
      </w:r>
    </w:p>
    <w:p w14:paraId="654F7A4A" w14:textId="48B0DC0B" w:rsidR="0078130B" w:rsidRDefault="0078130B" w:rsidP="00137C7E">
      <w:pPr>
        <w:pStyle w:val="WTStep"/>
        <w:rPr>
          <w:lang w:val="nl-NL"/>
        </w:rPr>
      </w:pPr>
      <w:r>
        <w:rPr>
          <w:lang w:val="nl-NL" w:eastAsia="ko-KR"/>
        </w:rPr>
        <w:t xml:space="preserve">Sleep nu het blok </w:t>
      </w:r>
      <w:r w:rsidRPr="00053424">
        <w:rPr>
          <w:b/>
          <w:bCs/>
          <w:lang w:val="nl-NL" w:eastAsia="ko-KR"/>
        </w:rPr>
        <w:t>als &lt;&gt; dan</w:t>
      </w:r>
      <w:r>
        <w:rPr>
          <w:lang w:val="nl-NL" w:eastAsia="ko-KR"/>
        </w:rPr>
        <w:t xml:space="preserve"> naar het </w:t>
      </w:r>
      <w:r w:rsidRPr="00053424">
        <w:rPr>
          <w:b/>
          <w:bCs/>
          <w:lang w:val="nl-NL" w:eastAsia="ko-KR"/>
        </w:rPr>
        <w:t>herhaal</w:t>
      </w:r>
      <w:r>
        <w:rPr>
          <w:lang w:val="nl-NL" w:eastAsia="ko-KR"/>
        </w:rPr>
        <w:t xml:space="preserve"> blok. Zorg ervoor dat je het blok </w:t>
      </w:r>
      <w:r w:rsidRPr="00053424">
        <w:rPr>
          <w:b/>
          <w:bCs/>
          <w:lang w:val="nl-NL" w:eastAsia="ko-KR"/>
        </w:rPr>
        <w:t>IN</w:t>
      </w:r>
      <w:r>
        <w:rPr>
          <w:lang w:val="nl-NL" w:eastAsia="ko-KR"/>
        </w:rPr>
        <w:t xml:space="preserve"> het herhaal blok plaatst.</w:t>
      </w:r>
    </w:p>
    <w:p w14:paraId="43F6731A" w14:textId="233A0005" w:rsidR="0078130B" w:rsidRDefault="0078130B" w:rsidP="00137C7E">
      <w:pPr>
        <w:pStyle w:val="WTStep"/>
        <w:rPr>
          <w:lang w:val="nl-NL"/>
        </w:rPr>
      </w:pPr>
      <w:r>
        <w:rPr>
          <w:lang w:val="nl-NL" w:eastAsia="ko-KR"/>
        </w:rPr>
        <w:t xml:space="preserve">Sleep een tweede </w:t>
      </w:r>
      <w:r w:rsidRPr="0078130B">
        <w:rPr>
          <w:b/>
          <w:bCs/>
          <w:lang w:val="nl-NL" w:eastAsia="ko-KR"/>
        </w:rPr>
        <w:t>als &lt;&gt; dan</w:t>
      </w:r>
      <w:r>
        <w:rPr>
          <w:lang w:val="nl-NL" w:eastAsia="ko-KR"/>
        </w:rPr>
        <w:t xml:space="preserve"> blok naar het </w:t>
      </w:r>
      <w:r w:rsidRPr="0078130B">
        <w:rPr>
          <w:b/>
          <w:bCs/>
          <w:lang w:val="nl-NL" w:eastAsia="ko-KR"/>
        </w:rPr>
        <w:t>herhaal</w:t>
      </w:r>
      <w:r>
        <w:rPr>
          <w:lang w:val="nl-NL" w:eastAsia="ko-KR"/>
        </w:rPr>
        <w:t xml:space="preserve"> blok, direct onder het eerste als&lt;&gt;dan blok.</w:t>
      </w:r>
    </w:p>
    <w:p w14:paraId="031F7864" w14:textId="3FC88BB3" w:rsidR="0078130B" w:rsidRDefault="0078130B" w:rsidP="0078130B">
      <w:pPr>
        <w:pStyle w:val="WTimage"/>
        <w:rPr>
          <w:lang w:val="nl-NL"/>
        </w:rPr>
      </w:pPr>
      <w:r>
        <w:rPr>
          <w:lang w:val="nl-NL"/>
        </w:rPr>
        <w:drawing>
          <wp:inline distT="0" distB="0" distL="0" distR="0" wp14:anchorId="0BA421AE" wp14:editId="6645537C">
            <wp:extent cx="1388533" cy="1887538"/>
            <wp:effectExtent l="0" t="0" r="0" b="5080"/>
            <wp:docPr id="47" name="Picture 4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shape&#10;&#10;Description automatically generated"/>
                    <pic:cNvPicPr/>
                  </pic:nvPicPr>
                  <pic:blipFill>
                    <a:blip r:embed="rId40"/>
                    <a:stretch>
                      <a:fillRect/>
                    </a:stretch>
                  </pic:blipFill>
                  <pic:spPr>
                    <a:xfrm>
                      <a:off x="0" y="0"/>
                      <a:ext cx="1400850" cy="1904281"/>
                    </a:xfrm>
                    <a:prstGeom prst="rect">
                      <a:avLst/>
                    </a:prstGeom>
                  </pic:spPr>
                </pic:pic>
              </a:graphicData>
            </a:graphic>
          </wp:inline>
        </w:drawing>
      </w:r>
    </w:p>
    <w:p w14:paraId="54920C12" w14:textId="4BE2D2C7" w:rsidR="0078130B" w:rsidRDefault="0078130B" w:rsidP="0078130B">
      <w:pPr>
        <w:pStyle w:val="WTStep"/>
        <w:rPr>
          <w:lang w:val="nl-NL" w:eastAsia="ko-KR"/>
        </w:rPr>
      </w:pPr>
      <w:r>
        <w:rPr>
          <w:lang w:val="nl-NL" w:eastAsia="ko-KR"/>
        </w:rPr>
        <w:t xml:space="preserve">Sleep uit categorie </w:t>
      </w:r>
      <w:r w:rsidRPr="00053424">
        <w:rPr>
          <w:b/>
          <w:bCs/>
          <w:lang w:val="nl-NL" w:eastAsia="ko-KR"/>
        </w:rPr>
        <w:t>Waarnemen</w:t>
      </w:r>
      <w:r>
        <w:rPr>
          <w:lang w:val="nl-NL" w:eastAsia="ko-KR"/>
        </w:rPr>
        <w:t xml:space="preserve"> het blok </w:t>
      </w:r>
      <w:r w:rsidRPr="00053424">
        <w:rPr>
          <w:b/>
          <w:bCs/>
          <w:lang w:val="nl-NL" w:eastAsia="ko-KR"/>
        </w:rPr>
        <w:t>raak ik (muisaanwijzer)?</w:t>
      </w:r>
      <w:r>
        <w:rPr>
          <w:lang w:val="nl-NL" w:eastAsia="ko-KR"/>
        </w:rPr>
        <w:t xml:space="preserve"> </w:t>
      </w:r>
      <w:proofErr w:type="gramStart"/>
      <w:r>
        <w:rPr>
          <w:lang w:val="nl-NL" w:eastAsia="ko-KR"/>
        </w:rPr>
        <w:t>naar</w:t>
      </w:r>
      <w:proofErr w:type="gramEnd"/>
      <w:r>
        <w:rPr>
          <w:lang w:val="nl-NL" w:eastAsia="ko-KR"/>
        </w:rPr>
        <w:t xml:space="preserve"> het lege </w:t>
      </w:r>
      <w:r w:rsidRPr="00567DDA">
        <w:rPr>
          <w:b/>
          <w:bCs/>
          <w:lang w:val="nl-NL" w:eastAsia="ko-KR"/>
        </w:rPr>
        <w:t>&lt;&gt;</w:t>
      </w:r>
      <w:r>
        <w:rPr>
          <w:lang w:val="nl-NL" w:eastAsia="ko-KR"/>
        </w:rPr>
        <w:t xml:space="preserve"> vlak van het </w:t>
      </w:r>
      <w:r w:rsidRPr="00AB4587">
        <w:rPr>
          <w:u w:val="single"/>
          <w:lang w:val="nl-NL" w:eastAsia="ko-KR"/>
        </w:rPr>
        <w:t>eerste</w:t>
      </w:r>
      <w:r>
        <w:rPr>
          <w:lang w:val="nl-NL" w:eastAsia="ko-KR"/>
        </w:rPr>
        <w:t xml:space="preserve"> </w:t>
      </w:r>
      <w:r w:rsidRPr="00053424">
        <w:rPr>
          <w:b/>
          <w:bCs/>
          <w:lang w:val="nl-NL" w:eastAsia="ko-KR"/>
        </w:rPr>
        <w:t>als&lt;&gt;dan</w:t>
      </w:r>
      <w:r>
        <w:rPr>
          <w:lang w:val="nl-NL" w:eastAsia="ko-KR"/>
        </w:rPr>
        <w:t xml:space="preserve"> blok. </w:t>
      </w:r>
    </w:p>
    <w:p w14:paraId="01E5E084" w14:textId="77777777" w:rsidR="0078130B" w:rsidRDefault="0078130B" w:rsidP="0078130B">
      <w:pPr>
        <w:pStyle w:val="WTStepNote"/>
        <w:rPr>
          <w:lang w:val="nl-NL"/>
        </w:rPr>
      </w:pPr>
      <w:r w:rsidRPr="00567DDA">
        <w:rPr>
          <w:lang w:val="nl-NL"/>
        </w:rPr>
        <w:t xml:space="preserve">Let op: dit is dus tussen </w:t>
      </w:r>
      <w:r>
        <w:rPr>
          <w:lang w:val="nl-NL"/>
        </w:rPr>
        <w:t>“</w:t>
      </w:r>
      <w:r w:rsidRPr="00567DDA">
        <w:rPr>
          <w:lang w:val="nl-NL"/>
        </w:rPr>
        <w:t>als</w:t>
      </w:r>
      <w:r>
        <w:rPr>
          <w:lang w:val="nl-NL"/>
        </w:rPr>
        <w:t>”</w:t>
      </w:r>
      <w:r w:rsidRPr="00567DDA">
        <w:rPr>
          <w:lang w:val="nl-NL"/>
        </w:rPr>
        <w:t xml:space="preserve"> en </w:t>
      </w:r>
      <w:r>
        <w:rPr>
          <w:lang w:val="nl-NL"/>
        </w:rPr>
        <w:t>“</w:t>
      </w:r>
      <w:r w:rsidRPr="00567DDA">
        <w:rPr>
          <w:lang w:val="nl-NL"/>
        </w:rPr>
        <w:t>dan</w:t>
      </w:r>
      <w:r>
        <w:rPr>
          <w:lang w:val="nl-NL"/>
        </w:rPr>
        <w:t>”</w:t>
      </w:r>
      <w:r w:rsidRPr="00567DDA">
        <w:rPr>
          <w:lang w:val="nl-NL"/>
        </w:rPr>
        <w:t>, niet in het witte gedeelte.</w:t>
      </w:r>
    </w:p>
    <w:p w14:paraId="6AE2D07D" w14:textId="68357278" w:rsidR="0078130B" w:rsidRDefault="0078130B" w:rsidP="0078130B">
      <w:pPr>
        <w:pStyle w:val="WTStep"/>
        <w:rPr>
          <w:lang w:val="nl-NL" w:eastAsia="ko-KR"/>
        </w:rPr>
      </w:pPr>
      <w:r>
        <w:rPr>
          <w:lang w:val="nl-NL" w:eastAsia="ko-KR"/>
        </w:rPr>
        <w:lastRenderedPageBreak/>
        <w:t xml:space="preserve">Klik op </w:t>
      </w:r>
      <w:r w:rsidRPr="00053424">
        <w:rPr>
          <w:b/>
          <w:bCs/>
          <w:lang w:val="nl-NL" w:eastAsia="ko-KR"/>
        </w:rPr>
        <w:t>muisaanwijzer</w:t>
      </w:r>
      <w:r>
        <w:rPr>
          <w:lang w:val="nl-NL" w:eastAsia="ko-KR"/>
        </w:rPr>
        <w:t xml:space="preserve"> in het </w:t>
      </w:r>
      <w:r w:rsidRPr="00053424">
        <w:rPr>
          <w:b/>
          <w:bCs/>
          <w:lang w:val="nl-NL" w:eastAsia="ko-KR"/>
        </w:rPr>
        <w:t>raak ik…</w:t>
      </w:r>
      <w:r>
        <w:rPr>
          <w:lang w:val="nl-NL" w:eastAsia="ko-KR"/>
        </w:rPr>
        <w:t xml:space="preserve"> blok en kies </w:t>
      </w:r>
      <w:r>
        <w:rPr>
          <w:b/>
          <w:bCs/>
          <w:lang w:val="nl-NL" w:eastAsia="ko-KR"/>
        </w:rPr>
        <w:t>Line</w:t>
      </w:r>
      <w:r>
        <w:rPr>
          <w:lang w:val="nl-NL" w:eastAsia="ko-KR"/>
        </w:rPr>
        <w:t>.</w:t>
      </w:r>
    </w:p>
    <w:p w14:paraId="65755C81" w14:textId="33551B83" w:rsidR="0078130B" w:rsidRDefault="0078130B" w:rsidP="0078130B">
      <w:pPr>
        <w:pStyle w:val="WTStepImage"/>
        <w:rPr>
          <w:lang w:val="nl-NL"/>
        </w:rPr>
      </w:pPr>
      <w:r>
        <w:rPr>
          <w:lang w:val="nl-NL"/>
        </w:rPr>
        <w:drawing>
          <wp:inline distT="0" distB="0" distL="0" distR="0" wp14:anchorId="630D51EB" wp14:editId="173E31B6">
            <wp:extent cx="1642533" cy="1842385"/>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41"/>
                    <a:stretch>
                      <a:fillRect/>
                    </a:stretch>
                  </pic:blipFill>
                  <pic:spPr>
                    <a:xfrm>
                      <a:off x="0" y="0"/>
                      <a:ext cx="1665115" cy="1867714"/>
                    </a:xfrm>
                    <a:prstGeom prst="rect">
                      <a:avLst/>
                    </a:prstGeom>
                  </pic:spPr>
                </pic:pic>
              </a:graphicData>
            </a:graphic>
          </wp:inline>
        </w:drawing>
      </w:r>
    </w:p>
    <w:p w14:paraId="2FB13489" w14:textId="187E8A4D" w:rsidR="0078130B" w:rsidRDefault="0078130B" w:rsidP="0078130B">
      <w:pPr>
        <w:pStyle w:val="WTStep"/>
        <w:rPr>
          <w:lang w:val="nl-NL" w:eastAsia="ko-KR"/>
        </w:rPr>
      </w:pPr>
      <w:r>
        <w:rPr>
          <w:lang w:val="nl-NL" w:eastAsia="ko-KR"/>
        </w:rPr>
        <w:t xml:space="preserve">Sleep uit de categorie </w:t>
      </w:r>
      <w:r w:rsidRPr="00567DDA">
        <w:rPr>
          <w:b/>
          <w:bCs/>
          <w:lang w:val="nl-NL" w:eastAsia="ko-KR"/>
        </w:rPr>
        <w:t>Variabelen</w:t>
      </w:r>
      <w:r>
        <w:rPr>
          <w:lang w:val="nl-NL" w:eastAsia="ko-KR"/>
        </w:rPr>
        <w:t xml:space="preserve"> het blok </w:t>
      </w:r>
      <w:r w:rsidRPr="00567DDA">
        <w:rPr>
          <w:b/>
          <w:bCs/>
          <w:lang w:val="nl-NL" w:eastAsia="ko-KR"/>
        </w:rPr>
        <w:t xml:space="preserve">maak </w:t>
      </w:r>
      <w:r w:rsidR="00A65531">
        <w:rPr>
          <w:b/>
          <w:bCs/>
          <w:lang w:val="nl-NL" w:eastAsia="ko-KR"/>
        </w:rPr>
        <w:t>[</w:t>
      </w:r>
      <w:proofErr w:type="spellStart"/>
      <w:r w:rsidR="00A65531">
        <w:rPr>
          <w:b/>
          <w:bCs/>
          <w:lang w:val="nl-NL" w:eastAsia="ko-KR"/>
        </w:rPr>
        <w:t>my</w:t>
      </w:r>
      <w:proofErr w:type="spellEnd"/>
      <w:r w:rsidRPr="00567DDA">
        <w:rPr>
          <w:b/>
          <w:bCs/>
          <w:lang w:val="nl-NL" w:eastAsia="ko-KR"/>
        </w:rPr>
        <w:t xml:space="preserve"> </w:t>
      </w:r>
      <w:proofErr w:type="spellStart"/>
      <w:r w:rsidRPr="00567DDA">
        <w:rPr>
          <w:b/>
          <w:bCs/>
          <w:lang w:val="nl-NL" w:eastAsia="ko-KR"/>
        </w:rPr>
        <w:t>variable</w:t>
      </w:r>
      <w:proofErr w:type="spellEnd"/>
      <w:r w:rsidR="00A65531">
        <w:rPr>
          <w:b/>
          <w:bCs/>
          <w:lang w:val="nl-NL" w:eastAsia="ko-KR"/>
        </w:rPr>
        <w:t>]</w:t>
      </w:r>
      <w:r w:rsidRPr="00567DDA">
        <w:rPr>
          <w:b/>
          <w:bCs/>
          <w:lang w:val="nl-NL" w:eastAsia="ko-KR"/>
        </w:rPr>
        <w:t xml:space="preserve"> 0</w:t>
      </w:r>
      <w:r>
        <w:rPr>
          <w:lang w:val="nl-NL" w:eastAsia="ko-KR"/>
        </w:rPr>
        <w:t xml:space="preserve"> naar het witte gedeelde binnen het </w:t>
      </w:r>
      <w:r w:rsidRPr="00AB4587">
        <w:rPr>
          <w:u w:val="single"/>
          <w:lang w:val="nl-NL" w:eastAsia="ko-KR"/>
        </w:rPr>
        <w:t>eerste</w:t>
      </w:r>
      <w:r>
        <w:rPr>
          <w:lang w:val="nl-NL" w:eastAsia="ko-KR"/>
        </w:rPr>
        <w:t xml:space="preserve"> </w:t>
      </w:r>
      <w:r w:rsidRPr="00567DDA">
        <w:rPr>
          <w:b/>
          <w:bCs/>
          <w:lang w:val="nl-NL" w:eastAsia="ko-KR"/>
        </w:rPr>
        <w:t>als&lt;&gt;dan</w:t>
      </w:r>
      <w:r>
        <w:rPr>
          <w:lang w:val="nl-NL" w:eastAsia="ko-KR"/>
        </w:rPr>
        <w:t xml:space="preserve"> blok.</w:t>
      </w:r>
    </w:p>
    <w:p w14:paraId="3C39271D" w14:textId="3ABFBEB9" w:rsidR="0078130B" w:rsidRDefault="0078130B" w:rsidP="0078130B">
      <w:pPr>
        <w:pStyle w:val="WTStep"/>
        <w:rPr>
          <w:lang w:val="nl-NL" w:eastAsia="ko-KR"/>
        </w:rPr>
      </w:pPr>
      <w:r>
        <w:rPr>
          <w:lang w:val="nl-NL" w:eastAsia="ko-KR"/>
        </w:rPr>
        <w:t xml:space="preserve">Klik op </w:t>
      </w:r>
      <w:proofErr w:type="spellStart"/>
      <w:r w:rsidR="00A65531">
        <w:rPr>
          <w:b/>
          <w:bCs/>
          <w:lang w:val="nl-NL" w:eastAsia="ko-KR"/>
        </w:rPr>
        <w:t>my</w:t>
      </w:r>
      <w:proofErr w:type="spellEnd"/>
      <w:r w:rsidRPr="00567DDA">
        <w:rPr>
          <w:b/>
          <w:bCs/>
          <w:lang w:val="nl-NL" w:eastAsia="ko-KR"/>
        </w:rPr>
        <w:t xml:space="preserve"> variabele</w:t>
      </w:r>
      <w:r>
        <w:rPr>
          <w:lang w:val="nl-NL" w:eastAsia="ko-KR"/>
        </w:rPr>
        <w:t xml:space="preserve"> en verander naar </w:t>
      </w:r>
      <w:r w:rsidRPr="00567DDA">
        <w:rPr>
          <w:b/>
          <w:bCs/>
          <w:lang w:val="nl-NL" w:eastAsia="ko-KR"/>
        </w:rPr>
        <w:t>score</w:t>
      </w:r>
      <w:r>
        <w:rPr>
          <w:lang w:val="nl-NL" w:eastAsia="ko-KR"/>
        </w:rPr>
        <w:t>.</w:t>
      </w:r>
    </w:p>
    <w:p w14:paraId="6BB8E17D" w14:textId="0B052904" w:rsidR="00AB4587" w:rsidRDefault="00AB4587" w:rsidP="00AB4587">
      <w:pPr>
        <w:pStyle w:val="WTStep"/>
        <w:rPr>
          <w:lang w:val="nl-NL" w:eastAsia="ko-KR"/>
        </w:rPr>
      </w:pPr>
      <w:r>
        <w:rPr>
          <w:lang w:val="nl-NL" w:eastAsia="ko-KR"/>
        </w:rPr>
        <w:t xml:space="preserve">Sleep nu uit categorie </w:t>
      </w:r>
      <w:r w:rsidRPr="00053424">
        <w:rPr>
          <w:b/>
          <w:bCs/>
          <w:lang w:val="nl-NL" w:eastAsia="ko-KR"/>
        </w:rPr>
        <w:t>Waarnemen</w:t>
      </w:r>
      <w:r>
        <w:rPr>
          <w:lang w:val="nl-NL" w:eastAsia="ko-KR"/>
        </w:rPr>
        <w:t xml:space="preserve"> het blok </w:t>
      </w:r>
      <w:r w:rsidRPr="00053424">
        <w:rPr>
          <w:b/>
          <w:bCs/>
          <w:lang w:val="nl-NL" w:eastAsia="ko-KR"/>
        </w:rPr>
        <w:t>raak ik (muisaanwijzer)?</w:t>
      </w:r>
      <w:r>
        <w:rPr>
          <w:lang w:val="nl-NL" w:eastAsia="ko-KR"/>
        </w:rPr>
        <w:t xml:space="preserve"> </w:t>
      </w:r>
      <w:proofErr w:type="gramStart"/>
      <w:r>
        <w:rPr>
          <w:lang w:val="nl-NL" w:eastAsia="ko-KR"/>
        </w:rPr>
        <w:t>naar</w:t>
      </w:r>
      <w:proofErr w:type="gramEnd"/>
      <w:r>
        <w:rPr>
          <w:lang w:val="nl-NL" w:eastAsia="ko-KR"/>
        </w:rPr>
        <w:t xml:space="preserve"> het lege </w:t>
      </w:r>
      <w:r w:rsidRPr="00567DDA">
        <w:rPr>
          <w:b/>
          <w:bCs/>
          <w:lang w:val="nl-NL" w:eastAsia="ko-KR"/>
        </w:rPr>
        <w:t>&lt;&gt;</w:t>
      </w:r>
      <w:r>
        <w:rPr>
          <w:lang w:val="nl-NL" w:eastAsia="ko-KR"/>
        </w:rPr>
        <w:t xml:space="preserve"> vlak van het </w:t>
      </w:r>
      <w:r w:rsidRPr="00AB4587">
        <w:rPr>
          <w:u w:val="single"/>
          <w:lang w:val="nl-NL" w:eastAsia="ko-KR"/>
        </w:rPr>
        <w:t>tweede</w:t>
      </w:r>
      <w:r>
        <w:rPr>
          <w:lang w:val="nl-NL" w:eastAsia="ko-KR"/>
        </w:rPr>
        <w:t xml:space="preserve"> </w:t>
      </w:r>
      <w:r w:rsidRPr="00053424">
        <w:rPr>
          <w:b/>
          <w:bCs/>
          <w:lang w:val="nl-NL" w:eastAsia="ko-KR"/>
        </w:rPr>
        <w:t>als&lt;&gt;dan</w:t>
      </w:r>
      <w:r>
        <w:rPr>
          <w:lang w:val="nl-NL" w:eastAsia="ko-KR"/>
        </w:rPr>
        <w:t xml:space="preserve"> blok. </w:t>
      </w:r>
    </w:p>
    <w:p w14:paraId="1448CB38" w14:textId="77777777" w:rsidR="00AB4587" w:rsidRDefault="00AB4587" w:rsidP="00AB4587">
      <w:pPr>
        <w:pStyle w:val="WTStepNote"/>
        <w:rPr>
          <w:lang w:val="nl-NL"/>
        </w:rPr>
      </w:pPr>
      <w:r w:rsidRPr="00567DDA">
        <w:rPr>
          <w:lang w:val="nl-NL"/>
        </w:rPr>
        <w:t xml:space="preserve">Let op: dit is dus tussen </w:t>
      </w:r>
      <w:r>
        <w:rPr>
          <w:lang w:val="nl-NL"/>
        </w:rPr>
        <w:t>“</w:t>
      </w:r>
      <w:r w:rsidRPr="00567DDA">
        <w:rPr>
          <w:lang w:val="nl-NL"/>
        </w:rPr>
        <w:t>als</w:t>
      </w:r>
      <w:r>
        <w:rPr>
          <w:lang w:val="nl-NL"/>
        </w:rPr>
        <w:t>”</w:t>
      </w:r>
      <w:r w:rsidRPr="00567DDA">
        <w:rPr>
          <w:lang w:val="nl-NL"/>
        </w:rPr>
        <w:t xml:space="preserve"> en </w:t>
      </w:r>
      <w:r>
        <w:rPr>
          <w:lang w:val="nl-NL"/>
        </w:rPr>
        <w:t>“</w:t>
      </w:r>
      <w:r w:rsidRPr="00567DDA">
        <w:rPr>
          <w:lang w:val="nl-NL"/>
        </w:rPr>
        <w:t>dan</w:t>
      </w:r>
      <w:r>
        <w:rPr>
          <w:lang w:val="nl-NL"/>
        </w:rPr>
        <w:t>”</w:t>
      </w:r>
      <w:r w:rsidRPr="00567DDA">
        <w:rPr>
          <w:lang w:val="nl-NL"/>
        </w:rPr>
        <w:t>, niet in het witte gedeelte.</w:t>
      </w:r>
    </w:p>
    <w:p w14:paraId="47A8E368" w14:textId="225E15B7" w:rsidR="00AB4587" w:rsidRDefault="00AB4587" w:rsidP="00AB4587">
      <w:pPr>
        <w:pStyle w:val="WTStep"/>
        <w:rPr>
          <w:lang w:val="nl-NL" w:eastAsia="ko-KR"/>
        </w:rPr>
      </w:pPr>
      <w:r>
        <w:rPr>
          <w:lang w:val="nl-NL" w:eastAsia="ko-KR"/>
        </w:rPr>
        <w:t xml:space="preserve">Klik op </w:t>
      </w:r>
      <w:r w:rsidRPr="00053424">
        <w:rPr>
          <w:b/>
          <w:bCs/>
          <w:lang w:val="nl-NL" w:eastAsia="ko-KR"/>
        </w:rPr>
        <w:t>muisaanwijzer</w:t>
      </w:r>
      <w:r>
        <w:rPr>
          <w:lang w:val="nl-NL" w:eastAsia="ko-KR"/>
        </w:rPr>
        <w:t xml:space="preserve"> in het </w:t>
      </w:r>
      <w:r w:rsidRPr="00053424">
        <w:rPr>
          <w:b/>
          <w:bCs/>
          <w:lang w:val="nl-NL" w:eastAsia="ko-KR"/>
        </w:rPr>
        <w:t>raak ik…</w:t>
      </w:r>
      <w:r>
        <w:rPr>
          <w:lang w:val="nl-NL" w:eastAsia="ko-KR"/>
        </w:rPr>
        <w:t xml:space="preserve"> blok en kies </w:t>
      </w:r>
      <w:proofErr w:type="spellStart"/>
      <w:r>
        <w:rPr>
          <w:b/>
          <w:bCs/>
          <w:lang w:val="nl-NL" w:eastAsia="ko-KR"/>
        </w:rPr>
        <w:t>Paddle</w:t>
      </w:r>
      <w:proofErr w:type="spellEnd"/>
      <w:r>
        <w:rPr>
          <w:lang w:val="nl-NL" w:eastAsia="ko-KR"/>
        </w:rPr>
        <w:t>.</w:t>
      </w:r>
    </w:p>
    <w:p w14:paraId="50D1B301" w14:textId="2E8E0D60" w:rsidR="00AB4587" w:rsidRDefault="00AB4587" w:rsidP="00AB4587">
      <w:pPr>
        <w:pStyle w:val="WTStep"/>
        <w:rPr>
          <w:lang w:val="nl-NL" w:eastAsia="ko-KR"/>
        </w:rPr>
      </w:pPr>
      <w:r>
        <w:rPr>
          <w:lang w:val="nl-NL" w:eastAsia="ko-KR"/>
        </w:rPr>
        <w:t xml:space="preserve">Sleep uit de categorie </w:t>
      </w:r>
      <w:r w:rsidRPr="00567DDA">
        <w:rPr>
          <w:b/>
          <w:bCs/>
          <w:lang w:val="nl-NL" w:eastAsia="ko-KR"/>
        </w:rPr>
        <w:t>Variabelen</w:t>
      </w:r>
      <w:r>
        <w:rPr>
          <w:lang w:val="nl-NL" w:eastAsia="ko-KR"/>
        </w:rPr>
        <w:t xml:space="preserve"> het blok </w:t>
      </w:r>
      <w:r w:rsidR="00CA6689">
        <w:rPr>
          <w:b/>
          <w:bCs/>
          <w:lang w:val="nl-NL" w:eastAsia="ko-KR"/>
        </w:rPr>
        <w:t>verander</w:t>
      </w:r>
      <w:r w:rsidRPr="00567DDA">
        <w:rPr>
          <w:b/>
          <w:bCs/>
          <w:lang w:val="nl-NL" w:eastAsia="ko-KR"/>
        </w:rPr>
        <w:t xml:space="preserve"> </w:t>
      </w:r>
      <w:r w:rsidR="00CA6689">
        <w:rPr>
          <w:b/>
          <w:bCs/>
          <w:lang w:val="nl-NL" w:eastAsia="ko-KR"/>
        </w:rPr>
        <w:t>(</w:t>
      </w:r>
      <w:proofErr w:type="spellStart"/>
      <w:r w:rsidR="00A65531">
        <w:rPr>
          <w:b/>
          <w:bCs/>
          <w:lang w:val="nl-NL" w:eastAsia="ko-KR"/>
        </w:rPr>
        <w:t>my</w:t>
      </w:r>
      <w:proofErr w:type="spellEnd"/>
      <w:r w:rsidRPr="00567DDA">
        <w:rPr>
          <w:b/>
          <w:bCs/>
          <w:lang w:val="nl-NL" w:eastAsia="ko-KR"/>
        </w:rPr>
        <w:t xml:space="preserve"> </w:t>
      </w:r>
      <w:proofErr w:type="spellStart"/>
      <w:r w:rsidRPr="00567DDA">
        <w:rPr>
          <w:b/>
          <w:bCs/>
          <w:lang w:val="nl-NL" w:eastAsia="ko-KR"/>
        </w:rPr>
        <w:t>variable</w:t>
      </w:r>
      <w:proofErr w:type="spellEnd"/>
      <w:r w:rsidR="00CA6689">
        <w:rPr>
          <w:b/>
          <w:bCs/>
          <w:lang w:val="nl-NL" w:eastAsia="ko-KR"/>
        </w:rPr>
        <w:t>) met</w:t>
      </w:r>
      <w:r w:rsidRPr="00567DDA">
        <w:rPr>
          <w:b/>
          <w:bCs/>
          <w:lang w:val="nl-NL" w:eastAsia="ko-KR"/>
        </w:rPr>
        <w:t xml:space="preserve"> </w:t>
      </w:r>
      <w:r w:rsidR="00CA6689">
        <w:rPr>
          <w:b/>
          <w:bCs/>
          <w:lang w:val="nl-NL" w:eastAsia="ko-KR"/>
        </w:rPr>
        <w:t>1</w:t>
      </w:r>
      <w:r>
        <w:rPr>
          <w:lang w:val="nl-NL" w:eastAsia="ko-KR"/>
        </w:rPr>
        <w:t xml:space="preserve"> naar het witte gedeelde binnen het </w:t>
      </w:r>
      <w:r w:rsidR="00A65531" w:rsidRPr="00A65531">
        <w:rPr>
          <w:u w:val="single"/>
          <w:lang w:val="nl-NL" w:eastAsia="ko-KR"/>
        </w:rPr>
        <w:t>tweede</w:t>
      </w:r>
      <w:r>
        <w:rPr>
          <w:lang w:val="nl-NL" w:eastAsia="ko-KR"/>
        </w:rPr>
        <w:t xml:space="preserve"> </w:t>
      </w:r>
      <w:r w:rsidRPr="00567DDA">
        <w:rPr>
          <w:b/>
          <w:bCs/>
          <w:lang w:val="nl-NL" w:eastAsia="ko-KR"/>
        </w:rPr>
        <w:t>als&lt;&gt;dan</w:t>
      </w:r>
      <w:r>
        <w:rPr>
          <w:lang w:val="nl-NL" w:eastAsia="ko-KR"/>
        </w:rPr>
        <w:t xml:space="preserve"> blok.</w:t>
      </w:r>
    </w:p>
    <w:p w14:paraId="62F378DB" w14:textId="75F92835" w:rsidR="0078130B" w:rsidRDefault="00CA6689" w:rsidP="00137C7E">
      <w:pPr>
        <w:pStyle w:val="WTStep"/>
        <w:rPr>
          <w:lang w:val="nl-NL"/>
        </w:rPr>
      </w:pPr>
      <w:r>
        <w:rPr>
          <w:lang w:val="nl-NL"/>
        </w:rPr>
        <w:t xml:space="preserve">Klik op </w:t>
      </w:r>
      <w:proofErr w:type="spellStart"/>
      <w:r w:rsidR="00A65531">
        <w:rPr>
          <w:b/>
          <w:bCs/>
          <w:lang w:val="nl-NL"/>
        </w:rPr>
        <w:t>my</w:t>
      </w:r>
      <w:proofErr w:type="spellEnd"/>
      <w:r w:rsidRPr="00CA6689">
        <w:rPr>
          <w:b/>
          <w:bCs/>
          <w:lang w:val="nl-NL"/>
        </w:rPr>
        <w:t xml:space="preserve"> variabele</w:t>
      </w:r>
      <w:r>
        <w:rPr>
          <w:lang w:val="nl-NL"/>
        </w:rPr>
        <w:t xml:space="preserve"> en verander in </w:t>
      </w:r>
      <w:r w:rsidRPr="00CA6689">
        <w:rPr>
          <w:b/>
          <w:bCs/>
          <w:lang w:val="nl-NL"/>
        </w:rPr>
        <w:t>score</w:t>
      </w:r>
      <w:r>
        <w:rPr>
          <w:lang w:val="nl-NL"/>
        </w:rPr>
        <w:t>.</w:t>
      </w:r>
    </w:p>
    <w:p w14:paraId="125D17A1" w14:textId="3C1D4D54" w:rsidR="00503E28" w:rsidRDefault="00503E28" w:rsidP="00137C7E">
      <w:pPr>
        <w:pStyle w:val="WTStep"/>
        <w:rPr>
          <w:lang w:val="nl-NL"/>
        </w:rPr>
      </w:pPr>
      <w:r>
        <w:rPr>
          <w:lang w:val="nl-NL" w:eastAsia="ko-KR"/>
        </w:rPr>
        <w:t xml:space="preserve">Sleep uit categorie </w:t>
      </w:r>
      <w:r w:rsidRPr="00435D9D">
        <w:rPr>
          <w:b/>
          <w:bCs/>
          <w:lang w:val="nl-NL" w:eastAsia="ko-KR"/>
        </w:rPr>
        <w:t>Beweging</w:t>
      </w:r>
      <w:r w:rsidRPr="00503E28">
        <w:rPr>
          <w:lang w:val="nl-NL" w:eastAsia="ko-KR"/>
        </w:rPr>
        <w:t xml:space="preserve"> het blok </w:t>
      </w:r>
      <w:r>
        <w:rPr>
          <w:b/>
          <w:bCs/>
          <w:lang w:val="nl-NL" w:eastAsia="ko-KR"/>
        </w:rPr>
        <w:t>draai 15 graden</w:t>
      </w:r>
      <w:r>
        <w:rPr>
          <w:lang w:val="nl-NL" w:eastAsia="ko-KR"/>
        </w:rPr>
        <w:t xml:space="preserve"> direct onder het blok verander </w:t>
      </w:r>
      <w:r w:rsidRPr="00503E28">
        <w:rPr>
          <w:b/>
          <w:bCs/>
          <w:lang w:val="nl-NL" w:eastAsia="ko-KR"/>
        </w:rPr>
        <w:t>score met 1</w:t>
      </w:r>
      <w:r>
        <w:rPr>
          <w:lang w:val="nl-NL" w:eastAsia="ko-KR"/>
        </w:rPr>
        <w:t>.</w:t>
      </w:r>
    </w:p>
    <w:p w14:paraId="4B2C7245" w14:textId="2729F01D" w:rsidR="00503E28" w:rsidRPr="00503E28" w:rsidRDefault="00503E28" w:rsidP="00503E28">
      <w:pPr>
        <w:pStyle w:val="WTStep"/>
        <w:rPr>
          <w:lang w:val="nl-NL"/>
        </w:rPr>
      </w:pPr>
      <w:r>
        <w:rPr>
          <w:lang w:val="nl-NL"/>
        </w:rPr>
        <w:t xml:space="preserve">Klik op </w:t>
      </w:r>
      <w:r w:rsidRPr="00503E28">
        <w:rPr>
          <w:b/>
          <w:bCs/>
          <w:lang w:val="nl-NL"/>
        </w:rPr>
        <w:t>15</w:t>
      </w:r>
      <w:r>
        <w:rPr>
          <w:lang w:val="nl-NL"/>
        </w:rPr>
        <w:t xml:space="preserve"> en verander dit in </w:t>
      </w:r>
      <w:r w:rsidRPr="00503E28">
        <w:rPr>
          <w:b/>
          <w:bCs/>
          <w:lang w:val="nl-NL"/>
        </w:rPr>
        <w:t>180</w:t>
      </w:r>
      <w:r>
        <w:rPr>
          <w:lang w:val="nl-NL"/>
        </w:rPr>
        <w:t>.</w:t>
      </w:r>
    </w:p>
    <w:p w14:paraId="1E25B97B" w14:textId="1B666E53" w:rsidR="00CA6689" w:rsidRPr="00CA6689" w:rsidRDefault="00CA6689" w:rsidP="00CA6689">
      <w:pPr>
        <w:pStyle w:val="WTStep"/>
        <w:rPr>
          <w:lang w:val="nl-NL" w:eastAsia="ko-KR"/>
        </w:rPr>
      </w:pPr>
      <w:r>
        <w:rPr>
          <w:lang w:val="nl-NL" w:eastAsia="ko-KR"/>
        </w:rPr>
        <w:t xml:space="preserve">Sleep uit categorie </w:t>
      </w:r>
      <w:r w:rsidRPr="00435D9D">
        <w:rPr>
          <w:b/>
          <w:bCs/>
          <w:lang w:val="nl-NL" w:eastAsia="ko-KR"/>
        </w:rPr>
        <w:t>Beweging</w:t>
      </w:r>
      <w:r>
        <w:rPr>
          <w:lang w:val="nl-NL" w:eastAsia="ko-KR"/>
        </w:rPr>
        <w:t xml:space="preserve"> het blok </w:t>
      </w:r>
      <w:r w:rsidRPr="00435D9D">
        <w:rPr>
          <w:b/>
          <w:bCs/>
          <w:lang w:val="nl-NL" w:eastAsia="ko-KR"/>
        </w:rPr>
        <w:t>neem 10 stappen</w:t>
      </w:r>
      <w:r>
        <w:rPr>
          <w:lang w:val="nl-NL" w:eastAsia="ko-KR"/>
        </w:rPr>
        <w:t xml:space="preserve"> </w:t>
      </w:r>
      <w:r w:rsidR="00503E28">
        <w:rPr>
          <w:lang w:val="nl-NL" w:eastAsia="ko-KR"/>
        </w:rPr>
        <w:t xml:space="preserve">direct onder het blok </w:t>
      </w:r>
      <w:r w:rsidR="00503E28" w:rsidRPr="00503E28">
        <w:rPr>
          <w:b/>
          <w:bCs/>
          <w:lang w:val="nl-NL" w:eastAsia="ko-KR"/>
        </w:rPr>
        <w:t>draai 180 graden</w:t>
      </w:r>
      <w:r>
        <w:rPr>
          <w:lang w:val="nl-NL" w:eastAsia="ko-KR"/>
        </w:rPr>
        <w:t>.</w:t>
      </w:r>
    </w:p>
    <w:p w14:paraId="28495D45" w14:textId="43A31F19" w:rsidR="00CA6689" w:rsidRDefault="00CA6689" w:rsidP="00CA6689">
      <w:pPr>
        <w:pStyle w:val="WTStep"/>
        <w:rPr>
          <w:lang w:val="nl-NL" w:eastAsia="ko-KR"/>
        </w:rPr>
      </w:pPr>
      <w:r>
        <w:rPr>
          <w:lang w:val="nl-NL" w:eastAsia="ko-KR"/>
        </w:rPr>
        <w:t xml:space="preserve">Klik in het </w:t>
      </w:r>
      <w:r>
        <w:rPr>
          <w:b/>
          <w:bCs/>
          <w:lang w:val="nl-NL" w:eastAsia="ko-KR"/>
        </w:rPr>
        <w:t>neem 10 stappen</w:t>
      </w:r>
      <w:r>
        <w:rPr>
          <w:lang w:val="nl-NL" w:eastAsia="ko-KR"/>
        </w:rPr>
        <w:t xml:space="preserve"> blok op </w:t>
      </w:r>
      <w:r w:rsidRPr="00435D9D">
        <w:rPr>
          <w:b/>
          <w:bCs/>
          <w:lang w:val="nl-NL" w:eastAsia="ko-KR"/>
        </w:rPr>
        <w:t>10</w:t>
      </w:r>
      <w:r>
        <w:rPr>
          <w:lang w:val="nl-NL" w:eastAsia="ko-KR"/>
        </w:rPr>
        <w:t xml:space="preserve"> en verander dit naar </w:t>
      </w:r>
      <w:r w:rsidRPr="00435D9D">
        <w:rPr>
          <w:b/>
          <w:bCs/>
          <w:lang w:val="nl-NL" w:eastAsia="ko-KR"/>
        </w:rPr>
        <w:t>15</w:t>
      </w:r>
      <w:r>
        <w:rPr>
          <w:lang w:val="nl-NL" w:eastAsia="ko-KR"/>
        </w:rPr>
        <w:t>.</w:t>
      </w:r>
    </w:p>
    <w:p w14:paraId="63ECDDB8" w14:textId="62914F46" w:rsidR="00503E28" w:rsidRDefault="00503E28" w:rsidP="00503E28">
      <w:pPr>
        <w:pStyle w:val="WTStepImage"/>
        <w:rPr>
          <w:lang w:val="nl-NL"/>
        </w:rPr>
      </w:pPr>
      <w:r>
        <w:rPr>
          <w:lang w:val="nl-NL"/>
        </w:rPr>
        <w:drawing>
          <wp:inline distT="0" distB="0" distL="0" distR="0" wp14:anchorId="01232453" wp14:editId="05352321">
            <wp:extent cx="1603596" cy="2446867"/>
            <wp:effectExtent l="0" t="0" r="0" b="4445"/>
            <wp:docPr id="50" name="Picture 5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10;&#10;Description automatically generated"/>
                    <pic:cNvPicPr/>
                  </pic:nvPicPr>
                  <pic:blipFill>
                    <a:blip r:embed="rId42"/>
                    <a:stretch>
                      <a:fillRect/>
                    </a:stretch>
                  </pic:blipFill>
                  <pic:spPr>
                    <a:xfrm>
                      <a:off x="0" y="0"/>
                      <a:ext cx="1613898" cy="2462587"/>
                    </a:xfrm>
                    <a:prstGeom prst="rect">
                      <a:avLst/>
                    </a:prstGeom>
                  </pic:spPr>
                </pic:pic>
              </a:graphicData>
            </a:graphic>
          </wp:inline>
        </w:drawing>
      </w:r>
    </w:p>
    <w:p w14:paraId="01C250F2" w14:textId="77777777" w:rsidR="00503E28" w:rsidRDefault="00503E28" w:rsidP="00503E28">
      <w:pPr>
        <w:pStyle w:val="WTstepsheading"/>
      </w:pPr>
      <w:bookmarkStart w:id="23" w:name="_Toc136539813"/>
      <w:r>
        <w:lastRenderedPageBreak/>
        <w:t>Voer het Scratch programma uit</w:t>
      </w:r>
      <w:bookmarkEnd w:id="23"/>
    </w:p>
    <w:p w14:paraId="7B9B29A9" w14:textId="67BF8495" w:rsidR="00503E28" w:rsidRDefault="00503E28" w:rsidP="00503E28">
      <w:pPr>
        <w:pStyle w:val="WTStep"/>
        <w:rPr>
          <w:lang w:val="nl-NL" w:eastAsia="ko-KR"/>
        </w:rPr>
      </w:pPr>
      <w:r w:rsidRPr="00503E28">
        <w:rPr>
          <w:lang w:val="nl-NL" w:eastAsia="ko-KR"/>
        </w:rPr>
        <w:t xml:space="preserve">Klik </w:t>
      </w:r>
      <w:r>
        <w:rPr>
          <w:lang w:val="nl-NL" w:eastAsia="ko-KR"/>
        </w:rPr>
        <w:t xml:space="preserve">in het speelveld </w:t>
      </w:r>
      <w:r w:rsidRPr="00503E28">
        <w:rPr>
          <w:lang w:val="nl-NL" w:eastAsia="ko-KR"/>
        </w:rPr>
        <w:t xml:space="preserve">op icoontje met de </w:t>
      </w:r>
      <w:r w:rsidRPr="00503E28">
        <w:rPr>
          <w:b/>
          <w:bCs/>
          <w:lang w:val="nl-NL" w:eastAsia="ko-KR"/>
        </w:rPr>
        <w:t>groene vlag</w:t>
      </w:r>
      <w:r w:rsidRPr="00503E28">
        <w:rPr>
          <w:lang w:val="nl-NL" w:eastAsia="ko-KR"/>
        </w:rPr>
        <w:t xml:space="preserve"> om je programma te starten.</w:t>
      </w:r>
    </w:p>
    <w:p w14:paraId="394E263D" w14:textId="5E68931C" w:rsidR="006F7F86" w:rsidRDefault="006F7F86" w:rsidP="006F7F86">
      <w:pPr>
        <w:pStyle w:val="WTStepImage"/>
        <w:rPr>
          <w:lang w:val="nl-NL"/>
        </w:rPr>
      </w:pPr>
      <w:r>
        <w:rPr>
          <w:lang w:val="nl-NL"/>
        </w:rPr>
        <w:drawing>
          <wp:inline distT="0" distB="0" distL="0" distR="0" wp14:anchorId="78F86D43" wp14:editId="1AF5567A">
            <wp:extent cx="3725333" cy="3110689"/>
            <wp:effectExtent l="0" t="0" r="0" b="1270"/>
            <wp:docPr id="51" name="Picture 5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diagram&#10;&#10;Description automatically generated"/>
                    <pic:cNvPicPr/>
                  </pic:nvPicPr>
                  <pic:blipFill>
                    <a:blip r:embed="rId29"/>
                    <a:stretch>
                      <a:fillRect/>
                    </a:stretch>
                  </pic:blipFill>
                  <pic:spPr>
                    <a:xfrm>
                      <a:off x="0" y="0"/>
                      <a:ext cx="3761721" cy="3141073"/>
                    </a:xfrm>
                    <a:prstGeom prst="rect">
                      <a:avLst/>
                    </a:prstGeom>
                  </pic:spPr>
                </pic:pic>
              </a:graphicData>
            </a:graphic>
          </wp:inline>
        </w:drawing>
      </w:r>
    </w:p>
    <w:p w14:paraId="6CE07F72" w14:textId="77777777" w:rsidR="006F7F86" w:rsidRPr="006F7F86" w:rsidRDefault="006F7F86" w:rsidP="006F7F86"/>
    <w:p w14:paraId="2DD19F73" w14:textId="65FBB977" w:rsidR="00765B72" w:rsidRPr="002A3126" w:rsidRDefault="00A47EBD" w:rsidP="00765B72">
      <w:pPr>
        <w:jc w:val="center"/>
        <w:rPr>
          <w:b/>
          <w:bCs/>
          <w:lang w:val="nl-NL"/>
        </w:rPr>
      </w:pPr>
      <w:r w:rsidRPr="002A3126">
        <w:rPr>
          <w:b/>
          <w:bCs/>
          <w:lang w:val="nl-NL"/>
        </w:rPr>
        <w:t>~~~</w:t>
      </w:r>
      <w:r w:rsidR="00765B72" w:rsidRPr="002A3126">
        <w:rPr>
          <w:b/>
          <w:bCs/>
          <w:lang w:val="nl-NL"/>
        </w:rPr>
        <w:t xml:space="preserve"> Einde van de opdrachten </w:t>
      </w:r>
      <w:r w:rsidRPr="002A3126">
        <w:rPr>
          <w:b/>
          <w:bCs/>
          <w:lang w:val="nl-NL"/>
        </w:rPr>
        <w:t>~~~</w:t>
      </w:r>
    </w:p>
    <w:p w14:paraId="03E43E5E" w14:textId="77777777" w:rsidR="00AF6938" w:rsidRPr="002A3126" w:rsidRDefault="00AF6938" w:rsidP="00AF6938">
      <w:pPr>
        <w:rPr>
          <w:lang w:val="nl-NL"/>
        </w:rPr>
      </w:pPr>
    </w:p>
    <w:sectPr w:rsidR="00AF6938" w:rsidRPr="002A3126" w:rsidSect="006A2793">
      <w:headerReference w:type="even" r:id="rId43"/>
      <w:footerReference w:type="even" r:id="rId44"/>
      <w:footerReference w:type="default" r:id="rId45"/>
      <w:pgSz w:w="11900" w:h="16820"/>
      <w:pgMar w:top="1440" w:right="1077" w:bottom="1588" w:left="1077" w:header="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D319F3" w14:textId="77777777" w:rsidR="001E3CF4" w:rsidRDefault="001E3CF4">
      <w:r>
        <w:separator/>
      </w:r>
    </w:p>
    <w:p w14:paraId="6D976541" w14:textId="77777777" w:rsidR="001E3CF4" w:rsidRDefault="001E3CF4"/>
  </w:endnote>
  <w:endnote w:type="continuationSeparator" w:id="0">
    <w:p w14:paraId="7A688DA9" w14:textId="77777777" w:rsidR="001E3CF4" w:rsidRDefault="001E3CF4">
      <w:r>
        <w:continuationSeparator/>
      </w:r>
    </w:p>
    <w:p w14:paraId="180F73CC" w14:textId="77777777" w:rsidR="001E3CF4" w:rsidRDefault="001E3CF4"/>
  </w:endnote>
  <w:endnote w:type="continuationNotice" w:id="1">
    <w:p w14:paraId="02F2FC33" w14:textId="77777777" w:rsidR="001E3CF4" w:rsidRDefault="001E3CF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Ubuntu">
    <w:altName w:val="Calibri"/>
    <w:panose1 w:val="020B0504030602030204"/>
    <w:charset w:val="00"/>
    <w:family w:val="swiss"/>
    <w:pitch w:val="variable"/>
    <w:sig w:usb0="E00002FF" w:usb1="5000205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rebuchet MS">
    <w:panose1 w:val="020B0603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ArialMT">
    <w:altName w:val="Arial"/>
    <w:panose1 w:val="020B0604020202020204"/>
    <w:charset w:val="00"/>
    <w:family w:val="auto"/>
    <w:pitch w:val="variable"/>
    <w:sig w:usb0="E0002AFF" w:usb1="C0007843" w:usb2="00000009" w:usb3="00000000" w:csb0="000001FF" w:csb1="00000000"/>
  </w:font>
  <w:font w:name="Ubuntu Medium">
    <w:altName w:val="Calibri"/>
    <w:panose1 w:val="020B0604030602030204"/>
    <w:charset w:val="00"/>
    <w:family w:val="swiss"/>
    <w:pitch w:val="variable"/>
    <w:sig w:usb0="E00002FF" w:usb1="5000205B"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Lucida Grande">
    <w:panose1 w:val="020B0600040502020204"/>
    <w:charset w:val="00"/>
    <w:family w:val="swiss"/>
    <w:pitch w:val="variable"/>
    <w:sig w:usb0="E1000AEF" w:usb1="5000A1FF" w:usb2="00000000" w:usb3="00000000" w:csb0="000001BF" w:csb1="00000000"/>
  </w:font>
  <w:font w:name="Times">
    <w:altName w:val="Times New Roman"/>
    <w:panose1 w:val="020B0604020202020204"/>
    <w:charset w:val="00"/>
    <w:family w:val="auto"/>
    <w:pitch w:val="variable"/>
    <w:sig w:usb0="E00002FF" w:usb1="5000205A" w:usb2="00000000" w:usb3="00000000" w:csb0="0000019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Courier">
    <w:panose1 w:val="02070309020205020404"/>
    <w:charset w:val="00"/>
    <w:family w:val="auto"/>
    <w:pitch w:val="variable"/>
    <w:sig w:usb0="00000003" w:usb1="00000000" w:usb2="00000000" w:usb3="00000000" w:csb0="00000003" w:csb1="00000000"/>
  </w:font>
  <w:font w:name="Helvetica">
    <w:panose1 w:val="00000000000000000000"/>
    <w:charset w:val="00"/>
    <w:family w:val="auto"/>
    <w:pitch w:val="variable"/>
    <w:sig w:usb0="E00002FF" w:usb1="5000785B" w:usb2="00000000" w:usb3="00000000" w:csb0="0000019F" w:csb1="00000000"/>
  </w:font>
  <w:font w:name="Monaco">
    <w:panose1 w:val="00000000000000000000"/>
    <w:charset w:val="4D"/>
    <w:family w:val="auto"/>
    <w:pitch w:val="variable"/>
    <w:sig w:usb0="A00002FF" w:usb1="500039F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D892A1" w14:textId="77777777" w:rsidR="00B25F6D" w:rsidRDefault="00B25F6D" w:rsidP="00453099">
    <w:pPr>
      <w:pStyle w:val="Voettekst"/>
      <w:rPr>
        <w:rStyle w:val="Paginanummer"/>
        <w:rFonts w:eastAsiaTheme="minorEastAsia"/>
        <w:lang w:eastAsia="en-US"/>
      </w:rPr>
    </w:pPr>
    <w:r>
      <w:rPr>
        <w:rStyle w:val="Paginanummer"/>
      </w:rPr>
      <w:fldChar w:fldCharType="begin"/>
    </w:r>
    <w:r>
      <w:rPr>
        <w:rStyle w:val="Paginanummer"/>
      </w:rPr>
      <w:instrText xml:space="preserve">PAGE  </w:instrText>
    </w:r>
    <w:r>
      <w:rPr>
        <w:rStyle w:val="Paginanummer"/>
      </w:rPr>
      <w:fldChar w:fldCharType="end"/>
    </w:r>
  </w:p>
  <w:p w14:paraId="0E7DD979" w14:textId="77777777" w:rsidR="00B25F6D" w:rsidRDefault="00B25F6D" w:rsidP="00453099">
    <w:pPr>
      <w:pStyle w:val="Voettekst"/>
      <w:rPr>
        <w:rStyle w:val="Paginanummer"/>
      </w:rPr>
    </w:pPr>
    <w:r>
      <w:rPr>
        <w:rStyle w:val="Paginanummer"/>
      </w:rPr>
      <w:fldChar w:fldCharType="begin"/>
    </w:r>
    <w:r>
      <w:rPr>
        <w:rStyle w:val="Paginanummer"/>
      </w:rPr>
      <w:instrText xml:space="preserve">PAGE  </w:instrText>
    </w:r>
    <w:r>
      <w:rPr>
        <w:rStyle w:val="Paginanummer"/>
      </w:rPr>
      <w:fldChar w:fldCharType="end"/>
    </w:r>
  </w:p>
  <w:p w14:paraId="0D0CA62A" w14:textId="77777777" w:rsidR="00B25F6D" w:rsidRDefault="00B25F6D" w:rsidP="00453099">
    <w:pPr>
      <w:pStyle w:val="Voettekst"/>
      <w:rPr>
        <w:rStyle w:val="Paginanummer"/>
      </w:rPr>
    </w:pPr>
  </w:p>
  <w:p w14:paraId="394F5D5E" w14:textId="77777777" w:rsidR="00B25F6D" w:rsidRDefault="00B25F6D" w:rsidP="00453099">
    <w:pPr>
      <w:pStyle w:val="Voettekst"/>
    </w:pPr>
  </w:p>
  <w:p w14:paraId="34BDBD42" w14:textId="77777777" w:rsidR="00B25F6D" w:rsidRDefault="00B25F6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C5C40" w14:textId="44A49D59" w:rsidR="00B25F6D" w:rsidRPr="00453099" w:rsidRDefault="00B25F6D" w:rsidP="00453099">
    <w:pPr>
      <w:pStyle w:val="Voettekst"/>
    </w:pPr>
    <w:r w:rsidRPr="00453099">
      <w:rPr>
        <w:lang w:eastAsia="en-US"/>
      </w:rPr>
      <w:drawing>
        <wp:anchor distT="0" distB="0" distL="114300" distR="114300" simplePos="0" relativeHeight="251661312" behindDoc="0" locked="0" layoutInCell="1" allowOverlap="1" wp14:anchorId="7A3543F5" wp14:editId="10739FA8">
          <wp:simplePos x="0" y="0"/>
          <wp:positionH relativeFrom="column">
            <wp:posOffset>-134122</wp:posOffset>
          </wp:positionH>
          <wp:positionV relativeFrom="paragraph">
            <wp:posOffset>-107950</wp:posOffset>
          </wp:positionV>
          <wp:extent cx="1279729" cy="377825"/>
          <wp:effectExtent l="0" t="0" r="0" b="3175"/>
          <wp:wrapNone/>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lizagray:Desktop:MuleSoft Logo:4 Color Process:MuleSoft®_h_4C_logo.pn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279729" cy="377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53099">
      <w:rPr>
        <w:rStyle w:val="Paginanummer"/>
      </w:rPr>
      <w:fldChar w:fldCharType="begin"/>
    </w:r>
    <w:r w:rsidRPr="00453099">
      <w:rPr>
        <w:rStyle w:val="Paginanummer"/>
      </w:rPr>
      <w:instrText xml:space="preserve">PAGE  </w:instrText>
    </w:r>
    <w:r w:rsidRPr="00453099">
      <w:rPr>
        <w:rStyle w:val="Paginanummer"/>
      </w:rPr>
      <w:fldChar w:fldCharType="separate"/>
    </w:r>
    <w:r w:rsidRPr="00453099">
      <w:rPr>
        <w:rStyle w:val="Paginanummer"/>
      </w:rPr>
      <w:t>45</w:t>
    </w:r>
    <w:r w:rsidRPr="00453099">
      <w:rPr>
        <w:rStyle w:val="Paginanummer"/>
      </w:rPr>
      <w:fldChar w:fldCharType="end"/>
    </w:r>
  </w:p>
  <w:p w14:paraId="549BD406" w14:textId="5BE406EA" w:rsidR="00B25F6D" w:rsidRDefault="00B25F6D" w:rsidP="00021A39">
    <w:pPr>
      <w:pStyle w:val="Spacing"/>
    </w:pPr>
    <w:r>
      <w:rPr>
        <w:noProof/>
        <w:lang w:eastAsia="en-US"/>
      </w:rPr>
      <mc:AlternateContent>
        <mc:Choice Requires="wps">
          <w:drawing>
            <wp:anchor distT="0" distB="0" distL="114300" distR="114300" simplePos="0" relativeHeight="251663360" behindDoc="1" locked="0" layoutInCell="1" allowOverlap="1" wp14:anchorId="1B31AADD" wp14:editId="5B74ACC9">
              <wp:simplePos x="0" y="0"/>
              <wp:positionH relativeFrom="column">
                <wp:posOffset>-1139190</wp:posOffset>
              </wp:positionH>
              <wp:positionV relativeFrom="paragraph">
                <wp:posOffset>172720</wp:posOffset>
              </wp:positionV>
              <wp:extent cx="8797290" cy="424815"/>
              <wp:effectExtent l="50800" t="25400" r="41910" b="83185"/>
              <wp:wrapNone/>
              <wp:docPr id="1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97290" cy="424815"/>
                      </a:xfrm>
                      <a:prstGeom prst="rect">
                        <a:avLst/>
                      </a:prstGeom>
                      <a:solidFill>
                        <a:srgbClr val="00A0DF"/>
                      </a:solidFill>
                      <a:ln>
                        <a:noFill/>
                      </a:ln>
                      <a:effectLst>
                        <a:outerShdw blurRad="40000" dist="23000" dir="5400000" rotWithShape="0">
                          <a:srgbClr val="000000">
                            <a:alpha val="34999"/>
                          </a:srgbClr>
                        </a:outerShdw>
                      </a:effectLst>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cap="flat" cmpd="sng">
                            <a:solidFill>
                              <a:srgbClr val="4A7EBB"/>
                            </a:solidFill>
                            <a:prstDash val="solid"/>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rect w14:anchorId="22026F38" id="Rectangle 2" o:spid="_x0000_s1026" style="position:absolute;margin-left:-89.7pt;margin-top:13.6pt;width:692.7pt;height:33.4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" fillcolor="#00a0df" stroked="f">
              <v:shadow on="t" opacity="22936f" mv:blur="40000f" origin=",.5" offset="0,23000emu"/>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50F519" w14:textId="77777777" w:rsidR="001E3CF4" w:rsidRDefault="001E3CF4">
      <w:r>
        <w:separator/>
      </w:r>
    </w:p>
    <w:p w14:paraId="69D7683E" w14:textId="77777777" w:rsidR="001E3CF4" w:rsidRDefault="001E3CF4"/>
  </w:footnote>
  <w:footnote w:type="continuationSeparator" w:id="0">
    <w:p w14:paraId="777765A8" w14:textId="77777777" w:rsidR="001E3CF4" w:rsidRDefault="001E3CF4">
      <w:r>
        <w:continuationSeparator/>
      </w:r>
    </w:p>
    <w:p w14:paraId="3A83E6C7" w14:textId="77777777" w:rsidR="001E3CF4" w:rsidRDefault="001E3CF4"/>
  </w:footnote>
  <w:footnote w:type="continuationNotice" w:id="1">
    <w:p w14:paraId="38925D64" w14:textId="77777777" w:rsidR="001E3CF4" w:rsidRDefault="001E3CF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36026" w14:textId="77777777" w:rsidR="00B25F6D" w:rsidRDefault="00B25F6D" w:rsidP="00FA15E9">
    <w:pPr>
      <w:pStyle w:val="Koptekst"/>
      <w:rPr>
        <w:rStyle w:val="Paginanummer"/>
        <w:rFonts w:ascii="Times New Roman" w:eastAsiaTheme="minorEastAsia" w:hAnsi="Times New Roman"/>
        <w:sz w:val="24"/>
        <w:szCs w:val="24"/>
        <w:lang w:eastAsia="en-US"/>
      </w:rPr>
    </w:pPr>
    <w:r>
      <w:rPr>
        <w:rStyle w:val="Paginanummer"/>
      </w:rPr>
      <w:fldChar w:fldCharType="begin"/>
    </w:r>
    <w:r>
      <w:rPr>
        <w:rStyle w:val="Paginanummer"/>
      </w:rPr>
      <w:instrText xml:space="preserve">PAGE  </w:instrText>
    </w:r>
    <w:r>
      <w:rPr>
        <w:rStyle w:val="Paginanummer"/>
      </w:rPr>
      <w:fldChar w:fldCharType="end"/>
    </w:r>
  </w:p>
  <w:p w14:paraId="70FC7D06" w14:textId="77777777" w:rsidR="00B25F6D" w:rsidRDefault="00B25F6D" w:rsidP="00FA15E9">
    <w:pPr>
      <w:pStyle w:val="Koptekst"/>
      <w:rPr>
        <w:rStyle w:val="Paginanummer"/>
      </w:rPr>
    </w:pPr>
    <w:r>
      <w:rPr>
        <w:rStyle w:val="Paginanummer"/>
      </w:rPr>
      <w:fldChar w:fldCharType="begin"/>
    </w:r>
    <w:r>
      <w:rPr>
        <w:rStyle w:val="Paginanummer"/>
      </w:rPr>
      <w:instrText xml:space="preserve">PAGE  </w:instrText>
    </w:r>
    <w:r>
      <w:rPr>
        <w:rStyle w:val="Paginanummer"/>
      </w:rPr>
      <w:fldChar w:fldCharType="end"/>
    </w:r>
  </w:p>
  <w:p w14:paraId="21554CB0" w14:textId="77777777" w:rsidR="00B25F6D" w:rsidRDefault="00B25F6D" w:rsidP="00FA15E9">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EC6EC0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FDC40F8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EF260B48"/>
    <w:lvl w:ilvl="0">
      <w:start w:val="1"/>
      <w:numFmt w:val="decimal"/>
      <w:pStyle w:val="Lijstnummering3"/>
      <w:lvlText w:val="%1."/>
      <w:lvlJc w:val="left"/>
      <w:pPr>
        <w:tabs>
          <w:tab w:val="num" w:pos="1080"/>
        </w:tabs>
        <w:ind w:left="1080" w:hanging="360"/>
      </w:pPr>
    </w:lvl>
  </w:abstractNum>
  <w:abstractNum w:abstractNumId="3" w15:restartNumberingAfterBreak="0">
    <w:nsid w:val="FFFFFF7F"/>
    <w:multiLevelType w:val="singleLevel"/>
    <w:tmpl w:val="CC26575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11EF9E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54897D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B90CF6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A22689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9"/>
    <w:multiLevelType w:val="singleLevel"/>
    <w:tmpl w:val="C5FE159A"/>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8C40689"/>
    <w:multiLevelType w:val="hybridMultilevel"/>
    <w:tmpl w:val="D0B693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EC01533"/>
    <w:multiLevelType w:val="hybridMultilevel"/>
    <w:tmpl w:val="F79E2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535F55"/>
    <w:multiLevelType w:val="hybridMultilevel"/>
    <w:tmpl w:val="3930421C"/>
    <w:lvl w:ilvl="0" w:tplc="7B6EB63E">
      <w:start w:val="1"/>
      <w:numFmt w:val="decimal"/>
      <w:pStyle w:val="Setupitem"/>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7F39F0"/>
    <w:multiLevelType w:val="hybridMultilevel"/>
    <w:tmpl w:val="C1EC0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AA7D8E"/>
    <w:multiLevelType w:val="hybridMultilevel"/>
    <w:tmpl w:val="FCB2F0E4"/>
    <w:lvl w:ilvl="0" w:tplc="9AA2A7EC">
      <w:start w:val="1"/>
      <w:numFmt w:val="bullet"/>
      <w:pStyle w:val="WTStepbullets"/>
      <w:lvlText w:val=""/>
      <w:lvlJc w:val="left"/>
      <w:pPr>
        <w:ind w:left="5400" w:hanging="360"/>
      </w:pPr>
      <w:rPr>
        <w:rFonts w:ascii="Symbol" w:hAnsi="Symbol" w:hint="default"/>
      </w:rPr>
    </w:lvl>
    <w:lvl w:ilvl="1" w:tplc="04090003">
      <w:start w:val="1"/>
      <w:numFmt w:val="bullet"/>
      <w:lvlText w:val="o"/>
      <w:lvlJc w:val="left"/>
      <w:pPr>
        <w:ind w:left="6120" w:hanging="360"/>
      </w:pPr>
      <w:rPr>
        <w:rFonts w:ascii="Courier New" w:hAnsi="Courier New" w:hint="default"/>
      </w:rPr>
    </w:lvl>
    <w:lvl w:ilvl="2" w:tplc="04090005" w:tentative="1">
      <w:start w:val="1"/>
      <w:numFmt w:val="bullet"/>
      <w:lvlText w:val=""/>
      <w:lvlJc w:val="left"/>
      <w:pPr>
        <w:ind w:left="6840" w:hanging="360"/>
      </w:pPr>
      <w:rPr>
        <w:rFonts w:ascii="Wingdings" w:hAnsi="Wingdings" w:hint="default"/>
      </w:rPr>
    </w:lvl>
    <w:lvl w:ilvl="3" w:tplc="04090001" w:tentative="1">
      <w:start w:val="1"/>
      <w:numFmt w:val="bullet"/>
      <w:lvlText w:val=""/>
      <w:lvlJc w:val="left"/>
      <w:pPr>
        <w:ind w:left="7560" w:hanging="360"/>
      </w:pPr>
      <w:rPr>
        <w:rFonts w:ascii="Symbol" w:hAnsi="Symbol" w:hint="default"/>
      </w:rPr>
    </w:lvl>
    <w:lvl w:ilvl="4" w:tplc="04090003" w:tentative="1">
      <w:start w:val="1"/>
      <w:numFmt w:val="bullet"/>
      <w:lvlText w:val="o"/>
      <w:lvlJc w:val="left"/>
      <w:pPr>
        <w:ind w:left="8280" w:hanging="360"/>
      </w:pPr>
      <w:rPr>
        <w:rFonts w:ascii="Courier New" w:hAnsi="Courier New" w:hint="default"/>
      </w:rPr>
    </w:lvl>
    <w:lvl w:ilvl="5" w:tplc="04090005" w:tentative="1">
      <w:start w:val="1"/>
      <w:numFmt w:val="bullet"/>
      <w:lvlText w:val=""/>
      <w:lvlJc w:val="left"/>
      <w:pPr>
        <w:ind w:left="9000" w:hanging="360"/>
      </w:pPr>
      <w:rPr>
        <w:rFonts w:ascii="Wingdings" w:hAnsi="Wingdings" w:hint="default"/>
      </w:rPr>
    </w:lvl>
    <w:lvl w:ilvl="6" w:tplc="04090001" w:tentative="1">
      <w:start w:val="1"/>
      <w:numFmt w:val="bullet"/>
      <w:lvlText w:val=""/>
      <w:lvlJc w:val="left"/>
      <w:pPr>
        <w:ind w:left="9720" w:hanging="360"/>
      </w:pPr>
      <w:rPr>
        <w:rFonts w:ascii="Symbol" w:hAnsi="Symbol" w:hint="default"/>
      </w:rPr>
    </w:lvl>
    <w:lvl w:ilvl="7" w:tplc="04090003" w:tentative="1">
      <w:start w:val="1"/>
      <w:numFmt w:val="bullet"/>
      <w:lvlText w:val="o"/>
      <w:lvlJc w:val="left"/>
      <w:pPr>
        <w:ind w:left="10440" w:hanging="360"/>
      </w:pPr>
      <w:rPr>
        <w:rFonts w:ascii="Courier New" w:hAnsi="Courier New" w:hint="default"/>
      </w:rPr>
    </w:lvl>
    <w:lvl w:ilvl="8" w:tplc="04090005" w:tentative="1">
      <w:start w:val="1"/>
      <w:numFmt w:val="bullet"/>
      <w:lvlText w:val=""/>
      <w:lvlJc w:val="left"/>
      <w:pPr>
        <w:ind w:left="11160" w:hanging="360"/>
      </w:pPr>
      <w:rPr>
        <w:rFonts w:ascii="Wingdings" w:hAnsi="Wingdings" w:hint="default"/>
      </w:rPr>
    </w:lvl>
  </w:abstractNum>
  <w:abstractNum w:abstractNumId="14" w15:restartNumberingAfterBreak="0">
    <w:nsid w:val="4F292646"/>
    <w:multiLevelType w:val="hybridMultilevel"/>
    <w:tmpl w:val="01068EA2"/>
    <w:lvl w:ilvl="0" w:tplc="64CA0908">
      <w:start w:val="1"/>
      <w:numFmt w:val="decimal"/>
      <w:pStyle w:val="WTStep"/>
      <w:lvlText w:val="%1."/>
      <w:lvlJc w:val="left"/>
      <w:pPr>
        <w:ind w:left="720" w:hanging="360"/>
      </w:pPr>
      <w:rPr>
        <w:rFonts w:hint="default"/>
        <w:lang w:val="en-GB"/>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7800A47"/>
    <w:multiLevelType w:val="hybridMultilevel"/>
    <w:tmpl w:val="274CDB6E"/>
    <w:lvl w:ilvl="0" w:tplc="A1D848E4">
      <w:start w:val="1"/>
      <w:numFmt w:val="bullet"/>
      <w:pStyle w:val="WTobjective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060062E"/>
    <w:multiLevelType w:val="hybridMultilevel"/>
    <w:tmpl w:val="F8380836"/>
    <w:lvl w:ilvl="0" w:tplc="522AA16C">
      <w:start w:val="1"/>
      <w:numFmt w:val="bullet"/>
      <w:pStyle w:val="infodoc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86E557A"/>
    <w:multiLevelType w:val="hybridMultilevel"/>
    <w:tmpl w:val="EF2E65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AAE3A9C"/>
    <w:multiLevelType w:val="hybridMultilevel"/>
    <w:tmpl w:val="3FF4E538"/>
    <w:lvl w:ilvl="0" w:tplc="5BB0E9EE">
      <w:start w:val="1"/>
      <w:numFmt w:val="bullet"/>
      <w:pStyle w:val="ModuleObjectives"/>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12915399">
    <w:abstractNumId w:val="2"/>
  </w:num>
  <w:num w:numId="2" w16cid:durableId="1000739571">
    <w:abstractNumId w:val="15"/>
  </w:num>
  <w:num w:numId="3" w16cid:durableId="1353914819">
    <w:abstractNumId w:val="11"/>
  </w:num>
  <w:num w:numId="4" w16cid:durableId="203490924">
    <w:abstractNumId w:val="16"/>
  </w:num>
  <w:num w:numId="5" w16cid:durableId="62224696">
    <w:abstractNumId w:val="13"/>
  </w:num>
  <w:num w:numId="6" w16cid:durableId="275217293">
    <w:abstractNumId w:val="18"/>
  </w:num>
  <w:num w:numId="7" w16cid:durableId="1828474175">
    <w:abstractNumId w:val="14"/>
  </w:num>
  <w:num w:numId="8" w16cid:durableId="1088191189">
    <w:abstractNumId w:val="14"/>
  </w:num>
  <w:num w:numId="9" w16cid:durableId="753013741">
    <w:abstractNumId w:val="10"/>
  </w:num>
  <w:num w:numId="10" w16cid:durableId="1320690637">
    <w:abstractNumId w:val="14"/>
  </w:num>
  <w:num w:numId="11" w16cid:durableId="256864051">
    <w:abstractNumId w:val="12"/>
  </w:num>
  <w:num w:numId="12" w16cid:durableId="1350180013">
    <w:abstractNumId w:val="14"/>
    <w:lvlOverride w:ilvl="0">
      <w:startOverride w:val="1"/>
    </w:lvlOverride>
  </w:num>
  <w:num w:numId="13" w16cid:durableId="677974332">
    <w:abstractNumId w:val="14"/>
    <w:lvlOverride w:ilvl="0">
      <w:startOverride w:val="1"/>
    </w:lvlOverride>
  </w:num>
  <w:num w:numId="14" w16cid:durableId="136806253">
    <w:abstractNumId w:val="14"/>
    <w:lvlOverride w:ilvl="0">
      <w:startOverride w:val="1"/>
    </w:lvlOverride>
  </w:num>
  <w:num w:numId="15" w16cid:durableId="1991711127">
    <w:abstractNumId w:val="0"/>
  </w:num>
  <w:num w:numId="16" w16cid:durableId="1937059378">
    <w:abstractNumId w:val="1"/>
  </w:num>
  <w:num w:numId="17" w16cid:durableId="175117037">
    <w:abstractNumId w:val="3"/>
  </w:num>
  <w:num w:numId="18" w16cid:durableId="753403128">
    <w:abstractNumId w:val="4"/>
  </w:num>
  <w:num w:numId="19" w16cid:durableId="1724211030">
    <w:abstractNumId w:val="5"/>
  </w:num>
  <w:num w:numId="20" w16cid:durableId="559899853">
    <w:abstractNumId w:val="6"/>
  </w:num>
  <w:num w:numId="21" w16cid:durableId="277103375">
    <w:abstractNumId w:val="7"/>
  </w:num>
  <w:num w:numId="22" w16cid:durableId="1411460727">
    <w:abstractNumId w:val="8"/>
  </w:num>
  <w:num w:numId="23" w16cid:durableId="1504972993">
    <w:abstractNumId w:val="14"/>
    <w:lvlOverride w:ilvl="0">
      <w:startOverride w:val="1"/>
    </w:lvlOverride>
  </w:num>
  <w:num w:numId="24" w16cid:durableId="101849959">
    <w:abstractNumId w:val="14"/>
    <w:lvlOverride w:ilvl="0">
      <w:startOverride w:val="1"/>
    </w:lvlOverride>
  </w:num>
  <w:num w:numId="25" w16cid:durableId="939071240">
    <w:abstractNumId w:val="14"/>
    <w:lvlOverride w:ilvl="0">
      <w:startOverride w:val="1"/>
    </w:lvlOverride>
  </w:num>
  <w:num w:numId="26" w16cid:durableId="1076516498">
    <w:abstractNumId w:val="9"/>
  </w:num>
  <w:num w:numId="27" w16cid:durableId="445777347">
    <w:abstractNumId w:val="14"/>
    <w:lvlOverride w:ilvl="0">
      <w:startOverride w:val="1"/>
    </w:lvlOverride>
  </w:num>
  <w:num w:numId="28" w16cid:durableId="666859556">
    <w:abstractNumId w:val="14"/>
    <w:lvlOverride w:ilvl="0">
      <w:startOverride w:val="1"/>
    </w:lvlOverride>
  </w:num>
  <w:num w:numId="29" w16cid:durableId="315769393">
    <w:abstractNumId w:val="14"/>
    <w:lvlOverride w:ilvl="0">
      <w:startOverride w:val="1"/>
    </w:lvlOverride>
  </w:num>
  <w:num w:numId="30" w16cid:durableId="308364257">
    <w:abstractNumId w:val="14"/>
    <w:lvlOverride w:ilvl="0">
      <w:startOverride w:val="1"/>
    </w:lvlOverride>
  </w:num>
  <w:num w:numId="31" w16cid:durableId="666372019">
    <w:abstractNumId w:val="17"/>
  </w:num>
  <w:num w:numId="32" w16cid:durableId="837112844">
    <w:abstractNumId w:val="14"/>
    <w:lvlOverride w:ilvl="0">
      <w:startOverride w:val="1"/>
    </w:lvlOverride>
  </w:num>
  <w:num w:numId="33" w16cid:durableId="1420908259">
    <w:abstractNumId w:val="14"/>
    <w:lvlOverride w:ilvl="0">
      <w:startOverride w:val="1"/>
    </w:lvlOverride>
  </w:num>
  <w:num w:numId="34" w16cid:durableId="1870996405">
    <w:abstractNumId w:val="14"/>
    <w:lvlOverride w:ilvl="0">
      <w:startOverride w:val="1"/>
    </w:lvlOverride>
  </w:num>
  <w:num w:numId="35" w16cid:durableId="1418097219">
    <w:abstractNumId w:val="14"/>
    <w:lvlOverride w:ilvl="0">
      <w:startOverride w:val="1"/>
    </w:lvlOverride>
  </w:num>
  <w:num w:numId="36" w16cid:durableId="1131093565">
    <w:abstractNumId w:val="14"/>
    <w:lvlOverride w:ilvl="0">
      <w:startOverride w:val="1"/>
    </w:lvlOverride>
  </w:num>
  <w:num w:numId="37" w16cid:durableId="476728032">
    <w:abstractNumId w:val="14"/>
    <w:lvlOverride w:ilvl="0">
      <w:startOverride w:val="1"/>
    </w:lvlOverride>
  </w:num>
  <w:num w:numId="38" w16cid:durableId="2104952673">
    <w:abstractNumId w:val="14"/>
    <w:lvlOverride w:ilvl="0">
      <w:startOverride w:val="1"/>
    </w:lvlOverride>
  </w:num>
  <w:num w:numId="39" w16cid:durableId="517816856">
    <w:abstractNumId w:val="14"/>
    <w:lvlOverride w:ilvl="0">
      <w:startOverride w:val="1"/>
    </w:lvlOverride>
  </w:num>
  <w:num w:numId="40" w16cid:durableId="1625304073">
    <w:abstractNumId w:val="0"/>
  </w:num>
  <w:num w:numId="41" w16cid:durableId="976688542">
    <w:abstractNumId w:val="1"/>
  </w:num>
  <w:num w:numId="42" w16cid:durableId="1440947441">
    <w:abstractNumId w:val="3"/>
  </w:num>
  <w:num w:numId="43" w16cid:durableId="501164655">
    <w:abstractNumId w:val="4"/>
  </w:num>
  <w:num w:numId="44" w16cid:durableId="10958612">
    <w:abstractNumId w:val="5"/>
  </w:num>
  <w:num w:numId="45" w16cid:durableId="1209756404">
    <w:abstractNumId w:val="6"/>
  </w:num>
  <w:num w:numId="46" w16cid:durableId="221253600">
    <w:abstractNumId w:val="7"/>
  </w:num>
  <w:num w:numId="47" w16cid:durableId="641234713">
    <w:abstractNumId w:val="8"/>
  </w:num>
  <w:num w:numId="48" w16cid:durableId="801113764">
    <w:abstractNumId w:val="0"/>
  </w:num>
  <w:num w:numId="49" w16cid:durableId="422726102">
    <w:abstractNumId w:val="1"/>
  </w:num>
  <w:num w:numId="50" w16cid:durableId="1366903086">
    <w:abstractNumId w:val="3"/>
  </w:num>
  <w:num w:numId="51" w16cid:durableId="724062299">
    <w:abstractNumId w:val="4"/>
  </w:num>
  <w:num w:numId="52" w16cid:durableId="40987241">
    <w:abstractNumId w:val="5"/>
  </w:num>
  <w:num w:numId="53" w16cid:durableId="1904638485">
    <w:abstractNumId w:val="6"/>
  </w:num>
  <w:num w:numId="54" w16cid:durableId="1661694412">
    <w:abstractNumId w:val="7"/>
  </w:num>
  <w:num w:numId="55" w16cid:durableId="1367562821">
    <w:abstractNumId w:val="8"/>
  </w:num>
  <w:num w:numId="56" w16cid:durableId="1455295821">
    <w:abstractNumId w:val="0"/>
  </w:num>
  <w:num w:numId="57" w16cid:durableId="1924676251">
    <w:abstractNumId w:val="1"/>
  </w:num>
  <w:num w:numId="58" w16cid:durableId="1927421922">
    <w:abstractNumId w:val="3"/>
  </w:num>
  <w:num w:numId="59" w16cid:durableId="171072188">
    <w:abstractNumId w:val="4"/>
  </w:num>
  <w:num w:numId="60" w16cid:durableId="1105346812">
    <w:abstractNumId w:val="5"/>
  </w:num>
  <w:num w:numId="61" w16cid:durableId="1074544507">
    <w:abstractNumId w:val="6"/>
  </w:num>
  <w:num w:numId="62" w16cid:durableId="668677709">
    <w:abstractNumId w:val="7"/>
  </w:num>
  <w:num w:numId="63" w16cid:durableId="135074556">
    <w:abstractNumId w:val="8"/>
  </w:num>
  <w:num w:numId="64" w16cid:durableId="536356534">
    <w:abstractNumId w:val="0"/>
  </w:num>
  <w:num w:numId="65" w16cid:durableId="1082601822">
    <w:abstractNumId w:val="1"/>
  </w:num>
  <w:num w:numId="66" w16cid:durableId="1187407610">
    <w:abstractNumId w:val="3"/>
  </w:num>
  <w:num w:numId="67" w16cid:durableId="759451532">
    <w:abstractNumId w:val="4"/>
  </w:num>
  <w:num w:numId="68" w16cid:durableId="329606761">
    <w:abstractNumId w:val="5"/>
  </w:num>
  <w:num w:numId="69" w16cid:durableId="513497606">
    <w:abstractNumId w:val="6"/>
  </w:num>
  <w:num w:numId="70" w16cid:durableId="401101951">
    <w:abstractNumId w:val="7"/>
  </w:num>
  <w:num w:numId="71" w16cid:durableId="699401262">
    <w:abstractNumId w:val="8"/>
  </w:num>
  <w:num w:numId="72" w16cid:durableId="1574074622">
    <w:abstractNumId w:val="0"/>
  </w:num>
  <w:num w:numId="73" w16cid:durableId="1693415704">
    <w:abstractNumId w:val="1"/>
  </w:num>
  <w:num w:numId="74" w16cid:durableId="511067848">
    <w:abstractNumId w:val="3"/>
  </w:num>
  <w:num w:numId="75" w16cid:durableId="533617287">
    <w:abstractNumId w:val="4"/>
  </w:num>
  <w:num w:numId="76" w16cid:durableId="400829141">
    <w:abstractNumId w:val="5"/>
  </w:num>
  <w:num w:numId="77" w16cid:durableId="463238386">
    <w:abstractNumId w:val="6"/>
  </w:num>
  <w:num w:numId="78" w16cid:durableId="1492987190">
    <w:abstractNumId w:val="7"/>
  </w:num>
  <w:num w:numId="79" w16cid:durableId="2011905362">
    <w:abstractNumId w:val="8"/>
  </w:num>
  <w:num w:numId="80" w16cid:durableId="1827742792">
    <w:abstractNumId w:val="0"/>
  </w:num>
  <w:num w:numId="81" w16cid:durableId="2146772444">
    <w:abstractNumId w:val="1"/>
  </w:num>
  <w:num w:numId="82" w16cid:durableId="1813984223">
    <w:abstractNumId w:val="3"/>
  </w:num>
  <w:num w:numId="83" w16cid:durableId="605191948">
    <w:abstractNumId w:val="4"/>
  </w:num>
  <w:num w:numId="84" w16cid:durableId="976956959">
    <w:abstractNumId w:val="5"/>
  </w:num>
  <w:num w:numId="85" w16cid:durableId="1467120991">
    <w:abstractNumId w:val="6"/>
  </w:num>
  <w:num w:numId="86" w16cid:durableId="851067594">
    <w:abstractNumId w:val="7"/>
  </w:num>
  <w:num w:numId="87" w16cid:durableId="1151942617">
    <w:abstractNumId w:val="8"/>
  </w:num>
  <w:num w:numId="88" w16cid:durableId="1430278920">
    <w:abstractNumId w:val="0"/>
  </w:num>
  <w:num w:numId="89" w16cid:durableId="625240289">
    <w:abstractNumId w:val="1"/>
  </w:num>
  <w:num w:numId="90" w16cid:durableId="653337558">
    <w:abstractNumId w:val="3"/>
  </w:num>
  <w:num w:numId="91" w16cid:durableId="1192961274">
    <w:abstractNumId w:val="4"/>
  </w:num>
  <w:num w:numId="92" w16cid:durableId="1272543862">
    <w:abstractNumId w:val="5"/>
  </w:num>
  <w:num w:numId="93" w16cid:durableId="198666812">
    <w:abstractNumId w:val="6"/>
  </w:num>
  <w:num w:numId="94" w16cid:durableId="989750266">
    <w:abstractNumId w:val="7"/>
  </w:num>
  <w:num w:numId="95" w16cid:durableId="1914049921">
    <w:abstractNumId w:val="8"/>
  </w:num>
  <w:num w:numId="96" w16cid:durableId="2052876499">
    <w:abstractNumId w:val="0"/>
  </w:num>
  <w:num w:numId="97" w16cid:durableId="1261910309">
    <w:abstractNumId w:val="1"/>
  </w:num>
  <w:num w:numId="98" w16cid:durableId="155658341">
    <w:abstractNumId w:val="3"/>
  </w:num>
  <w:num w:numId="99" w16cid:durableId="1314407181">
    <w:abstractNumId w:val="4"/>
  </w:num>
  <w:num w:numId="100" w16cid:durableId="1919249300">
    <w:abstractNumId w:val="5"/>
  </w:num>
  <w:num w:numId="101" w16cid:durableId="1564023190">
    <w:abstractNumId w:val="6"/>
  </w:num>
  <w:num w:numId="102" w16cid:durableId="142090858">
    <w:abstractNumId w:val="7"/>
  </w:num>
  <w:num w:numId="103" w16cid:durableId="1611741562">
    <w:abstractNumId w:val="8"/>
  </w:num>
  <w:num w:numId="104" w16cid:durableId="1400205980">
    <w:abstractNumId w:val="0"/>
  </w:num>
  <w:num w:numId="105" w16cid:durableId="1202128892">
    <w:abstractNumId w:val="1"/>
  </w:num>
  <w:num w:numId="106" w16cid:durableId="894391565">
    <w:abstractNumId w:val="3"/>
  </w:num>
  <w:num w:numId="107" w16cid:durableId="1860704233">
    <w:abstractNumId w:val="4"/>
  </w:num>
  <w:num w:numId="108" w16cid:durableId="1154757194">
    <w:abstractNumId w:val="5"/>
  </w:num>
  <w:num w:numId="109" w16cid:durableId="992489833">
    <w:abstractNumId w:val="6"/>
  </w:num>
  <w:num w:numId="110" w16cid:durableId="966593258">
    <w:abstractNumId w:val="7"/>
  </w:num>
  <w:num w:numId="111" w16cid:durableId="1162045778">
    <w:abstractNumId w:val="8"/>
  </w:num>
  <w:num w:numId="112" w16cid:durableId="1650475577">
    <w:abstractNumId w:val="0"/>
  </w:num>
  <w:num w:numId="113" w16cid:durableId="838428528">
    <w:abstractNumId w:val="1"/>
  </w:num>
  <w:num w:numId="114" w16cid:durableId="236211804">
    <w:abstractNumId w:val="3"/>
  </w:num>
  <w:num w:numId="115" w16cid:durableId="1567909500">
    <w:abstractNumId w:val="4"/>
  </w:num>
  <w:num w:numId="116" w16cid:durableId="618149177">
    <w:abstractNumId w:val="5"/>
  </w:num>
  <w:num w:numId="117" w16cid:durableId="1181235683">
    <w:abstractNumId w:val="6"/>
  </w:num>
  <w:num w:numId="118" w16cid:durableId="1356811121">
    <w:abstractNumId w:val="7"/>
  </w:num>
  <w:num w:numId="119" w16cid:durableId="1919900775">
    <w:abstractNumId w:val="8"/>
  </w:num>
  <w:num w:numId="120" w16cid:durableId="366150970">
    <w:abstractNumId w:val="0"/>
  </w:num>
  <w:num w:numId="121" w16cid:durableId="2065903497">
    <w:abstractNumId w:val="1"/>
  </w:num>
  <w:num w:numId="122" w16cid:durableId="249510906">
    <w:abstractNumId w:val="3"/>
  </w:num>
  <w:num w:numId="123" w16cid:durableId="441415366">
    <w:abstractNumId w:val="4"/>
  </w:num>
  <w:num w:numId="124" w16cid:durableId="1823420782">
    <w:abstractNumId w:val="5"/>
  </w:num>
  <w:num w:numId="125" w16cid:durableId="1253974412">
    <w:abstractNumId w:val="6"/>
  </w:num>
  <w:num w:numId="126" w16cid:durableId="695887499">
    <w:abstractNumId w:val="7"/>
  </w:num>
  <w:num w:numId="127" w16cid:durableId="4331976">
    <w:abstractNumId w:val="8"/>
  </w:num>
  <w:num w:numId="128" w16cid:durableId="21367025">
    <w:abstractNumId w:val="0"/>
  </w:num>
  <w:num w:numId="129" w16cid:durableId="1455712020">
    <w:abstractNumId w:val="1"/>
  </w:num>
  <w:num w:numId="130" w16cid:durableId="1966499684">
    <w:abstractNumId w:val="3"/>
  </w:num>
  <w:num w:numId="131" w16cid:durableId="1684746325">
    <w:abstractNumId w:val="4"/>
  </w:num>
  <w:num w:numId="132" w16cid:durableId="938869947">
    <w:abstractNumId w:val="5"/>
  </w:num>
  <w:num w:numId="133" w16cid:durableId="1460226808">
    <w:abstractNumId w:val="6"/>
  </w:num>
  <w:num w:numId="134" w16cid:durableId="1731149451">
    <w:abstractNumId w:val="7"/>
  </w:num>
  <w:num w:numId="135" w16cid:durableId="881403537">
    <w:abstractNumId w:val="8"/>
  </w:num>
  <w:num w:numId="136" w16cid:durableId="186598453">
    <w:abstractNumId w:val="0"/>
  </w:num>
  <w:num w:numId="137" w16cid:durableId="645475082">
    <w:abstractNumId w:val="1"/>
  </w:num>
  <w:num w:numId="138" w16cid:durableId="342438383">
    <w:abstractNumId w:val="3"/>
  </w:num>
  <w:num w:numId="139" w16cid:durableId="1796866838">
    <w:abstractNumId w:val="4"/>
  </w:num>
  <w:num w:numId="140" w16cid:durableId="2089686729">
    <w:abstractNumId w:val="5"/>
  </w:num>
  <w:num w:numId="141" w16cid:durableId="1447120370">
    <w:abstractNumId w:val="6"/>
  </w:num>
  <w:num w:numId="142" w16cid:durableId="718474373">
    <w:abstractNumId w:val="7"/>
  </w:num>
  <w:num w:numId="143" w16cid:durableId="1083649764">
    <w:abstractNumId w:val="8"/>
  </w:num>
  <w:num w:numId="144" w16cid:durableId="50464731">
    <w:abstractNumId w:val="0"/>
  </w:num>
  <w:num w:numId="145" w16cid:durableId="480581305">
    <w:abstractNumId w:val="1"/>
  </w:num>
  <w:num w:numId="146" w16cid:durableId="674842941">
    <w:abstractNumId w:val="3"/>
  </w:num>
  <w:num w:numId="147" w16cid:durableId="98573442">
    <w:abstractNumId w:val="4"/>
  </w:num>
  <w:num w:numId="148" w16cid:durableId="626663586">
    <w:abstractNumId w:val="5"/>
  </w:num>
  <w:num w:numId="149" w16cid:durableId="2060392273">
    <w:abstractNumId w:val="6"/>
  </w:num>
  <w:num w:numId="150" w16cid:durableId="78867066">
    <w:abstractNumId w:val="7"/>
  </w:num>
  <w:num w:numId="151" w16cid:durableId="1740245845">
    <w:abstractNumId w:va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attachedTemplate r:id="rId1"/>
  <w:linkStyle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5192"/>
    <w:rsid w:val="0000065E"/>
    <w:rsid w:val="00000806"/>
    <w:rsid w:val="00000BF2"/>
    <w:rsid w:val="0000109F"/>
    <w:rsid w:val="00001186"/>
    <w:rsid w:val="000012E2"/>
    <w:rsid w:val="00001318"/>
    <w:rsid w:val="00001B63"/>
    <w:rsid w:val="00001D0A"/>
    <w:rsid w:val="00001D2E"/>
    <w:rsid w:val="00002631"/>
    <w:rsid w:val="00003353"/>
    <w:rsid w:val="00003E67"/>
    <w:rsid w:val="00003E83"/>
    <w:rsid w:val="00004DFF"/>
    <w:rsid w:val="000055C8"/>
    <w:rsid w:val="000066A1"/>
    <w:rsid w:val="00006FD5"/>
    <w:rsid w:val="00007345"/>
    <w:rsid w:val="00007444"/>
    <w:rsid w:val="000074A0"/>
    <w:rsid w:val="00007E4F"/>
    <w:rsid w:val="00007E73"/>
    <w:rsid w:val="00010427"/>
    <w:rsid w:val="000109A3"/>
    <w:rsid w:val="00011520"/>
    <w:rsid w:val="0001156E"/>
    <w:rsid w:val="00011A3F"/>
    <w:rsid w:val="00011D19"/>
    <w:rsid w:val="0001217F"/>
    <w:rsid w:val="0001221E"/>
    <w:rsid w:val="0001231C"/>
    <w:rsid w:val="00012B6A"/>
    <w:rsid w:val="0001310B"/>
    <w:rsid w:val="000131CC"/>
    <w:rsid w:val="0001323D"/>
    <w:rsid w:val="000134BB"/>
    <w:rsid w:val="00013909"/>
    <w:rsid w:val="00014538"/>
    <w:rsid w:val="00014978"/>
    <w:rsid w:val="00014C68"/>
    <w:rsid w:val="00014DC1"/>
    <w:rsid w:val="0001508A"/>
    <w:rsid w:val="000152F6"/>
    <w:rsid w:val="0001535F"/>
    <w:rsid w:val="000153CF"/>
    <w:rsid w:val="00015449"/>
    <w:rsid w:val="0001620E"/>
    <w:rsid w:val="00016278"/>
    <w:rsid w:val="0001673D"/>
    <w:rsid w:val="00016A3E"/>
    <w:rsid w:val="00016D45"/>
    <w:rsid w:val="00016DD7"/>
    <w:rsid w:val="00016FAE"/>
    <w:rsid w:val="000171E2"/>
    <w:rsid w:val="0001731C"/>
    <w:rsid w:val="000174AF"/>
    <w:rsid w:val="00017848"/>
    <w:rsid w:val="0002026F"/>
    <w:rsid w:val="00020720"/>
    <w:rsid w:val="00020F29"/>
    <w:rsid w:val="0002169E"/>
    <w:rsid w:val="00021A39"/>
    <w:rsid w:val="000223DE"/>
    <w:rsid w:val="000229D1"/>
    <w:rsid w:val="00022BBB"/>
    <w:rsid w:val="00022F7B"/>
    <w:rsid w:val="00022F90"/>
    <w:rsid w:val="000232F8"/>
    <w:rsid w:val="0002353D"/>
    <w:rsid w:val="00023A20"/>
    <w:rsid w:val="00023C45"/>
    <w:rsid w:val="00024239"/>
    <w:rsid w:val="0002423D"/>
    <w:rsid w:val="00024B49"/>
    <w:rsid w:val="00024CD3"/>
    <w:rsid w:val="00024D42"/>
    <w:rsid w:val="00024D97"/>
    <w:rsid w:val="000252AB"/>
    <w:rsid w:val="000253CD"/>
    <w:rsid w:val="000255D6"/>
    <w:rsid w:val="0002598D"/>
    <w:rsid w:val="00025B33"/>
    <w:rsid w:val="000263C5"/>
    <w:rsid w:val="00027274"/>
    <w:rsid w:val="0003096B"/>
    <w:rsid w:val="000311D4"/>
    <w:rsid w:val="0003122C"/>
    <w:rsid w:val="000316B0"/>
    <w:rsid w:val="00031D32"/>
    <w:rsid w:val="00031DD0"/>
    <w:rsid w:val="000326B1"/>
    <w:rsid w:val="00032E9E"/>
    <w:rsid w:val="000345D9"/>
    <w:rsid w:val="00034B55"/>
    <w:rsid w:val="000367AD"/>
    <w:rsid w:val="00036C72"/>
    <w:rsid w:val="00037144"/>
    <w:rsid w:val="000371E2"/>
    <w:rsid w:val="00037418"/>
    <w:rsid w:val="000375DA"/>
    <w:rsid w:val="00037AF2"/>
    <w:rsid w:val="00040C5E"/>
    <w:rsid w:val="00041048"/>
    <w:rsid w:val="0004177F"/>
    <w:rsid w:val="00041EDC"/>
    <w:rsid w:val="00042178"/>
    <w:rsid w:val="000422A5"/>
    <w:rsid w:val="000426F4"/>
    <w:rsid w:val="000428B1"/>
    <w:rsid w:val="00042CFE"/>
    <w:rsid w:val="0004300A"/>
    <w:rsid w:val="00043A56"/>
    <w:rsid w:val="00043AA9"/>
    <w:rsid w:val="00043BB7"/>
    <w:rsid w:val="00043EC3"/>
    <w:rsid w:val="00043ED2"/>
    <w:rsid w:val="00044B67"/>
    <w:rsid w:val="00046D00"/>
    <w:rsid w:val="00046E90"/>
    <w:rsid w:val="0004716C"/>
    <w:rsid w:val="00047839"/>
    <w:rsid w:val="0005001A"/>
    <w:rsid w:val="000505FA"/>
    <w:rsid w:val="000508A7"/>
    <w:rsid w:val="00050CFC"/>
    <w:rsid w:val="00050DA1"/>
    <w:rsid w:val="00050E73"/>
    <w:rsid w:val="0005108A"/>
    <w:rsid w:val="000510E2"/>
    <w:rsid w:val="00051630"/>
    <w:rsid w:val="0005182C"/>
    <w:rsid w:val="00051896"/>
    <w:rsid w:val="0005294E"/>
    <w:rsid w:val="00052A0F"/>
    <w:rsid w:val="00052C78"/>
    <w:rsid w:val="00052E8E"/>
    <w:rsid w:val="00052F45"/>
    <w:rsid w:val="0005319C"/>
    <w:rsid w:val="00053264"/>
    <w:rsid w:val="00053424"/>
    <w:rsid w:val="00053A9B"/>
    <w:rsid w:val="00054791"/>
    <w:rsid w:val="000547AD"/>
    <w:rsid w:val="00054881"/>
    <w:rsid w:val="00054B24"/>
    <w:rsid w:val="00055CEE"/>
    <w:rsid w:val="000562A4"/>
    <w:rsid w:val="00056571"/>
    <w:rsid w:val="00056A9F"/>
    <w:rsid w:val="00056B32"/>
    <w:rsid w:val="000570A1"/>
    <w:rsid w:val="000577E6"/>
    <w:rsid w:val="00057F68"/>
    <w:rsid w:val="00060638"/>
    <w:rsid w:val="000606B9"/>
    <w:rsid w:val="000614CD"/>
    <w:rsid w:val="00061E3A"/>
    <w:rsid w:val="00062241"/>
    <w:rsid w:val="00062C2F"/>
    <w:rsid w:val="00062D05"/>
    <w:rsid w:val="0006387E"/>
    <w:rsid w:val="000639E6"/>
    <w:rsid w:val="00063C28"/>
    <w:rsid w:val="00063D1E"/>
    <w:rsid w:val="00064457"/>
    <w:rsid w:val="00064773"/>
    <w:rsid w:val="0006488F"/>
    <w:rsid w:val="00064FAD"/>
    <w:rsid w:val="00065A86"/>
    <w:rsid w:val="00065F52"/>
    <w:rsid w:val="000664F5"/>
    <w:rsid w:val="00066C60"/>
    <w:rsid w:val="00066F70"/>
    <w:rsid w:val="000676A5"/>
    <w:rsid w:val="00067861"/>
    <w:rsid w:val="00067C5B"/>
    <w:rsid w:val="0007016D"/>
    <w:rsid w:val="0007072D"/>
    <w:rsid w:val="0007074E"/>
    <w:rsid w:val="00070FD0"/>
    <w:rsid w:val="00071CBE"/>
    <w:rsid w:val="00071D67"/>
    <w:rsid w:val="00072FA1"/>
    <w:rsid w:val="00072FE5"/>
    <w:rsid w:val="00074095"/>
    <w:rsid w:val="0007421D"/>
    <w:rsid w:val="00074D2C"/>
    <w:rsid w:val="00074FCA"/>
    <w:rsid w:val="000751BF"/>
    <w:rsid w:val="00075424"/>
    <w:rsid w:val="0007590E"/>
    <w:rsid w:val="00075A44"/>
    <w:rsid w:val="00075D17"/>
    <w:rsid w:val="00075EED"/>
    <w:rsid w:val="00076156"/>
    <w:rsid w:val="0007626E"/>
    <w:rsid w:val="0007633D"/>
    <w:rsid w:val="00076523"/>
    <w:rsid w:val="00077307"/>
    <w:rsid w:val="0007798F"/>
    <w:rsid w:val="000801F6"/>
    <w:rsid w:val="00080212"/>
    <w:rsid w:val="000812CC"/>
    <w:rsid w:val="0008153E"/>
    <w:rsid w:val="000815B2"/>
    <w:rsid w:val="00081DFC"/>
    <w:rsid w:val="00081E7A"/>
    <w:rsid w:val="0008218B"/>
    <w:rsid w:val="0008233A"/>
    <w:rsid w:val="00082B8B"/>
    <w:rsid w:val="00082F3B"/>
    <w:rsid w:val="00083643"/>
    <w:rsid w:val="000838D8"/>
    <w:rsid w:val="0008427C"/>
    <w:rsid w:val="000849B0"/>
    <w:rsid w:val="00085234"/>
    <w:rsid w:val="0008542E"/>
    <w:rsid w:val="00085909"/>
    <w:rsid w:val="00085B11"/>
    <w:rsid w:val="00086014"/>
    <w:rsid w:val="0008634B"/>
    <w:rsid w:val="00086388"/>
    <w:rsid w:val="000869DF"/>
    <w:rsid w:val="000878B9"/>
    <w:rsid w:val="000905B9"/>
    <w:rsid w:val="0009077F"/>
    <w:rsid w:val="000915BE"/>
    <w:rsid w:val="00091DAA"/>
    <w:rsid w:val="00092ECA"/>
    <w:rsid w:val="00092EF7"/>
    <w:rsid w:val="00092FB2"/>
    <w:rsid w:val="00093156"/>
    <w:rsid w:val="00093DFD"/>
    <w:rsid w:val="000941C3"/>
    <w:rsid w:val="0009440C"/>
    <w:rsid w:val="0009442C"/>
    <w:rsid w:val="00094D46"/>
    <w:rsid w:val="00095D04"/>
    <w:rsid w:val="00095D4F"/>
    <w:rsid w:val="0009611E"/>
    <w:rsid w:val="000A0208"/>
    <w:rsid w:val="000A06F8"/>
    <w:rsid w:val="000A09D9"/>
    <w:rsid w:val="000A11B0"/>
    <w:rsid w:val="000A1801"/>
    <w:rsid w:val="000A2A7C"/>
    <w:rsid w:val="000A2D62"/>
    <w:rsid w:val="000A2DE3"/>
    <w:rsid w:val="000A3124"/>
    <w:rsid w:val="000A3223"/>
    <w:rsid w:val="000A32CF"/>
    <w:rsid w:val="000A3451"/>
    <w:rsid w:val="000A346B"/>
    <w:rsid w:val="000A397E"/>
    <w:rsid w:val="000A3F2A"/>
    <w:rsid w:val="000A4084"/>
    <w:rsid w:val="000A4450"/>
    <w:rsid w:val="000A530A"/>
    <w:rsid w:val="000A542B"/>
    <w:rsid w:val="000A56B8"/>
    <w:rsid w:val="000A5CE9"/>
    <w:rsid w:val="000A5DB3"/>
    <w:rsid w:val="000A659F"/>
    <w:rsid w:val="000A6D38"/>
    <w:rsid w:val="000A7026"/>
    <w:rsid w:val="000A77B6"/>
    <w:rsid w:val="000A7D84"/>
    <w:rsid w:val="000B0BC8"/>
    <w:rsid w:val="000B2308"/>
    <w:rsid w:val="000B2A03"/>
    <w:rsid w:val="000B3AFE"/>
    <w:rsid w:val="000B3BD0"/>
    <w:rsid w:val="000B3C5F"/>
    <w:rsid w:val="000B501D"/>
    <w:rsid w:val="000B52D8"/>
    <w:rsid w:val="000B53A9"/>
    <w:rsid w:val="000B5654"/>
    <w:rsid w:val="000B5675"/>
    <w:rsid w:val="000B56C1"/>
    <w:rsid w:val="000B6184"/>
    <w:rsid w:val="000B6866"/>
    <w:rsid w:val="000B6BB1"/>
    <w:rsid w:val="000B7919"/>
    <w:rsid w:val="000B7A46"/>
    <w:rsid w:val="000C069A"/>
    <w:rsid w:val="000C1019"/>
    <w:rsid w:val="000C12A8"/>
    <w:rsid w:val="000C1C73"/>
    <w:rsid w:val="000C2265"/>
    <w:rsid w:val="000C244A"/>
    <w:rsid w:val="000C2AC2"/>
    <w:rsid w:val="000C3D26"/>
    <w:rsid w:val="000C46B6"/>
    <w:rsid w:val="000C47C9"/>
    <w:rsid w:val="000C49F9"/>
    <w:rsid w:val="000C4CAE"/>
    <w:rsid w:val="000C5181"/>
    <w:rsid w:val="000C538F"/>
    <w:rsid w:val="000C5EC1"/>
    <w:rsid w:val="000C640E"/>
    <w:rsid w:val="000C65BE"/>
    <w:rsid w:val="000C683B"/>
    <w:rsid w:val="000C741C"/>
    <w:rsid w:val="000C7420"/>
    <w:rsid w:val="000C7E8A"/>
    <w:rsid w:val="000D0093"/>
    <w:rsid w:val="000D0160"/>
    <w:rsid w:val="000D0242"/>
    <w:rsid w:val="000D0421"/>
    <w:rsid w:val="000D0608"/>
    <w:rsid w:val="000D12CF"/>
    <w:rsid w:val="000D1500"/>
    <w:rsid w:val="000D2936"/>
    <w:rsid w:val="000D2B80"/>
    <w:rsid w:val="000D2FA9"/>
    <w:rsid w:val="000D3A13"/>
    <w:rsid w:val="000D4023"/>
    <w:rsid w:val="000D4B04"/>
    <w:rsid w:val="000D5548"/>
    <w:rsid w:val="000D572A"/>
    <w:rsid w:val="000D5CB2"/>
    <w:rsid w:val="000D5CF5"/>
    <w:rsid w:val="000D5E91"/>
    <w:rsid w:val="000D5FA5"/>
    <w:rsid w:val="000D60AC"/>
    <w:rsid w:val="000D6955"/>
    <w:rsid w:val="000D6BDE"/>
    <w:rsid w:val="000D7B6B"/>
    <w:rsid w:val="000E0C7F"/>
    <w:rsid w:val="000E0E0C"/>
    <w:rsid w:val="000E0E92"/>
    <w:rsid w:val="000E13E8"/>
    <w:rsid w:val="000E1415"/>
    <w:rsid w:val="000E14D5"/>
    <w:rsid w:val="000E1DE1"/>
    <w:rsid w:val="000E223C"/>
    <w:rsid w:val="000E2AEF"/>
    <w:rsid w:val="000E35E8"/>
    <w:rsid w:val="000E3892"/>
    <w:rsid w:val="000E3956"/>
    <w:rsid w:val="000E41AF"/>
    <w:rsid w:val="000E4293"/>
    <w:rsid w:val="000E431A"/>
    <w:rsid w:val="000E4388"/>
    <w:rsid w:val="000E4541"/>
    <w:rsid w:val="000E4629"/>
    <w:rsid w:val="000E4A9C"/>
    <w:rsid w:val="000E5188"/>
    <w:rsid w:val="000E51E7"/>
    <w:rsid w:val="000E5576"/>
    <w:rsid w:val="000E5655"/>
    <w:rsid w:val="000E5721"/>
    <w:rsid w:val="000E5EA0"/>
    <w:rsid w:val="000E5F48"/>
    <w:rsid w:val="000E61D5"/>
    <w:rsid w:val="000E6A83"/>
    <w:rsid w:val="000E7039"/>
    <w:rsid w:val="000E78D6"/>
    <w:rsid w:val="000E7A35"/>
    <w:rsid w:val="000E7C2F"/>
    <w:rsid w:val="000F0F02"/>
    <w:rsid w:val="000F137F"/>
    <w:rsid w:val="000F1B1D"/>
    <w:rsid w:val="000F2062"/>
    <w:rsid w:val="000F2266"/>
    <w:rsid w:val="000F312F"/>
    <w:rsid w:val="000F3BED"/>
    <w:rsid w:val="000F4177"/>
    <w:rsid w:val="000F4792"/>
    <w:rsid w:val="000F4ED4"/>
    <w:rsid w:val="000F52DD"/>
    <w:rsid w:val="000F559F"/>
    <w:rsid w:val="000F5623"/>
    <w:rsid w:val="000F5748"/>
    <w:rsid w:val="000F5ADB"/>
    <w:rsid w:val="000F5C43"/>
    <w:rsid w:val="000F5D3C"/>
    <w:rsid w:val="000F5D92"/>
    <w:rsid w:val="000F67BB"/>
    <w:rsid w:val="000F68DB"/>
    <w:rsid w:val="000F69C7"/>
    <w:rsid w:val="000F75B3"/>
    <w:rsid w:val="000F7650"/>
    <w:rsid w:val="00100D54"/>
    <w:rsid w:val="00101263"/>
    <w:rsid w:val="0010148E"/>
    <w:rsid w:val="00102E08"/>
    <w:rsid w:val="00103483"/>
    <w:rsid w:val="00103742"/>
    <w:rsid w:val="00103A5A"/>
    <w:rsid w:val="00103FE9"/>
    <w:rsid w:val="0010427A"/>
    <w:rsid w:val="0010433B"/>
    <w:rsid w:val="0010497E"/>
    <w:rsid w:val="00104BF3"/>
    <w:rsid w:val="00104FDA"/>
    <w:rsid w:val="001053A7"/>
    <w:rsid w:val="00105637"/>
    <w:rsid w:val="00105DFB"/>
    <w:rsid w:val="00106195"/>
    <w:rsid w:val="00106CF5"/>
    <w:rsid w:val="00107903"/>
    <w:rsid w:val="00107AA2"/>
    <w:rsid w:val="0011007F"/>
    <w:rsid w:val="00110476"/>
    <w:rsid w:val="00110553"/>
    <w:rsid w:val="00110941"/>
    <w:rsid w:val="00111106"/>
    <w:rsid w:val="0011137F"/>
    <w:rsid w:val="0011170F"/>
    <w:rsid w:val="00112A4A"/>
    <w:rsid w:val="00112B20"/>
    <w:rsid w:val="00113136"/>
    <w:rsid w:val="001139CA"/>
    <w:rsid w:val="00113AA8"/>
    <w:rsid w:val="00114D8F"/>
    <w:rsid w:val="00114DCA"/>
    <w:rsid w:val="00114E54"/>
    <w:rsid w:val="0011516E"/>
    <w:rsid w:val="001151D0"/>
    <w:rsid w:val="0011547F"/>
    <w:rsid w:val="001154CF"/>
    <w:rsid w:val="00115F57"/>
    <w:rsid w:val="00116378"/>
    <w:rsid w:val="0011649B"/>
    <w:rsid w:val="00116574"/>
    <w:rsid w:val="001169C0"/>
    <w:rsid w:val="00116AF8"/>
    <w:rsid w:val="0011760F"/>
    <w:rsid w:val="00117629"/>
    <w:rsid w:val="001206F8"/>
    <w:rsid w:val="0012088C"/>
    <w:rsid w:val="0012090A"/>
    <w:rsid w:val="0012101A"/>
    <w:rsid w:val="00121331"/>
    <w:rsid w:val="001213B6"/>
    <w:rsid w:val="0012151E"/>
    <w:rsid w:val="00122302"/>
    <w:rsid w:val="001226A9"/>
    <w:rsid w:val="00122727"/>
    <w:rsid w:val="00122BC7"/>
    <w:rsid w:val="00123059"/>
    <w:rsid w:val="001233B6"/>
    <w:rsid w:val="0012373B"/>
    <w:rsid w:val="001241DB"/>
    <w:rsid w:val="001241DD"/>
    <w:rsid w:val="001248BA"/>
    <w:rsid w:val="00124E56"/>
    <w:rsid w:val="001253CF"/>
    <w:rsid w:val="00125A2A"/>
    <w:rsid w:val="00125A57"/>
    <w:rsid w:val="00125C09"/>
    <w:rsid w:val="001265CA"/>
    <w:rsid w:val="00126CDF"/>
    <w:rsid w:val="0012710D"/>
    <w:rsid w:val="001277DC"/>
    <w:rsid w:val="00127D15"/>
    <w:rsid w:val="001300B2"/>
    <w:rsid w:val="0013016C"/>
    <w:rsid w:val="001306DA"/>
    <w:rsid w:val="0013084E"/>
    <w:rsid w:val="00130CC1"/>
    <w:rsid w:val="00130DD9"/>
    <w:rsid w:val="001311EB"/>
    <w:rsid w:val="0013132F"/>
    <w:rsid w:val="001316F9"/>
    <w:rsid w:val="0013206C"/>
    <w:rsid w:val="00132320"/>
    <w:rsid w:val="001327DF"/>
    <w:rsid w:val="00132BE9"/>
    <w:rsid w:val="00133334"/>
    <w:rsid w:val="001333F0"/>
    <w:rsid w:val="00134C69"/>
    <w:rsid w:val="00134DE3"/>
    <w:rsid w:val="001350F4"/>
    <w:rsid w:val="0013612F"/>
    <w:rsid w:val="0013719E"/>
    <w:rsid w:val="0013723C"/>
    <w:rsid w:val="00137733"/>
    <w:rsid w:val="00137B3D"/>
    <w:rsid w:val="00137B8A"/>
    <w:rsid w:val="00137C7E"/>
    <w:rsid w:val="00137F04"/>
    <w:rsid w:val="00140386"/>
    <w:rsid w:val="00141D75"/>
    <w:rsid w:val="00142740"/>
    <w:rsid w:val="00142F7E"/>
    <w:rsid w:val="00142FBB"/>
    <w:rsid w:val="001438BA"/>
    <w:rsid w:val="00143EFB"/>
    <w:rsid w:val="00144727"/>
    <w:rsid w:val="001449BD"/>
    <w:rsid w:val="00144CDB"/>
    <w:rsid w:val="00145360"/>
    <w:rsid w:val="00145D1E"/>
    <w:rsid w:val="00145D3F"/>
    <w:rsid w:val="00145EAE"/>
    <w:rsid w:val="0014668E"/>
    <w:rsid w:val="00146A19"/>
    <w:rsid w:val="00146EBF"/>
    <w:rsid w:val="001479C6"/>
    <w:rsid w:val="00147A73"/>
    <w:rsid w:val="001507A2"/>
    <w:rsid w:val="00150A69"/>
    <w:rsid w:val="00150C60"/>
    <w:rsid w:val="00151215"/>
    <w:rsid w:val="00151D62"/>
    <w:rsid w:val="00151F27"/>
    <w:rsid w:val="0015246D"/>
    <w:rsid w:val="001525F0"/>
    <w:rsid w:val="001528D5"/>
    <w:rsid w:val="0015323E"/>
    <w:rsid w:val="001538AF"/>
    <w:rsid w:val="00153A94"/>
    <w:rsid w:val="00153E65"/>
    <w:rsid w:val="00154253"/>
    <w:rsid w:val="00154BB8"/>
    <w:rsid w:val="0015556C"/>
    <w:rsid w:val="0015648C"/>
    <w:rsid w:val="00156637"/>
    <w:rsid w:val="001569DF"/>
    <w:rsid w:val="00156F77"/>
    <w:rsid w:val="00157A43"/>
    <w:rsid w:val="00160D99"/>
    <w:rsid w:val="00160E0A"/>
    <w:rsid w:val="0016108F"/>
    <w:rsid w:val="00161208"/>
    <w:rsid w:val="00161F92"/>
    <w:rsid w:val="001623EB"/>
    <w:rsid w:val="001625E9"/>
    <w:rsid w:val="00162913"/>
    <w:rsid w:val="00162C7E"/>
    <w:rsid w:val="00162E38"/>
    <w:rsid w:val="001644B9"/>
    <w:rsid w:val="0016494D"/>
    <w:rsid w:val="00164E7E"/>
    <w:rsid w:val="001665AE"/>
    <w:rsid w:val="00166720"/>
    <w:rsid w:val="00167318"/>
    <w:rsid w:val="001673D6"/>
    <w:rsid w:val="001679B2"/>
    <w:rsid w:val="00167E4F"/>
    <w:rsid w:val="0017072B"/>
    <w:rsid w:val="00171907"/>
    <w:rsid w:val="00171B87"/>
    <w:rsid w:val="00171BC5"/>
    <w:rsid w:val="00172527"/>
    <w:rsid w:val="001725F3"/>
    <w:rsid w:val="00172990"/>
    <w:rsid w:val="00172A68"/>
    <w:rsid w:val="00172B06"/>
    <w:rsid w:val="00173306"/>
    <w:rsid w:val="001737B0"/>
    <w:rsid w:val="001754F4"/>
    <w:rsid w:val="00175738"/>
    <w:rsid w:val="0017590F"/>
    <w:rsid w:val="001762D4"/>
    <w:rsid w:val="0017633E"/>
    <w:rsid w:val="00176864"/>
    <w:rsid w:val="00176937"/>
    <w:rsid w:val="0017732C"/>
    <w:rsid w:val="00177ABA"/>
    <w:rsid w:val="00177BC2"/>
    <w:rsid w:val="00180245"/>
    <w:rsid w:val="001802BC"/>
    <w:rsid w:val="00180824"/>
    <w:rsid w:val="00180F57"/>
    <w:rsid w:val="0018128A"/>
    <w:rsid w:val="001819DF"/>
    <w:rsid w:val="00181AD9"/>
    <w:rsid w:val="0018345B"/>
    <w:rsid w:val="00183AD7"/>
    <w:rsid w:val="00184394"/>
    <w:rsid w:val="00184801"/>
    <w:rsid w:val="00184DBE"/>
    <w:rsid w:val="00185084"/>
    <w:rsid w:val="0018528C"/>
    <w:rsid w:val="00185BA9"/>
    <w:rsid w:val="001864D1"/>
    <w:rsid w:val="001864EF"/>
    <w:rsid w:val="00187075"/>
    <w:rsid w:val="00187744"/>
    <w:rsid w:val="00190497"/>
    <w:rsid w:val="00190A52"/>
    <w:rsid w:val="00190D38"/>
    <w:rsid w:val="0019168D"/>
    <w:rsid w:val="001916B9"/>
    <w:rsid w:val="00191AC0"/>
    <w:rsid w:val="00191FE3"/>
    <w:rsid w:val="0019275E"/>
    <w:rsid w:val="00193B26"/>
    <w:rsid w:val="0019403A"/>
    <w:rsid w:val="001945B2"/>
    <w:rsid w:val="00195323"/>
    <w:rsid w:val="00195873"/>
    <w:rsid w:val="001963B4"/>
    <w:rsid w:val="001968B8"/>
    <w:rsid w:val="00196CED"/>
    <w:rsid w:val="00196D3F"/>
    <w:rsid w:val="00197C37"/>
    <w:rsid w:val="00197CBB"/>
    <w:rsid w:val="00197FB1"/>
    <w:rsid w:val="001A040F"/>
    <w:rsid w:val="001A076D"/>
    <w:rsid w:val="001A0E6F"/>
    <w:rsid w:val="001A1EB4"/>
    <w:rsid w:val="001A2367"/>
    <w:rsid w:val="001A243E"/>
    <w:rsid w:val="001A29E6"/>
    <w:rsid w:val="001A2BAE"/>
    <w:rsid w:val="001A2F16"/>
    <w:rsid w:val="001A305D"/>
    <w:rsid w:val="001A3490"/>
    <w:rsid w:val="001A3B3D"/>
    <w:rsid w:val="001A3BCD"/>
    <w:rsid w:val="001A413F"/>
    <w:rsid w:val="001A4549"/>
    <w:rsid w:val="001A60A2"/>
    <w:rsid w:val="001A6206"/>
    <w:rsid w:val="001A7442"/>
    <w:rsid w:val="001A7760"/>
    <w:rsid w:val="001A7DE5"/>
    <w:rsid w:val="001B1027"/>
    <w:rsid w:val="001B1410"/>
    <w:rsid w:val="001B2151"/>
    <w:rsid w:val="001B254D"/>
    <w:rsid w:val="001B26F9"/>
    <w:rsid w:val="001B328A"/>
    <w:rsid w:val="001B351A"/>
    <w:rsid w:val="001B37B0"/>
    <w:rsid w:val="001B4F05"/>
    <w:rsid w:val="001B508F"/>
    <w:rsid w:val="001B6D5C"/>
    <w:rsid w:val="001B6DF0"/>
    <w:rsid w:val="001C0438"/>
    <w:rsid w:val="001C06D1"/>
    <w:rsid w:val="001C09B7"/>
    <w:rsid w:val="001C0C8D"/>
    <w:rsid w:val="001C1433"/>
    <w:rsid w:val="001C14F9"/>
    <w:rsid w:val="001C195B"/>
    <w:rsid w:val="001C1EBC"/>
    <w:rsid w:val="001C26C2"/>
    <w:rsid w:val="001C29CF"/>
    <w:rsid w:val="001C2E9E"/>
    <w:rsid w:val="001C3D76"/>
    <w:rsid w:val="001C3DD5"/>
    <w:rsid w:val="001C3FB6"/>
    <w:rsid w:val="001C43D7"/>
    <w:rsid w:val="001C4407"/>
    <w:rsid w:val="001C4D04"/>
    <w:rsid w:val="001C57F7"/>
    <w:rsid w:val="001C5F44"/>
    <w:rsid w:val="001C6432"/>
    <w:rsid w:val="001C6824"/>
    <w:rsid w:val="001C6B81"/>
    <w:rsid w:val="001C77F7"/>
    <w:rsid w:val="001C7A21"/>
    <w:rsid w:val="001C7B53"/>
    <w:rsid w:val="001D0CB0"/>
    <w:rsid w:val="001D1F44"/>
    <w:rsid w:val="001D2248"/>
    <w:rsid w:val="001D2748"/>
    <w:rsid w:val="001D32A3"/>
    <w:rsid w:val="001D46C0"/>
    <w:rsid w:val="001D47D9"/>
    <w:rsid w:val="001D4887"/>
    <w:rsid w:val="001D5011"/>
    <w:rsid w:val="001D511E"/>
    <w:rsid w:val="001D52D5"/>
    <w:rsid w:val="001D5BD4"/>
    <w:rsid w:val="001D6080"/>
    <w:rsid w:val="001D608D"/>
    <w:rsid w:val="001D61BD"/>
    <w:rsid w:val="001D64AF"/>
    <w:rsid w:val="001D6F94"/>
    <w:rsid w:val="001D763A"/>
    <w:rsid w:val="001D798A"/>
    <w:rsid w:val="001E04AF"/>
    <w:rsid w:val="001E11E3"/>
    <w:rsid w:val="001E15E6"/>
    <w:rsid w:val="001E2323"/>
    <w:rsid w:val="001E28B4"/>
    <w:rsid w:val="001E2969"/>
    <w:rsid w:val="001E2CC4"/>
    <w:rsid w:val="001E2FC5"/>
    <w:rsid w:val="001E390D"/>
    <w:rsid w:val="001E3CF4"/>
    <w:rsid w:val="001E3E8A"/>
    <w:rsid w:val="001E46F0"/>
    <w:rsid w:val="001E4E63"/>
    <w:rsid w:val="001E4F65"/>
    <w:rsid w:val="001E5071"/>
    <w:rsid w:val="001E5368"/>
    <w:rsid w:val="001E53D9"/>
    <w:rsid w:val="001E540E"/>
    <w:rsid w:val="001E59C0"/>
    <w:rsid w:val="001E5E03"/>
    <w:rsid w:val="001E6246"/>
    <w:rsid w:val="001E6453"/>
    <w:rsid w:val="001E6919"/>
    <w:rsid w:val="001E698F"/>
    <w:rsid w:val="001E6B3E"/>
    <w:rsid w:val="001E6CED"/>
    <w:rsid w:val="001E6E0D"/>
    <w:rsid w:val="001E7873"/>
    <w:rsid w:val="001E7C1E"/>
    <w:rsid w:val="001F014D"/>
    <w:rsid w:val="001F025A"/>
    <w:rsid w:val="001F0EEB"/>
    <w:rsid w:val="001F1468"/>
    <w:rsid w:val="001F14CF"/>
    <w:rsid w:val="001F1889"/>
    <w:rsid w:val="001F28EA"/>
    <w:rsid w:val="001F304F"/>
    <w:rsid w:val="001F4F5C"/>
    <w:rsid w:val="001F541E"/>
    <w:rsid w:val="001F57FE"/>
    <w:rsid w:val="001F596F"/>
    <w:rsid w:val="001F620D"/>
    <w:rsid w:val="001F6617"/>
    <w:rsid w:val="001F743A"/>
    <w:rsid w:val="001F74B0"/>
    <w:rsid w:val="001F7576"/>
    <w:rsid w:val="00200D3A"/>
    <w:rsid w:val="00201550"/>
    <w:rsid w:val="00201954"/>
    <w:rsid w:val="00201CE8"/>
    <w:rsid w:val="002020FE"/>
    <w:rsid w:val="002023AD"/>
    <w:rsid w:val="002024B4"/>
    <w:rsid w:val="002024BA"/>
    <w:rsid w:val="00202D24"/>
    <w:rsid w:val="00202FA5"/>
    <w:rsid w:val="00203342"/>
    <w:rsid w:val="0020508D"/>
    <w:rsid w:val="00205698"/>
    <w:rsid w:val="0020596E"/>
    <w:rsid w:val="00205A1B"/>
    <w:rsid w:val="00205DFA"/>
    <w:rsid w:val="0020625D"/>
    <w:rsid w:val="00206514"/>
    <w:rsid w:val="0020711B"/>
    <w:rsid w:val="0020768E"/>
    <w:rsid w:val="002078DB"/>
    <w:rsid w:val="00207E1F"/>
    <w:rsid w:val="002105A9"/>
    <w:rsid w:val="0021081F"/>
    <w:rsid w:val="00210A7D"/>
    <w:rsid w:val="00210B12"/>
    <w:rsid w:val="002113A2"/>
    <w:rsid w:val="002113B4"/>
    <w:rsid w:val="00211D13"/>
    <w:rsid w:val="00212612"/>
    <w:rsid w:val="00213500"/>
    <w:rsid w:val="00213AE5"/>
    <w:rsid w:val="00213C41"/>
    <w:rsid w:val="00214619"/>
    <w:rsid w:val="00214D9F"/>
    <w:rsid w:val="00215727"/>
    <w:rsid w:val="0021572F"/>
    <w:rsid w:val="002158BD"/>
    <w:rsid w:val="00215C95"/>
    <w:rsid w:val="00215E53"/>
    <w:rsid w:val="002160B2"/>
    <w:rsid w:val="00216182"/>
    <w:rsid w:val="0021622F"/>
    <w:rsid w:val="00217141"/>
    <w:rsid w:val="00217758"/>
    <w:rsid w:val="00217D4C"/>
    <w:rsid w:val="00220177"/>
    <w:rsid w:val="00220204"/>
    <w:rsid w:val="00220410"/>
    <w:rsid w:val="00220FB2"/>
    <w:rsid w:val="00221507"/>
    <w:rsid w:val="002219BC"/>
    <w:rsid w:val="00221AC7"/>
    <w:rsid w:val="00221BD0"/>
    <w:rsid w:val="00221C7F"/>
    <w:rsid w:val="00221F2C"/>
    <w:rsid w:val="002224D1"/>
    <w:rsid w:val="002227BA"/>
    <w:rsid w:val="00222CBF"/>
    <w:rsid w:val="00222DB6"/>
    <w:rsid w:val="002241CA"/>
    <w:rsid w:val="00224385"/>
    <w:rsid w:val="002246E1"/>
    <w:rsid w:val="00224B9D"/>
    <w:rsid w:val="002253C3"/>
    <w:rsid w:val="0022554E"/>
    <w:rsid w:val="0022562A"/>
    <w:rsid w:val="00225EFA"/>
    <w:rsid w:val="0022605E"/>
    <w:rsid w:val="0022685F"/>
    <w:rsid w:val="00226B1B"/>
    <w:rsid w:val="00226B79"/>
    <w:rsid w:val="00227423"/>
    <w:rsid w:val="002308B5"/>
    <w:rsid w:val="00230B92"/>
    <w:rsid w:val="00231791"/>
    <w:rsid w:val="00231DC7"/>
    <w:rsid w:val="002322AA"/>
    <w:rsid w:val="002323C0"/>
    <w:rsid w:val="002325C7"/>
    <w:rsid w:val="002336EB"/>
    <w:rsid w:val="002337E5"/>
    <w:rsid w:val="00233CA3"/>
    <w:rsid w:val="0023402E"/>
    <w:rsid w:val="002345E3"/>
    <w:rsid w:val="00234B88"/>
    <w:rsid w:val="002350AA"/>
    <w:rsid w:val="00235712"/>
    <w:rsid w:val="0023612A"/>
    <w:rsid w:val="00236441"/>
    <w:rsid w:val="00236692"/>
    <w:rsid w:val="00237273"/>
    <w:rsid w:val="00237317"/>
    <w:rsid w:val="002375A5"/>
    <w:rsid w:val="0023794B"/>
    <w:rsid w:val="00237B3A"/>
    <w:rsid w:val="002400CF"/>
    <w:rsid w:val="00240D1F"/>
    <w:rsid w:val="00241C8A"/>
    <w:rsid w:val="002425C3"/>
    <w:rsid w:val="0024395E"/>
    <w:rsid w:val="00243D4C"/>
    <w:rsid w:val="002440FF"/>
    <w:rsid w:val="002445E2"/>
    <w:rsid w:val="00244C31"/>
    <w:rsid w:val="00244C8A"/>
    <w:rsid w:val="00244E98"/>
    <w:rsid w:val="00245491"/>
    <w:rsid w:val="00245968"/>
    <w:rsid w:val="00245EE4"/>
    <w:rsid w:val="002462E1"/>
    <w:rsid w:val="0024630E"/>
    <w:rsid w:val="00246926"/>
    <w:rsid w:val="00247207"/>
    <w:rsid w:val="00247442"/>
    <w:rsid w:val="002474D0"/>
    <w:rsid w:val="002502A0"/>
    <w:rsid w:val="00250335"/>
    <w:rsid w:val="00251258"/>
    <w:rsid w:val="0025136B"/>
    <w:rsid w:val="00252630"/>
    <w:rsid w:val="00252CE1"/>
    <w:rsid w:val="0025346C"/>
    <w:rsid w:val="00253C09"/>
    <w:rsid w:val="00253C2C"/>
    <w:rsid w:val="00253D83"/>
    <w:rsid w:val="0025438F"/>
    <w:rsid w:val="002545F7"/>
    <w:rsid w:val="00254ABB"/>
    <w:rsid w:val="00254CBB"/>
    <w:rsid w:val="00254F68"/>
    <w:rsid w:val="00255309"/>
    <w:rsid w:val="0025562F"/>
    <w:rsid w:val="00255A9D"/>
    <w:rsid w:val="00256030"/>
    <w:rsid w:val="00256676"/>
    <w:rsid w:val="00256FA3"/>
    <w:rsid w:val="00257058"/>
    <w:rsid w:val="00257178"/>
    <w:rsid w:val="002571A2"/>
    <w:rsid w:val="0026093E"/>
    <w:rsid w:val="00260BF9"/>
    <w:rsid w:val="00260D10"/>
    <w:rsid w:val="002651A5"/>
    <w:rsid w:val="00265364"/>
    <w:rsid w:val="00266090"/>
    <w:rsid w:val="00266097"/>
    <w:rsid w:val="00266597"/>
    <w:rsid w:val="002676C5"/>
    <w:rsid w:val="002677ED"/>
    <w:rsid w:val="00267E3E"/>
    <w:rsid w:val="00270021"/>
    <w:rsid w:val="00270638"/>
    <w:rsid w:val="00270D17"/>
    <w:rsid w:val="00270F79"/>
    <w:rsid w:val="0027270A"/>
    <w:rsid w:val="00272C25"/>
    <w:rsid w:val="00273F0D"/>
    <w:rsid w:val="00274687"/>
    <w:rsid w:val="00274E8B"/>
    <w:rsid w:val="00275B49"/>
    <w:rsid w:val="00275C51"/>
    <w:rsid w:val="00275D93"/>
    <w:rsid w:val="00276401"/>
    <w:rsid w:val="00276D77"/>
    <w:rsid w:val="00276EA8"/>
    <w:rsid w:val="002773B0"/>
    <w:rsid w:val="0027746B"/>
    <w:rsid w:val="0027773E"/>
    <w:rsid w:val="00277A0F"/>
    <w:rsid w:val="00281409"/>
    <w:rsid w:val="00281420"/>
    <w:rsid w:val="0028162F"/>
    <w:rsid w:val="00281ADE"/>
    <w:rsid w:val="00282168"/>
    <w:rsid w:val="002835EB"/>
    <w:rsid w:val="00283806"/>
    <w:rsid w:val="002839C7"/>
    <w:rsid w:val="00284001"/>
    <w:rsid w:val="00284146"/>
    <w:rsid w:val="002841CE"/>
    <w:rsid w:val="0028435D"/>
    <w:rsid w:val="002844DF"/>
    <w:rsid w:val="00284805"/>
    <w:rsid w:val="00284DD4"/>
    <w:rsid w:val="00285537"/>
    <w:rsid w:val="00285893"/>
    <w:rsid w:val="0028598C"/>
    <w:rsid w:val="00285A00"/>
    <w:rsid w:val="00286848"/>
    <w:rsid w:val="0028685E"/>
    <w:rsid w:val="002873EA"/>
    <w:rsid w:val="00287EC2"/>
    <w:rsid w:val="00287F07"/>
    <w:rsid w:val="002903B4"/>
    <w:rsid w:val="0029046A"/>
    <w:rsid w:val="002909DF"/>
    <w:rsid w:val="00291F12"/>
    <w:rsid w:val="00292815"/>
    <w:rsid w:val="00293076"/>
    <w:rsid w:val="00294500"/>
    <w:rsid w:val="002947C9"/>
    <w:rsid w:val="00294D03"/>
    <w:rsid w:val="00295953"/>
    <w:rsid w:val="00295BCC"/>
    <w:rsid w:val="002960D4"/>
    <w:rsid w:val="00296146"/>
    <w:rsid w:val="00296353"/>
    <w:rsid w:val="002965C9"/>
    <w:rsid w:val="00296C24"/>
    <w:rsid w:val="00296C2A"/>
    <w:rsid w:val="00296D51"/>
    <w:rsid w:val="002970C9"/>
    <w:rsid w:val="00297125"/>
    <w:rsid w:val="002A04C7"/>
    <w:rsid w:val="002A0758"/>
    <w:rsid w:val="002A0C6E"/>
    <w:rsid w:val="002A1125"/>
    <w:rsid w:val="002A1CBB"/>
    <w:rsid w:val="002A1F95"/>
    <w:rsid w:val="002A272E"/>
    <w:rsid w:val="002A288B"/>
    <w:rsid w:val="002A2AF8"/>
    <w:rsid w:val="002A2CCE"/>
    <w:rsid w:val="002A2E23"/>
    <w:rsid w:val="002A3126"/>
    <w:rsid w:val="002A4422"/>
    <w:rsid w:val="002A4C5B"/>
    <w:rsid w:val="002A51B0"/>
    <w:rsid w:val="002A5455"/>
    <w:rsid w:val="002A5640"/>
    <w:rsid w:val="002A56F1"/>
    <w:rsid w:val="002A60DC"/>
    <w:rsid w:val="002A6583"/>
    <w:rsid w:val="002A6920"/>
    <w:rsid w:val="002A6D08"/>
    <w:rsid w:val="002A770E"/>
    <w:rsid w:val="002A7AC1"/>
    <w:rsid w:val="002A7B7B"/>
    <w:rsid w:val="002B0036"/>
    <w:rsid w:val="002B0653"/>
    <w:rsid w:val="002B075F"/>
    <w:rsid w:val="002B24D2"/>
    <w:rsid w:val="002B2591"/>
    <w:rsid w:val="002B2731"/>
    <w:rsid w:val="002B296A"/>
    <w:rsid w:val="002B2B46"/>
    <w:rsid w:val="002B307A"/>
    <w:rsid w:val="002B32DA"/>
    <w:rsid w:val="002B331B"/>
    <w:rsid w:val="002B3442"/>
    <w:rsid w:val="002B3691"/>
    <w:rsid w:val="002B3C58"/>
    <w:rsid w:val="002B3C63"/>
    <w:rsid w:val="002B3D3A"/>
    <w:rsid w:val="002B4323"/>
    <w:rsid w:val="002B44C9"/>
    <w:rsid w:val="002B46AC"/>
    <w:rsid w:val="002B5092"/>
    <w:rsid w:val="002B55DD"/>
    <w:rsid w:val="002B5E21"/>
    <w:rsid w:val="002B5E9B"/>
    <w:rsid w:val="002B6BD0"/>
    <w:rsid w:val="002B712A"/>
    <w:rsid w:val="002B7717"/>
    <w:rsid w:val="002B7E33"/>
    <w:rsid w:val="002C10E6"/>
    <w:rsid w:val="002C2091"/>
    <w:rsid w:val="002C2110"/>
    <w:rsid w:val="002C22D6"/>
    <w:rsid w:val="002C2D09"/>
    <w:rsid w:val="002C3BCF"/>
    <w:rsid w:val="002C3BFC"/>
    <w:rsid w:val="002C4373"/>
    <w:rsid w:val="002C462D"/>
    <w:rsid w:val="002C482C"/>
    <w:rsid w:val="002C593A"/>
    <w:rsid w:val="002C61B6"/>
    <w:rsid w:val="002C6500"/>
    <w:rsid w:val="002C6660"/>
    <w:rsid w:val="002C6981"/>
    <w:rsid w:val="002C6D2B"/>
    <w:rsid w:val="002C7087"/>
    <w:rsid w:val="002C7191"/>
    <w:rsid w:val="002C77DA"/>
    <w:rsid w:val="002C7AC4"/>
    <w:rsid w:val="002C7DD2"/>
    <w:rsid w:val="002D0816"/>
    <w:rsid w:val="002D0F9F"/>
    <w:rsid w:val="002D111C"/>
    <w:rsid w:val="002D150A"/>
    <w:rsid w:val="002D151B"/>
    <w:rsid w:val="002D15F3"/>
    <w:rsid w:val="002D1F84"/>
    <w:rsid w:val="002D2137"/>
    <w:rsid w:val="002D25FD"/>
    <w:rsid w:val="002D2F7C"/>
    <w:rsid w:val="002D30F4"/>
    <w:rsid w:val="002D3912"/>
    <w:rsid w:val="002D415B"/>
    <w:rsid w:val="002D4F4E"/>
    <w:rsid w:val="002D557F"/>
    <w:rsid w:val="002D5873"/>
    <w:rsid w:val="002D6126"/>
    <w:rsid w:val="002D617D"/>
    <w:rsid w:val="002D61E8"/>
    <w:rsid w:val="002D65B3"/>
    <w:rsid w:val="002D663B"/>
    <w:rsid w:val="002D6963"/>
    <w:rsid w:val="002D70DB"/>
    <w:rsid w:val="002D7189"/>
    <w:rsid w:val="002D7689"/>
    <w:rsid w:val="002D79AC"/>
    <w:rsid w:val="002D79C6"/>
    <w:rsid w:val="002E0163"/>
    <w:rsid w:val="002E022A"/>
    <w:rsid w:val="002E1120"/>
    <w:rsid w:val="002E1513"/>
    <w:rsid w:val="002E1AC6"/>
    <w:rsid w:val="002E1C9C"/>
    <w:rsid w:val="002E21B8"/>
    <w:rsid w:val="002E234C"/>
    <w:rsid w:val="002E23BA"/>
    <w:rsid w:val="002E246C"/>
    <w:rsid w:val="002E2F75"/>
    <w:rsid w:val="002E5110"/>
    <w:rsid w:val="002E536A"/>
    <w:rsid w:val="002E6418"/>
    <w:rsid w:val="002E6ABF"/>
    <w:rsid w:val="002E7932"/>
    <w:rsid w:val="002E7CD1"/>
    <w:rsid w:val="002F033C"/>
    <w:rsid w:val="002F0C90"/>
    <w:rsid w:val="002F0DE6"/>
    <w:rsid w:val="002F2488"/>
    <w:rsid w:val="002F3872"/>
    <w:rsid w:val="002F392B"/>
    <w:rsid w:val="002F3BB2"/>
    <w:rsid w:val="002F400D"/>
    <w:rsid w:val="002F4D74"/>
    <w:rsid w:val="002F54F9"/>
    <w:rsid w:val="002F59FF"/>
    <w:rsid w:val="002F5C86"/>
    <w:rsid w:val="002F5EF0"/>
    <w:rsid w:val="002F6304"/>
    <w:rsid w:val="002F6337"/>
    <w:rsid w:val="002F6AD2"/>
    <w:rsid w:val="002F6B63"/>
    <w:rsid w:val="002F6BC2"/>
    <w:rsid w:val="002F75C7"/>
    <w:rsid w:val="002F7797"/>
    <w:rsid w:val="002F7FF6"/>
    <w:rsid w:val="00300082"/>
    <w:rsid w:val="003004D0"/>
    <w:rsid w:val="003017F9"/>
    <w:rsid w:val="00301D4B"/>
    <w:rsid w:val="003020AD"/>
    <w:rsid w:val="0030237F"/>
    <w:rsid w:val="00302EB9"/>
    <w:rsid w:val="00304131"/>
    <w:rsid w:val="00304145"/>
    <w:rsid w:val="00304DA4"/>
    <w:rsid w:val="00305252"/>
    <w:rsid w:val="003056EF"/>
    <w:rsid w:val="003060FF"/>
    <w:rsid w:val="003062AE"/>
    <w:rsid w:val="00306C32"/>
    <w:rsid w:val="003071CE"/>
    <w:rsid w:val="0030779A"/>
    <w:rsid w:val="003079E5"/>
    <w:rsid w:val="00310298"/>
    <w:rsid w:val="003111B1"/>
    <w:rsid w:val="00311539"/>
    <w:rsid w:val="0031189F"/>
    <w:rsid w:val="003124CB"/>
    <w:rsid w:val="003130DC"/>
    <w:rsid w:val="00314149"/>
    <w:rsid w:val="00314A68"/>
    <w:rsid w:val="00314DF3"/>
    <w:rsid w:val="00315567"/>
    <w:rsid w:val="003157D4"/>
    <w:rsid w:val="003158AF"/>
    <w:rsid w:val="00315D14"/>
    <w:rsid w:val="003160A3"/>
    <w:rsid w:val="0031623A"/>
    <w:rsid w:val="00316950"/>
    <w:rsid w:val="0031748F"/>
    <w:rsid w:val="003178F9"/>
    <w:rsid w:val="00317ABA"/>
    <w:rsid w:val="00317BDA"/>
    <w:rsid w:val="00317C80"/>
    <w:rsid w:val="00317DB4"/>
    <w:rsid w:val="00320541"/>
    <w:rsid w:val="0032054E"/>
    <w:rsid w:val="003208C4"/>
    <w:rsid w:val="00320A26"/>
    <w:rsid w:val="0032184B"/>
    <w:rsid w:val="00321975"/>
    <w:rsid w:val="00321F39"/>
    <w:rsid w:val="003221F6"/>
    <w:rsid w:val="0032263D"/>
    <w:rsid w:val="003229B5"/>
    <w:rsid w:val="00322DEC"/>
    <w:rsid w:val="00323217"/>
    <w:rsid w:val="00323CBA"/>
    <w:rsid w:val="00323DC8"/>
    <w:rsid w:val="0032405E"/>
    <w:rsid w:val="00324408"/>
    <w:rsid w:val="00324547"/>
    <w:rsid w:val="00324FD4"/>
    <w:rsid w:val="00325102"/>
    <w:rsid w:val="00325439"/>
    <w:rsid w:val="0032595E"/>
    <w:rsid w:val="003259DD"/>
    <w:rsid w:val="00325AD7"/>
    <w:rsid w:val="00325AE8"/>
    <w:rsid w:val="00325CC8"/>
    <w:rsid w:val="0032640B"/>
    <w:rsid w:val="003266FC"/>
    <w:rsid w:val="00326776"/>
    <w:rsid w:val="00326EFB"/>
    <w:rsid w:val="00326FC9"/>
    <w:rsid w:val="003271D7"/>
    <w:rsid w:val="0032722B"/>
    <w:rsid w:val="00327400"/>
    <w:rsid w:val="0032789D"/>
    <w:rsid w:val="003301FD"/>
    <w:rsid w:val="00330962"/>
    <w:rsid w:val="00331211"/>
    <w:rsid w:val="00331387"/>
    <w:rsid w:val="00331C4A"/>
    <w:rsid w:val="00331EE4"/>
    <w:rsid w:val="003328A8"/>
    <w:rsid w:val="003328D3"/>
    <w:rsid w:val="0033297F"/>
    <w:rsid w:val="00332C87"/>
    <w:rsid w:val="00333486"/>
    <w:rsid w:val="00333535"/>
    <w:rsid w:val="003338BD"/>
    <w:rsid w:val="003338EB"/>
    <w:rsid w:val="0033399B"/>
    <w:rsid w:val="00333C94"/>
    <w:rsid w:val="00333D24"/>
    <w:rsid w:val="00334068"/>
    <w:rsid w:val="0033463D"/>
    <w:rsid w:val="00334E17"/>
    <w:rsid w:val="003350E8"/>
    <w:rsid w:val="00335436"/>
    <w:rsid w:val="00336C09"/>
    <w:rsid w:val="003375F1"/>
    <w:rsid w:val="003377F2"/>
    <w:rsid w:val="00337B0C"/>
    <w:rsid w:val="0034019E"/>
    <w:rsid w:val="0034065F"/>
    <w:rsid w:val="00340A70"/>
    <w:rsid w:val="00340BAD"/>
    <w:rsid w:val="00340D85"/>
    <w:rsid w:val="00341005"/>
    <w:rsid w:val="00341348"/>
    <w:rsid w:val="0034155E"/>
    <w:rsid w:val="0034161E"/>
    <w:rsid w:val="003417F2"/>
    <w:rsid w:val="00342316"/>
    <w:rsid w:val="003429B0"/>
    <w:rsid w:val="00343F89"/>
    <w:rsid w:val="00344A2B"/>
    <w:rsid w:val="00344B0F"/>
    <w:rsid w:val="003461C6"/>
    <w:rsid w:val="00346D99"/>
    <w:rsid w:val="00346E09"/>
    <w:rsid w:val="00346EBD"/>
    <w:rsid w:val="003477B3"/>
    <w:rsid w:val="00347A39"/>
    <w:rsid w:val="00347BBF"/>
    <w:rsid w:val="00350682"/>
    <w:rsid w:val="003513E0"/>
    <w:rsid w:val="00351EA4"/>
    <w:rsid w:val="00351F31"/>
    <w:rsid w:val="00352243"/>
    <w:rsid w:val="00352CFA"/>
    <w:rsid w:val="00352D04"/>
    <w:rsid w:val="0035331A"/>
    <w:rsid w:val="003535A7"/>
    <w:rsid w:val="00353C4A"/>
    <w:rsid w:val="00353DF9"/>
    <w:rsid w:val="00354446"/>
    <w:rsid w:val="0035467F"/>
    <w:rsid w:val="003556CA"/>
    <w:rsid w:val="003559C7"/>
    <w:rsid w:val="00355D59"/>
    <w:rsid w:val="003564B8"/>
    <w:rsid w:val="00356603"/>
    <w:rsid w:val="003566B9"/>
    <w:rsid w:val="003567E5"/>
    <w:rsid w:val="003569E3"/>
    <w:rsid w:val="003576BD"/>
    <w:rsid w:val="003606E1"/>
    <w:rsid w:val="00360A1C"/>
    <w:rsid w:val="00360B24"/>
    <w:rsid w:val="0036108E"/>
    <w:rsid w:val="0036186D"/>
    <w:rsid w:val="003627D1"/>
    <w:rsid w:val="003634C4"/>
    <w:rsid w:val="00363AC8"/>
    <w:rsid w:val="00365244"/>
    <w:rsid w:val="00365687"/>
    <w:rsid w:val="00365C59"/>
    <w:rsid w:val="003661E8"/>
    <w:rsid w:val="00366322"/>
    <w:rsid w:val="003665C9"/>
    <w:rsid w:val="003668C6"/>
    <w:rsid w:val="00366A46"/>
    <w:rsid w:val="00367077"/>
    <w:rsid w:val="003673D7"/>
    <w:rsid w:val="00367D08"/>
    <w:rsid w:val="00367DAC"/>
    <w:rsid w:val="003700A0"/>
    <w:rsid w:val="0037091D"/>
    <w:rsid w:val="00370959"/>
    <w:rsid w:val="00370BBF"/>
    <w:rsid w:val="003714B0"/>
    <w:rsid w:val="0037161E"/>
    <w:rsid w:val="00371C07"/>
    <w:rsid w:val="00372BE3"/>
    <w:rsid w:val="00373862"/>
    <w:rsid w:val="00373B71"/>
    <w:rsid w:val="00374324"/>
    <w:rsid w:val="0037467B"/>
    <w:rsid w:val="0037473E"/>
    <w:rsid w:val="003748F3"/>
    <w:rsid w:val="00374F5D"/>
    <w:rsid w:val="0037523E"/>
    <w:rsid w:val="003756E7"/>
    <w:rsid w:val="00375AEA"/>
    <w:rsid w:val="0037618F"/>
    <w:rsid w:val="00376E83"/>
    <w:rsid w:val="00376EFF"/>
    <w:rsid w:val="00376FAD"/>
    <w:rsid w:val="003775F8"/>
    <w:rsid w:val="00377790"/>
    <w:rsid w:val="003777FA"/>
    <w:rsid w:val="00377B58"/>
    <w:rsid w:val="00380512"/>
    <w:rsid w:val="00380C23"/>
    <w:rsid w:val="00380D2A"/>
    <w:rsid w:val="003813C3"/>
    <w:rsid w:val="003818FC"/>
    <w:rsid w:val="00381E23"/>
    <w:rsid w:val="00381FEF"/>
    <w:rsid w:val="0038239A"/>
    <w:rsid w:val="00382483"/>
    <w:rsid w:val="00382713"/>
    <w:rsid w:val="003828A4"/>
    <w:rsid w:val="00383447"/>
    <w:rsid w:val="00383667"/>
    <w:rsid w:val="00383E5B"/>
    <w:rsid w:val="00384D31"/>
    <w:rsid w:val="0038544F"/>
    <w:rsid w:val="003854B5"/>
    <w:rsid w:val="00385C51"/>
    <w:rsid w:val="00385CCF"/>
    <w:rsid w:val="003869EC"/>
    <w:rsid w:val="003875F3"/>
    <w:rsid w:val="00387D47"/>
    <w:rsid w:val="00387FBD"/>
    <w:rsid w:val="003903D4"/>
    <w:rsid w:val="003904AC"/>
    <w:rsid w:val="00390777"/>
    <w:rsid w:val="003907C5"/>
    <w:rsid w:val="003907F4"/>
    <w:rsid w:val="00390ACC"/>
    <w:rsid w:val="00390D00"/>
    <w:rsid w:val="00391565"/>
    <w:rsid w:val="0039189C"/>
    <w:rsid w:val="0039196B"/>
    <w:rsid w:val="003929EB"/>
    <w:rsid w:val="00392B05"/>
    <w:rsid w:val="00392C23"/>
    <w:rsid w:val="00392D61"/>
    <w:rsid w:val="0039329A"/>
    <w:rsid w:val="00393456"/>
    <w:rsid w:val="00393992"/>
    <w:rsid w:val="00393C38"/>
    <w:rsid w:val="00394277"/>
    <w:rsid w:val="00394ABE"/>
    <w:rsid w:val="00394F0C"/>
    <w:rsid w:val="0039520F"/>
    <w:rsid w:val="00395705"/>
    <w:rsid w:val="00396317"/>
    <w:rsid w:val="00396C1E"/>
    <w:rsid w:val="003973E2"/>
    <w:rsid w:val="00397793"/>
    <w:rsid w:val="003977C5"/>
    <w:rsid w:val="00397DDE"/>
    <w:rsid w:val="003A0294"/>
    <w:rsid w:val="003A0522"/>
    <w:rsid w:val="003A0B40"/>
    <w:rsid w:val="003A119C"/>
    <w:rsid w:val="003A1676"/>
    <w:rsid w:val="003A16AF"/>
    <w:rsid w:val="003A25F5"/>
    <w:rsid w:val="003A2BE2"/>
    <w:rsid w:val="003A2E47"/>
    <w:rsid w:val="003A3059"/>
    <w:rsid w:val="003A3357"/>
    <w:rsid w:val="003A350B"/>
    <w:rsid w:val="003A40D7"/>
    <w:rsid w:val="003A42BF"/>
    <w:rsid w:val="003A4818"/>
    <w:rsid w:val="003A525C"/>
    <w:rsid w:val="003A57CB"/>
    <w:rsid w:val="003A5B0D"/>
    <w:rsid w:val="003A647F"/>
    <w:rsid w:val="003A68CD"/>
    <w:rsid w:val="003A7152"/>
    <w:rsid w:val="003A7B93"/>
    <w:rsid w:val="003B02C3"/>
    <w:rsid w:val="003B0359"/>
    <w:rsid w:val="003B08B4"/>
    <w:rsid w:val="003B0E9B"/>
    <w:rsid w:val="003B11F1"/>
    <w:rsid w:val="003B19E9"/>
    <w:rsid w:val="003B1A8A"/>
    <w:rsid w:val="003B2DF1"/>
    <w:rsid w:val="003B32E4"/>
    <w:rsid w:val="003B369D"/>
    <w:rsid w:val="003B3BDC"/>
    <w:rsid w:val="003B3BDD"/>
    <w:rsid w:val="003B3EAE"/>
    <w:rsid w:val="003B50B3"/>
    <w:rsid w:val="003B566D"/>
    <w:rsid w:val="003B5B41"/>
    <w:rsid w:val="003B5FCE"/>
    <w:rsid w:val="003B6101"/>
    <w:rsid w:val="003B6815"/>
    <w:rsid w:val="003B68BC"/>
    <w:rsid w:val="003B6AFF"/>
    <w:rsid w:val="003B6C31"/>
    <w:rsid w:val="003B709A"/>
    <w:rsid w:val="003B77F6"/>
    <w:rsid w:val="003B7D48"/>
    <w:rsid w:val="003C0049"/>
    <w:rsid w:val="003C1239"/>
    <w:rsid w:val="003C17CD"/>
    <w:rsid w:val="003C17DE"/>
    <w:rsid w:val="003C2060"/>
    <w:rsid w:val="003C2517"/>
    <w:rsid w:val="003C2772"/>
    <w:rsid w:val="003C2CA3"/>
    <w:rsid w:val="003C2DF0"/>
    <w:rsid w:val="003C2EDA"/>
    <w:rsid w:val="003C3986"/>
    <w:rsid w:val="003C3E04"/>
    <w:rsid w:val="003C4100"/>
    <w:rsid w:val="003C4388"/>
    <w:rsid w:val="003C4A0A"/>
    <w:rsid w:val="003C4AF4"/>
    <w:rsid w:val="003C4D66"/>
    <w:rsid w:val="003C5009"/>
    <w:rsid w:val="003C56E4"/>
    <w:rsid w:val="003C5712"/>
    <w:rsid w:val="003C58EF"/>
    <w:rsid w:val="003C5AB0"/>
    <w:rsid w:val="003C6884"/>
    <w:rsid w:val="003C6E08"/>
    <w:rsid w:val="003C7529"/>
    <w:rsid w:val="003C76D6"/>
    <w:rsid w:val="003C77BF"/>
    <w:rsid w:val="003D0073"/>
    <w:rsid w:val="003D02CE"/>
    <w:rsid w:val="003D0346"/>
    <w:rsid w:val="003D128A"/>
    <w:rsid w:val="003D13C3"/>
    <w:rsid w:val="003D140B"/>
    <w:rsid w:val="003D1924"/>
    <w:rsid w:val="003D1E90"/>
    <w:rsid w:val="003D2D89"/>
    <w:rsid w:val="003D2DE5"/>
    <w:rsid w:val="003D3150"/>
    <w:rsid w:val="003D3A25"/>
    <w:rsid w:val="003D3E01"/>
    <w:rsid w:val="003D3E53"/>
    <w:rsid w:val="003D448B"/>
    <w:rsid w:val="003D4A7F"/>
    <w:rsid w:val="003D5074"/>
    <w:rsid w:val="003D5476"/>
    <w:rsid w:val="003D697D"/>
    <w:rsid w:val="003D728A"/>
    <w:rsid w:val="003D73D3"/>
    <w:rsid w:val="003D7B87"/>
    <w:rsid w:val="003D7B89"/>
    <w:rsid w:val="003D7CB5"/>
    <w:rsid w:val="003D7F3A"/>
    <w:rsid w:val="003E06F9"/>
    <w:rsid w:val="003E0A92"/>
    <w:rsid w:val="003E0BEB"/>
    <w:rsid w:val="003E16F3"/>
    <w:rsid w:val="003E1767"/>
    <w:rsid w:val="003E17F7"/>
    <w:rsid w:val="003E28E3"/>
    <w:rsid w:val="003E3CCD"/>
    <w:rsid w:val="003E4A7F"/>
    <w:rsid w:val="003E4C22"/>
    <w:rsid w:val="003E4F44"/>
    <w:rsid w:val="003E53B4"/>
    <w:rsid w:val="003E5CB5"/>
    <w:rsid w:val="003E5F8A"/>
    <w:rsid w:val="003E695C"/>
    <w:rsid w:val="003E7663"/>
    <w:rsid w:val="003E7D85"/>
    <w:rsid w:val="003F0072"/>
    <w:rsid w:val="003F1243"/>
    <w:rsid w:val="003F19B4"/>
    <w:rsid w:val="003F1D0D"/>
    <w:rsid w:val="003F1DBD"/>
    <w:rsid w:val="003F258A"/>
    <w:rsid w:val="003F2662"/>
    <w:rsid w:val="003F272E"/>
    <w:rsid w:val="003F346F"/>
    <w:rsid w:val="003F3984"/>
    <w:rsid w:val="003F3E05"/>
    <w:rsid w:val="003F4C73"/>
    <w:rsid w:val="003F53E1"/>
    <w:rsid w:val="003F59D3"/>
    <w:rsid w:val="003F5ECB"/>
    <w:rsid w:val="003F5F47"/>
    <w:rsid w:val="003F5F5B"/>
    <w:rsid w:val="003F65AA"/>
    <w:rsid w:val="003F67DD"/>
    <w:rsid w:val="003F6812"/>
    <w:rsid w:val="003F6CE8"/>
    <w:rsid w:val="003F6EBE"/>
    <w:rsid w:val="003F6F6C"/>
    <w:rsid w:val="003F7075"/>
    <w:rsid w:val="003F7ABC"/>
    <w:rsid w:val="003F7E6D"/>
    <w:rsid w:val="0040021C"/>
    <w:rsid w:val="00400240"/>
    <w:rsid w:val="00400435"/>
    <w:rsid w:val="00400E51"/>
    <w:rsid w:val="00400F06"/>
    <w:rsid w:val="004010C0"/>
    <w:rsid w:val="004018FC"/>
    <w:rsid w:val="00401AEC"/>
    <w:rsid w:val="00402097"/>
    <w:rsid w:val="0040251B"/>
    <w:rsid w:val="0040270C"/>
    <w:rsid w:val="00402EF7"/>
    <w:rsid w:val="0040313B"/>
    <w:rsid w:val="004037D9"/>
    <w:rsid w:val="00404EB5"/>
    <w:rsid w:val="004052CF"/>
    <w:rsid w:val="00405770"/>
    <w:rsid w:val="00406339"/>
    <w:rsid w:val="004064A0"/>
    <w:rsid w:val="0040655F"/>
    <w:rsid w:val="004072FA"/>
    <w:rsid w:val="00410514"/>
    <w:rsid w:val="00410891"/>
    <w:rsid w:val="00411208"/>
    <w:rsid w:val="00411466"/>
    <w:rsid w:val="00411D5C"/>
    <w:rsid w:val="00411DCA"/>
    <w:rsid w:val="00411E7F"/>
    <w:rsid w:val="0041258E"/>
    <w:rsid w:val="00412FC5"/>
    <w:rsid w:val="0041320D"/>
    <w:rsid w:val="00413866"/>
    <w:rsid w:val="00414030"/>
    <w:rsid w:val="00414476"/>
    <w:rsid w:val="0041450C"/>
    <w:rsid w:val="00414C66"/>
    <w:rsid w:val="00414DD5"/>
    <w:rsid w:val="00415618"/>
    <w:rsid w:val="004156C8"/>
    <w:rsid w:val="0041580D"/>
    <w:rsid w:val="00415B60"/>
    <w:rsid w:val="00416161"/>
    <w:rsid w:val="00416C6C"/>
    <w:rsid w:val="004174CF"/>
    <w:rsid w:val="00417970"/>
    <w:rsid w:val="00417A4A"/>
    <w:rsid w:val="00420549"/>
    <w:rsid w:val="0042074F"/>
    <w:rsid w:val="0042088E"/>
    <w:rsid w:val="00420A8F"/>
    <w:rsid w:val="00420C09"/>
    <w:rsid w:val="00422459"/>
    <w:rsid w:val="00422571"/>
    <w:rsid w:val="004227F8"/>
    <w:rsid w:val="00423136"/>
    <w:rsid w:val="00423218"/>
    <w:rsid w:val="00423A24"/>
    <w:rsid w:val="00423B0B"/>
    <w:rsid w:val="004241B0"/>
    <w:rsid w:val="004246DB"/>
    <w:rsid w:val="00424D9B"/>
    <w:rsid w:val="00425BAD"/>
    <w:rsid w:val="00425CD1"/>
    <w:rsid w:val="004267EA"/>
    <w:rsid w:val="0042683E"/>
    <w:rsid w:val="004268AE"/>
    <w:rsid w:val="004269CE"/>
    <w:rsid w:val="00426F5D"/>
    <w:rsid w:val="004270F8"/>
    <w:rsid w:val="004300CD"/>
    <w:rsid w:val="00430187"/>
    <w:rsid w:val="0043160A"/>
    <w:rsid w:val="00431617"/>
    <w:rsid w:val="00431BC4"/>
    <w:rsid w:val="0043299B"/>
    <w:rsid w:val="00432D79"/>
    <w:rsid w:val="004332C2"/>
    <w:rsid w:val="0043353C"/>
    <w:rsid w:val="00433B0F"/>
    <w:rsid w:val="00433C34"/>
    <w:rsid w:val="00434E4A"/>
    <w:rsid w:val="00434E58"/>
    <w:rsid w:val="00435093"/>
    <w:rsid w:val="00435125"/>
    <w:rsid w:val="00435449"/>
    <w:rsid w:val="00435B6C"/>
    <w:rsid w:val="00435D9D"/>
    <w:rsid w:val="004366A3"/>
    <w:rsid w:val="004366CC"/>
    <w:rsid w:val="00436B99"/>
    <w:rsid w:val="004373A3"/>
    <w:rsid w:val="00437448"/>
    <w:rsid w:val="004376B8"/>
    <w:rsid w:val="00437810"/>
    <w:rsid w:val="004378F0"/>
    <w:rsid w:val="00437A80"/>
    <w:rsid w:val="00437C04"/>
    <w:rsid w:val="00440002"/>
    <w:rsid w:val="004400AB"/>
    <w:rsid w:val="00440284"/>
    <w:rsid w:val="004402B5"/>
    <w:rsid w:val="004409B7"/>
    <w:rsid w:val="00440ACE"/>
    <w:rsid w:val="00441163"/>
    <w:rsid w:val="00441B70"/>
    <w:rsid w:val="00441FDB"/>
    <w:rsid w:val="00442050"/>
    <w:rsid w:val="004421E8"/>
    <w:rsid w:val="004423C6"/>
    <w:rsid w:val="004428E4"/>
    <w:rsid w:val="0044325C"/>
    <w:rsid w:val="004432B8"/>
    <w:rsid w:val="0044393E"/>
    <w:rsid w:val="004445E1"/>
    <w:rsid w:val="00444EB2"/>
    <w:rsid w:val="004450C4"/>
    <w:rsid w:val="004458E7"/>
    <w:rsid w:val="00445F89"/>
    <w:rsid w:val="0044620F"/>
    <w:rsid w:val="0044647E"/>
    <w:rsid w:val="004468AF"/>
    <w:rsid w:val="00447357"/>
    <w:rsid w:val="004473D0"/>
    <w:rsid w:val="00450133"/>
    <w:rsid w:val="00450161"/>
    <w:rsid w:val="00451161"/>
    <w:rsid w:val="00451815"/>
    <w:rsid w:val="004529C3"/>
    <w:rsid w:val="00453028"/>
    <w:rsid w:val="00453041"/>
    <w:rsid w:val="00453099"/>
    <w:rsid w:val="004530D5"/>
    <w:rsid w:val="004533F6"/>
    <w:rsid w:val="00453A2C"/>
    <w:rsid w:val="004546F4"/>
    <w:rsid w:val="00454C31"/>
    <w:rsid w:val="00455105"/>
    <w:rsid w:val="00455202"/>
    <w:rsid w:val="00455644"/>
    <w:rsid w:val="00456039"/>
    <w:rsid w:val="0045669B"/>
    <w:rsid w:val="00456A14"/>
    <w:rsid w:val="00456F1A"/>
    <w:rsid w:val="0045741B"/>
    <w:rsid w:val="0045743B"/>
    <w:rsid w:val="004578A3"/>
    <w:rsid w:val="00457D9B"/>
    <w:rsid w:val="00460295"/>
    <w:rsid w:val="00460689"/>
    <w:rsid w:val="00460DE4"/>
    <w:rsid w:val="0046107A"/>
    <w:rsid w:val="004612EA"/>
    <w:rsid w:val="00461885"/>
    <w:rsid w:val="00461C27"/>
    <w:rsid w:val="00461F28"/>
    <w:rsid w:val="004633B8"/>
    <w:rsid w:val="0046358C"/>
    <w:rsid w:val="004639DB"/>
    <w:rsid w:val="00463CC0"/>
    <w:rsid w:val="00463DBD"/>
    <w:rsid w:val="00464744"/>
    <w:rsid w:val="0046478C"/>
    <w:rsid w:val="00464925"/>
    <w:rsid w:val="004651CA"/>
    <w:rsid w:val="00465663"/>
    <w:rsid w:val="00465A89"/>
    <w:rsid w:val="00466079"/>
    <w:rsid w:val="00466282"/>
    <w:rsid w:val="00466608"/>
    <w:rsid w:val="00466BDA"/>
    <w:rsid w:val="00466D40"/>
    <w:rsid w:val="00467057"/>
    <w:rsid w:val="00467D2C"/>
    <w:rsid w:val="00467DF9"/>
    <w:rsid w:val="00470313"/>
    <w:rsid w:val="00470339"/>
    <w:rsid w:val="00470443"/>
    <w:rsid w:val="0047145A"/>
    <w:rsid w:val="004714B0"/>
    <w:rsid w:val="00472515"/>
    <w:rsid w:val="00472A4D"/>
    <w:rsid w:val="00473656"/>
    <w:rsid w:val="004737EB"/>
    <w:rsid w:val="00474D02"/>
    <w:rsid w:val="00474FF9"/>
    <w:rsid w:val="004750D0"/>
    <w:rsid w:val="004750F9"/>
    <w:rsid w:val="004753B2"/>
    <w:rsid w:val="004753C6"/>
    <w:rsid w:val="0047548B"/>
    <w:rsid w:val="00475533"/>
    <w:rsid w:val="00476BE7"/>
    <w:rsid w:val="00476CA9"/>
    <w:rsid w:val="0047716E"/>
    <w:rsid w:val="00477198"/>
    <w:rsid w:val="004772A7"/>
    <w:rsid w:val="004772BB"/>
    <w:rsid w:val="004778D1"/>
    <w:rsid w:val="00477B7E"/>
    <w:rsid w:val="00480133"/>
    <w:rsid w:val="00480461"/>
    <w:rsid w:val="0048065E"/>
    <w:rsid w:val="004811AD"/>
    <w:rsid w:val="0048257E"/>
    <w:rsid w:val="0048274C"/>
    <w:rsid w:val="0048374A"/>
    <w:rsid w:val="00483F94"/>
    <w:rsid w:val="00483FDE"/>
    <w:rsid w:val="004842D9"/>
    <w:rsid w:val="004842DA"/>
    <w:rsid w:val="004846B6"/>
    <w:rsid w:val="004856A2"/>
    <w:rsid w:val="004859EE"/>
    <w:rsid w:val="00486563"/>
    <w:rsid w:val="00486747"/>
    <w:rsid w:val="004867DC"/>
    <w:rsid w:val="004868AE"/>
    <w:rsid w:val="00486912"/>
    <w:rsid w:val="0048712E"/>
    <w:rsid w:val="0048796F"/>
    <w:rsid w:val="00487F5A"/>
    <w:rsid w:val="004900F2"/>
    <w:rsid w:val="00490537"/>
    <w:rsid w:val="0049068F"/>
    <w:rsid w:val="00491187"/>
    <w:rsid w:val="00492AF9"/>
    <w:rsid w:val="00493258"/>
    <w:rsid w:val="00494079"/>
    <w:rsid w:val="00494359"/>
    <w:rsid w:val="0049441C"/>
    <w:rsid w:val="00495213"/>
    <w:rsid w:val="00496890"/>
    <w:rsid w:val="00496EAA"/>
    <w:rsid w:val="00497683"/>
    <w:rsid w:val="004977FD"/>
    <w:rsid w:val="004A0760"/>
    <w:rsid w:val="004A0D2C"/>
    <w:rsid w:val="004A14D2"/>
    <w:rsid w:val="004A14FE"/>
    <w:rsid w:val="004A1626"/>
    <w:rsid w:val="004A18ED"/>
    <w:rsid w:val="004A23A0"/>
    <w:rsid w:val="004A29F2"/>
    <w:rsid w:val="004A2B99"/>
    <w:rsid w:val="004A30FA"/>
    <w:rsid w:val="004A4C6B"/>
    <w:rsid w:val="004A4F51"/>
    <w:rsid w:val="004A52B9"/>
    <w:rsid w:val="004A5685"/>
    <w:rsid w:val="004A5830"/>
    <w:rsid w:val="004A617D"/>
    <w:rsid w:val="004A66BB"/>
    <w:rsid w:val="004A6821"/>
    <w:rsid w:val="004A684E"/>
    <w:rsid w:val="004A68B2"/>
    <w:rsid w:val="004A71B3"/>
    <w:rsid w:val="004A75B1"/>
    <w:rsid w:val="004A7B2B"/>
    <w:rsid w:val="004B0438"/>
    <w:rsid w:val="004B050E"/>
    <w:rsid w:val="004B0678"/>
    <w:rsid w:val="004B0736"/>
    <w:rsid w:val="004B11DE"/>
    <w:rsid w:val="004B1483"/>
    <w:rsid w:val="004B2290"/>
    <w:rsid w:val="004B2449"/>
    <w:rsid w:val="004B27CE"/>
    <w:rsid w:val="004B2B4C"/>
    <w:rsid w:val="004B2D96"/>
    <w:rsid w:val="004B31CF"/>
    <w:rsid w:val="004B378E"/>
    <w:rsid w:val="004B3895"/>
    <w:rsid w:val="004B3A73"/>
    <w:rsid w:val="004B3C67"/>
    <w:rsid w:val="004B42CD"/>
    <w:rsid w:val="004B4568"/>
    <w:rsid w:val="004B45F4"/>
    <w:rsid w:val="004B46AB"/>
    <w:rsid w:val="004B48BE"/>
    <w:rsid w:val="004B4913"/>
    <w:rsid w:val="004B51B7"/>
    <w:rsid w:val="004B6037"/>
    <w:rsid w:val="004B606B"/>
    <w:rsid w:val="004B621E"/>
    <w:rsid w:val="004B6481"/>
    <w:rsid w:val="004B7257"/>
    <w:rsid w:val="004B78A0"/>
    <w:rsid w:val="004B7A5F"/>
    <w:rsid w:val="004B7D5F"/>
    <w:rsid w:val="004C0CB5"/>
    <w:rsid w:val="004C195E"/>
    <w:rsid w:val="004C1DB3"/>
    <w:rsid w:val="004C2F45"/>
    <w:rsid w:val="004C3C2A"/>
    <w:rsid w:val="004C3C3B"/>
    <w:rsid w:val="004C3FD9"/>
    <w:rsid w:val="004C423E"/>
    <w:rsid w:val="004C45D8"/>
    <w:rsid w:val="004C479C"/>
    <w:rsid w:val="004C5709"/>
    <w:rsid w:val="004C6C0A"/>
    <w:rsid w:val="004C738F"/>
    <w:rsid w:val="004C7DFF"/>
    <w:rsid w:val="004D1C27"/>
    <w:rsid w:val="004D1D38"/>
    <w:rsid w:val="004D222B"/>
    <w:rsid w:val="004D232D"/>
    <w:rsid w:val="004D25FD"/>
    <w:rsid w:val="004D2665"/>
    <w:rsid w:val="004D2693"/>
    <w:rsid w:val="004D2F9C"/>
    <w:rsid w:val="004D308D"/>
    <w:rsid w:val="004D3AD8"/>
    <w:rsid w:val="004D40CE"/>
    <w:rsid w:val="004D416A"/>
    <w:rsid w:val="004D43D3"/>
    <w:rsid w:val="004D44B4"/>
    <w:rsid w:val="004D4939"/>
    <w:rsid w:val="004D55B3"/>
    <w:rsid w:val="004D5694"/>
    <w:rsid w:val="004D58C4"/>
    <w:rsid w:val="004D5F43"/>
    <w:rsid w:val="004D5FC2"/>
    <w:rsid w:val="004D688B"/>
    <w:rsid w:val="004D6BFE"/>
    <w:rsid w:val="004E013A"/>
    <w:rsid w:val="004E0750"/>
    <w:rsid w:val="004E07A3"/>
    <w:rsid w:val="004E237B"/>
    <w:rsid w:val="004E2794"/>
    <w:rsid w:val="004E2D60"/>
    <w:rsid w:val="004E3412"/>
    <w:rsid w:val="004E364D"/>
    <w:rsid w:val="004E39C0"/>
    <w:rsid w:val="004E3CB9"/>
    <w:rsid w:val="004E3D0A"/>
    <w:rsid w:val="004E48C7"/>
    <w:rsid w:val="004E4C0B"/>
    <w:rsid w:val="004E5122"/>
    <w:rsid w:val="004E526C"/>
    <w:rsid w:val="004E5307"/>
    <w:rsid w:val="004E5E57"/>
    <w:rsid w:val="004E6B25"/>
    <w:rsid w:val="004E6C52"/>
    <w:rsid w:val="004F0176"/>
    <w:rsid w:val="004F144E"/>
    <w:rsid w:val="004F1EB8"/>
    <w:rsid w:val="004F21D2"/>
    <w:rsid w:val="004F26A0"/>
    <w:rsid w:val="004F2D6C"/>
    <w:rsid w:val="004F2F88"/>
    <w:rsid w:val="004F304C"/>
    <w:rsid w:val="004F3418"/>
    <w:rsid w:val="004F3508"/>
    <w:rsid w:val="004F3847"/>
    <w:rsid w:val="004F3A18"/>
    <w:rsid w:val="004F3C3E"/>
    <w:rsid w:val="004F3D22"/>
    <w:rsid w:val="004F3F99"/>
    <w:rsid w:val="004F45B1"/>
    <w:rsid w:val="004F49D4"/>
    <w:rsid w:val="004F4A55"/>
    <w:rsid w:val="004F4A90"/>
    <w:rsid w:val="004F4BF7"/>
    <w:rsid w:val="004F4DC9"/>
    <w:rsid w:val="004F4FE8"/>
    <w:rsid w:val="004F58AB"/>
    <w:rsid w:val="004F6583"/>
    <w:rsid w:val="004F6CB0"/>
    <w:rsid w:val="00500651"/>
    <w:rsid w:val="00500A58"/>
    <w:rsid w:val="00500EF3"/>
    <w:rsid w:val="00501ADC"/>
    <w:rsid w:val="00501D4D"/>
    <w:rsid w:val="00501D67"/>
    <w:rsid w:val="00502A02"/>
    <w:rsid w:val="00502D9B"/>
    <w:rsid w:val="00502ECB"/>
    <w:rsid w:val="005031AB"/>
    <w:rsid w:val="00503355"/>
    <w:rsid w:val="005033FF"/>
    <w:rsid w:val="00503B05"/>
    <w:rsid w:val="00503BA9"/>
    <w:rsid w:val="00503E28"/>
    <w:rsid w:val="0050412A"/>
    <w:rsid w:val="005042E7"/>
    <w:rsid w:val="00504B94"/>
    <w:rsid w:val="005050F0"/>
    <w:rsid w:val="005056DE"/>
    <w:rsid w:val="005057CD"/>
    <w:rsid w:val="00505C2C"/>
    <w:rsid w:val="00505D25"/>
    <w:rsid w:val="005073D9"/>
    <w:rsid w:val="005073DC"/>
    <w:rsid w:val="00507722"/>
    <w:rsid w:val="005077A7"/>
    <w:rsid w:val="005078DD"/>
    <w:rsid w:val="00507A82"/>
    <w:rsid w:val="0051080C"/>
    <w:rsid w:val="0051112D"/>
    <w:rsid w:val="005113EE"/>
    <w:rsid w:val="0051196F"/>
    <w:rsid w:val="0051242C"/>
    <w:rsid w:val="00513115"/>
    <w:rsid w:val="00513461"/>
    <w:rsid w:val="0051374B"/>
    <w:rsid w:val="0051482C"/>
    <w:rsid w:val="0051499A"/>
    <w:rsid w:val="00514CD6"/>
    <w:rsid w:val="00515B2C"/>
    <w:rsid w:val="00515B91"/>
    <w:rsid w:val="00515C86"/>
    <w:rsid w:val="00515E38"/>
    <w:rsid w:val="0051692C"/>
    <w:rsid w:val="00516C69"/>
    <w:rsid w:val="00517519"/>
    <w:rsid w:val="00517653"/>
    <w:rsid w:val="00517AA0"/>
    <w:rsid w:val="00517D1B"/>
    <w:rsid w:val="00517F2C"/>
    <w:rsid w:val="00520315"/>
    <w:rsid w:val="00520531"/>
    <w:rsid w:val="005205B9"/>
    <w:rsid w:val="00520F60"/>
    <w:rsid w:val="00521149"/>
    <w:rsid w:val="00521766"/>
    <w:rsid w:val="00521CB7"/>
    <w:rsid w:val="00523059"/>
    <w:rsid w:val="005230F0"/>
    <w:rsid w:val="00523259"/>
    <w:rsid w:val="0052328C"/>
    <w:rsid w:val="005239B5"/>
    <w:rsid w:val="00523D1D"/>
    <w:rsid w:val="0052497A"/>
    <w:rsid w:val="00524C77"/>
    <w:rsid w:val="00525290"/>
    <w:rsid w:val="005254BB"/>
    <w:rsid w:val="00525984"/>
    <w:rsid w:val="00525D0D"/>
    <w:rsid w:val="00525FAC"/>
    <w:rsid w:val="00526187"/>
    <w:rsid w:val="00526413"/>
    <w:rsid w:val="005270B3"/>
    <w:rsid w:val="005276CB"/>
    <w:rsid w:val="00527925"/>
    <w:rsid w:val="00527A58"/>
    <w:rsid w:val="00527FA2"/>
    <w:rsid w:val="0053054F"/>
    <w:rsid w:val="00530561"/>
    <w:rsid w:val="0053067E"/>
    <w:rsid w:val="00530D47"/>
    <w:rsid w:val="0053112E"/>
    <w:rsid w:val="00531684"/>
    <w:rsid w:val="00533C9B"/>
    <w:rsid w:val="00534A04"/>
    <w:rsid w:val="0053535A"/>
    <w:rsid w:val="00535602"/>
    <w:rsid w:val="00536573"/>
    <w:rsid w:val="005369DE"/>
    <w:rsid w:val="00536A41"/>
    <w:rsid w:val="005373DF"/>
    <w:rsid w:val="00540245"/>
    <w:rsid w:val="00541471"/>
    <w:rsid w:val="00541C0B"/>
    <w:rsid w:val="00542652"/>
    <w:rsid w:val="005426D9"/>
    <w:rsid w:val="00542C5A"/>
    <w:rsid w:val="005431AF"/>
    <w:rsid w:val="005437E1"/>
    <w:rsid w:val="00543EC3"/>
    <w:rsid w:val="005446BE"/>
    <w:rsid w:val="00544E24"/>
    <w:rsid w:val="00544FB0"/>
    <w:rsid w:val="0054571A"/>
    <w:rsid w:val="00545828"/>
    <w:rsid w:val="00545ED8"/>
    <w:rsid w:val="00546192"/>
    <w:rsid w:val="00546248"/>
    <w:rsid w:val="00546546"/>
    <w:rsid w:val="00546F21"/>
    <w:rsid w:val="00547591"/>
    <w:rsid w:val="00547779"/>
    <w:rsid w:val="00547BAD"/>
    <w:rsid w:val="005501C7"/>
    <w:rsid w:val="005504A2"/>
    <w:rsid w:val="00550A0F"/>
    <w:rsid w:val="00550E78"/>
    <w:rsid w:val="0055128F"/>
    <w:rsid w:val="00551781"/>
    <w:rsid w:val="005519BD"/>
    <w:rsid w:val="00551DA5"/>
    <w:rsid w:val="00552521"/>
    <w:rsid w:val="005528A5"/>
    <w:rsid w:val="00552C00"/>
    <w:rsid w:val="00553268"/>
    <w:rsid w:val="005535A9"/>
    <w:rsid w:val="00553AF2"/>
    <w:rsid w:val="00553F29"/>
    <w:rsid w:val="00554530"/>
    <w:rsid w:val="0055488E"/>
    <w:rsid w:val="0055488F"/>
    <w:rsid w:val="005549C4"/>
    <w:rsid w:val="00556757"/>
    <w:rsid w:val="005574F3"/>
    <w:rsid w:val="00557E55"/>
    <w:rsid w:val="00557E86"/>
    <w:rsid w:val="005629A4"/>
    <w:rsid w:val="00562BEF"/>
    <w:rsid w:val="00562D96"/>
    <w:rsid w:val="00563060"/>
    <w:rsid w:val="005633DC"/>
    <w:rsid w:val="00563799"/>
    <w:rsid w:val="005644CC"/>
    <w:rsid w:val="0056467C"/>
    <w:rsid w:val="00564980"/>
    <w:rsid w:val="00564B2B"/>
    <w:rsid w:val="00565669"/>
    <w:rsid w:val="005659F0"/>
    <w:rsid w:val="0056658A"/>
    <w:rsid w:val="005669E0"/>
    <w:rsid w:val="00566B7B"/>
    <w:rsid w:val="00566D2C"/>
    <w:rsid w:val="00567927"/>
    <w:rsid w:val="00567D63"/>
    <w:rsid w:val="00567DDA"/>
    <w:rsid w:val="005704A3"/>
    <w:rsid w:val="005706C3"/>
    <w:rsid w:val="0057189B"/>
    <w:rsid w:val="005718B5"/>
    <w:rsid w:val="005718F4"/>
    <w:rsid w:val="00571AEE"/>
    <w:rsid w:val="00571E33"/>
    <w:rsid w:val="00572722"/>
    <w:rsid w:val="005728C5"/>
    <w:rsid w:val="00573AB8"/>
    <w:rsid w:val="00573E7A"/>
    <w:rsid w:val="0057430B"/>
    <w:rsid w:val="00574A43"/>
    <w:rsid w:val="00574D0A"/>
    <w:rsid w:val="00575704"/>
    <w:rsid w:val="005757EA"/>
    <w:rsid w:val="00575812"/>
    <w:rsid w:val="00575DD3"/>
    <w:rsid w:val="0057623F"/>
    <w:rsid w:val="0057647D"/>
    <w:rsid w:val="00576E3F"/>
    <w:rsid w:val="00576FB2"/>
    <w:rsid w:val="005804AB"/>
    <w:rsid w:val="0058154A"/>
    <w:rsid w:val="00581BA6"/>
    <w:rsid w:val="0058232B"/>
    <w:rsid w:val="0058279F"/>
    <w:rsid w:val="005828DE"/>
    <w:rsid w:val="00582C7D"/>
    <w:rsid w:val="00582FED"/>
    <w:rsid w:val="005835C7"/>
    <w:rsid w:val="00583639"/>
    <w:rsid w:val="00583E27"/>
    <w:rsid w:val="005847D7"/>
    <w:rsid w:val="00584ABD"/>
    <w:rsid w:val="00584CBF"/>
    <w:rsid w:val="00584EF3"/>
    <w:rsid w:val="00585793"/>
    <w:rsid w:val="00585885"/>
    <w:rsid w:val="00585E87"/>
    <w:rsid w:val="005861EB"/>
    <w:rsid w:val="0058620C"/>
    <w:rsid w:val="005864BE"/>
    <w:rsid w:val="005869FB"/>
    <w:rsid w:val="00586F7F"/>
    <w:rsid w:val="00587644"/>
    <w:rsid w:val="00587851"/>
    <w:rsid w:val="00587910"/>
    <w:rsid w:val="00587D95"/>
    <w:rsid w:val="005902C1"/>
    <w:rsid w:val="005908B0"/>
    <w:rsid w:val="00590AA7"/>
    <w:rsid w:val="00590FE2"/>
    <w:rsid w:val="0059132D"/>
    <w:rsid w:val="00591561"/>
    <w:rsid w:val="00591575"/>
    <w:rsid w:val="00591925"/>
    <w:rsid w:val="00591E5A"/>
    <w:rsid w:val="00591F16"/>
    <w:rsid w:val="00592937"/>
    <w:rsid w:val="00592F71"/>
    <w:rsid w:val="00593601"/>
    <w:rsid w:val="005939B0"/>
    <w:rsid w:val="00593CD9"/>
    <w:rsid w:val="00594537"/>
    <w:rsid w:val="00594A6C"/>
    <w:rsid w:val="00594F67"/>
    <w:rsid w:val="005951CF"/>
    <w:rsid w:val="0059566A"/>
    <w:rsid w:val="00595A8F"/>
    <w:rsid w:val="00595EAC"/>
    <w:rsid w:val="00596769"/>
    <w:rsid w:val="0059679B"/>
    <w:rsid w:val="00596B0D"/>
    <w:rsid w:val="00596C60"/>
    <w:rsid w:val="00596DEC"/>
    <w:rsid w:val="00597029"/>
    <w:rsid w:val="00597558"/>
    <w:rsid w:val="00597819"/>
    <w:rsid w:val="0059789B"/>
    <w:rsid w:val="005979C9"/>
    <w:rsid w:val="00597B08"/>
    <w:rsid w:val="00597E58"/>
    <w:rsid w:val="005A0B66"/>
    <w:rsid w:val="005A119A"/>
    <w:rsid w:val="005A1B30"/>
    <w:rsid w:val="005A1C83"/>
    <w:rsid w:val="005A1E2F"/>
    <w:rsid w:val="005A297B"/>
    <w:rsid w:val="005A29F7"/>
    <w:rsid w:val="005A3AF1"/>
    <w:rsid w:val="005A44DD"/>
    <w:rsid w:val="005A4A24"/>
    <w:rsid w:val="005A4D9F"/>
    <w:rsid w:val="005A4DA2"/>
    <w:rsid w:val="005A51B3"/>
    <w:rsid w:val="005A5626"/>
    <w:rsid w:val="005A57BA"/>
    <w:rsid w:val="005A59E2"/>
    <w:rsid w:val="005A59FE"/>
    <w:rsid w:val="005A6909"/>
    <w:rsid w:val="005A698C"/>
    <w:rsid w:val="005A7026"/>
    <w:rsid w:val="005A75F5"/>
    <w:rsid w:val="005B0672"/>
    <w:rsid w:val="005B1BD8"/>
    <w:rsid w:val="005B1CF5"/>
    <w:rsid w:val="005B1DF0"/>
    <w:rsid w:val="005B1EA3"/>
    <w:rsid w:val="005B1F2F"/>
    <w:rsid w:val="005B2A81"/>
    <w:rsid w:val="005B2C04"/>
    <w:rsid w:val="005B2D80"/>
    <w:rsid w:val="005B30C4"/>
    <w:rsid w:val="005B31ED"/>
    <w:rsid w:val="005B48E8"/>
    <w:rsid w:val="005B4AAD"/>
    <w:rsid w:val="005B4D44"/>
    <w:rsid w:val="005B4E86"/>
    <w:rsid w:val="005B5863"/>
    <w:rsid w:val="005B680C"/>
    <w:rsid w:val="005B777B"/>
    <w:rsid w:val="005B7787"/>
    <w:rsid w:val="005B7CBB"/>
    <w:rsid w:val="005B7E0F"/>
    <w:rsid w:val="005C0BCC"/>
    <w:rsid w:val="005C0D92"/>
    <w:rsid w:val="005C0F47"/>
    <w:rsid w:val="005C10DE"/>
    <w:rsid w:val="005C1202"/>
    <w:rsid w:val="005C1C12"/>
    <w:rsid w:val="005C1EE2"/>
    <w:rsid w:val="005C1FC7"/>
    <w:rsid w:val="005C23AE"/>
    <w:rsid w:val="005C2531"/>
    <w:rsid w:val="005C258B"/>
    <w:rsid w:val="005C2653"/>
    <w:rsid w:val="005C2D55"/>
    <w:rsid w:val="005C36A1"/>
    <w:rsid w:val="005C37EB"/>
    <w:rsid w:val="005C530A"/>
    <w:rsid w:val="005C533C"/>
    <w:rsid w:val="005C5BE9"/>
    <w:rsid w:val="005C5E03"/>
    <w:rsid w:val="005C5FDE"/>
    <w:rsid w:val="005C6013"/>
    <w:rsid w:val="005C644D"/>
    <w:rsid w:val="005C686B"/>
    <w:rsid w:val="005C6C01"/>
    <w:rsid w:val="005C712A"/>
    <w:rsid w:val="005C7B90"/>
    <w:rsid w:val="005C7E17"/>
    <w:rsid w:val="005D00A3"/>
    <w:rsid w:val="005D0115"/>
    <w:rsid w:val="005D0B21"/>
    <w:rsid w:val="005D0CF5"/>
    <w:rsid w:val="005D0CFF"/>
    <w:rsid w:val="005D17B6"/>
    <w:rsid w:val="005D1B07"/>
    <w:rsid w:val="005D1C0F"/>
    <w:rsid w:val="005D1E53"/>
    <w:rsid w:val="005D21FC"/>
    <w:rsid w:val="005D3C33"/>
    <w:rsid w:val="005D3CAF"/>
    <w:rsid w:val="005D438B"/>
    <w:rsid w:val="005D5EA3"/>
    <w:rsid w:val="005D6291"/>
    <w:rsid w:val="005D64A9"/>
    <w:rsid w:val="005D68AA"/>
    <w:rsid w:val="005D69A4"/>
    <w:rsid w:val="005D6B49"/>
    <w:rsid w:val="005D76D2"/>
    <w:rsid w:val="005D787C"/>
    <w:rsid w:val="005D78BB"/>
    <w:rsid w:val="005D7E2C"/>
    <w:rsid w:val="005E00C4"/>
    <w:rsid w:val="005E119F"/>
    <w:rsid w:val="005E1813"/>
    <w:rsid w:val="005E184D"/>
    <w:rsid w:val="005E1992"/>
    <w:rsid w:val="005E2924"/>
    <w:rsid w:val="005E2EEA"/>
    <w:rsid w:val="005E302F"/>
    <w:rsid w:val="005E353C"/>
    <w:rsid w:val="005E387D"/>
    <w:rsid w:val="005E4168"/>
    <w:rsid w:val="005E43BC"/>
    <w:rsid w:val="005E57DD"/>
    <w:rsid w:val="005E58B8"/>
    <w:rsid w:val="005E5A7E"/>
    <w:rsid w:val="005E5E76"/>
    <w:rsid w:val="005E707C"/>
    <w:rsid w:val="005E7244"/>
    <w:rsid w:val="005E744F"/>
    <w:rsid w:val="005E7A59"/>
    <w:rsid w:val="005F04C7"/>
    <w:rsid w:val="005F11D2"/>
    <w:rsid w:val="005F1524"/>
    <w:rsid w:val="005F1551"/>
    <w:rsid w:val="005F1840"/>
    <w:rsid w:val="005F195B"/>
    <w:rsid w:val="005F2C45"/>
    <w:rsid w:val="005F2D2E"/>
    <w:rsid w:val="005F3BA2"/>
    <w:rsid w:val="005F4304"/>
    <w:rsid w:val="005F4346"/>
    <w:rsid w:val="005F4645"/>
    <w:rsid w:val="005F4BFE"/>
    <w:rsid w:val="005F5247"/>
    <w:rsid w:val="005F6C93"/>
    <w:rsid w:val="005F6DB8"/>
    <w:rsid w:val="005F6F9D"/>
    <w:rsid w:val="005F76A5"/>
    <w:rsid w:val="005F7B26"/>
    <w:rsid w:val="005F7D0C"/>
    <w:rsid w:val="006006BB"/>
    <w:rsid w:val="00600A84"/>
    <w:rsid w:val="00600BD8"/>
    <w:rsid w:val="00601000"/>
    <w:rsid w:val="0060185A"/>
    <w:rsid w:val="00601AF9"/>
    <w:rsid w:val="00601ED8"/>
    <w:rsid w:val="00602AFA"/>
    <w:rsid w:val="00603BA0"/>
    <w:rsid w:val="00603C9C"/>
    <w:rsid w:val="00603D15"/>
    <w:rsid w:val="00603D38"/>
    <w:rsid w:val="00603F8E"/>
    <w:rsid w:val="006050FD"/>
    <w:rsid w:val="006052C5"/>
    <w:rsid w:val="006052E7"/>
    <w:rsid w:val="0060542E"/>
    <w:rsid w:val="006054BE"/>
    <w:rsid w:val="00605D6F"/>
    <w:rsid w:val="00605EB7"/>
    <w:rsid w:val="00606135"/>
    <w:rsid w:val="0060630D"/>
    <w:rsid w:val="00607437"/>
    <w:rsid w:val="00610245"/>
    <w:rsid w:val="00610565"/>
    <w:rsid w:val="006105F0"/>
    <w:rsid w:val="00611363"/>
    <w:rsid w:val="0061150A"/>
    <w:rsid w:val="006120E1"/>
    <w:rsid w:val="00612193"/>
    <w:rsid w:val="006121B1"/>
    <w:rsid w:val="00612260"/>
    <w:rsid w:val="00612782"/>
    <w:rsid w:val="00612AB9"/>
    <w:rsid w:val="0061346F"/>
    <w:rsid w:val="0061393F"/>
    <w:rsid w:val="00613BDA"/>
    <w:rsid w:val="00613F71"/>
    <w:rsid w:val="00613FF8"/>
    <w:rsid w:val="0061614A"/>
    <w:rsid w:val="00616F70"/>
    <w:rsid w:val="006170EC"/>
    <w:rsid w:val="00617651"/>
    <w:rsid w:val="00617C58"/>
    <w:rsid w:val="00620366"/>
    <w:rsid w:val="006216AD"/>
    <w:rsid w:val="006218E8"/>
    <w:rsid w:val="0062243E"/>
    <w:rsid w:val="006225D6"/>
    <w:rsid w:val="0062267A"/>
    <w:rsid w:val="0062278F"/>
    <w:rsid w:val="00622996"/>
    <w:rsid w:val="00622AA8"/>
    <w:rsid w:val="00622DAC"/>
    <w:rsid w:val="0062323D"/>
    <w:rsid w:val="00623646"/>
    <w:rsid w:val="006239D6"/>
    <w:rsid w:val="00623A36"/>
    <w:rsid w:val="00623D2A"/>
    <w:rsid w:val="0062457D"/>
    <w:rsid w:val="006253FA"/>
    <w:rsid w:val="00626510"/>
    <w:rsid w:val="00626F21"/>
    <w:rsid w:val="0062744B"/>
    <w:rsid w:val="00627517"/>
    <w:rsid w:val="00627F79"/>
    <w:rsid w:val="00630035"/>
    <w:rsid w:val="00630056"/>
    <w:rsid w:val="0063090D"/>
    <w:rsid w:val="00630EFB"/>
    <w:rsid w:val="00630FD6"/>
    <w:rsid w:val="00631107"/>
    <w:rsid w:val="006315B0"/>
    <w:rsid w:val="00631BBD"/>
    <w:rsid w:val="00631C48"/>
    <w:rsid w:val="00631F27"/>
    <w:rsid w:val="006321C1"/>
    <w:rsid w:val="0063276A"/>
    <w:rsid w:val="006328F4"/>
    <w:rsid w:val="00632F70"/>
    <w:rsid w:val="006330A4"/>
    <w:rsid w:val="00633457"/>
    <w:rsid w:val="00633D07"/>
    <w:rsid w:val="00633D2E"/>
    <w:rsid w:val="0063454E"/>
    <w:rsid w:val="00634FFD"/>
    <w:rsid w:val="00635375"/>
    <w:rsid w:val="00635859"/>
    <w:rsid w:val="00635E66"/>
    <w:rsid w:val="00636638"/>
    <w:rsid w:val="00636D5B"/>
    <w:rsid w:val="00636E3D"/>
    <w:rsid w:val="006373F3"/>
    <w:rsid w:val="00637715"/>
    <w:rsid w:val="0064048D"/>
    <w:rsid w:val="006406BF"/>
    <w:rsid w:val="00641346"/>
    <w:rsid w:val="0064145B"/>
    <w:rsid w:val="0064158F"/>
    <w:rsid w:val="00641837"/>
    <w:rsid w:val="0064238F"/>
    <w:rsid w:val="006425AC"/>
    <w:rsid w:val="00642600"/>
    <w:rsid w:val="00642F5B"/>
    <w:rsid w:val="00643212"/>
    <w:rsid w:val="0064386A"/>
    <w:rsid w:val="00643ABB"/>
    <w:rsid w:val="00643AFD"/>
    <w:rsid w:val="00643B65"/>
    <w:rsid w:val="00643F1C"/>
    <w:rsid w:val="006442C6"/>
    <w:rsid w:val="0064444A"/>
    <w:rsid w:val="00644F54"/>
    <w:rsid w:val="00645E03"/>
    <w:rsid w:val="00645E65"/>
    <w:rsid w:val="00646173"/>
    <w:rsid w:val="006461CC"/>
    <w:rsid w:val="006461D7"/>
    <w:rsid w:val="006467ED"/>
    <w:rsid w:val="00647186"/>
    <w:rsid w:val="00647CDE"/>
    <w:rsid w:val="0065061E"/>
    <w:rsid w:val="006507CC"/>
    <w:rsid w:val="0065115D"/>
    <w:rsid w:val="00651263"/>
    <w:rsid w:val="00651346"/>
    <w:rsid w:val="006513E8"/>
    <w:rsid w:val="006514D5"/>
    <w:rsid w:val="0065233C"/>
    <w:rsid w:val="00653ACE"/>
    <w:rsid w:val="00653F53"/>
    <w:rsid w:val="00654012"/>
    <w:rsid w:val="0065430C"/>
    <w:rsid w:val="006551ED"/>
    <w:rsid w:val="0065528B"/>
    <w:rsid w:val="00656324"/>
    <w:rsid w:val="00657304"/>
    <w:rsid w:val="00657B4E"/>
    <w:rsid w:val="00657D03"/>
    <w:rsid w:val="00660F21"/>
    <w:rsid w:val="00661382"/>
    <w:rsid w:val="006619DF"/>
    <w:rsid w:val="00661E11"/>
    <w:rsid w:val="006621AF"/>
    <w:rsid w:val="00662410"/>
    <w:rsid w:val="00662965"/>
    <w:rsid w:val="00662D13"/>
    <w:rsid w:val="0066392E"/>
    <w:rsid w:val="006646FE"/>
    <w:rsid w:val="006647DD"/>
    <w:rsid w:val="00664C41"/>
    <w:rsid w:val="00665BFD"/>
    <w:rsid w:val="00666593"/>
    <w:rsid w:val="0066690B"/>
    <w:rsid w:val="00667A0A"/>
    <w:rsid w:val="0067097A"/>
    <w:rsid w:val="00671355"/>
    <w:rsid w:val="00671CB5"/>
    <w:rsid w:val="006725E4"/>
    <w:rsid w:val="00672681"/>
    <w:rsid w:val="00674107"/>
    <w:rsid w:val="00674235"/>
    <w:rsid w:val="006745F9"/>
    <w:rsid w:val="00674621"/>
    <w:rsid w:val="00674E8E"/>
    <w:rsid w:val="00675380"/>
    <w:rsid w:val="00675581"/>
    <w:rsid w:val="00675D65"/>
    <w:rsid w:val="00676902"/>
    <w:rsid w:val="0067695C"/>
    <w:rsid w:val="00676F71"/>
    <w:rsid w:val="00676F9E"/>
    <w:rsid w:val="006772E4"/>
    <w:rsid w:val="0067789D"/>
    <w:rsid w:val="006779E8"/>
    <w:rsid w:val="00680695"/>
    <w:rsid w:val="0068178F"/>
    <w:rsid w:val="006822CE"/>
    <w:rsid w:val="006827CB"/>
    <w:rsid w:val="006837C5"/>
    <w:rsid w:val="0068483B"/>
    <w:rsid w:val="00684CC5"/>
    <w:rsid w:val="0068518F"/>
    <w:rsid w:val="00685542"/>
    <w:rsid w:val="006855EF"/>
    <w:rsid w:val="0068614E"/>
    <w:rsid w:val="006861E2"/>
    <w:rsid w:val="006862BA"/>
    <w:rsid w:val="006867AA"/>
    <w:rsid w:val="00686F72"/>
    <w:rsid w:val="006870C7"/>
    <w:rsid w:val="0068719B"/>
    <w:rsid w:val="00687405"/>
    <w:rsid w:val="006877F5"/>
    <w:rsid w:val="00687CB2"/>
    <w:rsid w:val="00687CDE"/>
    <w:rsid w:val="00690037"/>
    <w:rsid w:val="00690429"/>
    <w:rsid w:val="00690A4F"/>
    <w:rsid w:val="00690DBB"/>
    <w:rsid w:val="00691037"/>
    <w:rsid w:val="0069185C"/>
    <w:rsid w:val="00692210"/>
    <w:rsid w:val="00693093"/>
    <w:rsid w:val="006934F0"/>
    <w:rsid w:val="006940B4"/>
    <w:rsid w:val="00694420"/>
    <w:rsid w:val="0069449C"/>
    <w:rsid w:val="00694552"/>
    <w:rsid w:val="0069493D"/>
    <w:rsid w:val="00694D1A"/>
    <w:rsid w:val="00694F81"/>
    <w:rsid w:val="0069500D"/>
    <w:rsid w:val="006957F2"/>
    <w:rsid w:val="006959E5"/>
    <w:rsid w:val="00695EE9"/>
    <w:rsid w:val="00696108"/>
    <w:rsid w:val="006963B4"/>
    <w:rsid w:val="00696744"/>
    <w:rsid w:val="00696787"/>
    <w:rsid w:val="00696F58"/>
    <w:rsid w:val="006976AC"/>
    <w:rsid w:val="006A03A5"/>
    <w:rsid w:val="006A0700"/>
    <w:rsid w:val="006A0A3D"/>
    <w:rsid w:val="006A1599"/>
    <w:rsid w:val="006A16BB"/>
    <w:rsid w:val="006A16DD"/>
    <w:rsid w:val="006A1989"/>
    <w:rsid w:val="006A1A4E"/>
    <w:rsid w:val="006A1D3F"/>
    <w:rsid w:val="006A230A"/>
    <w:rsid w:val="006A24DB"/>
    <w:rsid w:val="006A2793"/>
    <w:rsid w:val="006A3217"/>
    <w:rsid w:val="006A3954"/>
    <w:rsid w:val="006A3CA9"/>
    <w:rsid w:val="006A3DC6"/>
    <w:rsid w:val="006A4495"/>
    <w:rsid w:val="006A4989"/>
    <w:rsid w:val="006A4A9F"/>
    <w:rsid w:val="006A4BFB"/>
    <w:rsid w:val="006A691E"/>
    <w:rsid w:val="006A6FEF"/>
    <w:rsid w:val="006A78BC"/>
    <w:rsid w:val="006A7C95"/>
    <w:rsid w:val="006B031A"/>
    <w:rsid w:val="006B08A4"/>
    <w:rsid w:val="006B0954"/>
    <w:rsid w:val="006B0C78"/>
    <w:rsid w:val="006B17C0"/>
    <w:rsid w:val="006B2595"/>
    <w:rsid w:val="006B25B2"/>
    <w:rsid w:val="006B26E9"/>
    <w:rsid w:val="006B3D6C"/>
    <w:rsid w:val="006B3DFC"/>
    <w:rsid w:val="006B46BA"/>
    <w:rsid w:val="006B51E2"/>
    <w:rsid w:val="006B567E"/>
    <w:rsid w:val="006B75E5"/>
    <w:rsid w:val="006B787B"/>
    <w:rsid w:val="006C0777"/>
    <w:rsid w:val="006C07F9"/>
    <w:rsid w:val="006C0BF0"/>
    <w:rsid w:val="006C0C5A"/>
    <w:rsid w:val="006C0D2D"/>
    <w:rsid w:val="006C10E0"/>
    <w:rsid w:val="006C1352"/>
    <w:rsid w:val="006C1355"/>
    <w:rsid w:val="006C143B"/>
    <w:rsid w:val="006C1782"/>
    <w:rsid w:val="006C1C99"/>
    <w:rsid w:val="006C2683"/>
    <w:rsid w:val="006C3499"/>
    <w:rsid w:val="006C3916"/>
    <w:rsid w:val="006C483F"/>
    <w:rsid w:val="006C4D07"/>
    <w:rsid w:val="006C55E1"/>
    <w:rsid w:val="006C5984"/>
    <w:rsid w:val="006C5AC4"/>
    <w:rsid w:val="006C5B2E"/>
    <w:rsid w:val="006C5D9E"/>
    <w:rsid w:val="006C5FEF"/>
    <w:rsid w:val="006C635B"/>
    <w:rsid w:val="006C65D4"/>
    <w:rsid w:val="006C6E15"/>
    <w:rsid w:val="006C6EB4"/>
    <w:rsid w:val="006C71B8"/>
    <w:rsid w:val="006C77BC"/>
    <w:rsid w:val="006D048D"/>
    <w:rsid w:val="006D0B5E"/>
    <w:rsid w:val="006D17E7"/>
    <w:rsid w:val="006D20D1"/>
    <w:rsid w:val="006D34DF"/>
    <w:rsid w:val="006D37A3"/>
    <w:rsid w:val="006D3800"/>
    <w:rsid w:val="006D3C4D"/>
    <w:rsid w:val="006D4611"/>
    <w:rsid w:val="006D47BF"/>
    <w:rsid w:val="006D4A4D"/>
    <w:rsid w:val="006D4DF0"/>
    <w:rsid w:val="006D4FAB"/>
    <w:rsid w:val="006D5186"/>
    <w:rsid w:val="006D54B2"/>
    <w:rsid w:val="006D551A"/>
    <w:rsid w:val="006D569E"/>
    <w:rsid w:val="006D574E"/>
    <w:rsid w:val="006D59E7"/>
    <w:rsid w:val="006D650B"/>
    <w:rsid w:val="006D7067"/>
    <w:rsid w:val="006E054F"/>
    <w:rsid w:val="006E05A3"/>
    <w:rsid w:val="006E109D"/>
    <w:rsid w:val="006E18DD"/>
    <w:rsid w:val="006E1BB6"/>
    <w:rsid w:val="006E2927"/>
    <w:rsid w:val="006E2AA8"/>
    <w:rsid w:val="006E3157"/>
    <w:rsid w:val="006E4010"/>
    <w:rsid w:val="006E5659"/>
    <w:rsid w:val="006E6E63"/>
    <w:rsid w:val="006E7045"/>
    <w:rsid w:val="006E7150"/>
    <w:rsid w:val="006E796A"/>
    <w:rsid w:val="006E7EA4"/>
    <w:rsid w:val="006F02D2"/>
    <w:rsid w:val="006F05DE"/>
    <w:rsid w:val="006F096E"/>
    <w:rsid w:val="006F0BA0"/>
    <w:rsid w:val="006F12CF"/>
    <w:rsid w:val="006F1DE5"/>
    <w:rsid w:val="006F1ED7"/>
    <w:rsid w:val="006F1FF3"/>
    <w:rsid w:val="006F2362"/>
    <w:rsid w:val="006F25C1"/>
    <w:rsid w:val="006F2B99"/>
    <w:rsid w:val="006F2D5C"/>
    <w:rsid w:val="006F2D6D"/>
    <w:rsid w:val="006F3028"/>
    <w:rsid w:val="006F3650"/>
    <w:rsid w:val="006F3709"/>
    <w:rsid w:val="006F3EF0"/>
    <w:rsid w:val="006F4165"/>
    <w:rsid w:val="006F432A"/>
    <w:rsid w:val="006F464C"/>
    <w:rsid w:val="006F47F7"/>
    <w:rsid w:val="006F50A5"/>
    <w:rsid w:val="006F5DA5"/>
    <w:rsid w:val="006F6039"/>
    <w:rsid w:val="006F7002"/>
    <w:rsid w:val="006F7F86"/>
    <w:rsid w:val="007000E2"/>
    <w:rsid w:val="0070027C"/>
    <w:rsid w:val="00700284"/>
    <w:rsid w:val="007006FE"/>
    <w:rsid w:val="0070087B"/>
    <w:rsid w:val="007008B0"/>
    <w:rsid w:val="007009DB"/>
    <w:rsid w:val="00700A1B"/>
    <w:rsid w:val="00701539"/>
    <w:rsid w:val="007016DD"/>
    <w:rsid w:val="007016F2"/>
    <w:rsid w:val="00701845"/>
    <w:rsid w:val="00701AB1"/>
    <w:rsid w:val="007027E6"/>
    <w:rsid w:val="007028D2"/>
    <w:rsid w:val="00703978"/>
    <w:rsid w:val="00703DFF"/>
    <w:rsid w:val="00703E88"/>
    <w:rsid w:val="00703FAD"/>
    <w:rsid w:val="00703FB9"/>
    <w:rsid w:val="0070405B"/>
    <w:rsid w:val="00704CEB"/>
    <w:rsid w:val="00704EAA"/>
    <w:rsid w:val="0070563A"/>
    <w:rsid w:val="00705E1F"/>
    <w:rsid w:val="00705E54"/>
    <w:rsid w:val="007062D2"/>
    <w:rsid w:val="007064C7"/>
    <w:rsid w:val="007067A8"/>
    <w:rsid w:val="00707CBF"/>
    <w:rsid w:val="00707ECF"/>
    <w:rsid w:val="0071039C"/>
    <w:rsid w:val="007108D5"/>
    <w:rsid w:val="00711190"/>
    <w:rsid w:val="0071154C"/>
    <w:rsid w:val="00711C25"/>
    <w:rsid w:val="00711C99"/>
    <w:rsid w:val="00712883"/>
    <w:rsid w:val="00712C56"/>
    <w:rsid w:val="00712DA0"/>
    <w:rsid w:val="00713182"/>
    <w:rsid w:val="007139A9"/>
    <w:rsid w:val="007150BF"/>
    <w:rsid w:val="00715650"/>
    <w:rsid w:val="00715B5C"/>
    <w:rsid w:val="00716298"/>
    <w:rsid w:val="00716CAB"/>
    <w:rsid w:val="00716D25"/>
    <w:rsid w:val="00716F05"/>
    <w:rsid w:val="00717217"/>
    <w:rsid w:val="00717417"/>
    <w:rsid w:val="00717CF1"/>
    <w:rsid w:val="00717DF0"/>
    <w:rsid w:val="00720544"/>
    <w:rsid w:val="007214F0"/>
    <w:rsid w:val="00721634"/>
    <w:rsid w:val="00721759"/>
    <w:rsid w:val="007221CE"/>
    <w:rsid w:val="00722531"/>
    <w:rsid w:val="007225CF"/>
    <w:rsid w:val="007226C3"/>
    <w:rsid w:val="0072287E"/>
    <w:rsid w:val="00722BEA"/>
    <w:rsid w:val="00722D5A"/>
    <w:rsid w:val="00722F0A"/>
    <w:rsid w:val="0072340C"/>
    <w:rsid w:val="00723496"/>
    <w:rsid w:val="0072373F"/>
    <w:rsid w:val="00723F29"/>
    <w:rsid w:val="00723F9E"/>
    <w:rsid w:val="00724D59"/>
    <w:rsid w:val="007257B9"/>
    <w:rsid w:val="00725867"/>
    <w:rsid w:val="00725BD8"/>
    <w:rsid w:val="00725DD4"/>
    <w:rsid w:val="0072649E"/>
    <w:rsid w:val="00726E41"/>
    <w:rsid w:val="0072778E"/>
    <w:rsid w:val="007277ED"/>
    <w:rsid w:val="007306CE"/>
    <w:rsid w:val="00730A62"/>
    <w:rsid w:val="00730BA4"/>
    <w:rsid w:val="00730D75"/>
    <w:rsid w:val="00730E1A"/>
    <w:rsid w:val="0073118B"/>
    <w:rsid w:val="007336A2"/>
    <w:rsid w:val="00733A93"/>
    <w:rsid w:val="00734326"/>
    <w:rsid w:val="00734FA7"/>
    <w:rsid w:val="00735597"/>
    <w:rsid w:val="0073562B"/>
    <w:rsid w:val="007357AD"/>
    <w:rsid w:val="00735EF8"/>
    <w:rsid w:val="007365F5"/>
    <w:rsid w:val="00736704"/>
    <w:rsid w:val="00736B6A"/>
    <w:rsid w:val="00736FFF"/>
    <w:rsid w:val="00737162"/>
    <w:rsid w:val="00737436"/>
    <w:rsid w:val="007379E1"/>
    <w:rsid w:val="00737ED1"/>
    <w:rsid w:val="00741D76"/>
    <w:rsid w:val="00742865"/>
    <w:rsid w:val="00742BB3"/>
    <w:rsid w:val="00742F3E"/>
    <w:rsid w:val="00743240"/>
    <w:rsid w:val="00743F8D"/>
    <w:rsid w:val="0074484E"/>
    <w:rsid w:val="00745450"/>
    <w:rsid w:val="00745546"/>
    <w:rsid w:val="007459BD"/>
    <w:rsid w:val="00745C45"/>
    <w:rsid w:val="007462F9"/>
    <w:rsid w:val="007465EB"/>
    <w:rsid w:val="00746797"/>
    <w:rsid w:val="00746C22"/>
    <w:rsid w:val="007473BD"/>
    <w:rsid w:val="007478AF"/>
    <w:rsid w:val="00747BF5"/>
    <w:rsid w:val="00750431"/>
    <w:rsid w:val="00750A38"/>
    <w:rsid w:val="00750F0E"/>
    <w:rsid w:val="00751A5E"/>
    <w:rsid w:val="00751F80"/>
    <w:rsid w:val="00751FC8"/>
    <w:rsid w:val="00752188"/>
    <w:rsid w:val="00752A79"/>
    <w:rsid w:val="007531CF"/>
    <w:rsid w:val="00753428"/>
    <w:rsid w:val="0075356A"/>
    <w:rsid w:val="007536E2"/>
    <w:rsid w:val="007538DD"/>
    <w:rsid w:val="00753907"/>
    <w:rsid w:val="00753AF2"/>
    <w:rsid w:val="00753F17"/>
    <w:rsid w:val="0075427A"/>
    <w:rsid w:val="00754C60"/>
    <w:rsid w:val="00754D89"/>
    <w:rsid w:val="00754E9C"/>
    <w:rsid w:val="007552E4"/>
    <w:rsid w:val="00755678"/>
    <w:rsid w:val="00755C5C"/>
    <w:rsid w:val="007569B7"/>
    <w:rsid w:val="007569C6"/>
    <w:rsid w:val="00756C33"/>
    <w:rsid w:val="00756D1A"/>
    <w:rsid w:val="00756F9C"/>
    <w:rsid w:val="00757676"/>
    <w:rsid w:val="00757BD0"/>
    <w:rsid w:val="007607EF"/>
    <w:rsid w:val="00761152"/>
    <w:rsid w:val="00761FBE"/>
    <w:rsid w:val="0076215B"/>
    <w:rsid w:val="00762475"/>
    <w:rsid w:val="007635D4"/>
    <w:rsid w:val="00763627"/>
    <w:rsid w:val="00764472"/>
    <w:rsid w:val="00764C55"/>
    <w:rsid w:val="00765885"/>
    <w:rsid w:val="00765B72"/>
    <w:rsid w:val="00766180"/>
    <w:rsid w:val="00766B0F"/>
    <w:rsid w:val="00767253"/>
    <w:rsid w:val="007704BE"/>
    <w:rsid w:val="007716FB"/>
    <w:rsid w:val="0077223B"/>
    <w:rsid w:val="00772E75"/>
    <w:rsid w:val="007732BF"/>
    <w:rsid w:val="007747B4"/>
    <w:rsid w:val="00775933"/>
    <w:rsid w:val="00775D29"/>
    <w:rsid w:val="0077683B"/>
    <w:rsid w:val="0077753A"/>
    <w:rsid w:val="00777B7B"/>
    <w:rsid w:val="00777D31"/>
    <w:rsid w:val="007800A3"/>
    <w:rsid w:val="007800E7"/>
    <w:rsid w:val="00780DA3"/>
    <w:rsid w:val="007811C6"/>
    <w:rsid w:val="0078130B"/>
    <w:rsid w:val="00781955"/>
    <w:rsid w:val="00781E6A"/>
    <w:rsid w:val="0078228A"/>
    <w:rsid w:val="00782379"/>
    <w:rsid w:val="00782BBD"/>
    <w:rsid w:val="007832AC"/>
    <w:rsid w:val="0078406C"/>
    <w:rsid w:val="00784633"/>
    <w:rsid w:val="00784764"/>
    <w:rsid w:val="00784D75"/>
    <w:rsid w:val="00785157"/>
    <w:rsid w:val="007854C5"/>
    <w:rsid w:val="00785B75"/>
    <w:rsid w:val="007861E7"/>
    <w:rsid w:val="00786667"/>
    <w:rsid w:val="0078671A"/>
    <w:rsid w:val="00786AD9"/>
    <w:rsid w:val="00787BBE"/>
    <w:rsid w:val="00787BDE"/>
    <w:rsid w:val="00790026"/>
    <w:rsid w:val="007909F4"/>
    <w:rsid w:val="00790A19"/>
    <w:rsid w:val="00790C2F"/>
    <w:rsid w:val="0079121A"/>
    <w:rsid w:val="00791827"/>
    <w:rsid w:val="0079242D"/>
    <w:rsid w:val="00792DEB"/>
    <w:rsid w:val="00793499"/>
    <w:rsid w:val="00793BA3"/>
    <w:rsid w:val="00793F83"/>
    <w:rsid w:val="0079479E"/>
    <w:rsid w:val="0079484A"/>
    <w:rsid w:val="007956E8"/>
    <w:rsid w:val="00795DD7"/>
    <w:rsid w:val="00795F43"/>
    <w:rsid w:val="007960DC"/>
    <w:rsid w:val="007962C0"/>
    <w:rsid w:val="0079664E"/>
    <w:rsid w:val="00796700"/>
    <w:rsid w:val="00796A5D"/>
    <w:rsid w:val="0079702D"/>
    <w:rsid w:val="007976E1"/>
    <w:rsid w:val="007979D0"/>
    <w:rsid w:val="007979D6"/>
    <w:rsid w:val="00797B7B"/>
    <w:rsid w:val="00797E9B"/>
    <w:rsid w:val="007A1102"/>
    <w:rsid w:val="007A173E"/>
    <w:rsid w:val="007A18BD"/>
    <w:rsid w:val="007A1A24"/>
    <w:rsid w:val="007A1E4A"/>
    <w:rsid w:val="007A248D"/>
    <w:rsid w:val="007A2697"/>
    <w:rsid w:val="007A2D1C"/>
    <w:rsid w:val="007A379C"/>
    <w:rsid w:val="007A494A"/>
    <w:rsid w:val="007A4B96"/>
    <w:rsid w:val="007A50C2"/>
    <w:rsid w:val="007A57D1"/>
    <w:rsid w:val="007A6690"/>
    <w:rsid w:val="007A6A6C"/>
    <w:rsid w:val="007A6C4A"/>
    <w:rsid w:val="007A7B4B"/>
    <w:rsid w:val="007A7CEE"/>
    <w:rsid w:val="007A7CF4"/>
    <w:rsid w:val="007A7F34"/>
    <w:rsid w:val="007B077A"/>
    <w:rsid w:val="007B0A41"/>
    <w:rsid w:val="007B0D68"/>
    <w:rsid w:val="007B0F07"/>
    <w:rsid w:val="007B1414"/>
    <w:rsid w:val="007B1F1E"/>
    <w:rsid w:val="007B2B7D"/>
    <w:rsid w:val="007B34B2"/>
    <w:rsid w:val="007B34D4"/>
    <w:rsid w:val="007B35E3"/>
    <w:rsid w:val="007B3D18"/>
    <w:rsid w:val="007B53DF"/>
    <w:rsid w:val="007B5794"/>
    <w:rsid w:val="007B6522"/>
    <w:rsid w:val="007B73D3"/>
    <w:rsid w:val="007B7632"/>
    <w:rsid w:val="007B765E"/>
    <w:rsid w:val="007B796B"/>
    <w:rsid w:val="007B7CBD"/>
    <w:rsid w:val="007B7CF4"/>
    <w:rsid w:val="007B7D78"/>
    <w:rsid w:val="007C0A60"/>
    <w:rsid w:val="007C14E6"/>
    <w:rsid w:val="007C27C1"/>
    <w:rsid w:val="007C2899"/>
    <w:rsid w:val="007C3311"/>
    <w:rsid w:val="007C33D7"/>
    <w:rsid w:val="007C362E"/>
    <w:rsid w:val="007C4AED"/>
    <w:rsid w:val="007C5045"/>
    <w:rsid w:val="007C5273"/>
    <w:rsid w:val="007C532B"/>
    <w:rsid w:val="007C550C"/>
    <w:rsid w:val="007C5538"/>
    <w:rsid w:val="007C58A7"/>
    <w:rsid w:val="007C5B24"/>
    <w:rsid w:val="007C5D71"/>
    <w:rsid w:val="007C5EBF"/>
    <w:rsid w:val="007C6315"/>
    <w:rsid w:val="007C73AC"/>
    <w:rsid w:val="007C759B"/>
    <w:rsid w:val="007C7601"/>
    <w:rsid w:val="007C7AA1"/>
    <w:rsid w:val="007D01B5"/>
    <w:rsid w:val="007D03CD"/>
    <w:rsid w:val="007D0401"/>
    <w:rsid w:val="007D0C02"/>
    <w:rsid w:val="007D1844"/>
    <w:rsid w:val="007D28BA"/>
    <w:rsid w:val="007D2B29"/>
    <w:rsid w:val="007D2B48"/>
    <w:rsid w:val="007D2DCB"/>
    <w:rsid w:val="007D30F9"/>
    <w:rsid w:val="007D34D8"/>
    <w:rsid w:val="007D354A"/>
    <w:rsid w:val="007D3657"/>
    <w:rsid w:val="007D36D1"/>
    <w:rsid w:val="007D37A5"/>
    <w:rsid w:val="007D37B0"/>
    <w:rsid w:val="007D3925"/>
    <w:rsid w:val="007D3B33"/>
    <w:rsid w:val="007D3C95"/>
    <w:rsid w:val="007D4190"/>
    <w:rsid w:val="007D44B3"/>
    <w:rsid w:val="007D5080"/>
    <w:rsid w:val="007D58BA"/>
    <w:rsid w:val="007D58FD"/>
    <w:rsid w:val="007D5A06"/>
    <w:rsid w:val="007D5E18"/>
    <w:rsid w:val="007D5F08"/>
    <w:rsid w:val="007D65E9"/>
    <w:rsid w:val="007D6622"/>
    <w:rsid w:val="007D6789"/>
    <w:rsid w:val="007D6AD3"/>
    <w:rsid w:val="007D6ADA"/>
    <w:rsid w:val="007D7123"/>
    <w:rsid w:val="007D76B9"/>
    <w:rsid w:val="007D786F"/>
    <w:rsid w:val="007D7A04"/>
    <w:rsid w:val="007E030B"/>
    <w:rsid w:val="007E0DDF"/>
    <w:rsid w:val="007E10D8"/>
    <w:rsid w:val="007E11D9"/>
    <w:rsid w:val="007E12BA"/>
    <w:rsid w:val="007E1713"/>
    <w:rsid w:val="007E1D97"/>
    <w:rsid w:val="007E2D9E"/>
    <w:rsid w:val="007E36AE"/>
    <w:rsid w:val="007E3861"/>
    <w:rsid w:val="007E399A"/>
    <w:rsid w:val="007E4101"/>
    <w:rsid w:val="007E42C0"/>
    <w:rsid w:val="007E42DE"/>
    <w:rsid w:val="007E442A"/>
    <w:rsid w:val="007E4467"/>
    <w:rsid w:val="007E589A"/>
    <w:rsid w:val="007E5CDC"/>
    <w:rsid w:val="007E5CEA"/>
    <w:rsid w:val="007E5D93"/>
    <w:rsid w:val="007E6520"/>
    <w:rsid w:val="007E6829"/>
    <w:rsid w:val="007E6BE5"/>
    <w:rsid w:val="007E7201"/>
    <w:rsid w:val="007E799A"/>
    <w:rsid w:val="007E7D8C"/>
    <w:rsid w:val="007F0036"/>
    <w:rsid w:val="007F00B2"/>
    <w:rsid w:val="007F0122"/>
    <w:rsid w:val="007F020D"/>
    <w:rsid w:val="007F0608"/>
    <w:rsid w:val="007F0702"/>
    <w:rsid w:val="007F0A24"/>
    <w:rsid w:val="007F0EDB"/>
    <w:rsid w:val="007F1057"/>
    <w:rsid w:val="007F160F"/>
    <w:rsid w:val="007F386F"/>
    <w:rsid w:val="007F3EAA"/>
    <w:rsid w:val="007F4681"/>
    <w:rsid w:val="007F4BA4"/>
    <w:rsid w:val="007F5058"/>
    <w:rsid w:val="007F561E"/>
    <w:rsid w:val="007F5D4A"/>
    <w:rsid w:val="007F6911"/>
    <w:rsid w:val="007F6E4C"/>
    <w:rsid w:val="007F7639"/>
    <w:rsid w:val="007F779D"/>
    <w:rsid w:val="007F7DC2"/>
    <w:rsid w:val="008005A1"/>
    <w:rsid w:val="00802B96"/>
    <w:rsid w:val="00802BC5"/>
    <w:rsid w:val="00802EE1"/>
    <w:rsid w:val="00803995"/>
    <w:rsid w:val="00803E5B"/>
    <w:rsid w:val="00803EC8"/>
    <w:rsid w:val="008040B9"/>
    <w:rsid w:val="00804C69"/>
    <w:rsid w:val="00804D8D"/>
    <w:rsid w:val="00806B3D"/>
    <w:rsid w:val="00806B58"/>
    <w:rsid w:val="00807D7E"/>
    <w:rsid w:val="0081034E"/>
    <w:rsid w:val="00810C3A"/>
    <w:rsid w:val="008111D4"/>
    <w:rsid w:val="00811C95"/>
    <w:rsid w:val="008121DA"/>
    <w:rsid w:val="008130D1"/>
    <w:rsid w:val="008133BB"/>
    <w:rsid w:val="0081350F"/>
    <w:rsid w:val="00813862"/>
    <w:rsid w:val="00814F74"/>
    <w:rsid w:val="008152F8"/>
    <w:rsid w:val="0081591C"/>
    <w:rsid w:val="008159D6"/>
    <w:rsid w:val="00815A21"/>
    <w:rsid w:val="00815D0C"/>
    <w:rsid w:val="00816466"/>
    <w:rsid w:val="00816611"/>
    <w:rsid w:val="00816DBC"/>
    <w:rsid w:val="008176BF"/>
    <w:rsid w:val="0082025C"/>
    <w:rsid w:val="008204C7"/>
    <w:rsid w:val="00820F4A"/>
    <w:rsid w:val="00822346"/>
    <w:rsid w:val="0082242A"/>
    <w:rsid w:val="008225D4"/>
    <w:rsid w:val="008229C6"/>
    <w:rsid w:val="0082312F"/>
    <w:rsid w:val="008233A1"/>
    <w:rsid w:val="00823FBB"/>
    <w:rsid w:val="00824307"/>
    <w:rsid w:val="008249E0"/>
    <w:rsid w:val="00824A5F"/>
    <w:rsid w:val="00824D31"/>
    <w:rsid w:val="00825120"/>
    <w:rsid w:val="00825D3E"/>
    <w:rsid w:val="00825ED0"/>
    <w:rsid w:val="0082697F"/>
    <w:rsid w:val="00827B1D"/>
    <w:rsid w:val="008308EB"/>
    <w:rsid w:val="00830D61"/>
    <w:rsid w:val="00830E33"/>
    <w:rsid w:val="00830FBC"/>
    <w:rsid w:val="00830FC5"/>
    <w:rsid w:val="00831DA3"/>
    <w:rsid w:val="00831DF5"/>
    <w:rsid w:val="00831E4A"/>
    <w:rsid w:val="00832121"/>
    <w:rsid w:val="00832640"/>
    <w:rsid w:val="00832A94"/>
    <w:rsid w:val="00832AF0"/>
    <w:rsid w:val="00833015"/>
    <w:rsid w:val="0083393D"/>
    <w:rsid w:val="00833E8A"/>
    <w:rsid w:val="008346A3"/>
    <w:rsid w:val="008346C9"/>
    <w:rsid w:val="008348D4"/>
    <w:rsid w:val="00835137"/>
    <w:rsid w:val="0083533F"/>
    <w:rsid w:val="00835510"/>
    <w:rsid w:val="008365E2"/>
    <w:rsid w:val="00836988"/>
    <w:rsid w:val="00836AF9"/>
    <w:rsid w:val="00836EDB"/>
    <w:rsid w:val="0083702B"/>
    <w:rsid w:val="00837AA1"/>
    <w:rsid w:val="0084090C"/>
    <w:rsid w:val="0084106E"/>
    <w:rsid w:val="00841C3A"/>
    <w:rsid w:val="00841C88"/>
    <w:rsid w:val="00842464"/>
    <w:rsid w:val="00842523"/>
    <w:rsid w:val="00843003"/>
    <w:rsid w:val="008436B7"/>
    <w:rsid w:val="008436FF"/>
    <w:rsid w:val="00843B85"/>
    <w:rsid w:val="00844AA9"/>
    <w:rsid w:val="00845226"/>
    <w:rsid w:val="00845C76"/>
    <w:rsid w:val="0084626F"/>
    <w:rsid w:val="00846D13"/>
    <w:rsid w:val="00846D60"/>
    <w:rsid w:val="0084716C"/>
    <w:rsid w:val="00847A9D"/>
    <w:rsid w:val="0085077C"/>
    <w:rsid w:val="008509C1"/>
    <w:rsid w:val="008512BC"/>
    <w:rsid w:val="0085170D"/>
    <w:rsid w:val="00851922"/>
    <w:rsid w:val="00852469"/>
    <w:rsid w:val="00852574"/>
    <w:rsid w:val="008529E1"/>
    <w:rsid w:val="008545E7"/>
    <w:rsid w:val="00854E0E"/>
    <w:rsid w:val="00854E3C"/>
    <w:rsid w:val="00855192"/>
    <w:rsid w:val="0085542C"/>
    <w:rsid w:val="00855AD7"/>
    <w:rsid w:val="00855D56"/>
    <w:rsid w:val="00857225"/>
    <w:rsid w:val="00857809"/>
    <w:rsid w:val="008579E7"/>
    <w:rsid w:val="00860B48"/>
    <w:rsid w:val="00860FF7"/>
    <w:rsid w:val="0086123E"/>
    <w:rsid w:val="00861BCC"/>
    <w:rsid w:val="00861D73"/>
    <w:rsid w:val="00861E07"/>
    <w:rsid w:val="008624C1"/>
    <w:rsid w:val="00862DF0"/>
    <w:rsid w:val="008630D3"/>
    <w:rsid w:val="0086326F"/>
    <w:rsid w:val="00863731"/>
    <w:rsid w:val="00863AC5"/>
    <w:rsid w:val="00864EA3"/>
    <w:rsid w:val="00865327"/>
    <w:rsid w:val="008654ED"/>
    <w:rsid w:val="0086564F"/>
    <w:rsid w:val="00865FAF"/>
    <w:rsid w:val="00866148"/>
    <w:rsid w:val="008664F6"/>
    <w:rsid w:val="00867010"/>
    <w:rsid w:val="00867594"/>
    <w:rsid w:val="0086788E"/>
    <w:rsid w:val="00870969"/>
    <w:rsid w:val="00871A7B"/>
    <w:rsid w:val="008724D7"/>
    <w:rsid w:val="0087295F"/>
    <w:rsid w:val="00872B1A"/>
    <w:rsid w:val="00873107"/>
    <w:rsid w:val="00873165"/>
    <w:rsid w:val="008735D1"/>
    <w:rsid w:val="00873D6D"/>
    <w:rsid w:val="00873DF5"/>
    <w:rsid w:val="00874132"/>
    <w:rsid w:val="008743E5"/>
    <w:rsid w:val="00874528"/>
    <w:rsid w:val="0087499D"/>
    <w:rsid w:val="008750E2"/>
    <w:rsid w:val="00875814"/>
    <w:rsid w:val="00875CC4"/>
    <w:rsid w:val="00876021"/>
    <w:rsid w:val="0087611C"/>
    <w:rsid w:val="0087622D"/>
    <w:rsid w:val="008764BA"/>
    <w:rsid w:val="0087669D"/>
    <w:rsid w:val="00876BCF"/>
    <w:rsid w:val="00876BF9"/>
    <w:rsid w:val="00880984"/>
    <w:rsid w:val="008812B6"/>
    <w:rsid w:val="00881B7C"/>
    <w:rsid w:val="00881FEE"/>
    <w:rsid w:val="0088201B"/>
    <w:rsid w:val="0088206A"/>
    <w:rsid w:val="00882238"/>
    <w:rsid w:val="00882C2B"/>
    <w:rsid w:val="00882E23"/>
    <w:rsid w:val="00882E90"/>
    <w:rsid w:val="008830F6"/>
    <w:rsid w:val="00883202"/>
    <w:rsid w:val="008836C6"/>
    <w:rsid w:val="00883A1E"/>
    <w:rsid w:val="00883E9D"/>
    <w:rsid w:val="00884289"/>
    <w:rsid w:val="008843A6"/>
    <w:rsid w:val="00884AF1"/>
    <w:rsid w:val="00885662"/>
    <w:rsid w:val="008859E7"/>
    <w:rsid w:val="0088621E"/>
    <w:rsid w:val="00886240"/>
    <w:rsid w:val="0088624C"/>
    <w:rsid w:val="008862E1"/>
    <w:rsid w:val="00886E6D"/>
    <w:rsid w:val="00886FF3"/>
    <w:rsid w:val="0088712D"/>
    <w:rsid w:val="0088762D"/>
    <w:rsid w:val="00890253"/>
    <w:rsid w:val="00890C02"/>
    <w:rsid w:val="00891331"/>
    <w:rsid w:val="008914F8"/>
    <w:rsid w:val="00891D2E"/>
    <w:rsid w:val="00891F3F"/>
    <w:rsid w:val="0089206C"/>
    <w:rsid w:val="008935EF"/>
    <w:rsid w:val="008937E6"/>
    <w:rsid w:val="0089422A"/>
    <w:rsid w:val="008943EB"/>
    <w:rsid w:val="0089452B"/>
    <w:rsid w:val="0089472B"/>
    <w:rsid w:val="00894FB4"/>
    <w:rsid w:val="0089527F"/>
    <w:rsid w:val="008954F2"/>
    <w:rsid w:val="00895941"/>
    <w:rsid w:val="00897326"/>
    <w:rsid w:val="0089783E"/>
    <w:rsid w:val="00897BBE"/>
    <w:rsid w:val="008A0245"/>
    <w:rsid w:val="008A0B4B"/>
    <w:rsid w:val="008A0D7D"/>
    <w:rsid w:val="008A0DCC"/>
    <w:rsid w:val="008A0F5A"/>
    <w:rsid w:val="008A1E7F"/>
    <w:rsid w:val="008A2213"/>
    <w:rsid w:val="008A2B2E"/>
    <w:rsid w:val="008A2E12"/>
    <w:rsid w:val="008A2FC7"/>
    <w:rsid w:val="008A34D1"/>
    <w:rsid w:val="008A36BA"/>
    <w:rsid w:val="008A371F"/>
    <w:rsid w:val="008A3A12"/>
    <w:rsid w:val="008A3AB9"/>
    <w:rsid w:val="008A3E95"/>
    <w:rsid w:val="008A4091"/>
    <w:rsid w:val="008A474C"/>
    <w:rsid w:val="008A547F"/>
    <w:rsid w:val="008A5B61"/>
    <w:rsid w:val="008A5F3F"/>
    <w:rsid w:val="008A6869"/>
    <w:rsid w:val="008A6985"/>
    <w:rsid w:val="008A6C6C"/>
    <w:rsid w:val="008A736A"/>
    <w:rsid w:val="008A74E3"/>
    <w:rsid w:val="008A77EF"/>
    <w:rsid w:val="008A7C6B"/>
    <w:rsid w:val="008B047F"/>
    <w:rsid w:val="008B0AA9"/>
    <w:rsid w:val="008B1F8A"/>
    <w:rsid w:val="008B2540"/>
    <w:rsid w:val="008B2980"/>
    <w:rsid w:val="008B29A3"/>
    <w:rsid w:val="008B3057"/>
    <w:rsid w:val="008B364A"/>
    <w:rsid w:val="008B3F24"/>
    <w:rsid w:val="008B3F43"/>
    <w:rsid w:val="008B3F63"/>
    <w:rsid w:val="008B48BA"/>
    <w:rsid w:val="008B4909"/>
    <w:rsid w:val="008B4A9F"/>
    <w:rsid w:val="008B4DDB"/>
    <w:rsid w:val="008B55CB"/>
    <w:rsid w:val="008B5ABB"/>
    <w:rsid w:val="008B62D5"/>
    <w:rsid w:val="008B6BDA"/>
    <w:rsid w:val="008B71AE"/>
    <w:rsid w:val="008B73BF"/>
    <w:rsid w:val="008B7467"/>
    <w:rsid w:val="008B7D38"/>
    <w:rsid w:val="008C0026"/>
    <w:rsid w:val="008C1637"/>
    <w:rsid w:val="008C1A80"/>
    <w:rsid w:val="008C1CD6"/>
    <w:rsid w:val="008C2E28"/>
    <w:rsid w:val="008C3667"/>
    <w:rsid w:val="008C4922"/>
    <w:rsid w:val="008C4C73"/>
    <w:rsid w:val="008C4FAB"/>
    <w:rsid w:val="008C5029"/>
    <w:rsid w:val="008C58E1"/>
    <w:rsid w:val="008C5B98"/>
    <w:rsid w:val="008C6B3B"/>
    <w:rsid w:val="008C725A"/>
    <w:rsid w:val="008C7B3C"/>
    <w:rsid w:val="008D0296"/>
    <w:rsid w:val="008D05FF"/>
    <w:rsid w:val="008D066A"/>
    <w:rsid w:val="008D0915"/>
    <w:rsid w:val="008D0C00"/>
    <w:rsid w:val="008D0D83"/>
    <w:rsid w:val="008D12BC"/>
    <w:rsid w:val="008D2625"/>
    <w:rsid w:val="008D27A1"/>
    <w:rsid w:val="008D2857"/>
    <w:rsid w:val="008D2C17"/>
    <w:rsid w:val="008D2CF6"/>
    <w:rsid w:val="008D2EA0"/>
    <w:rsid w:val="008D2FF0"/>
    <w:rsid w:val="008D3301"/>
    <w:rsid w:val="008D37E8"/>
    <w:rsid w:val="008D447E"/>
    <w:rsid w:val="008D44BF"/>
    <w:rsid w:val="008D4686"/>
    <w:rsid w:val="008D4839"/>
    <w:rsid w:val="008D4C01"/>
    <w:rsid w:val="008D4EB5"/>
    <w:rsid w:val="008D4F81"/>
    <w:rsid w:val="008D6A59"/>
    <w:rsid w:val="008D79CF"/>
    <w:rsid w:val="008E0138"/>
    <w:rsid w:val="008E037B"/>
    <w:rsid w:val="008E1AD6"/>
    <w:rsid w:val="008E1D16"/>
    <w:rsid w:val="008E2233"/>
    <w:rsid w:val="008E262F"/>
    <w:rsid w:val="008E2AFE"/>
    <w:rsid w:val="008E2C85"/>
    <w:rsid w:val="008E3C66"/>
    <w:rsid w:val="008E52FD"/>
    <w:rsid w:val="008E5895"/>
    <w:rsid w:val="008E5D51"/>
    <w:rsid w:val="008E6469"/>
    <w:rsid w:val="008E7390"/>
    <w:rsid w:val="008E77BF"/>
    <w:rsid w:val="008E78E6"/>
    <w:rsid w:val="008E7AFE"/>
    <w:rsid w:val="008E7B36"/>
    <w:rsid w:val="008F062D"/>
    <w:rsid w:val="008F181C"/>
    <w:rsid w:val="008F2025"/>
    <w:rsid w:val="008F372A"/>
    <w:rsid w:val="008F3808"/>
    <w:rsid w:val="008F3F7B"/>
    <w:rsid w:val="008F41BE"/>
    <w:rsid w:val="008F41C6"/>
    <w:rsid w:val="008F43CF"/>
    <w:rsid w:val="008F453D"/>
    <w:rsid w:val="008F4577"/>
    <w:rsid w:val="008F4664"/>
    <w:rsid w:val="008F486C"/>
    <w:rsid w:val="008F539E"/>
    <w:rsid w:val="008F53BE"/>
    <w:rsid w:val="008F5534"/>
    <w:rsid w:val="008F56BD"/>
    <w:rsid w:val="008F608F"/>
    <w:rsid w:val="008F6B3C"/>
    <w:rsid w:val="008F6D0E"/>
    <w:rsid w:val="008F6D14"/>
    <w:rsid w:val="008F739B"/>
    <w:rsid w:val="008F7819"/>
    <w:rsid w:val="008F7F26"/>
    <w:rsid w:val="008F7FAF"/>
    <w:rsid w:val="00900044"/>
    <w:rsid w:val="009011B7"/>
    <w:rsid w:val="00901468"/>
    <w:rsid w:val="0090149B"/>
    <w:rsid w:val="009014B1"/>
    <w:rsid w:val="009019FF"/>
    <w:rsid w:val="009020BD"/>
    <w:rsid w:val="00902145"/>
    <w:rsid w:val="00902191"/>
    <w:rsid w:val="00902798"/>
    <w:rsid w:val="00902871"/>
    <w:rsid w:val="00902D79"/>
    <w:rsid w:val="00903416"/>
    <w:rsid w:val="00903430"/>
    <w:rsid w:val="0090362E"/>
    <w:rsid w:val="00904827"/>
    <w:rsid w:val="009049D9"/>
    <w:rsid w:val="0090581D"/>
    <w:rsid w:val="00905959"/>
    <w:rsid w:val="00905C6E"/>
    <w:rsid w:val="00905D83"/>
    <w:rsid w:val="00906420"/>
    <w:rsid w:val="00906E65"/>
    <w:rsid w:val="009072EB"/>
    <w:rsid w:val="009073A5"/>
    <w:rsid w:val="009105EF"/>
    <w:rsid w:val="0091132F"/>
    <w:rsid w:val="009117CA"/>
    <w:rsid w:val="00911B8E"/>
    <w:rsid w:val="00911BBE"/>
    <w:rsid w:val="00911C33"/>
    <w:rsid w:val="009120C3"/>
    <w:rsid w:val="00912B1C"/>
    <w:rsid w:val="009130A1"/>
    <w:rsid w:val="009130F2"/>
    <w:rsid w:val="00913725"/>
    <w:rsid w:val="009138B8"/>
    <w:rsid w:val="00913B96"/>
    <w:rsid w:val="00913BAC"/>
    <w:rsid w:val="00913BD0"/>
    <w:rsid w:val="00913BF6"/>
    <w:rsid w:val="00913F1B"/>
    <w:rsid w:val="00914C64"/>
    <w:rsid w:val="009152FF"/>
    <w:rsid w:val="00915379"/>
    <w:rsid w:val="00915A45"/>
    <w:rsid w:val="00915F4C"/>
    <w:rsid w:val="00915FF1"/>
    <w:rsid w:val="00916605"/>
    <w:rsid w:val="009166BC"/>
    <w:rsid w:val="00916997"/>
    <w:rsid w:val="00916C9C"/>
    <w:rsid w:val="00916D6C"/>
    <w:rsid w:val="00916E9E"/>
    <w:rsid w:val="00917661"/>
    <w:rsid w:val="009178DE"/>
    <w:rsid w:val="009179A7"/>
    <w:rsid w:val="00917F63"/>
    <w:rsid w:val="00920181"/>
    <w:rsid w:val="009207FF"/>
    <w:rsid w:val="0092084A"/>
    <w:rsid w:val="00920989"/>
    <w:rsid w:val="00920FAA"/>
    <w:rsid w:val="00921069"/>
    <w:rsid w:val="00921601"/>
    <w:rsid w:val="00922925"/>
    <w:rsid w:val="00922AC8"/>
    <w:rsid w:val="00923A9C"/>
    <w:rsid w:val="00923C85"/>
    <w:rsid w:val="00923CB8"/>
    <w:rsid w:val="00923FA1"/>
    <w:rsid w:val="00924A3B"/>
    <w:rsid w:val="00924B08"/>
    <w:rsid w:val="00924E62"/>
    <w:rsid w:val="009250E2"/>
    <w:rsid w:val="00925D1C"/>
    <w:rsid w:val="00925D89"/>
    <w:rsid w:val="00925E2C"/>
    <w:rsid w:val="00925E4A"/>
    <w:rsid w:val="00926285"/>
    <w:rsid w:val="00926580"/>
    <w:rsid w:val="0092681D"/>
    <w:rsid w:val="009268D9"/>
    <w:rsid w:val="009272BF"/>
    <w:rsid w:val="00927410"/>
    <w:rsid w:val="0092796A"/>
    <w:rsid w:val="00927CF6"/>
    <w:rsid w:val="00927F8A"/>
    <w:rsid w:val="0093007F"/>
    <w:rsid w:val="00931160"/>
    <w:rsid w:val="009312B4"/>
    <w:rsid w:val="009312EB"/>
    <w:rsid w:val="00931721"/>
    <w:rsid w:val="009320F6"/>
    <w:rsid w:val="00932599"/>
    <w:rsid w:val="00932E7A"/>
    <w:rsid w:val="00933BF7"/>
    <w:rsid w:val="0093411F"/>
    <w:rsid w:val="009341CC"/>
    <w:rsid w:val="00934C48"/>
    <w:rsid w:val="0093529E"/>
    <w:rsid w:val="0093581C"/>
    <w:rsid w:val="00935DE5"/>
    <w:rsid w:val="00936700"/>
    <w:rsid w:val="0093729A"/>
    <w:rsid w:val="009379C5"/>
    <w:rsid w:val="00940D31"/>
    <w:rsid w:val="00941304"/>
    <w:rsid w:val="00941876"/>
    <w:rsid w:val="009420CF"/>
    <w:rsid w:val="00942A20"/>
    <w:rsid w:val="00942E76"/>
    <w:rsid w:val="009434DB"/>
    <w:rsid w:val="0094355B"/>
    <w:rsid w:val="009438AD"/>
    <w:rsid w:val="00944872"/>
    <w:rsid w:val="009449B2"/>
    <w:rsid w:val="0094505F"/>
    <w:rsid w:val="0094506B"/>
    <w:rsid w:val="009455B0"/>
    <w:rsid w:val="009455E9"/>
    <w:rsid w:val="00946349"/>
    <w:rsid w:val="00946555"/>
    <w:rsid w:val="009466F6"/>
    <w:rsid w:val="0094674A"/>
    <w:rsid w:val="00946CE0"/>
    <w:rsid w:val="0094738A"/>
    <w:rsid w:val="00947EFE"/>
    <w:rsid w:val="00947F85"/>
    <w:rsid w:val="00950736"/>
    <w:rsid w:val="00950758"/>
    <w:rsid w:val="00950B98"/>
    <w:rsid w:val="009512E7"/>
    <w:rsid w:val="00952243"/>
    <w:rsid w:val="0095272C"/>
    <w:rsid w:val="009527DB"/>
    <w:rsid w:val="00952CE2"/>
    <w:rsid w:val="00952D2D"/>
    <w:rsid w:val="00952F39"/>
    <w:rsid w:val="00953510"/>
    <w:rsid w:val="00953B02"/>
    <w:rsid w:val="00953D86"/>
    <w:rsid w:val="00953F3B"/>
    <w:rsid w:val="0095431D"/>
    <w:rsid w:val="00954324"/>
    <w:rsid w:val="009548BD"/>
    <w:rsid w:val="00954C0B"/>
    <w:rsid w:val="00954ED6"/>
    <w:rsid w:val="009550D4"/>
    <w:rsid w:val="0095513A"/>
    <w:rsid w:val="0095518D"/>
    <w:rsid w:val="0095539C"/>
    <w:rsid w:val="00955592"/>
    <w:rsid w:val="0095580A"/>
    <w:rsid w:val="00956198"/>
    <w:rsid w:val="00956887"/>
    <w:rsid w:val="009569CA"/>
    <w:rsid w:val="00956F96"/>
    <w:rsid w:val="0095750D"/>
    <w:rsid w:val="009603A0"/>
    <w:rsid w:val="00960413"/>
    <w:rsid w:val="00960423"/>
    <w:rsid w:val="009609C1"/>
    <w:rsid w:val="00960BF2"/>
    <w:rsid w:val="009611EA"/>
    <w:rsid w:val="00961737"/>
    <w:rsid w:val="00961A81"/>
    <w:rsid w:val="00961AB0"/>
    <w:rsid w:val="00961F2D"/>
    <w:rsid w:val="009625A0"/>
    <w:rsid w:val="009628C5"/>
    <w:rsid w:val="00962F55"/>
    <w:rsid w:val="00963071"/>
    <w:rsid w:val="009639F0"/>
    <w:rsid w:val="009639F7"/>
    <w:rsid w:val="00963B9B"/>
    <w:rsid w:val="0096426D"/>
    <w:rsid w:val="00964F91"/>
    <w:rsid w:val="00965099"/>
    <w:rsid w:val="009652C0"/>
    <w:rsid w:val="009655F6"/>
    <w:rsid w:val="00965BDA"/>
    <w:rsid w:val="0096617A"/>
    <w:rsid w:val="0096619A"/>
    <w:rsid w:val="00966211"/>
    <w:rsid w:val="009677C8"/>
    <w:rsid w:val="00967963"/>
    <w:rsid w:val="00970626"/>
    <w:rsid w:val="0097088F"/>
    <w:rsid w:val="00970897"/>
    <w:rsid w:val="00970F97"/>
    <w:rsid w:val="009719CA"/>
    <w:rsid w:val="00971DEF"/>
    <w:rsid w:val="00972E1B"/>
    <w:rsid w:val="00973183"/>
    <w:rsid w:val="009737CA"/>
    <w:rsid w:val="0097407E"/>
    <w:rsid w:val="009744DE"/>
    <w:rsid w:val="00974C4A"/>
    <w:rsid w:val="00974FF7"/>
    <w:rsid w:val="00975920"/>
    <w:rsid w:val="009759BA"/>
    <w:rsid w:val="00975F5A"/>
    <w:rsid w:val="009763BA"/>
    <w:rsid w:val="009768CC"/>
    <w:rsid w:val="00976A08"/>
    <w:rsid w:val="00976F65"/>
    <w:rsid w:val="009801C9"/>
    <w:rsid w:val="00980641"/>
    <w:rsid w:val="009809DD"/>
    <w:rsid w:val="009818E3"/>
    <w:rsid w:val="00981DB4"/>
    <w:rsid w:val="00981EB8"/>
    <w:rsid w:val="0098206E"/>
    <w:rsid w:val="00982DD4"/>
    <w:rsid w:val="0098301A"/>
    <w:rsid w:val="0098352A"/>
    <w:rsid w:val="0098386C"/>
    <w:rsid w:val="00983D02"/>
    <w:rsid w:val="00983FA1"/>
    <w:rsid w:val="009846F0"/>
    <w:rsid w:val="009847CA"/>
    <w:rsid w:val="009848EC"/>
    <w:rsid w:val="00985508"/>
    <w:rsid w:val="009857EF"/>
    <w:rsid w:val="00985D70"/>
    <w:rsid w:val="00986438"/>
    <w:rsid w:val="00986F6E"/>
    <w:rsid w:val="00986FFA"/>
    <w:rsid w:val="00987746"/>
    <w:rsid w:val="00987998"/>
    <w:rsid w:val="0098799E"/>
    <w:rsid w:val="009879D1"/>
    <w:rsid w:val="00987A84"/>
    <w:rsid w:val="0099084C"/>
    <w:rsid w:val="00990857"/>
    <w:rsid w:val="00991099"/>
    <w:rsid w:val="00991106"/>
    <w:rsid w:val="00991171"/>
    <w:rsid w:val="0099127F"/>
    <w:rsid w:val="009913CB"/>
    <w:rsid w:val="00991D11"/>
    <w:rsid w:val="00991F41"/>
    <w:rsid w:val="009928AF"/>
    <w:rsid w:val="00992C7A"/>
    <w:rsid w:val="00992D08"/>
    <w:rsid w:val="00993D20"/>
    <w:rsid w:val="00994346"/>
    <w:rsid w:val="009945C7"/>
    <w:rsid w:val="00994E18"/>
    <w:rsid w:val="00994F4C"/>
    <w:rsid w:val="009957E1"/>
    <w:rsid w:val="00996878"/>
    <w:rsid w:val="0099786B"/>
    <w:rsid w:val="00997D5C"/>
    <w:rsid w:val="00997DA2"/>
    <w:rsid w:val="009A0E1D"/>
    <w:rsid w:val="009A0F77"/>
    <w:rsid w:val="009A18FE"/>
    <w:rsid w:val="009A1C8B"/>
    <w:rsid w:val="009A1DA2"/>
    <w:rsid w:val="009A2021"/>
    <w:rsid w:val="009A243E"/>
    <w:rsid w:val="009A26B4"/>
    <w:rsid w:val="009A2821"/>
    <w:rsid w:val="009A2D1F"/>
    <w:rsid w:val="009A2DCD"/>
    <w:rsid w:val="009A2F3B"/>
    <w:rsid w:val="009A3682"/>
    <w:rsid w:val="009A484A"/>
    <w:rsid w:val="009A486D"/>
    <w:rsid w:val="009A4A18"/>
    <w:rsid w:val="009A4A36"/>
    <w:rsid w:val="009A4A38"/>
    <w:rsid w:val="009A51CF"/>
    <w:rsid w:val="009A53B5"/>
    <w:rsid w:val="009A58E0"/>
    <w:rsid w:val="009A59D0"/>
    <w:rsid w:val="009A5E03"/>
    <w:rsid w:val="009A5F6B"/>
    <w:rsid w:val="009A60B2"/>
    <w:rsid w:val="009A6B8B"/>
    <w:rsid w:val="009A7469"/>
    <w:rsid w:val="009A773B"/>
    <w:rsid w:val="009A78B6"/>
    <w:rsid w:val="009A78EC"/>
    <w:rsid w:val="009A7C36"/>
    <w:rsid w:val="009B0FB4"/>
    <w:rsid w:val="009B1079"/>
    <w:rsid w:val="009B124C"/>
    <w:rsid w:val="009B1525"/>
    <w:rsid w:val="009B3152"/>
    <w:rsid w:val="009B3554"/>
    <w:rsid w:val="009B3AF7"/>
    <w:rsid w:val="009B3D92"/>
    <w:rsid w:val="009B4217"/>
    <w:rsid w:val="009B4317"/>
    <w:rsid w:val="009B431E"/>
    <w:rsid w:val="009B47F4"/>
    <w:rsid w:val="009B4802"/>
    <w:rsid w:val="009B48DD"/>
    <w:rsid w:val="009B5D52"/>
    <w:rsid w:val="009B65EC"/>
    <w:rsid w:val="009B66AB"/>
    <w:rsid w:val="009B6DA1"/>
    <w:rsid w:val="009B6E77"/>
    <w:rsid w:val="009B7862"/>
    <w:rsid w:val="009B79F1"/>
    <w:rsid w:val="009C07C2"/>
    <w:rsid w:val="009C1311"/>
    <w:rsid w:val="009C1DF0"/>
    <w:rsid w:val="009C1F81"/>
    <w:rsid w:val="009C2052"/>
    <w:rsid w:val="009C2CC4"/>
    <w:rsid w:val="009C3CBF"/>
    <w:rsid w:val="009C3E73"/>
    <w:rsid w:val="009C3E9B"/>
    <w:rsid w:val="009C3FB1"/>
    <w:rsid w:val="009C3FD5"/>
    <w:rsid w:val="009C4A0B"/>
    <w:rsid w:val="009C4F7C"/>
    <w:rsid w:val="009C5391"/>
    <w:rsid w:val="009C5A59"/>
    <w:rsid w:val="009C5D95"/>
    <w:rsid w:val="009C664C"/>
    <w:rsid w:val="009C691E"/>
    <w:rsid w:val="009C740B"/>
    <w:rsid w:val="009D0144"/>
    <w:rsid w:val="009D09E0"/>
    <w:rsid w:val="009D0F6F"/>
    <w:rsid w:val="009D1432"/>
    <w:rsid w:val="009D14AE"/>
    <w:rsid w:val="009D180E"/>
    <w:rsid w:val="009D182C"/>
    <w:rsid w:val="009D1C58"/>
    <w:rsid w:val="009D1F99"/>
    <w:rsid w:val="009D20D0"/>
    <w:rsid w:val="009D2290"/>
    <w:rsid w:val="009D24D6"/>
    <w:rsid w:val="009D2A26"/>
    <w:rsid w:val="009D2C4D"/>
    <w:rsid w:val="009D2C7D"/>
    <w:rsid w:val="009D2CA0"/>
    <w:rsid w:val="009D2F19"/>
    <w:rsid w:val="009D3249"/>
    <w:rsid w:val="009D3263"/>
    <w:rsid w:val="009D3AFB"/>
    <w:rsid w:val="009D3D71"/>
    <w:rsid w:val="009D4533"/>
    <w:rsid w:val="009D4683"/>
    <w:rsid w:val="009D4B3C"/>
    <w:rsid w:val="009D4B49"/>
    <w:rsid w:val="009D5A98"/>
    <w:rsid w:val="009D6203"/>
    <w:rsid w:val="009D6550"/>
    <w:rsid w:val="009D6E81"/>
    <w:rsid w:val="009D7EAC"/>
    <w:rsid w:val="009E0454"/>
    <w:rsid w:val="009E0AAF"/>
    <w:rsid w:val="009E0BE4"/>
    <w:rsid w:val="009E0C82"/>
    <w:rsid w:val="009E1162"/>
    <w:rsid w:val="009E1655"/>
    <w:rsid w:val="009E16D3"/>
    <w:rsid w:val="009E1DD0"/>
    <w:rsid w:val="009E1F5D"/>
    <w:rsid w:val="009E264F"/>
    <w:rsid w:val="009E2B16"/>
    <w:rsid w:val="009E39FE"/>
    <w:rsid w:val="009E43D6"/>
    <w:rsid w:val="009E4751"/>
    <w:rsid w:val="009E5148"/>
    <w:rsid w:val="009E54E5"/>
    <w:rsid w:val="009E57F6"/>
    <w:rsid w:val="009E58AF"/>
    <w:rsid w:val="009E5BED"/>
    <w:rsid w:val="009E62B7"/>
    <w:rsid w:val="009E6720"/>
    <w:rsid w:val="009E67D0"/>
    <w:rsid w:val="009E6DB1"/>
    <w:rsid w:val="009E79B4"/>
    <w:rsid w:val="009F098A"/>
    <w:rsid w:val="009F0C02"/>
    <w:rsid w:val="009F10F2"/>
    <w:rsid w:val="009F1DD0"/>
    <w:rsid w:val="009F2062"/>
    <w:rsid w:val="009F2684"/>
    <w:rsid w:val="009F2C0B"/>
    <w:rsid w:val="009F2FCA"/>
    <w:rsid w:val="009F3063"/>
    <w:rsid w:val="009F375A"/>
    <w:rsid w:val="009F3DC6"/>
    <w:rsid w:val="009F3E4E"/>
    <w:rsid w:val="009F4011"/>
    <w:rsid w:val="009F437A"/>
    <w:rsid w:val="009F4633"/>
    <w:rsid w:val="009F5603"/>
    <w:rsid w:val="009F5A5B"/>
    <w:rsid w:val="009F5AAA"/>
    <w:rsid w:val="009F5E7F"/>
    <w:rsid w:val="009F5F04"/>
    <w:rsid w:val="009F5F6D"/>
    <w:rsid w:val="009F64B3"/>
    <w:rsid w:val="009F6C95"/>
    <w:rsid w:val="009F7877"/>
    <w:rsid w:val="009F7ACD"/>
    <w:rsid w:val="009F7C53"/>
    <w:rsid w:val="009F7DEB"/>
    <w:rsid w:val="00A0033C"/>
    <w:rsid w:val="00A0177D"/>
    <w:rsid w:val="00A01BB6"/>
    <w:rsid w:val="00A01D0B"/>
    <w:rsid w:val="00A02CB7"/>
    <w:rsid w:val="00A03092"/>
    <w:rsid w:val="00A033A9"/>
    <w:rsid w:val="00A035A3"/>
    <w:rsid w:val="00A044A5"/>
    <w:rsid w:val="00A04751"/>
    <w:rsid w:val="00A0481D"/>
    <w:rsid w:val="00A04EED"/>
    <w:rsid w:val="00A04F8F"/>
    <w:rsid w:val="00A05497"/>
    <w:rsid w:val="00A05EB6"/>
    <w:rsid w:val="00A05EF0"/>
    <w:rsid w:val="00A0601A"/>
    <w:rsid w:val="00A0670A"/>
    <w:rsid w:val="00A067BD"/>
    <w:rsid w:val="00A06A8B"/>
    <w:rsid w:val="00A078D3"/>
    <w:rsid w:val="00A079D0"/>
    <w:rsid w:val="00A07A55"/>
    <w:rsid w:val="00A07B4D"/>
    <w:rsid w:val="00A10E5C"/>
    <w:rsid w:val="00A118B6"/>
    <w:rsid w:val="00A11AE3"/>
    <w:rsid w:val="00A11B40"/>
    <w:rsid w:val="00A11EED"/>
    <w:rsid w:val="00A1204E"/>
    <w:rsid w:val="00A124D8"/>
    <w:rsid w:val="00A12D25"/>
    <w:rsid w:val="00A131B7"/>
    <w:rsid w:val="00A138EA"/>
    <w:rsid w:val="00A1411A"/>
    <w:rsid w:val="00A14464"/>
    <w:rsid w:val="00A146E9"/>
    <w:rsid w:val="00A1489D"/>
    <w:rsid w:val="00A148F0"/>
    <w:rsid w:val="00A14AA8"/>
    <w:rsid w:val="00A14AB8"/>
    <w:rsid w:val="00A15047"/>
    <w:rsid w:val="00A15102"/>
    <w:rsid w:val="00A15308"/>
    <w:rsid w:val="00A1597E"/>
    <w:rsid w:val="00A159C3"/>
    <w:rsid w:val="00A16112"/>
    <w:rsid w:val="00A16B1A"/>
    <w:rsid w:val="00A16C69"/>
    <w:rsid w:val="00A1773D"/>
    <w:rsid w:val="00A177AC"/>
    <w:rsid w:val="00A178BB"/>
    <w:rsid w:val="00A17F2F"/>
    <w:rsid w:val="00A17F81"/>
    <w:rsid w:val="00A20406"/>
    <w:rsid w:val="00A20B3D"/>
    <w:rsid w:val="00A20DF5"/>
    <w:rsid w:val="00A20FE6"/>
    <w:rsid w:val="00A21490"/>
    <w:rsid w:val="00A21522"/>
    <w:rsid w:val="00A21BDC"/>
    <w:rsid w:val="00A2208F"/>
    <w:rsid w:val="00A22129"/>
    <w:rsid w:val="00A229C8"/>
    <w:rsid w:val="00A239E1"/>
    <w:rsid w:val="00A240C0"/>
    <w:rsid w:val="00A24418"/>
    <w:rsid w:val="00A25169"/>
    <w:rsid w:val="00A259DE"/>
    <w:rsid w:val="00A25A56"/>
    <w:rsid w:val="00A2677D"/>
    <w:rsid w:val="00A26822"/>
    <w:rsid w:val="00A26EC8"/>
    <w:rsid w:val="00A270EC"/>
    <w:rsid w:val="00A2744E"/>
    <w:rsid w:val="00A276BD"/>
    <w:rsid w:val="00A27745"/>
    <w:rsid w:val="00A278E4"/>
    <w:rsid w:val="00A27C63"/>
    <w:rsid w:val="00A30481"/>
    <w:rsid w:val="00A305D8"/>
    <w:rsid w:val="00A312E2"/>
    <w:rsid w:val="00A313A2"/>
    <w:rsid w:val="00A32ACE"/>
    <w:rsid w:val="00A32AD2"/>
    <w:rsid w:val="00A32D11"/>
    <w:rsid w:val="00A33662"/>
    <w:rsid w:val="00A33741"/>
    <w:rsid w:val="00A340B6"/>
    <w:rsid w:val="00A34338"/>
    <w:rsid w:val="00A34C22"/>
    <w:rsid w:val="00A34CED"/>
    <w:rsid w:val="00A34F98"/>
    <w:rsid w:val="00A35111"/>
    <w:rsid w:val="00A35221"/>
    <w:rsid w:val="00A35483"/>
    <w:rsid w:val="00A35686"/>
    <w:rsid w:val="00A36330"/>
    <w:rsid w:val="00A371FE"/>
    <w:rsid w:val="00A378D1"/>
    <w:rsid w:val="00A3790C"/>
    <w:rsid w:val="00A37A02"/>
    <w:rsid w:val="00A37E6E"/>
    <w:rsid w:val="00A40399"/>
    <w:rsid w:val="00A41688"/>
    <w:rsid w:val="00A4173B"/>
    <w:rsid w:val="00A418D2"/>
    <w:rsid w:val="00A432E4"/>
    <w:rsid w:val="00A45140"/>
    <w:rsid w:val="00A47316"/>
    <w:rsid w:val="00A473F9"/>
    <w:rsid w:val="00A47EBD"/>
    <w:rsid w:val="00A506CA"/>
    <w:rsid w:val="00A506CD"/>
    <w:rsid w:val="00A5073A"/>
    <w:rsid w:val="00A507AC"/>
    <w:rsid w:val="00A51153"/>
    <w:rsid w:val="00A51341"/>
    <w:rsid w:val="00A51C54"/>
    <w:rsid w:val="00A51F79"/>
    <w:rsid w:val="00A529D7"/>
    <w:rsid w:val="00A52A2E"/>
    <w:rsid w:val="00A52C24"/>
    <w:rsid w:val="00A52EC8"/>
    <w:rsid w:val="00A530A8"/>
    <w:rsid w:val="00A54188"/>
    <w:rsid w:val="00A543AD"/>
    <w:rsid w:val="00A54490"/>
    <w:rsid w:val="00A54A8B"/>
    <w:rsid w:val="00A5534D"/>
    <w:rsid w:val="00A55987"/>
    <w:rsid w:val="00A56350"/>
    <w:rsid w:val="00A563C1"/>
    <w:rsid w:val="00A566BA"/>
    <w:rsid w:val="00A56F97"/>
    <w:rsid w:val="00A56FBC"/>
    <w:rsid w:val="00A571D4"/>
    <w:rsid w:val="00A571E7"/>
    <w:rsid w:val="00A5749E"/>
    <w:rsid w:val="00A5775A"/>
    <w:rsid w:val="00A57F6F"/>
    <w:rsid w:val="00A609CA"/>
    <w:rsid w:val="00A60B5C"/>
    <w:rsid w:val="00A615B9"/>
    <w:rsid w:val="00A61803"/>
    <w:rsid w:val="00A61887"/>
    <w:rsid w:val="00A6237B"/>
    <w:rsid w:val="00A62970"/>
    <w:rsid w:val="00A6329F"/>
    <w:rsid w:val="00A6358A"/>
    <w:rsid w:val="00A63908"/>
    <w:rsid w:val="00A639A9"/>
    <w:rsid w:val="00A63A88"/>
    <w:rsid w:val="00A63AF8"/>
    <w:rsid w:val="00A64019"/>
    <w:rsid w:val="00A64242"/>
    <w:rsid w:val="00A649AB"/>
    <w:rsid w:val="00A64AEF"/>
    <w:rsid w:val="00A65039"/>
    <w:rsid w:val="00A6540A"/>
    <w:rsid w:val="00A65531"/>
    <w:rsid w:val="00A65B7F"/>
    <w:rsid w:val="00A66938"/>
    <w:rsid w:val="00A66D11"/>
    <w:rsid w:val="00A66DF9"/>
    <w:rsid w:val="00A673B7"/>
    <w:rsid w:val="00A674E2"/>
    <w:rsid w:val="00A702D8"/>
    <w:rsid w:val="00A70416"/>
    <w:rsid w:val="00A70E53"/>
    <w:rsid w:val="00A71189"/>
    <w:rsid w:val="00A71564"/>
    <w:rsid w:val="00A720A8"/>
    <w:rsid w:val="00A7222F"/>
    <w:rsid w:val="00A72B80"/>
    <w:rsid w:val="00A74017"/>
    <w:rsid w:val="00A745C1"/>
    <w:rsid w:val="00A74B97"/>
    <w:rsid w:val="00A74D97"/>
    <w:rsid w:val="00A750E8"/>
    <w:rsid w:val="00A7514C"/>
    <w:rsid w:val="00A753C7"/>
    <w:rsid w:val="00A75662"/>
    <w:rsid w:val="00A76295"/>
    <w:rsid w:val="00A7635D"/>
    <w:rsid w:val="00A76B2B"/>
    <w:rsid w:val="00A76BC8"/>
    <w:rsid w:val="00A7737D"/>
    <w:rsid w:val="00A80C5F"/>
    <w:rsid w:val="00A816B5"/>
    <w:rsid w:val="00A816D5"/>
    <w:rsid w:val="00A81855"/>
    <w:rsid w:val="00A820BB"/>
    <w:rsid w:val="00A821CB"/>
    <w:rsid w:val="00A82745"/>
    <w:rsid w:val="00A828E7"/>
    <w:rsid w:val="00A83512"/>
    <w:rsid w:val="00A8372E"/>
    <w:rsid w:val="00A8396E"/>
    <w:rsid w:val="00A83DE9"/>
    <w:rsid w:val="00A83E5F"/>
    <w:rsid w:val="00A8468A"/>
    <w:rsid w:val="00A84897"/>
    <w:rsid w:val="00A84961"/>
    <w:rsid w:val="00A84BA8"/>
    <w:rsid w:val="00A84D9A"/>
    <w:rsid w:val="00A859E1"/>
    <w:rsid w:val="00A85BA1"/>
    <w:rsid w:val="00A862DD"/>
    <w:rsid w:val="00A865E3"/>
    <w:rsid w:val="00A87A7E"/>
    <w:rsid w:val="00A90529"/>
    <w:rsid w:val="00A90C4F"/>
    <w:rsid w:val="00A9119F"/>
    <w:rsid w:val="00A913D8"/>
    <w:rsid w:val="00A91D38"/>
    <w:rsid w:val="00A91D44"/>
    <w:rsid w:val="00A9201D"/>
    <w:rsid w:val="00A93012"/>
    <w:rsid w:val="00A934C7"/>
    <w:rsid w:val="00A93F53"/>
    <w:rsid w:val="00A94485"/>
    <w:rsid w:val="00A94673"/>
    <w:rsid w:val="00A94992"/>
    <w:rsid w:val="00A94C1D"/>
    <w:rsid w:val="00A951CF"/>
    <w:rsid w:val="00A951EA"/>
    <w:rsid w:val="00A95771"/>
    <w:rsid w:val="00A97023"/>
    <w:rsid w:val="00A97AE7"/>
    <w:rsid w:val="00A97C84"/>
    <w:rsid w:val="00AA00FC"/>
    <w:rsid w:val="00AA012C"/>
    <w:rsid w:val="00AA01F9"/>
    <w:rsid w:val="00AA040B"/>
    <w:rsid w:val="00AA05F7"/>
    <w:rsid w:val="00AA0A74"/>
    <w:rsid w:val="00AA0C4F"/>
    <w:rsid w:val="00AA1161"/>
    <w:rsid w:val="00AA1405"/>
    <w:rsid w:val="00AA15AC"/>
    <w:rsid w:val="00AA17F6"/>
    <w:rsid w:val="00AA18E2"/>
    <w:rsid w:val="00AA1D7A"/>
    <w:rsid w:val="00AA24B9"/>
    <w:rsid w:val="00AA2C86"/>
    <w:rsid w:val="00AA2D6A"/>
    <w:rsid w:val="00AA331C"/>
    <w:rsid w:val="00AA386C"/>
    <w:rsid w:val="00AA459E"/>
    <w:rsid w:val="00AA4905"/>
    <w:rsid w:val="00AA4AD6"/>
    <w:rsid w:val="00AA4F49"/>
    <w:rsid w:val="00AA5287"/>
    <w:rsid w:val="00AA5B10"/>
    <w:rsid w:val="00AA61A6"/>
    <w:rsid w:val="00AA64B4"/>
    <w:rsid w:val="00AA6620"/>
    <w:rsid w:val="00AA7284"/>
    <w:rsid w:val="00AA76F0"/>
    <w:rsid w:val="00AA78B7"/>
    <w:rsid w:val="00AA79AF"/>
    <w:rsid w:val="00AA7B56"/>
    <w:rsid w:val="00AA7F7D"/>
    <w:rsid w:val="00AB033E"/>
    <w:rsid w:val="00AB0C20"/>
    <w:rsid w:val="00AB0CE8"/>
    <w:rsid w:val="00AB0D5E"/>
    <w:rsid w:val="00AB0FCB"/>
    <w:rsid w:val="00AB122C"/>
    <w:rsid w:val="00AB1E6F"/>
    <w:rsid w:val="00AB2110"/>
    <w:rsid w:val="00AB27B6"/>
    <w:rsid w:val="00AB34A2"/>
    <w:rsid w:val="00AB361B"/>
    <w:rsid w:val="00AB3F7C"/>
    <w:rsid w:val="00AB42FA"/>
    <w:rsid w:val="00AB4363"/>
    <w:rsid w:val="00AB4587"/>
    <w:rsid w:val="00AB4687"/>
    <w:rsid w:val="00AB5251"/>
    <w:rsid w:val="00AB58CD"/>
    <w:rsid w:val="00AB5960"/>
    <w:rsid w:val="00AB5C93"/>
    <w:rsid w:val="00AB5E2B"/>
    <w:rsid w:val="00AB60FF"/>
    <w:rsid w:val="00AB6244"/>
    <w:rsid w:val="00AB64BD"/>
    <w:rsid w:val="00AB6696"/>
    <w:rsid w:val="00AB68FF"/>
    <w:rsid w:val="00AB6A2A"/>
    <w:rsid w:val="00AB6D45"/>
    <w:rsid w:val="00AB7297"/>
    <w:rsid w:val="00AB79E3"/>
    <w:rsid w:val="00AB7A55"/>
    <w:rsid w:val="00AB7DF7"/>
    <w:rsid w:val="00AB7E21"/>
    <w:rsid w:val="00AC07FB"/>
    <w:rsid w:val="00AC0A88"/>
    <w:rsid w:val="00AC1050"/>
    <w:rsid w:val="00AC10F8"/>
    <w:rsid w:val="00AC1274"/>
    <w:rsid w:val="00AC27E6"/>
    <w:rsid w:val="00AC28B5"/>
    <w:rsid w:val="00AC2FA3"/>
    <w:rsid w:val="00AC3C2F"/>
    <w:rsid w:val="00AC3DF8"/>
    <w:rsid w:val="00AC4456"/>
    <w:rsid w:val="00AC46C7"/>
    <w:rsid w:val="00AC5326"/>
    <w:rsid w:val="00AC5572"/>
    <w:rsid w:val="00AC573B"/>
    <w:rsid w:val="00AC70CF"/>
    <w:rsid w:val="00AD029C"/>
    <w:rsid w:val="00AD1317"/>
    <w:rsid w:val="00AD16FB"/>
    <w:rsid w:val="00AD1705"/>
    <w:rsid w:val="00AD19CD"/>
    <w:rsid w:val="00AD20A2"/>
    <w:rsid w:val="00AD31D7"/>
    <w:rsid w:val="00AD37E0"/>
    <w:rsid w:val="00AD3984"/>
    <w:rsid w:val="00AD3D7E"/>
    <w:rsid w:val="00AD3F35"/>
    <w:rsid w:val="00AD452B"/>
    <w:rsid w:val="00AD4F9F"/>
    <w:rsid w:val="00AD5484"/>
    <w:rsid w:val="00AD5800"/>
    <w:rsid w:val="00AD6AA9"/>
    <w:rsid w:val="00AD6E38"/>
    <w:rsid w:val="00AD6F84"/>
    <w:rsid w:val="00AD74C8"/>
    <w:rsid w:val="00AD7704"/>
    <w:rsid w:val="00AD77D2"/>
    <w:rsid w:val="00AD7B5F"/>
    <w:rsid w:val="00AD7D5E"/>
    <w:rsid w:val="00AD7DB3"/>
    <w:rsid w:val="00AD7E8C"/>
    <w:rsid w:val="00AE00B9"/>
    <w:rsid w:val="00AE02E2"/>
    <w:rsid w:val="00AE0BC1"/>
    <w:rsid w:val="00AE1E21"/>
    <w:rsid w:val="00AE2667"/>
    <w:rsid w:val="00AE278E"/>
    <w:rsid w:val="00AE2868"/>
    <w:rsid w:val="00AE2DF1"/>
    <w:rsid w:val="00AE2E7B"/>
    <w:rsid w:val="00AE3AB1"/>
    <w:rsid w:val="00AE4C29"/>
    <w:rsid w:val="00AE4F52"/>
    <w:rsid w:val="00AE50E7"/>
    <w:rsid w:val="00AE56DC"/>
    <w:rsid w:val="00AE5DCE"/>
    <w:rsid w:val="00AE6617"/>
    <w:rsid w:val="00AE6BB0"/>
    <w:rsid w:val="00AE7194"/>
    <w:rsid w:val="00AE750E"/>
    <w:rsid w:val="00AE7519"/>
    <w:rsid w:val="00AE7565"/>
    <w:rsid w:val="00AE7A70"/>
    <w:rsid w:val="00AF0065"/>
    <w:rsid w:val="00AF026E"/>
    <w:rsid w:val="00AF042C"/>
    <w:rsid w:val="00AF0807"/>
    <w:rsid w:val="00AF0B0C"/>
    <w:rsid w:val="00AF1105"/>
    <w:rsid w:val="00AF1482"/>
    <w:rsid w:val="00AF168E"/>
    <w:rsid w:val="00AF1830"/>
    <w:rsid w:val="00AF19F6"/>
    <w:rsid w:val="00AF1AE0"/>
    <w:rsid w:val="00AF1E6D"/>
    <w:rsid w:val="00AF1F6A"/>
    <w:rsid w:val="00AF1FB9"/>
    <w:rsid w:val="00AF357B"/>
    <w:rsid w:val="00AF3CBA"/>
    <w:rsid w:val="00AF3FE3"/>
    <w:rsid w:val="00AF40C4"/>
    <w:rsid w:val="00AF49C5"/>
    <w:rsid w:val="00AF4AE0"/>
    <w:rsid w:val="00AF588C"/>
    <w:rsid w:val="00AF5B5A"/>
    <w:rsid w:val="00AF5CEC"/>
    <w:rsid w:val="00AF67C5"/>
    <w:rsid w:val="00AF6855"/>
    <w:rsid w:val="00AF6938"/>
    <w:rsid w:val="00AF6F78"/>
    <w:rsid w:val="00AF7039"/>
    <w:rsid w:val="00AF7402"/>
    <w:rsid w:val="00B00819"/>
    <w:rsid w:val="00B028E3"/>
    <w:rsid w:val="00B029A3"/>
    <w:rsid w:val="00B02F93"/>
    <w:rsid w:val="00B03EAC"/>
    <w:rsid w:val="00B03FB2"/>
    <w:rsid w:val="00B040B0"/>
    <w:rsid w:val="00B0571C"/>
    <w:rsid w:val="00B05B93"/>
    <w:rsid w:val="00B0613F"/>
    <w:rsid w:val="00B066C4"/>
    <w:rsid w:val="00B069D3"/>
    <w:rsid w:val="00B06E1A"/>
    <w:rsid w:val="00B07210"/>
    <w:rsid w:val="00B072AB"/>
    <w:rsid w:val="00B07974"/>
    <w:rsid w:val="00B100B3"/>
    <w:rsid w:val="00B10488"/>
    <w:rsid w:val="00B105C7"/>
    <w:rsid w:val="00B107FF"/>
    <w:rsid w:val="00B11999"/>
    <w:rsid w:val="00B11C19"/>
    <w:rsid w:val="00B12458"/>
    <w:rsid w:val="00B131C2"/>
    <w:rsid w:val="00B135B3"/>
    <w:rsid w:val="00B137AD"/>
    <w:rsid w:val="00B13A77"/>
    <w:rsid w:val="00B13AF5"/>
    <w:rsid w:val="00B13D3F"/>
    <w:rsid w:val="00B13DE8"/>
    <w:rsid w:val="00B13E60"/>
    <w:rsid w:val="00B14754"/>
    <w:rsid w:val="00B14C6E"/>
    <w:rsid w:val="00B1509C"/>
    <w:rsid w:val="00B160D6"/>
    <w:rsid w:val="00B16A81"/>
    <w:rsid w:val="00B16AD2"/>
    <w:rsid w:val="00B1708F"/>
    <w:rsid w:val="00B17A44"/>
    <w:rsid w:val="00B20596"/>
    <w:rsid w:val="00B20A79"/>
    <w:rsid w:val="00B20AE5"/>
    <w:rsid w:val="00B2101B"/>
    <w:rsid w:val="00B21703"/>
    <w:rsid w:val="00B217A4"/>
    <w:rsid w:val="00B21B80"/>
    <w:rsid w:val="00B21C6F"/>
    <w:rsid w:val="00B22382"/>
    <w:rsid w:val="00B2293F"/>
    <w:rsid w:val="00B231B1"/>
    <w:rsid w:val="00B23845"/>
    <w:rsid w:val="00B23CA1"/>
    <w:rsid w:val="00B24375"/>
    <w:rsid w:val="00B2519F"/>
    <w:rsid w:val="00B25598"/>
    <w:rsid w:val="00B25B65"/>
    <w:rsid w:val="00B25E60"/>
    <w:rsid w:val="00B25F6D"/>
    <w:rsid w:val="00B26317"/>
    <w:rsid w:val="00B263E9"/>
    <w:rsid w:val="00B266CD"/>
    <w:rsid w:val="00B268F9"/>
    <w:rsid w:val="00B26C55"/>
    <w:rsid w:val="00B26E15"/>
    <w:rsid w:val="00B271B7"/>
    <w:rsid w:val="00B27282"/>
    <w:rsid w:val="00B27A90"/>
    <w:rsid w:val="00B27B64"/>
    <w:rsid w:val="00B30017"/>
    <w:rsid w:val="00B304EC"/>
    <w:rsid w:val="00B30BEF"/>
    <w:rsid w:val="00B30BF2"/>
    <w:rsid w:val="00B30EDC"/>
    <w:rsid w:val="00B31215"/>
    <w:rsid w:val="00B31DC2"/>
    <w:rsid w:val="00B329DD"/>
    <w:rsid w:val="00B3302E"/>
    <w:rsid w:val="00B335E3"/>
    <w:rsid w:val="00B33678"/>
    <w:rsid w:val="00B338A2"/>
    <w:rsid w:val="00B34A1F"/>
    <w:rsid w:val="00B35023"/>
    <w:rsid w:val="00B35117"/>
    <w:rsid w:val="00B35130"/>
    <w:rsid w:val="00B3527D"/>
    <w:rsid w:val="00B352B8"/>
    <w:rsid w:val="00B354B5"/>
    <w:rsid w:val="00B3561A"/>
    <w:rsid w:val="00B358EB"/>
    <w:rsid w:val="00B36231"/>
    <w:rsid w:val="00B36D67"/>
    <w:rsid w:val="00B37280"/>
    <w:rsid w:val="00B37691"/>
    <w:rsid w:val="00B3798B"/>
    <w:rsid w:val="00B37A77"/>
    <w:rsid w:val="00B37AE6"/>
    <w:rsid w:val="00B40E5F"/>
    <w:rsid w:val="00B40E9A"/>
    <w:rsid w:val="00B4106F"/>
    <w:rsid w:val="00B411E6"/>
    <w:rsid w:val="00B41349"/>
    <w:rsid w:val="00B416A7"/>
    <w:rsid w:val="00B4251D"/>
    <w:rsid w:val="00B4294A"/>
    <w:rsid w:val="00B433EF"/>
    <w:rsid w:val="00B439DB"/>
    <w:rsid w:val="00B43ADD"/>
    <w:rsid w:val="00B443A7"/>
    <w:rsid w:val="00B44695"/>
    <w:rsid w:val="00B4478B"/>
    <w:rsid w:val="00B44DEE"/>
    <w:rsid w:val="00B45396"/>
    <w:rsid w:val="00B455E1"/>
    <w:rsid w:val="00B45740"/>
    <w:rsid w:val="00B4588F"/>
    <w:rsid w:val="00B462F0"/>
    <w:rsid w:val="00B463FE"/>
    <w:rsid w:val="00B46938"/>
    <w:rsid w:val="00B46C20"/>
    <w:rsid w:val="00B46CA3"/>
    <w:rsid w:val="00B50624"/>
    <w:rsid w:val="00B51707"/>
    <w:rsid w:val="00B527CE"/>
    <w:rsid w:val="00B53022"/>
    <w:rsid w:val="00B5340B"/>
    <w:rsid w:val="00B5359B"/>
    <w:rsid w:val="00B53D46"/>
    <w:rsid w:val="00B543F5"/>
    <w:rsid w:val="00B54CD7"/>
    <w:rsid w:val="00B55A5D"/>
    <w:rsid w:val="00B56211"/>
    <w:rsid w:val="00B564DC"/>
    <w:rsid w:val="00B5666F"/>
    <w:rsid w:val="00B56A38"/>
    <w:rsid w:val="00B57215"/>
    <w:rsid w:val="00B57B4D"/>
    <w:rsid w:val="00B57F78"/>
    <w:rsid w:val="00B605C5"/>
    <w:rsid w:val="00B60A5E"/>
    <w:rsid w:val="00B60DCB"/>
    <w:rsid w:val="00B612FC"/>
    <w:rsid w:val="00B6211B"/>
    <w:rsid w:val="00B63153"/>
    <w:rsid w:val="00B631F4"/>
    <w:rsid w:val="00B6347B"/>
    <w:rsid w:val="00B63580"/>
    <w:rsid w:val="00B6366D"/>
    <w:rsid w:val="00B639BD"/>
    <w:rsid w:val="00B63FA7"/>
    <w:rsid w:val="00B6418F"/>
    <w:rsid w:val="00B64191"/>
    <w:rsid w:val="00B64441"/>
    <w:rsid w:val="00B64706"/>
    <w:rsid w:val="00B64A12"/>
    <w:rsid w:val="00B64ED9"/>
    <w:rsid w:val="00B64F22"/>
    <w:rsid w:val="00B65529"/>
    <w:rsid w:val="00B66647"/>
    <w:rsid w:val="00B66823"/>
    <w:rsid w:val="00B66944"/>
    <w:rsid w:val="00B67026"/>
    <w:rsid w:val="00B6743F"/>
    <w:rsid w:val="00B675FF"/>
    <w:rsid w:val="00B6770A"/>
    <w:rsid w:val="00B67CD8"/>
    <w:rsid w:val="00B67EBB"/>
    <w:rsid w:val="00B67EFB"/>
    <w:rsid w:val="00B709E8"/>
    <w:rsid w:val="00B711FC"/>
    <w:rsid w:val="00B71355"/>
    <w:rsid w:val="00B7284D"/>
    <w:rsid w:val="00B72B92"/>
    <w:rsid w:val="00B72FEF"/>
    <w:rsid w:val="00B73DF2"/>
    <w:rsid w:val="00B73F0B"/>
    <w:rsid w:val="00B74254"/>
    <w:rsid w:val="00B74B9A"/>
    <w:rsid w:val="00B75690"/>
    <w:rsid w:val="00B75710"/>
    <w:rsid w:val="00B7628C"/>
    <w:rsid w:val="00B76689"/>
    <w:rsid w:val="00B76718"/>
    <w:rsid w:val="00B77404"/>
    <w:rsid w:val="00B774D0"/>
    <w:rsid w:val="00B77DEF"/>
    <w:rsid w:val="00B77FDF"/>
    <w:rsid w:val="00B8009F"/>
    <w:rsid w:val="00B80AA0"/>
    <w:rsid w:val="00B82070"/>
    <w:rsid w:val="00B821DC"/>
    <w:rsid w:val="00B824AA"/>
    <w:rsid w:val="00B830C0"/>
    <w:rsid w:val="00B83628"/>
    <w:rsid w:val="00B83C7B"/>
    <w:rsid w:val="00B8411C"/>
    <w:rsid w:val="00B8451D"/>
    <w:rsid w:val="00B84663"/>
    <w:rsid w:val="00B846AD"/>
    <w:rsid w:val="00B84995"/>
    <w:rsid w:val="00B84BC5"/>
    <w:rsid w:val="00B84EF8"/>
    <w:rsid w:val="00B853AE"/>
    <w:rsid w:val="00B854FF"/>
    <w:rsid w:val="00B86159"/>
    <w:rsid w:val="00B861EF"/>
    <w:rsid w:val="00B86436"/>
    <w:rsid w:val="00B86F02"/>
    <w:rsid w:val="00B87567"/>
    <w:rsid w:val="00B90087"/>
    <w:rsid w:val="00B90114"/>
    <w:rsid w:val="00B9027A"/>
    <w:rsid w:val="00B91A14"/>
    <w:rsid w:val="00B92534"/>
    <w:rsid w:val="00B927FB"/>
    <w:rsid w:val="00B92900"/>
    <w:rsid w:val="00B929BD"/>
    <w:rsid w:val="00B92ACC"/>
    <w:rsid w:val="00B934E6"/>
    <w:rsid w:val="00B93793"/>
    <w:rsid w:val="00B93AE1"/>
    <w:rsid w:val="00B93E5B"/>
    <w:rsid w:val="00B948E0"/>
    <w:rsid w:val="00B951B7"/>
    <w:rsid w:val="00B969A6"/>
    <w:rsid w:val="00B96F07"/>
    <w:rsid w:val="00B96F80"/>
    <w:rsid w:val="00B9755C"/>
    <w:rsid w:val="00B976B6"/>
    <w:rsid w:val="00B97916"/>
    <w:rsid w:val="00B97DCD"/>
    <w:rsid w:val="00BA0481"/>
    <w:rsid w:val="00BA0E6D"/>
    <w:rsid w:val="00BA0E9E"/>
    <w:rsid w:val="00BA13BC"/>
    <w:rsid w:val="00BA1930"/>
    <w:rsid w:val="00BA19E1"/>
    <w:rsid w:val="00BA1E9F"/>
    <w:rsid w:val="00BA2255"/>
    <w:rsid w:val="00BA26D7"/>
    <w:rsid w:val="00BA284D"/>
    <w:rsid w:val="00BA2D2D"/>
    <w:rsid w:val="00BA2EC1"/>
    <w:rsid w:val="00BA3750"/>
    <w:rsid w:val="00BA395F"/>
    <w:rsid w:val="00BA3A05"/>
    <w:rsid w:val="00BA3CCE"/>
    <w:rsid w:val="00BA4450"/>
    <w:rsid w:val="00BA4941"/>
    <w:rsid w:val="00BA495A"/>
    <w:rsid w:val="00BA5B71"/>
    <w:rsid w:val="00BA6D66"/>
    <w:rsid w:val="00BA7F1C"/>
    <w:rsid w:val="00BB0E6A"/>
    <w:rsid w:val="00BB0E88"/>
    <w:rsid w:val="00BB1761"/>
    <w:rsid w:val="00BB1998"/>
    <w:rsid w:val="00BB1F66"/>
    <w:rsid w:val="00BB32FF"/>
    <w:rsid w:val="00BB33FF"/>
    <w:rsid w:val="00BB4588"/>
    <w:rsid w:val="00BB474B"/>
    <w:rsid w:val="00BB49D0"/>
    <w:rsid w:val="00BB4A2B"/>
    <w:rsid w:val="00BB4B51"/>
    <w:rsid w:val="00BB4BE7"/>
    <w:rsid w:val="00BB5021"/>
    <w:rsid w:val="00BB5297"/>
    <w:rsid w:val="00BB5929"/>
    <w:rsid w:val="00BB5E96"/>
    <w:rsid w:val="00BB670D"/>
    <w:rsid w:val="00BB6AA3"/>
    <w:rsid w:val="00BB6B39"/>
    <w:rsid w:val="00BB6EF9"/>
    <w:rsid w:val="00BB6F0C"/>
    <w:rsid w:val="00BB78B3"/>
    <w:rsid w:val="00BC01E2"/>
    <w:rsid w:val="00BC0427"/>
    <w:rsid w:val="00BC12FC"/>
    <w:rsid w:val="00BC15D7"/>
    <w:rsid w:val="00BC1A70"/>
    <w:rsid w:val="00BC1B14"/>
    <w:rsid w:val="00BC20AC"/>
    <w:rsid w:val="00BC21ED"/>
    <w:rsid w:val="00BC2498"/>
    <w:rsid w:val="00BC2534"/>
    <w:rsid w:val="00BC27E1"/>
    <w:rsid w:val="00BC2DE3"/>
    <w:rsid w:val="00BC323E"/>
    <w:rsid w:val="00BC3A0C"/>
    <w:rsid w:val="00BC3D78"/>
    <w:rsid w:val="00BC4BD7"/>
    <w:rsid w:val="00BC4EB8"/>
    <w:rsid w:val="00BC5997"/>
    <w:rsid w:val="00BC59F9"/>
    <w:rsid w:val="00BC5AF0"/>
    <w:rsid w:val="00BC5E04"/>
    <w:rsid w:val="00BC60E8"/>
    <w:rsid w:val="00BC6320"/>
    <w:rsid w:val="00BC68AB"/>
    <w:rsid w:val="00BC7264"/>
    <w:rsid w:val="00BC791C"/>
    <w:rsid w:val="00BC7CA1"/>
    <w:rsid w:val="00BC7D35"/>
    <w:rsid w:val="00BD0C2F"/>
    <w:rsid w:val="00BD0EE0"/>
    <w:rsid w:val="00BD107D"/>
    <w:rsid w:val="00BD1C07"/>
    <w:rsid w:val="00BD2A46"/>
    <w:rsid w:val="00BD2E03"/>
    <w:rsid w:val="00BD3D49"/>
    <w:rsid w:val="00BD46AD"/>
    <w:rsid w:val="00BD4BAC"/>
    <w:rsid w:val="00BD4DD2"/>
    <w:rsid w:val="00BD4E9C"/>
    <w:rsid w:val="00BD4F5D"/>
    <w:rsid w:val="00BD5300"/>
    <w:rsid w:val="00BD5C5A"/>
    <w:rsid w:val="00BD5C72"/>
    <w:rsid w:val="00BD66DC"/>
    <w:rsid w:val="00BD7D3B"/>
    <w:rsid w:val="00BE0277"/>
    <w:rsid w:val="00BE0863"/>
    <w:rsid w:val="00BE0D34"/>
    <w:rsid w:val="00BE0D51"/>
    <w:rsid w:val="00BE0E4C"/>
    <w:rsid w:val="00BE0EB0"/>
    <w:rsid w:val="00BE102C"/>
    <w:rsid w:val="00BE16A1"/>
    <w:rsid w:val="00BE2E3B"/>
    <w:rsid w:val="00BE30D5"/>
    <w:rsid w:val="00BE346D"/>
    <w:rsid w:val="00BE3C61"/>
    <w:rsid w:val="00BE4554"/>
    <w:rsid w:val="00BE5DA3"/>
    <w:rsid w:val="00BE5FF0"/>
    <w:rsid w:val="00BE62C0"/>
    <w:rsid w:val="00BE6404"/>
    <w:rsid w:val="00BE69FB"/>
    <w:rsid w:val="00BE6BE5"/>
    <w:rsid w:val="00BE716E"/>
    <w:rsid w:val="00BE7564"/>
    <w:rsid w:val="00BF0995"/>
    <w:rsid w:val="00BF0EA4"/>
    <w:rsid w:val="00BF100E"/>
    <w:rsid w:val="00BF144F"/>
    <w:rsid w:val="00BF1DB9"/>
    <w:rsid w:val="00BF27D9"/>
    <w:rsid w:val="00BF3AFB"/>
    <w:rsid w:val="00BF3B34"/>
    <w:rsid w:val="00BF4309"/>
    <w:rsid w:val="00BF443D"/>
    <w:rsid w:val="00BF4565"/>
    <w:rsid w:val="00BF4BA7"/>
    <w:rsid w:val="00BF558A"/>
    <w:rsid w:val="00BF5E63"/>
    <w:rsid w:val="00BF5F4F"/>
    <w:rsid w:val="00BF601C"/>
    <w:rsid w:val="00BF6944"/>
    <w:rsid w:val="00BF6A08"/>
    <w:rsid w:val="00BF6C6B"/>
    <w:rsid w:val="00BF7092"/>
    <w:rsid w:val="00BF790F"/>
    <w:rsid w:val="00BF7A1E"/>
    <w:rsid w:val="00BF7AD8"/>
    <w:rsid w:val="00C00467"/>
    <w:rsid w:val="00C00EDC"/>
    <w:rsid w:val="00C01398"/>
    <w:rsid w:val="00C014C0"/>
    <w:rsid w:val="00C01F20"/>
    <w:rsid w:val="00C01FF8"/>
    <w:rsid w:val="00C036FA"/>
    <w:rsid w:val="00C0390A"/>
    <w:rsid w:val="00C0407E"/>
    <w:rsid w:val="00C042CF"/>
    <w:rsid w:val="00C0487F"/>
    <w:rsid w:val="00C052A0"/>
    <w:rsid w:val="00C05C19"/>
    <w:rsid w:val="00C0657B"/>
    <w:rsid w:val="00C06736"/>
    <w:rsid w:val="00C069A5"/>
    <w:rsid w:val="00C06D85"/>
    <w:rsid w:val="00C06E5C"/>
    <w:rsid w:val="00C074AE"/>
    <w:rsid w:val="00C07695"/>
    <w:rsid w:val="00C07843"/>
    <w:rsid w:val="00C078B3"/>
    <w:rsid w:val="00C079A5"/>
    <w:rsid w:val="00C07E0B"/>
    <w:rsid w:val="00C07E81"/>
    <w:rsid w:val="00C1047A"/>
    <w:rsid w:val="00C10C3D"/>
    <w:rsid w:val="00C10CB6"/>
    <w:rsid w:val="00C10EE4"/>
    <w:rsid w:val="00C11169"/>
    <w:rsid w:val="00C11D9F"/>
    <w:rsid w:val="00C11F0F"/>
    <w:rsid w:val="00C12049"/>
    <w:rsid w:val="00C121A0"/>
    <w:rsid w:val="00C1258F"/>
    <w:rsid w:val="00C1289E"/>
    <w:rsid w:val="00C12A7A"/>
    <w:rsid w:val="00C12C0D"/>
    <w:rsid w:val="00C13851"/>
    <w:rsid w:val="00C13D6D"/>
    <w:rsid w:val="00C1450F"/>
    <w:rsid w:val="00C1490B"/>
    <w:rsid w:val="00C16077"/>
    <w:rsid w:val="00C16141"/>
    <w:rsid w:val="00C163C7"/>
    <w:rsid w:val="00C171F1"/>
    <w:rsid w:val="00C17330"/>
    <w:rsid w:val="00C17DB5"/>
    <w:rsid w:val="00C17E1D"/>
    <w:rsid w:val="00C2062A"/>
    <w:rsid w:val="00C20AE2"/>
    <w:rsid w:val="00C20B36"/>
    <w:rsid w:val="00C20EA1"/>
    <w:rsid w:val="00C21C9A"/>
    <w:rsid w:val="00C21DA7"/>
    <w:rsid w:val="00C22928"/>
    <w:rsid w:val="00C23095"/>
    <w:rsid w:val="00C234BF"/>
    <w:rsid w:val="00C23B3D"/>
    <w:rsid w:val="00C23CED"/>
    <w:rsid w:val="00C24338"/>
    <w:rsid w:val="00C2455F"/>
    <w:rsid w:val="00C24571"/>
    <w:rsid w:val="00C2459F"/>
    <w:rsid w:val="00C245E5"/>
    <w:rsid w:val="00C254D3"/>
    <w:rsid w:val="00C25501"/>
    <w:rsid w:val="00C256D6"/>
    <w:rsid w:val="00C257EC"/>
    <w:rsid w:val="00C25D82"/>
    <w:rsid w:val="00C2682A"/>
    <w:rsid w:val="00C2722A"/>
    <w:rsid w:val="00C272AA"/>
    <w:rsid w:val="00C272E9"/>
    <w:rsid w:val="00C273C1"/>
    <w:rsid w:val="00C276E1"/>
    <w:rsid w:val="00C30224"/>
    <w:rsid w:val="00C30225"/>
    <w:rsid w:val="00C302A1"/>
    <w:rsid w:val="00C30E4C"/>
    <w:rsid w:val="00C31023"/>
    <w:rsid w:val="00C31199"/>
    <w:rsid w:val="00C31AA8"/>
    <w:rsid w:val="00C31BB2"/>
    <w:rsid w:val="00C31D9F"/>
    <w:rsid w:val="00C321AC"/>
    <w:rsid w:val="00C32B8E"/>
    <w:rsid w:val="00C341C7"/>
    <w:rsid w:val="00C3429F"/>
    <w:rsid w:val="00C34377"/>
    <w:rsid w:val="00C343A4"/>
    <w:rsid w:val="00C3440B"/>
    <w:rsid w:val="00C34654"/>
    <w:rsid w:val="00C34D47"/>
    <w:rsid w:val="00C34F04"/>
    <w:rsid w:val="00C350A2"/>
    <w:rsid w:val="00C351CB"/>
    <w:rsid w:val="00C353F2"/>
    <w:rsid w:val="00C355AF"/>
    <w:rsid w:val="00C357D6"/>
    <w:rsid w:val="00C364C3"/>
    <w:rsid w:val="00C36845"/>
    <w:rsid w:val="00C36E20"/>
    <w:rsid w:val="00C372B5"/>
    <w:rsid w:val="00C37745"/>
    <w:rsid w:val="00C37917"/>
    <w:rsid w:val="00C406A3"/>
    <w:rsid w:val="00C408E8"/>
    <w:rsid w:val="00C40BD1"/>
    <w:rsid w:val="00C412F4"/>
    <w:rsid w:val="00C41645"/>
    <w:rsid w:val="00C41C98"/>
    <w:rsid w:val="00C422F0"/>
    <w:rsid w:val="00C4273D"/>
    <w:rsid w:val="00C42937"/>
    <w:rsid w:val="00C4364F"/>
    <w:rsid w:val="00C4380B"/>
    <w:rsid w:val="00C43E27"/>
    <w:rsid w:val="00C43E30"/>
    <w:rsid w:val="00C451CE"/>
    <w:rsid w:val="00C45223"/>
    <w:rsid w:val="00C452D2"/>
    <w:rsid w:val="00C45571"/>
    <w:rsid w:val="00C4557F"/>
    <w:rsid w:val="00C45A74"/>
    <w:rsid w:val="00C4683C"/>
    <w:rsid w:val="00C46AC4"/>
    <w:rsid w:val="00C46B0C"/>
    <w:rsid w:val="00C47A98"/>
    <w:rsid w:val="00C47C19"/>
    <w:rsid w:val="00C47F13"/>
    <w:rsid w:val="00C50982"/>
    <w:rsid w:val="00C50C80"/>
    <w:rsid w:val="00C51ECF"/>
    <w:rsid w:val="00C523D8"/>
    <w:rsid w:val="00C52778"/>
    <w:rsid w:val="00C52B4C"/>
    <w:rsid w:val="00C52CEA"/>
    <w:rsid w:val="00C53200"/>
    <w:rsid w:val="00C5325C"/>
    <w:rsid w:val="00C534BC"/>
    <w:rsid w:val="00C5405D"/>
    <w:rsid w:val="00C5418D"/>
    <w:rsid w:val="00C54772"/>
    <w:rsid w:val="00C54889"/>
    <w:rsid w:val="00C55925"/>
    <w:rsid w:val="00C56540"/>
    <w:rsid w:val="00C567E5"/>
    <w:rsid w:val="00C57072"/>
    <w:rsid w:val="00C57ADD"/>
    <w:rsid w:val="00C605C7"/>
    <w:rsid w:val="00C611E3"/>
    <w:rsid w:val="00C6170B"/>
    <w:rsid w:val="00C61A5E"/>
    <w:rsid w:val="00C61B7C"/>
    <w:rsid w:val="00C61D54"/>
    <w:rsid w:val="00C61EE1"/>
    <w:rsid w:val="00C629A8"/>
    <w:rsid w:val="00C62A40"/>
    <w:rsid w:val="00C62BDE"/>
    <w:rsid w:val="00C638DA"/>
    <w:rsid w:val="00C63AA2"/>
    <w:rsid w:val="00C64220"/>
    <w:rsid w:val="00C64F0E"/>
    <w:rsid w:val="00C6537C"/>
    <w:rsid w:val="00C65DF3"/>
    <w:rsid w:val="00C66C5A"/>
    <w:rsid w:val="00C66F66"/>
    <w:rsid w:val="00C66F93"/>
    <w:rsid w:val="00C678EC"/>
    <w:rsid w:val="00C701DF"/>
    <w:rsid w:val="00C7024E"/>
    <w:rsid w:val="00C70952"/>
    <w:rsid w:val="00C70AB1"/>
    <w:rsid w:val="00C726C6"/>
    <w:rsid w:val="00C72865"/>
    <w:rsid w:val="00C72E06"/>
    <w:rsid w:val="00C7561B"/>
    <w:rsid w:val="00C75CD9"/>
    <w:rsid w:val="00C75CEF"/>
    <w:rsid w:val="00C75DEF"/>
    <w:rsid w:val="00C76907"/>
    <w:rsid w:val="00C772D0"/>
    <w:rsid w:val="00C774F9"/>
    <w:rsid w:val="00C775A9"/>
    <w:rsid w:val="00C779F3"/>
    <w:rsid w:val="00C800E6"/>
    <w:rsid w:val="00C80418"/>
    <w:rsid w:val="00C814B7"/>
    <w:rsid w:val="00C815E8"/>
    <w:rsid w:val="00C81F19"/>
    <w:rsid w:val="00C820B5"/>
    <w:rsid w:val="00C822E7"/>
    <w:rsid w:val="00C823E2"/>
    <w:rsid w:val="00C829FB"/>
    <w:rsid w:val="00C82ED4"/>
    <w:rsid w:val="00C837BB"/>
    <w:rsid w:val="00C83B91"/>
    <w:rsid w:val="00C83C95"/>
    <w:rsid w:val="00C840E8"/>
    <w:rsid w:val="00C846E6"/>
    <w:rsid w:val="00C8480A"/>
    <w:rsid w:val="00C84A1A"/>
    <w:rsid w:val="00C85293"/>
    <w:rsid w:val="00C85447"/>
    <w:rsid w:val="00C85D09"/>
    <w:rsid w:val="00C873C3"/>
    <w:rsid w:val="00C87568"/>
    <w:rsid w:val="00C87F31"/>
    <w:rsid w:val="00C90234"/>
    <w:rsid w:val="00C9076A"/>
    <w:rsid w:val="00C90887"/>
    <w:rsid w:val="00C915B2"/>
    <w:rsid w:val="00C91D60"/>
    <w:rsid w:val="00C92E35"/>
    <w:rsid w:val="00C937A9"/>
    <w:rsid w:val="00C94083"/>
    <w:rsid w:val="00C9410C"/>
    <w:rsid w:val="00C942EF"/>
    <w:rsid w:val="00C945AA"/>
    <w:rsid w:val="00C94677"/>
    <w:rsid w:val="00C955D2"/>
    <w:rsid w:val="00C9589C"/>
    <w:rsid w:val="00C95B12"/>
    <w:rsid w:val="00C9609D"/>
    <w:rsid w:val="00C975AB"/>
    <w:rsid w:val="00C97A95"/>
    <w:rsid w:val="00CA06D4"/>
    <w:rsid w:val="00CA1D9E"/>
    <w:rsid w:val="00CA229B"/>
    <w:rsid w:val="00CA22BB"/>
    <w:rsid w:val="00CA2933"/>
    <w:rsid w:val="00CA347C"/>
    <w:rsid w:val="00CA35B9"/>
    <w:rsid w:val="00CA3637"/>
    <w:rsid w:val="00CA366A"/>
    <w:rsid w:val="00CA36A7"/>
    <w:rsid w:val="00CA386D"/>
    <w:rsid w:val="00CA39D0"/>
    <w:rsid w:val="00CA3F06"/>
    <w:rsid w:val="00CA3F57"/>
    <w:rsid w:val="00CA3FFF"/>
    <w:rsid w:val="00CA441E"/>
    <w:rsid w:val="00CA464C"/>
    <w:rsid w:val="00CA4ED4"/>
    <w:rsid w:val="00CA5002"/>
    <w:rsid w:val="00CA5255"/>
    <w:rsid w:val="00CA5277"/>
    <w:rsid w:val="00CA6689"/>
    <w:rsid w:val="00CA6DCA"/>
    <w:rsid w:val="00CA700F"/>
    <w:rsid w:val="00CA784E"/>
    <w:rsid w:val="00CA7A9D"/>
    <w:rsid w:val="00CB0771"/>
    <w:rsid w:val="00CB0BC1"/>
    <w:rsid w:val="00CB0C23"/>
    <w:rsid w:val="00CB1034"/>
    <w:rsid w:val="00CB189D"/>
    <w:rsid w:val="00CB1C26"/>
    <w:rsid w:val="00CB36AB"/>
    <w:rsid w:val="00CB38CE"/>
    <w:rsid w:val="00CB39E8"/>
    <w:rsid w:val="00CB4539"/>
    <w:rsid w:val="00CB48DE"/>
    <w:rsid w:val="00CB53E5"/>
    <w:rsid w:val="00CB551A"/>
    <w:rsid w:val="00CB6216"/>
    <w:rsid w:val="00CB62E6"/>
    <w:rsid w:val="00CB65F3"/>
    <w:rsid w:val="00CB688D"/>
    <w:rsid w:val="00CB7928"/>
    <w:rsid w:val="00CC048F"/>
    <w:rsid w:val="00CC1078"/>
    <w:rsid w:val="00CC10F9"/>
    <w:rsid w:val="00CC1148"/>
    <w:rsid w:val="00CC126D"/>
    <w:rsid w:val="00CC14D8"/>
    <w:rsid w:val="00CC166D"/>
    <w:rsid w:val="00CC1B80"/>
    <w:rsid w:val="00CC1C7E"/>
    <w:rsid w:val="00CC23F3"/>
    <w:rsid w:val="00CC2551"/>
    <w:rsid w:val="00CC2908"/>
    <w:rsid w:val="00CC2E61"/>
    <w:rsid w:val="00CC2EE7"/>
    <w:rsid w:val="00CC2F76"/>
    <w:rsid w:val="00CC3417"/>
    <w:rsid w:val="00CC356A"/>
    <w:rsid w:val="00CC4AA4"/>
    <w:rsid w:val="00CC4AFC"/>
    <w:rsid w:val="00CC4D58"/>
    <w:rsid w:val="00CC5230"/>
    <w:rsid w:val="00CC5478"/>
    <w:rsid w:val="00CC5501"/>
    <w:rsid w:val="00CC5868"/>
    <w:rsid w:val="00CC5EEA"/>
    <w:rsid w:val="00CC6292"/>
    <w:rsid w:val="00CC6E9E"/>
    <w:rsid w:val="00CC713D"/>
    <w:rsid w:val="00CC7681"/>
    <w:rsid w:val="00CD0DBD"/>
    <w:rsid w:val="00CD0EA3"/>
    <w:rsid w:val="00CD2981"/>
    <w:rsid w:val="00CD3680"/>
    <w:rsid w:val="00CD55AD"/>
    <w:rsid w:val="00CD5ABE"/>
    <w:rsid w:val="00CD5D62"/>
    <w:rsid w:val="00CD5F62"/>
    <w:rsid w:val="00CD6703"/>
    <w:rsid w:val="00CD74F5"/>
    <w:rsid w:val="00CD784D"/>
    <w:rsid w:val="00CD78FF"/>
    <w:rsid w:val="00CD7A89"/>
    <w:rsid w:val="00CE04DB"/>
    <w:rsid w:val="00CE04EF"/>
    <w:rsid w:val="00CE0E38"/>
    <w:rsid w:val="00CE0E99"/>
    <w:rsid w:val="00CE11C1"/>
    <w:rsid w:val="00CE154B"/>
    <w:rsid w:val="00CE29DF"/>
    <w:rsid w:val="00CE35D9"/>
    <w:rsid w:val="00CE3A6F"/>
    <w:rsid w:val="00CE3AA6"/>
    <w:rsid w:val="00CE44DC"/>
    <w:rsid w:val="00CE4554"/>
    <w:rsid w:val="00CE4899"/>
    <w:rsid w:val="00CE4F6C"/>
    <w:rsid w:val="00CE5195"/>
    <w:rsid w:val="00CE5236"/>
    <w:rsid w:val="00CE59D7"/>
    <w:rsid w:val="00CE59DE"/>
    <w:rsid w:val="00CE6C92"/>
    <w:rsid w:val="00CE7D2C"/>
    <w:rsid w:val="00CE7E78"/>
    <w:rsid w:val="00CF046E"/>
    <w:rsid w:val="00CF0548"/>
    <w:rsid w:val="00CF0736"/>
    <w:rsid w:val="00CF0EB4"/>
    <w:rsid w:val="00CF0FFC"/>
    <w:rsid w:val="00CF15B9"/>
    <w:rsid w:val="00CF1AE8"/>
    <w:rsid w:val="00CF2CD7"/>
    <w:rsid w:val="00CF303D"/>
    <w:rsid w:val="00CF3CA3"/>
    <w:rsid w:val="00CF3ED2"/>
    <w:rsid w:val="00CF463E"/>
    <w:rsid w:val="00CF48E8"/>
    <w:rsid w:val="00CF4B30"/>
    <w:rsid w:val="00CF5343"/>
    <w:rsid w:val="00CF54D3"/>
    <w:rsid w:val="00CF54D7"/>
    <w:rsid w:val="00CF5F4D"/>
    <w:rsid w:val="00CF638B"/>
    <w:rsid w:val="00CF6807"/>
    <w:rsid w:val="00D000C7"/>
    <w:rsid w:val="00D00E02"/>
    <w:rsid w:val="00D01162"/>
    <w:rsid w:val="00D0121A"/>
    <w:rsid w:val="00D012EF"/>
    <w:rsid w:val="00D0139F"/>
    <w:rsid w:val="00D01DC5"/>
    <w:rsid w:val="00D01E06"/>
    <w:rsid w:val="00D02D92"/>
    <w:rsid w:val="00D03023"/>
    <w:rsid w:val="00D036F7"/>
    <w:rsid w:val="00D03F1A"/>
    <w:rsid w:val="00D045B7"/>
    <w:rsid w:val="00D04701"/>
    <w:rsid w:val="00D04F15"/>
    <w:rsid w:val="00D0599D"/>
    <w:rsid w:val="00D06110"/>
    <w:rsid w:val="00D06B20"/>
    <w:rsid w:val="00D06C61"/>
    <w:rsid w:val="00D06D0E"/>
    <w:rsid w:val="00D06F2E"/>
    <w:rsid w:val="00D07552"/>
    <w:rsid w:val="00D07927"/>
    <w:rsid w:val="00D10356"/>
    <w:rsid w:val="00D10C02"/>
    <w:rsid w:val="00D10C3D"/>
    <w:rsid w:val="00D119A8"/>
    <w:rsid w:val="00D11B5D"/>
    <w:rsid w:val="00D12588"/>
    <w:rsid w:val="00D13066"/>
    <w:rsid w:val="00D1354E"/>
    <w:rsid w:val="00D13557"/>
    <w:rsid w:val="00D138B0"/>
    <w:rsid w:val="00D13CFB"/>
    <w:rsid w:val="00D13FC2"/>
    <w:rsid w:val="00D1448E"/>
    <w:rsid w:val="00D14C60"/>
    <w:rsid w:val="00D151EF"/>
    <w:rsid w:val="00D15678"/>
    <w:rsid w:val="00D161FB"/>
    <w:rsid w:val="00D164E4"/>
    <w:rsid w:val="00D16844"/>
    <w:rsid w:val="00D17071"/>
    <w:rsid w:val="00D170DC"/>
    <w:rsid w:val="00D17B21"/>
    <w:rsid w:val="00D20219"/>
    <w:rsid w:val="00D20888"/>
    <w:rsid w:val="00D20CE1"/>
    <w:rsid w:val="00D20E5A"/>
    <w:rsid w:val="00D20F30"/>
    <w:rsid w:val="00D21105"/>
    <w:rsid w:val="00D213AF"/>
    <w:rsid w:val="00D21500"/>
    <w:rsid w:val="00D2170D"/>
    <w:rsid w:val="00D21937"/>
    <w:rsid w:val="00D23321"/>
    <w:rsid w:val="00D23722"/>
    <w:rsid w:val="00D23E8D"/>
    <w:rsid w:val="00D23EBE"/>
    <w:rsid w:val="00D23F9E"/>
    <w:rsid w:val="00D24E7E"/>
    <w:rsid w:val="00D25664"/>
    <w:rsid w:val="00D256C5"/>
    <w:rsid w:val="00D25D70"/>
    <w:rsid w:val="00D26547"/>
    <w:rsid w:val="00D26824"/>
    <w:rsid w:val="00D27E75"/>
    <w:rsid w:val="00D31018"/>
    <w:rsid w:val="00D31A67"/>
    <w:rsid w:val="00D31E43"/>
    <w:rsid w:val="00D329AC"/>
    <w:rsid w:val="00D334CF"/>
    <w:rsid w:val="00D33976"/>
    <w:rsid w:val="00D33BD7"/>
    <w:rsid w:val="00D33F8A"/>
    <w:rsid w:val="00D33FAF"/>
    <w:rsid w:val="00D3440C"/>
    <w:rsid w:val="00D34429"/>
    <w:rsid w:val="00D34517"/>
    <w:rsid w:val="00D34F4A"/>
    <w:rsid w:val="00D35262"/>
    <w:rsid w:val="00D35A14"/>
    <w:rsid w:val="00D36133"/>
    <w:rsid w:val="00D3626A"/>
    <w:rsid w:val="00D365C6"/>
    <w:rsid w:val="00D36774"/>
    <w:rsid w:val="00D372E8"/>
    <w:rsid w:val="00D37C7A"/>
    <w:rsid w:val="00D37E44"/>
    <w:rsid w:val="00D4062D"/>
    <w:rsid w:val="00D40B32"/>
    <w:rsid w:val="00D40E36"/>
    <w:rsid w:val="00D413F1"/>
    <w:rsid w:val="00D4162A"/>
    <w:rsid w:val="00D42392"/>
    <w:rsid w:val="00D42416"/>
    <w:rsid w:val="00D4271D"/>
    <w:rsid w:val="00D4272D"/>
    <w:rsid w:val="00D43165"/>
    <w:rsid w:val="00D46F49"/>
    <w:rsid w:val="00D46FC1"/>
    <w:rsid w:val="00D47775"/>
    <w:rsid w:val="00D5011D"/>
    <w:rsid w:val="00D50775"/>
    <w:rsid w:val="00D50B3A"/>
    <w:rsid w:val="00D50E8C"/>
    <w:rsid w:val="00D51A4E"/>
    <w:rsid w:val="00D51DD2"/>
    <w:rsid w:val="00D51E8E"/>
    <w:rsid w:val="00D52171"/>
    <w:rsid w:val="00D5262A"/>
    <w:rsid w:val="00D53732"/>
    <w:rsid w:val="00D53A32"/>
    <w:rsid w:val="00D53E01"/>
    <w:rsid w:val="00D54612"/>
    <w:rsid w:val="00D54A13"/>
    <w:rsid w:val="00D55C8D"/>
    <w:rsid w:val="00D562CD"/>
    <w:rsid w:val="00D56CC9"/>
    <w:rsid w:val="00D578B1"/>
    <w:rsid w:val="00D60774"/>
    <w:rsid w:val="00D60911"/>
    <w:rsid w:val="00D60CC9"/>
    <w:rsid w:val="00D60EF1"/>
    <w:rsid w:val="00D61162"/>
    <w:rsid w:val="00D6133F"/>
    <w:rsid w:val="00D61F83"/>
    <w:rsid w:val="00D62492"/>
    <w:rsid w:val="00D62D25"/>
    <w:rsid w:val="00D63252"/>
    <w:rsid w:val="00D63864"/>
    <w:rsid w:val="00D641F2"/>
    <w:rsid w:val="00D6449C"/>
    <w:rsid w:val="00D64A58"/>
    <w:rsid w:val="00D65E1C"/>
    <w:rsid w:val="00D65EDB"/>
    <w:rsid w:val="00D668E1"/>
    <w:rsid w:val="00D66BA5"/>
    <w:rsid w:val="00D66F1B"/>
    <w:rsid w:val="00D6718A"/>
    <w:rsid w:val="00D6729A"/>
    <w:rsid w:val="00D67D2B"/>
    <w:rsid w:val="00D70415"/>
    <w:rsid w:val="00D709BD"/>
    <w:rsid w:val="00D7127B"/>
    <w:rsid w:val="00D7168A"/>
    <w:rsid w:val="00D71CC0"/>
    <w:rsid w:val="00D71F58"/>
    <w:rsid w:val="00D71F69"/>
    <w:rsid w:val="00D721D2"/>
    <w:rsid w:val="00D72546"/>
    <w:rsid w:val="00D726F5"/>
    <w:rsid w:val="00D73139"/>
    <w:rsid w:val="00D7372B"/>
    <w:rsid w:val="00D73DF2"/>
    <w:rsid w:val="00D74114"/>
    <w:rsid w:val="00D741E7"/>
    <w:rsid w:val="00D75926"/>
    <w:rsid w:val="00D75B60"/>
    <w:rsid w:val="00D769A3"/>
    <w:rsid w:val="00D76DD3"/>
    <w:rsid w:val="00D76E5D"/>
    <w:rsid w:val="00D7713D"/>
    <w:rsid w:val="00D77424"/>
    <w:rsid w:val="00D77FA7"/>
    <w:rsid w:val="00D80200"/>
    <w:rsid w:val="00D80694"/>
    <w:rsid w:val="00D80819"/>
    <w:rsid w:val="00D81560"/>
    <w:rsid w:val="00D81929"/>
    <w:rsid w:val="00D81C83"/>
    <w:rsid w:val="00D8200A"/>
    <w:rsid w:val="00D82694"/>
    <w:rsid w:val="00D82931"/>
    <w:rsid w:val="00D83469"/>
    <w:rsid w:val="00D8356A"/>
    <w:rsid w:val="00D83681"/>
    <w:rsid w:val="00D83AFD"/>
    <w:rsid w:val="00D83D32"/>
    <w:rsid w:val="00D83EE8"/>
    <w:rsid w:val="00D840D8"/>
    <w:rsid w:val="00D84254"/>
    <w:rsid w:val="00D84942"/>
    <w:rsid w:val="00D84C1B"/>
    <w:rsid w:val="00D85761"/>
    <w:rsid w:val="00D8579A"/>
    <w:rsid w:val="00D8580B"/>
    <w:rsid w:val="00D858B2"/>
    <w:rsid w:val="00D86081"/>
    <w:rsid w:val="00D865AF"/>
    <w:rsid w:val="00D866B4"/>
    <w:rsid w:val="00D86B77"/>
    <w:rsid w:val="00D86F61"/>
    <w:rsid w:val="00D87883"/>
    <w:rsid w:val="00D9010D"/>
    <w:rsid w:val="00D908D6"/>
    <w:rsid w:val="00D90D91"/>
    <w:rsid w:val="00D90FD5"/>
    <w:rsid w:val="00D92312"/>
    <w:rsid w:val="00D9316F"/>
    <w:rsid w:val="00D93A3A"/>
    <w:rsid w:val="00D94194"/>
    <w:rsid w:val="00D94F6A"/>
    <w:rsid w:val="00D95067"/>
    <w:rsid w:val="00D9608D"/>
    <w:rsid w:val="00D9773B"/>
    <w:rsid w:val="00D97B02"/>
    <w:rsid w:val="00DA032C"/>
    <w:rsid w:val="00DA0797"/>
    <w:rsid w:val="00DA0889"/>
    <w:rsid w:val="00DA0E66"/>
    <w:rsid w:val="00DA109B"/>
    <w:rsid w:val="00DA1BF8"/>
    <w:rsid w:val="00DA23EA"/>
    <w:rsid w:val="00DA2902"/>
    <w:rsid w:val="00DA2B0B"/>
    <w:rsid w:val="00DA3122"/>
    <w:rsid w:val="00DA4493"/>
    <w:rsid w:val="00DA46A3"/>
    <w:rsid w:val="00DA487C"/>
    <w:rsid w:val="00DA4B9A"/>
    <w:rsid w:val="00DA4C23"/>
    <w:rsid w:val="00DA4C65"/>
    <w:rsid w:val="00DA4F25"/>
    <w:rsid w:val="00DA5676"/>
    <w:rsid w:val="00DA5BDE"/>
    <w:rsid w:val="00DA5F50"/>
    <w:rsid w:val="00DA6ABA"/>
    <w:rsid w:val="00DA6C0A"/>
    <w:rsid w:val="00DA6C55"/>
    <w:rsid w:val="00DA72CE"/>
    <w:rsid w:val="00DB053D"/>
    <w:rsid w:val="00DB0819"/>
    <w:rsid w:val="00DB0859"/>
    <w:rsid w:val="00DB12F0"/>
    <w:rsid w:val="00DB1500"/>
    <w:rsid w:val="00DB1ED6"/>
    <w:rsid w:val="00DB217B"/>
    <w:rsid w:val="00DB2309"/>
    <w:rsid w:val="00DB2E2C"/>
    <w:rsid w:val="00DB2FEB"/>
    <w:rsid w:val="00DB31BB"/>
    <w:rsid w:val="00DB3201"/>
    <w:rsid w:val="00DB327F"/>
    <w:rsid w:val="00DB39E4"/>
    <w:rsid w:val="00DB3E8A"/>
    <w:rsid w:val="00DB46DE"/>
    <w:rsid w:val="00DB4AA3"/>
    <w:rsid w:val="00DB4C78"/>
    <w:rsid w:val="00DB4D7B"/>
    <w:rsid w:val="00DB4DF8"/>
    <w:rsid w:val="00DB542C"/>
    <w:rsid w:val="00DB5721"/>
    <w:rsid w:val="00DB599A"/>
    <w:rsid w:val="00DB5AF4"/>
    <w:rsid w:val="00DB5F22"/>
    <w:rsid w:val="00DB6394"/>
    <w:rsid w:val="00DB63BD"/>
    <w:rsid w:val="00DB6C80"/>
    <w:rsid w:val="00DB6E1C"/>
    <w:rsid w:val="00DB72E1"/>
    <w:rsid w:val="00DB7588"/>
    <w:rsid w:val="00DB7FEC"/>
    <w:rsid w:val="00DC0129"/>
    <w:rsid w:val="00DC1463"/>
    <w:rsid w:val="00DC199E"/>
    <w:rsid w:val="00DC2018"/>
    <w:rsid w:val="00DC2240"/>
    <w:rsid w:val="00DC27F8"/>
    <w:rsid w:val="00DC29CA"/>
    <w:rsid w:val="00DC2BD2"/>
    <w:rsid w:val="00DC2EF4"/>
    <w:rsid w:val="00DC3382"/>
    <w:rsid w:val="00DC396D"/>
    <w:rsid w:val="00DC3AFB"/>
    <w:rsid w:val="00DC3CAB"/>
    <w:rsid w:val="00DC5049"/>
    <w:rsid w:val="00DC5235"/>
    <w:rsid w:val="00DC56DE"/>
    <w:rsid w:val="00DC577C"/>
    <w:rsid w:val="00DC5A5B"/>
    <w:rsid w:val="00DC5C0A"/>
    <w:rsid w:val="00DC657E"/>
    <w:rsid w:val="00DC6818"/>
    <w:rsid w:val="00DC6824"/>
    <w:rsid w:val="00DC698D"/>
    <w:rsid w:val="00DC6AAD"/>
    <w:rsid w:val="00DC6B3F"/>
    <w:rsid w:val="00DC6C60"/>
    <w:rsid w:val="00DC7529"/>
    <w:rsid w:val="00DD01EB"/>
    <w:rsid w:val="00DD113A"/>
    <w:rsid w:val="00DD1CF0"/>
    <w:rsid w:val="00DD235E"/>
    <w:rsid w:val="00DD3269"/>
    <w:rsid w:val="00DD3B3A"/>
    <w:rsid w:val="00DD40DA"/>
    <w:rsid w:val="00DD489E"/>
    <w:rsid w:val="00DD4994"/>
    <w:rsid w:val="00DD4AA7"/>
    <w:rsid w:val="00DD4C09"/>
    <w:rsid w:val="00DD512F"/>
    <w:rsid w:val="00DD568C"/>
    <w:rsid w:val="00DD5707"/>
    <w:rsid w:val="00DD571B"/>
    <w:rsid w:val="00DD61B6"/>
    <w:rsid w:val="00DD61C7"/>
    <w:rsid w:val="00DD6B4F"/>
    <w:rsid w:val="00DD6B64"/>
    <w:rsid w:val="00DD6C18"/>
    <w:rsid w:val="00DD700A"/>
    <w:rsid w:val="00DD76BE"/>
    <w:rsid w:val="00DD7B1B"/>
    <w:rsid w:val="00DD7DDE"/>
    <w:rsid w:val="00DE00C2"/>
    <w:rsid w:val="00DE03F8"/>
    <w:rsid w:val="00DE10D3"/>
    <w:rsid w:val="00DE2A9E"/>
    <w:rsid w:val="00DE34AA"/>
    <w:rsid w:val="00DE39E0"/>
    <w:rsid w:val="00DE45A8"/>
    <w:rsid w:val="00DE4668"/>
    <w:rsid w:val="00DE4B49"/>
    <w:rsid w:val="00DE5373"/>
    <w:rsid w:val="00DE53AE"/>
    <w:rsid w:val="00DE5ACB"/>
    <w:rsid w:val="00DE5D5F"/>
    <w:rsid w:val="00DE613D"/>
    <w:rsid w:val="00DE6EC7"/>
    <w:rsid w:val="00DE78E3"/>
    <w:rsid w:val="00DE7FAC"/>
    <w:rsid w:val="00DF23D4"/>
    <w:rsid w:val="00DF2E8F"/>
    <w:rsid w:val="00DF3924"/>
    <w:rsid w:val="00DF4402"/>
    <w:rsid w:val="00DF4D27"/>
    <w:rsid w:val="00DF550E"/>
    <w:rsid w:val="00DF57E7"/>
    <w:rsid w:val="00DF5CB7"/>
    <w:rsid w:val="00DF659B"/>
    <w:rsid w:val="00DF6698"/>
    <w:rsid w:val="00DF7502"/>
    <w:rsid w:val="00DF756B"/>
    <w:rsid w:val="00DF7B79"/>
    <w:rsid w:val="00DF7DCC"/>
    <w:rsid w:val="00E00358"/>
    <w:rsid w:val="00E00AB8"/>
    <w:rsid w:val="00E00DAC"/>
    <w:rsid w:val="00E0176C"/>
    <w:rsid w:val="00E0214F"/>
    <w:rsid w:val="00E02475"/>
    <w:rsid w:val="00E02974"/>
    <w:rsid w:val="00E02B2B"/>
    <w:rsid w:val="00E02DDF"/>
    <w:rsid w:val="00E03416"/>
    <w:rsid w:val="00E03CA8"/>
    <w:rsid w:val="00E03DDB"/>
    <w:rsid w:val="00E03F65"/>
    <w:rsid w:val="00E04804"/>
    <w:rsid w:val="00E04B9E"/>
    <w:rsid w:val="00E05679"/>
    <w:rsid w:val="00E05B18"/>
    <w:rsid w:val="00E05BAF"/>
    <w:rsid w:val="00E05C23"/>
    <w:rsid w:val="00E05E36"/>
    <w:rsid w:val="00E060BB"/>
    <w:rsid w:val="00E06CFA"/>
    <w:rsid w:val="00E07CF9"/>
    <w:rsid w:val="00E07E3A"/>
    <w:rsid w:val="00E10607"/>
    <w:rsid w:val="00E10979"/>
    <w:rsid w:val="00E114C9"/>
    <w:rsid w:val="00E1168C"/>
    <w:rsid w:val="00E119A6"/>
    <w:rsid w:val="00E12632"/>
    <w:rsid w:val="00E12694"/>
    <w:rsid w:val="00E126F6"/>
    <w:rsid w:val="00E12A4B"/>
    <w:rsid w:val="00E12DC2"/>
    <w:rsid w:val="00E1335C"/>
    <w:rsid w:val="00E1366C"/>
    <w:rsid w:val="00E13D9D"/>
    <w:rsid w:val="00E13F3A"/>
    <w:rsid w:val="00E141C1"/>
    <w:rsid w:val="00E14D04"/>
    <w:rsid w:val="00E152DE"/>
    <w:rsid w:val="00E15F54"/>
    <w:rsid w:val="00E160EC"/>
    <w:rsid w:val="00E1637F"/>
    <w:rsid w:val="00E16F02"/>
    <w:rsid w:val="00E172C0"/>
    <w:rsid w:val="00E172D8"/>
    <w:rsid w:val="00E1736B"/>
    <w:rsid w:val="00E175CF"/>
    <w:rsid w:val="00E17A4A"/>
    <w:rsid w:val="00E17AA4"/>
    <w:rsid w:val="00E17C18"/>
    <w:rsid w:val="00E20519"/>
    <w:rsid w:val="00E209E2"/>
    <w:rsid w:val="00E20A12"/>
    <w:rsid w:val="00E213E1"/>
    <w:rsid w:val="00E2153F"/>
    <w:rsid w:val="00E21679"/>
    <w:rsid w:val="00E21F4A"/>
    <w:rsid w:val="00E22205"/>
    <w:rsid w:val="00E222C8"/>
    <w:rsid w:val="00E2245B"/>
    <w:rsid w:val="00E2259C"/>
    <w:rsid w:val="00E23448"/>
    <w:rsid w:val="00E23B43"/>
    <w:rsid w:val="00E240AE"/>
    <w:rsid w:val="00E2422E"/>
    <w:rsid w:val="00E25993"/>
    <w:rsid w:val="00E25B16"/>
    <w:rsid w:val="00E25E5A"/>
    <w:rsid w:val="00E2617E"/>
    <w:rsid w:val="00E263A1"/>
    <w:rsid w:val="00E26573"/>
    <w:rsid w:val="00E26848"/>
    <w:rsid w:val="00E26A6B"/>
    <w:rsid w:val="00E2760A"/>
    <w:rsid w:val="00E276A4"/>
    <w:rsid w:val="00E276DD"/>
    <w:rsid w:val="00E27A62"/>
    <w:rsid w:val="00E27A82"/>
    <w:rsid w:val="00E27ADA"/>
    <w:rsid w:val="00E316D0"/>
    <w:rsid w:val="00E3231B"/>
    <w:rsid w:val="00E32C28"/>
    <w:rsid w:val="00E337A2"/>
    <w:rsid w:val="00E33EC2"/>
    <w:rsid w:val="00E34551"/>
    <w:rsid w:val="00E34792"/>
    <w:rsid w:val="00E3516C"/>
    <w:rsid w:val="00E352DC"/>
    <w:rsid w:val="00E35EF7"/>
    <w:rsid w:val="00E363EF"/>
    <w:rsid w:val="00E37156"/>
    <w:rsid w:val="00E40088"/>
    <w:rsid w:val="00E40E64"/>
    <w:rsid w:val="00E41029"/>
    <w:rsid w:val="00E412E1"/>
    <w:rsid w:val="00E415BF"/>
    <w:rsid w:val="00E417E6"/>
    <w:rsid w:val="00E41CB5"/>
    <w:rsid w:val="00E41CFB"/>
    <w:rsid w:val="00E41DD8"/>
    <w:rsid w:val="00E41E3B"/>
    <w:rsid w:val="00E4202F"/>
    <w:rsid w:val="00E4273E"/>
    <w:rsid w:val="00E42850"/>
    <w:rsid w:val="00E42BAC"/>
    <w:rsid w:val="00E42DBA"/>
    <w:rsid w:val="00E43043"/>
    <w:rsid w:val="00E43F32"/>
    <w:rsid w:val="00E442A5"/>
    <w:rsid w:val="00E44396"/>
    <w:rsid w:val="00E44B42"/>
    <w:rsid w:val="00E44E8F"/>
    <w:rsid w:val="00E453EE"/>
    <w:rsid w:val="00E455CE"/>
    <w:rsid w:val="00E456CE"/>
    <w:rsid w:val="00E45E85"/>
    <w:rsid w:val="00E4631A"/>
    <w:rsid w:val="00E4640D"/>
    <w:rsid w:val="00E479BC"/>
    <w:rsid w:val="00E47A25"/>
    <w:rsid w:val="00E47A83"/>
    <w:rsid w:val="00E5018E"/>
    <w:rsid w:val="00E50366"/>
    <w:rsid w:val="00E51438"/>
    <w:rsid w:val="00E51C45"/>
    <w:rsid w:val="00E51E59"/>
    <w:rsid w:val="00E52CEA"/>
    <w:rsid w:val="00E5337C"/>
    <w:rsid w:val="00E53701"/>
    <w:rsid w:val="00E53AD4"/>
    <w:rsid w:val="00E54744"/>
    <w:rsid w:val="00E54848"/>
    <w:rsid w:val="00E554CF"/>
    <w:rsid w:val="00E55ACB"/>
    <w:rsid w:val="00E56067"/>
    <w:rsid w:val="00E560FC"/>
    <w:rsid w:val="00E56514"/>
    <w:rsid w:val="00E5695E"/>
    <w:rsid w:val="00E56B36"/>
    <w:rsid w:val="00E573DB"/>
    <w:rsid w:val="00E573E0"/>
    <w:rsid w:val="00E605FA"/>
    <w:rsid w:val="00E60727"/>
    <w:rsid w:val="00E60EB0"/>
    <w:rsid w:val="00E61E5A"/>
    <w:rsid w:val="00E62154"/>
    <w:rsid w:val="00E6254A"/>
    <w:rsid w:val="00E62C61"/>
    <w:rsid w:val="00E62CAD"/>
    <w:rsid w:val="00E631D6"/>
    <w:rsid w:val="00E63B6F"/>
    <w:rsid w:val="00E63E30"/>
    <w:rsid w:val="00E644E2"/>
    <w:rsid w:val="00E64AF1"/>
    <w:rsid w:val="00E65410"/>
    <w:rsid w:val="00E65660"/>
    <w:rsid w:val="00E6586D"/>
    <w:rsid w:val="00E65C73"/>
    <w:rsid w:val="00E65ECC"/>
    <w:rsid w:val="00E65F78"/>
    <w:rsid w:val="00E6674F"/>
    <w:rsid w:val="00E67466"/>
    <w:rsid w:val="00E675CE"/>
    <w:rsid w:val="00E70134"/>
    <w:rsid w:val="00E70344"/>
    <w:rsid w:val="00E7041C"/>
    <w:rsid w:val="00E70438"/>
    <w:rsid w:val="00E70B68"/>
    <w:rsid w:val="00E71350"/>
    <w:rsid w:val="00E72B09"/>
    <w:rsid w:val="00E73536"/>
    <w:rsid w:val="00E73581"/>
    <w:rsid w:val="00E73B15"/>
    <w:rsid w:val="00E743A3"/>
    <w:rsid w:val="00E74602"/>
    <w:rsid w:val="00E74BE9"/>
    <w:rsid w:val="00E760EE"/>
    <w:rsid w:val="00E76761"/>
    <w:rsid w:val="00E7688D"/>
    <w:rsid w:val="00E76EDD"/>
    <w:rsid w:val="00E80129"/>
    <w:rsid w:val="00E8078C"/>
    <w:rsid w:val="00E80B8A"/>
    <w:rsid w:val="00E81CFA"/>
    <w:rsid w:val="00E81E36"/>
    <w:rsid w:val="00E820CE"/>
    <w:rsid w:val="00E82678"/>
    <w:rsid w:val="00E82FCF"/>
    <w:rsid w:val="00E83415"/>
    <w:rsid w:val="00E84674"/>
    <w:rsid w:val="00E84B37"/>
    <w:rsid w:val="00E85AF7"/>
    <w:rsid w:val="00E85F93"/>
    <w:rsid w:val="00E85FC5"/>
    <w:rsid w:val="00E86ABA"/>
    <w:rsid w:val="00E86DED"/>
    <w:rsid w:val="00E87054"/>
    <w:rsid w:val="00E8706C"/>
    <w:rsid w:val="00E87793"/>
    <w:rsid w:val="00E87898"/>
    <w:rsid w:val="00E91267"/>
    <w:rsid w:val="00E91507"/>
    <w:rsid w:val="00E91C9B"/>
    <w:rsid w:val="00E91D8B"/>
    <w:rsid w:val="00E92236"/>
    <w:rsid w:val="00E92A79"/>
    <w:rsid w:val="00E9320D"/>
    <w:rsid w:val="00E93361"/>
    <w:rsid w:val="00E93489"/>
    <w:rsid w:val="00E93821"/>
    <w:rsid w:val="00E94D24"/>
    <w:rsid w:val="00E956F3"/>
    <w:rsid w:val="00E95E3A"/>
    <w:rsid w:val="00E9603A"/>
    <w:rsid w:val="00E96B8C"/>
    <w:rsid w:val="00E974C6"/>
    <w:rsid w:val="00E97524"/>
    <w:rsid w:val="00E975E7"/>
    <w:rsid w:val="00EA0A38"/>
    <w:rsid w:val="00EA243F"/>
    <w:rsid w:val="00EA2C5C"/>
    <w:rsid w:val="00EA31F2"/>
    <w:rsid w:val="00EA391F"/>
    <w:rsid w:val="00EA3D3F"/>
    <w:rsid w:val="00EA3F84"/>
    <w:rsid w:val="00EA4A82"/>
    <w:rsid w:val="00EA4CFB"/>
    <w:rsid w:val="00EA4F53"/>
    <w:rsid w:val="00EA4F9B"/>
    <w:rsid w:val="00EA5104"/>
    <w:rsid w:val="00EA52BC"/>
    <w:rsid w:val="00EA581C"/>
    <w:rsid w:val="00EA5AE0"/>
    <w:rsid w:val="00EA69C0"/>
    <w:rsid w:val="00EA75F3"/>
    <w:rsid w:val="00EA796C"/>
    <w:rsid w:val="00EA7C13"/>
    <w:rsid w:val="00EB008D"/>
    <w:rsid w:val="00EB059B"/>
    <w:rsid w:val="00EB0894"/>
    <w:rsid w:val="00EB09BF"/>
    <w:rsid w:val="00EB0A07"/>
    <w:rsid w:val="00EB0A89"/>
    <w:rsid w:val="00EB0AA2"/>
    <w:rsid w:val="00EB137C"/>
    <w:rsid w:val="00EB1FE5"/>
    <w:rsid w:val="00EB208A"/>
    <w:rsid w:val="00EB2523"/>
    <w:rsid w:val="00EB2772"/>
    <w:rsid w:val="00EB2D79"/>
    <w:rsid w:val="00EB2F63"/>
    <w:rsid w:val="00EB503C"/>
    <w:rsid w:val="00EB5B0A"/>
    <w:rsid w:val="00EB6308"/>
    <w:rsid w:val="00EB6532"/>
    <w:rsid w:val="00EB660B"/>
    <w:rsid w:val="00EB6982"/>
    <w:rsid w:val="00EB7067"/>
    <w:rsid w:val="00EC0147"/>
    <w:rsid w:val="00EC0330"/>
    <w:rsid w:val="00EC0FE7"/>
    <w:rsid w:val="00EC1228"/>
    <w:rsid w:val="00EC1249"/>
    <w:rsid w:val="00EC1488"/>
    <w:rsid w:val="00EC16D0"/>
    <w:rsid w:val="00EC19D6"/>
    <w:rsid w:val="00EC1A18"/>
    <w:rsid w:val="00EC1DED"/>
    <w:rsid w:val="00EC2433"/>
    <w:rsid w:val="00EC2A08"/>
    <w:rsid w:val="00EC30AA"/>
    <w:rsid w:val="00EC3BA6"/>
    <w:rsid w:val="00EC3E53"/>
    <w:rsid w:val="00EC3F8A"/>
    <w:rsid w:val="00EC42C8"/>
    <w:rsid w:val="00EC44F6"/>
    <w:rsid w:val="00EC5036"/>
    <w:rsid w:val="00EC50FB"/>
    <w:rsid w:val="00EC5C25"/>
    <w:rsid w:val="00EC646A"/>
    <w:rsid w:val="00EC6709"/>
    <w:rsid w:val="00EC683E"/>
    <w:rsid w:val="00EC6CDC"/>
    <w:rsid w:val="00EC6F8B"/>
    <w:rsid w:val="00EC70E8"/>
    <w:rsid w:val="00EC745C"/>
    <w:rsid w:val="00EC76DD"/>
    <w:rsid w:val="00EC7AA1"/>
    <w:rsid w:val="00ED0339"/>
    <w:rsid w:val="00ED0579"/>
    <w:rsid w:val="00ED081E"/>
    <w:rsid w:val="00ED0BA5"/>
    <w:rsid w:val="00ED1B5A"/>
    <w:rsid w:val="00ED1DA7"/>
    <w:rsid w:val="00ED1E96"/>
    <w:rsid w:val="00ED22EF"/>
    <w:rsid w:val="00ED24BB"/>
    <w:rsid w:val="00ED2A9C"/>
    <w:rsid w:val="00ED2E68"/>
    <w:rsid w:val="00ED2E8C"/>
    <w:rsid w:val="00ED3023"/>
    <w:rsid w:val="00ED3117"/>
    <w:rsid w:val="00ED3249"/>
    <w:rsid w:val="00ED34D2"/>
    <w:rsid w:val="00ED34D6"/>
    <w:rsid w:val="00ED3758"/>
    <w:rsid w:val="00ED41FC"/>
    <w:rsid w:val="00ED45D1"/>
    <w:rsid w:val="00ED4EFF"/>
    <w:rsid w:val="00ED58D2"/>
    <w:rsid w:val="00ED5A78"/>
    <w:rsid w:val="00ED643D"/>
    <w:rsid w:val="00ED687E"/>
    <w:rsid w:val="00ED69B5"/>
    <w:rsid w:val="00ED773B"/>
    <w:rsid w:val="00ED7E1E"/>
    <w:rsid w:val="00EE03D9"/>
    <w:rsid w:val="00EE040D"/>
    <w:rsid w:val="00EE0653"/>
    <w:rsid w:val="00EE0843"/>
    <w:rsid w:val="00EE0CA2"/>
    <w:rsid w:val="00EE10FC"/>
    <w:rsid w:val="00EE1782"/>
    <w:rsid w:val="00EE18DD"/>
    <w:rsid w:val="00EE1AF8"/>
    <w:rsid w:val="00EE1D09"/>
    <w:rsid w:val="00EE285B"/>
    <w:rsid w:val="00EE28B0"/>
    <w:rsid w:val="00EE31CB"/>
    <w:rsid w:val="00EE3201"/>
    <w:rsid w:val="00EE36DE"/>
    <w:rsid w:val="00EE372B"/>
    <w:rsid w:val="00EE3D1B"/>
    <w:rsid w:val="00EE45C5"/>
    <w:rsid w:val="00EE464B"/>
    <w:rsid w:val="00EE4730"/>
    <w:rsid w:val="00EE4779"/>
    <w:rsid w:val="00EE48AA"/>
    <w:rsid w:val="00EE51D8"/>
    <w:rsid w:val="00EE53AA"/>
    <w:rsid w:val="00EE57A4"/>
    <w:rsid w:val="00EE5F78"/>
    <w:rsid w:val="00EE602D"/>
    <w:rsid w:val="00EE624F"/>
    <w:rsid w:val="00EE67C2"/>
    <w:rsid w:val="00EE7045"/>
    <w:rsid w:val="00EE7447"/>
    <w:rsid w:val="00EE7790"/>
    <w:rsid w:val="00EF0434"/>
    <w:rsid w:val="00EF061C"/>
    <w:rsid w:val="00EF0E88"/>
    <w:rsid w:val="00EF1193"/>
    <w:rsid w:val="00EF19A1"/>
    <w:rsid w:val="00EF2037"/>
    <w:rsid w:val="00EF2192"/>
    <w:rsid w:val="00EF2300"/>
    <w:rsid w:val="00EF2485"/>
    <w:rsid w:val="00EF2A2C"/>
    <w:rsid w:val="00EF2C27"/>
    <w:rsid w:val="00EF3E81"/>
    <w:rsid w:val="00EF438D"/>
    <w:rsid w:val="00EF440F"/>
    <w:rsid w:val="00EF4A2D"/>
    <w:rsid w:val="00EF62B1"/>
    <w:rsid w:val="00EF62B8"/>
    <w:rsid w:val="00EF65C8"/>
    <w:rsid w:val="00EF6D2D"/>
    <w:rsid w:val="00EF7063"/>
    <w:rsid w:val="00EF779E"/>
    <w:rsid w:val="00EF7A23"/>
    <w:rsid w:val="00EF7C7A"/>
    <w:rsid w:val="00EF7F57"/>
    <w:rsid w:val="00F006F7"/>
    <w:rsid w:val="00F00844"/>
    <w:rsid w:val="00F02385"/>
    <w:rsid w:val="00F02793"/>
    <w:rsid w:val="00F030D5"/>
    <w:rsid w:val="00F048DC"/>
    <w:rsid w:val="00F04997"/>
    <w:rsid w:val="00F04A20"/>
    <w:rsid w:val="00F05194"/>
    <w:rsid w:val="00F05367"/>
    <w:rsid w:val="00F05C0B"/>
    <w:rsid w:val="00F06019"/>
    <w:rsid w:val="00F077D8"/>
    <w:rsid w:val="00F077F6"/>
    <w:rsid w:val="00F07BF4"/>
    <w:rsid w:val="00F07F4A"/>
    <w:rsid w:val="00F10674"/>
    <w:rsid w:val="00F1101A"/>
    <w:rsid w:val="00F11AC0"/>
    <w:rsid w:val="00F11E54"/>
    <w:rsid w:val="00F11FFC"/>
    <w:rsid w:val="00F12A10"/>
    <w:rsid w:val="00F12E65"/>
    <w:rsid w:val="00F13465"/>
    <w:rsid w:val="00F13516"/>
    <w:rsid w:val="00F142F0"/>
    <w:rsid w:val="00F1632D"/>
    <w:rsid w:val="00F17E73"/>
    <w:rsid w:val="00F201D5"/>
    <w:rsid w:val="00F2035B"/>
    <w:rsid w:val="00F204D3"/>
    <w:rsid w:val="00F205FE"/>
    <w:rsid w:val="00F208C2"/>
    <w:rsid w:val="00F20AC1"/>
    <w:rsid w:val="00F20E67"/>
    <w:rsid w:val="00F2131C"/>
    <w:rsid w:val="00F2276B"/>
    <w:rsid w:val="00F2292A"/>
    <w:rsid w:val="00F22CC9"/>
    <w:rsid w:val="00F22E1A"/>
    <w:rsid w:val="00F22FFB"/>
    <w:rsid w:val="00F23689"/>
    <w:rsid w:val="00F238AA"/>
    <w:rsid w:val="00F23F69"/>
    <w:rsid w:val="00F24099"/>
    <w:rsid w:val="00F24759"/>
    <w:rsid w:val="00F24A5F"/>
    <w:rsid w:val="00F24CD4"/>
    <w:rsid w:val="00F24EAF"/>
    <w:rsid w:val="00F25483"/>
    <w:rsid w:val="00F25B33"/>
    <w:rsid w:val="00F262BC"/>
    <w:rsid w:val="00F2636D"/>
    <w:rsid w:val="00F2641C"/>
    <w:rsid w:val="00F26646"/>
    <w:rsid w:val="00F27480"/>
    <w:rsid w:val="00F275BD"/>
    <w:rsid w:val="00F30926"/>
    <w:rsid w:val="00F30A66"/>
    <w:rsid w:val="00F30CB8"/>
    <w:rsid w:val="00F31127"/>
    <w:rsid w:val="00F31C3E"/>
    <w:rsid w:val="00F328BC"/>
    <w:rsid w:val="00F33829"/>
    <w:rsid w:val="00F339FB"/>
    <w:rsid w:val="00F343D5"/>
    <w:rsid w:val="00F3455C"/>
    <w:rsid w:val="00F34BBD"/>
    <w:rsid w:val="00F34E44"/>
    <w:rsid w:val="00F35FBA"/>
    <w:rsid w:val="00F3616B"/>
    <w:rsid w:val="00F36680"/>
    <w:rsid w:val="00F372B3"/>
    <w:rsid w:val="00F372C5"/>
    <w:rsid w:val="00F37A75"/>
    <w:rsid w:val="00F37E4B"/>
    <w:rsid w:val="00F37F15"/>
    <w:rsid w:val="00F37F8D"/>
    <w:rsid w:val="00F40444"/>
    <w:rsid w:val="00F406DE"/>
    <w:rsid w:val="00F42ADE"/>
    <w:rsid w:val="00F4328F"/>
    <w:rsid w:val="00F435C3"/>
    <w:rsid w:val="00F43C3E"/>
    <w:rsid w:val="00F43FC1"/>
    <w:rsid w:val="00F449DE"/>
    <w:rsid w:val="00F44AC0"/>
    <w:rsid w:val="00F45243"/>
    <w:rsid w:val="00F452AD"/>
    <w:rsid w:val="00F452B5"/>
    <w:rsid w:val="00F458B0"/>
    <w:rsid w:val="00F458EA"/>
    <w:rsid w:val="00F4668E"/>
    <w:rsid w:val="00F46C40"/>
    <w:rsid w:val="00F470C1"/>
    <w:rsid w:val="00F477C6"/>
    <w:rsid w:val="00F47FA0"/>
    <w:rsid w:val="00F5005C"/>
    <w:rsid w:val="00F5006F"/>
    <w:rsid w:val="00F50FF6"/>
    <w:rsid w:val="00F5119C"/>
    <w:rsid w:val="00F51539"/>
    <w:rsid w:val="00F51F17"/>
    <w:rsid w:val="00F521DB"/>
    <w:rsid w:val="00F53710"/>
    <w:rsid w:val="00F53788"/>
    <w:rsid w:val="00F537CF"/>
    <w:rsid w:val="00F53B5F"/>
    <w:rsid w:val="00F54274"/>
    <w:rsid w:val="00F54308"/>
    <w:rsid w:val="00F54A08"/>
    <w:rsid w:val="00F54B01"/>
    <w:rsid w:val="00F54B94"/>
    <w:rsid w:val="00F55C7B"/>
    <w:rsid w:val="00F567BD"/>
    <w:rsid w:val="00F569F8"/>
    <w:rsid w:val="00F56C43"/>
    <w:rsid w:val="00F56C8D"/>
    <w:rsid w:val="00F57898"/>
    <w:rsid w:val="00F578CD"/>
    <w:rsid w:val="00F6002C"/>
    <w:rsid w:val="00F60658"/>
    <w:rsid w:val="00F60714"/>
    <w:rsid w:val="00F60860"/>
    <w:rsid w:val="00F60C9E"/>
    <w:rsid w:val="00F61B0F"/>
    <w:rsid w:val="00F62293"/>
    <w:rsid w:val="00F62A68"/>
    <w:rsid w:val="00F636B4"/>
    <w:rsid w:val="00F641F3"/>
    <w:rsid w:val="00F6483C"/>
    <w:rsid w:val="00F6492E"/>
    <w:rsid w:val="00F64B8D"/>
    <w:rsid w:val="00F65846"/>
    <w:rsid w:val="00F6592A"/>
    <w:rsid w:val="00F65930"/>
    <w:rsid w:val="00F65C03"/>
    <w:rsid w:val="00F65D15"/>
    <w:rsid w:val="00F65DA6"/>
    <w:rsid w:val="00F668D7"/>
    <w:rsid w:val="00F66AEB"/>
    <w:rsid w:val="00F675B4"/>
    <w:rsid w:val="00F67C51"/>
    <w:rsid w:val="00F70228"/>
    <w:rsid w:val="00F70A74"/>
    <w:rsid w:val="00F70E3A"/>
    <w:rsid w:val="00F71553"/>
    <w:rsid w:val="00F71ABB"/>
    <w:rsid w:val="00F71FE3"/>
    <w:rsid w:val="00F72571"/>
    <w:rsid w:val="00F7287A"/>
    <w:rsid w:val="00F72EBF"/>
    <w:rsid w:val="00F730BF"/>
    <w:rsid w:val="00F74364"/>
    <w:rsid w:val="00F744D2"/>
    <w:rsid w:val="00F74DD8"/>
    <w:rsid w:val="00F7561F"/>
    <w:rsid w:val="00F7570B"/>
    <w:rsid w:val="00F758BF"/>
    <w:rsid w:val="00F75FC9"/>
    <w:rsid w:val="00F760D9"/>
    <w:rsid w:val="00F76311"/>
    <w:rsid w:val="00F76AB5"/>
    <w:rsid w:val="00F77497"/>
    <w:rsid w:val="00F77811"/>
    <w:rsid w:val="00F77B51"/>
    <w:rsid w:val="00F77D64"/>
    <w:rsid w:val="00F802EF"/>
    <w:rsid w:val="00F805EB"/>
    <w:rsid w:val="00F8100F"/>
    <w:rsid w:val="00F81681"/>
    <w:rsid w:val="00F821DB"/>
    <w:rsid w:val="00F833CA"/>
    <w:rsid w:val="00F84E22"/>
    <w:rsid w:val="00F85A0A"/>
    <w:rsid w:val="00F862D0"/>
    <w:rsid w:val="00F86581"/>
    <w:rsid w:val="00F86EF2"/>
    <w:rsid w:val="00F8746F"/>
    <w:rsid w:val="00F875B6"/>
    <w:rsid w:val="00F875E7"/>
    <w:rsid w:val="00F902C0"/>
    <w:rsid w:val="00F9147E"/>
    <w:rsid w:val="00F915F2"/>
    <w:rsid w:val="00F91848"/>
    <w:rsid w:val="00F9184E"/>
    <w:rsid w:val="00F91EBD"/>
    <w:rsid w:val="00F9240D"/>
    <w:rsid w:val="00F92539"/>
    <w:rsid w:val="00F9311B"/>
    <w:rsid w:val="00F93191"/>
    <w:rsid w:val="00F931C1"/>
    <w:rsid w:val="00F93891"/>
    <w:rsid w:val="00F93C0F"/>
    <w:rsid w:val="00F94E7D"/>
    <w:rsid w:val="00F951AB"/>
    <w:rsid w:val="00F958BF"/>
    <w:rsid w:val="00F96066"/>
    <w:rsid w:val="00F96719"/>
    <w:rsid w:val="00F967EB"/>
    <w:rsid w:val="00F977F4"/>
    <w:rsid w:val="00F97A46"/>
    <w:rsid w:val="00F97C64"/>
    <w:rsid w:val="00F97E51"/>
    <w:rsid w:val="00F97FAA"/>
    <w:rsid w:val="00FA0478"/>
    <w:rsid w:val="00FA11DA"/>
    <w:rsid w:val="00FA15E9"/>
    <w:rsid w:val="00FA1926"/>
    <w:rsid w:val="00FA2E7B"/>
    <w:rsid w:val="00FA3888"/>
    <w:rsid w:val="00FA3C0B"/>
    <w:rsid w:val="00FA410E"/>
    <w:rsid w:val="00FA4163"/>
    <w:rsid w:val="00FA4C42"/>
    <w:rsid w:val="00FA50EF"/>
    <w:rsid w:val="00FA591A"/>
    <w:rsid w:val="00FA6332"/>
    <w:rsid w:val="00FA68F1"/>
    <w:rsid w:val="00FA7341"/>
    <w:rsid w:val="00FA751D"/>
    <w:rsid w:val="00FA7BAE"/>
    <w:rsid w:val="00FA7C88"/>
    <w:rsid w:val="00FB00E5"/>
    <w:rsid w:val="00FB02EB"/>
    <w:rsid w:val="00FB07E7"/>
    <w:rsid w:val="00FB102B"/>
    <w:rsid w:val="00FB115A"/>
    <w:rsid w:val="00FB13B6"/>
    <w:rsid w:val="00FB152A"/>
    <w:rsid w:val="00FB1531"/>
    <w:rsid w:val="00FB1701"/>
    <w:rsid w:val="00FB191E"/>
    <w:rsid w:val="00FB292B"/>
    <w:rsid w:val="00FB3D34"/>
    <w:rsid w:val="00FB4278"/>
    <w:rsid w:val="00FB4CE1"/>
    <w:rsid w:val="00FB5317"/>
    <w:rsid w:val="00FB60F1"/>
    <w:rsid w:val="00FB68E8"/>
    <w:rsid w:val="00FB6FA7"/>
    <w:rsid w:val="00FC06A6"/>
    <w:rsid w:val="00FC0840"/>
    <w:rsid w:val="00FC186E"/>
    <w:rsid w:val="00FC1A74"/>
    <w:rsid w:val="00FC1B9B"/>
    <w:rsid w:val="00FC2DCA"/>
    <w:rsid w:val="00FC3859"/>
    <w:rsid w:val="00FC47F9"/>
    <w:rsid w:val="00FC4CAE"/>
    <w:rsid w:val="00FC51A1"/>
    <w:rsid w:val="00FC55AF"/>
    <w:rsid w:val="00FC5829"/>
    <w:rsid w:val="00FC58D4"/>
    <w:rsid w:val="00FC5CCD"/>
    <w:rsid w:val="00FC5DCA"/>
    <w:rsid w:val="00FC608C"/>
    <w:rsid w:val="00FC64FB"/>
    <w:rsid w:val="00FC69DB"/>
    <w:rsid w:val="00FC6CDA"/>
    <w:rsid w:val="00FC7DEB"/>
    <w:rsid w:val="00FD012C"/>
    <w:rsid w:val="00FD0450"/>
    <w:rsid w:val="00FD0792"/>
    <w:rsid w:val="00FD0920"/>
    <w:rsid w:val="00FD0B72"/>
    <w:rsid w:val="00FD12C0"/>
    <w:rsid w:val="00FD16D4"/>
    <w:rsid w:val="00FD194B"/>
    <w:rsid w:val="00FD19B2"/>
    <w:rsid w:val="00FD1CE5"/>
    <w:rsid w:val="00FD206E"/>
    <w:rsid w:val="00FD22CE"/>
    <w:rsid w:val="00FD2499"/>
    <w:rsid w:val="00FD2925"/>
    <w:rsid w:val="00FD2C05"/>
    <w:rsid w:val="00FD2E17"/>
    <w:rsid w:val="00FD30E0"/>
    <w:rsid w:val="00FD3134"/>
    <w:rsid w:val="00FD3750"/>
    <w:rsid w:val="00FD3917"/>
    <w:rsid w:val="00FD3DFE"/>
    <w:rsid w:val="00FD3E6D"/>
    <w:rsid w:val="00FD438E"/>
    <w:rsid w:val="00FD44CD"/>
    <w:rsid w:val="00FD4515"/>
    <w:rsid w:val="00FD452E"/>
    <w:rsid w:val="00FD4C4B"/>
    <w:rsid w:val="00FD5335"/>
    <w:rsid w:val="00FD537B"/>
    <w:rsid w:val="00FD5770"/>
    <w:rsid w:val="00FD6802"/>
    <w:rsid w:val="00FD6D0C"/>
    <w:rsid w:val="00FD75D1"/>
    <w:rsid w:val="00FD7649"/>
    <w:rsid w:val="00FD7BE8"/>
    <w:rsid w:val="00FE0000"/>
    <w:rsid w:val="00FE035A"/>
    <w:rsid w:val="00FE05E9"/>
    <w:rsid w:val="00FE0602"/>
    <w:rsid w:val="00FE0622"/>
    <w:rsid w:val="00FE137D"/>
    <w:rsid w:val="00FE15A7"/>
    <w:rsid w:val="00FE234A"/>
    <w:rsid w:val="00FE2384"/>
    <w:rsid w:val="00FE2640"/>
    <w:rsid w:val="00FE2843"/>
    <w:rsid w:val="00FE29E0"/>
    <w:rsid w:val="00FE34D0"/>
    <w:rsid w:val="00FE389D"/>
    <w:rsid w:val="00FE3B11"/>
    <w:rsid w:val="00FE3B8C"/>
    <w:rsid w:val="00FE3C35"/>
    <w:rsid w:val="00FE3CFF"/>
    <w:rsid w:val="00FE527D"/>
    <w:rsid w:val="00FE527E"/>
    <w:rsid w:val="00FE5454"/>
    <w:rsid w:val="00FE5909"/>
    <w:rsid w:val="00FE5946"/>
    <w:rsid w:val="00FE5E77"/>
    <w:rsid w:val="00FF04DF"/>
    <w:rsid w:val="00FF0B55"/>
    <w:rsid w:val="00FF0BF8"/>
    <w:rsid w:val="00FF11AD"/>
    <w:rsid w:val="00FF1B3C"/>
    <w:rsid w:val="00FF2350"/>
    <w:rsid w:val="00FF26A5"/>
    <w:rsid w:val="00FF2C37"/>
    <w:rsid w:val="00FF30BB"/>
    <w:rsid w:val="00FF3494"/>
    <w:rsid w:val="00FF3650"/>
    <w:rsid w:val="00FF3975"/>
    <w:rsid w:val="00FF4081"/>
    <w:rsid w:val="00FF46AC"/>
    <w:rsid w:val="00FF4B84"/>
    <w:rsid w:val="00FF6045"/>
    <w:rsid w:val="00FF6354"/>
    <w:rsid w:val="00FF67EE"/>
    <w:rsid w:val="00FF6A33"/>
    <w:rsid w:val="00FF6DF7"/>
    <w:rsid w:val="00FF7226"/>
    <w:rsid w:val="00FF736D"/>
    <w:rsid w:val="00FF74A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62FEB5B"/>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Standaard">
    <w:name w:val="Normal"/>
    <w:qFormat/>
    <w:rsid w:val="007979D6"/>
    <w:pPr>
      <w:spacing w:line="360" w:lineRule="auto"/>
    </w:pPr>
    <w:rPr>
      <w:rFonts w:ascii="Arial" w:eastAsia="Times New Roman" w:hAnsi="Arial" w:cs="Times New Roman"/>
      <w:sz w:val="22"/>
      <w:lang w:val="en-GB" w:eastAsia="en-US"/>
    </w:rPr>
  </w:style>
  <w:style w:type="paragraph" w:styleId="Kop1">
    <w:name w:val="heading 1"/>
    <w:basedOn w:val="Standaard"/>
    <w:next w:val="Standaard"/>
    <w:link w:val="Kop1Char"/>
    <w:uiPriority w:val="9"/>
    <w:qFormat/>
    <w:rsid w:val="008B4A9F"/>
    <w:pPr>
      <w:keepNext/>
      <w:keepLines/>
      <w:pageBreakBefore/>
      <w:spacing w:after="120"/>
      <w:outlineLvl w:val="0"/>
    </w:pPr>
    <w:rPr>
      <w:rFonts w:ascii="Ubuntu" w:eastAsiaTheme="majorEastAsia" w:hAnsi="Ubuntu" w:cstheme="majorBidi"/>
      <w:bCs/>
      <w:sz w:val="32"/>
      <w:szCs w:val="32"/>
      <w:lang w:eastAsia="ko-KR"/>
    </w:rPr>
  </w:style>
  <w:style w:type="paragraph" w:styleId="Kop2">
    <w:name w:val="heading 2"/>
    <w:aliases w:val="Heading 2x"/>
    <w:basedOn w:val="Standaard"/>
    <w:next w:val="Standaard"/>
    <w:link w:val="Kop2Char"/>
    <w:uiPriority w:val="9"/>
    <w:unhideWhenUsed/>
    <w:qFormat/>
    <w:rsid w:val="008B4A9F"/>
    <w:pPr>
      <w:keepNext/>
      <w:keepLines/>
      <w:spacing w:before="360" w:after="120"/>
      <w:outlineLvl w:val="1"/>
    </w:pPr>
    <w:rPr>
      <w:rFonts w:eastAsiaTheme="majorEastAsia" w:cstheme="majorBidi"/>
      <w:b/>
      <w:bCs/>
      <w:sz w:val="26"/>
      <w:szCs w:val="26"/>
      <w:lang w:eastAsia="ko-KR"/>
    </w:rPr>
  </w:style>
  <w:style w:type="paragraph" w:styleId="Kop3">
    <w:name w:val="heading 3"/>
    <w:basedOn w:val="Standaard"/>
    <w:next w:val="Standaard"/>
    <w:link w:val="Kop3Char"/>
    <w:qFormat/>
    <w:rsid w:val="008B4A9F"/>
    <w:pPr>
      <w:keepNext/>
      <w:keepLines/>
      <w:spacing w:before="300" w:after="120" w:line="276" w:lineRule="auto"/>
      <w:contextualSpacing/>
      <w:outlineLvl w:val="2"/>
    </w:pPr>
    <w:rPr>
      <w:rFonts w:eastAsia="Trebuchet MS" w:cs="Trebuchet MS"/>
      <w:b/>
      <w:color w:val="666666"/>
      <w:szCs w:val="20"/>
    </w:rPr>
  </w:style>
  <w:style w:type="paragraph" w:styleId="Kop4">
    <w:name w:val="heading 4"/>
    <w:basedOn w:val="Standaard"/>
    <w:next w:val="Standaard"/>
    <w:link w:val="Kop4Char"/>
    <w:uiPriority w:val="9"/>
    <w:unhideWhenUsed/>
    <w:qFormat/>
    <w:rsid w:val="008B4A9F"/>
    <w:pPr>
      <w:keepNext/>
      <w:keepLines/>
      <w:spacing w:before="200"/>
      <w:outlineLvl w:val="3"/>
    </w:pPr>
    <w:rPr>
      <w:rFonts w:asciiTheme="majorHAnsi" w:eastAsiaTheme="majorEastAsia" w:hAnsiTheme="majorHAnsi" w:cstheme="majorBidi"/>
      <w:b/>
      <w:bCs/>
      <w:i/>
      <w:iCs/>
      <w:color w:val="4F81BD" w:themeColor="accent1"/>
      <w:szCs w:val="22"/>
      <w:lang w:eastAsia="ko-KR"/>
    </w:rPr>
  </w:style>
  <w:style w:type="paragraph" w:styleId="Kop5">
    <w:name w:val="heading 5"/>
    <w:basedOn w:val="Standaard"/>
    <w:next w:val="Standaard"/>
    <w:link w:val="Kop5Char"/>
    <w:uiPriority w:val="9"/>
    <w:unhideWhenUsed/>
    <w:qFormat/>
    <w:rsid w:val="008B4A9F"/>
    <w:pPr>
      <w:keepNext/>
      <w:keepLines/>
      <w:spacing w:before="200"/>
      <w:outlineLvl w:val="4"/>
    </w:pPr>
    <w:rPr>
      <w:rFonts w:asciiTheme="majorHAnsi" w:eastAsiaTheme="majorEastAsia" w:hAnsiTheme="majorHAnsi" w:cstheme="majorBidi"/>
      <w:color w:val="243F60" w:themeColor="accent1" w:themeShade="7F"/>
      <w:szCs w:val="22"/>
      <w:lang w:eastAsia="ko-KR"/>
    </w:rPr>
  </w:style>
  <w:style w:type="paragraph" w:styleId="Kop6">
    <w:name w:val="heading 6"/>
    <w:basedOn w:val="Standaard"/>
    <w:next w:val="Standaard"/>
    <w:link w:val="Kop6Char"/>
    <w:uiPriority w:val="9"/>
    <w:semiHidden/>
    <w:unhideWhenUsed/>
    <w:qFormat/>
    <w:rsid w:val="008B4A9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8B4A9F"/>
    <w:rPr>
      <w:rFonts w:ascii="Ubuntu" w:eastAsiaTheme="majorEastAsia" w:hAnsi="Ubuntu" w:cstheme="majorBidi"/>
      <w:bCs/>
      <w:color w:val="595959" w:themeColor="text1" w:themeTint="A6"/>
      <w:sz w:val="32"/>
      <w:szCs w:val="32"/>
      <w:lang w:eastAsia="ko-KR"/>
    </w:rPr>
  </w:style>
  <w:style w:type="character" w:customStyle="1" w:styleId="Kop2Char">
    <w:name w:val="Kop 2 Char"/>
    <w:aliases w:val="Heading 2x Char"/>
    <w:basedOn w:val="Standaardalinea-lettertype"/>
    <w:link w:val="Kop2"/>
    <w:uiPriority w:val="9"/>
    <w:rsid w:val="008B4A9F"/>
    <w:rPr>
      <w:rFonts w:ascii="Arial" w:eastAsiaTheme="majorEastAsia" w:hAnsi="Arial" w:cstheme="majorBidi"/>
      <w:b/>
      <w:bCs/>
      <w:color w:val="595959" w:themeColor="text1" w:themeTint="A6"/>
      <w:sz w:val="26"/>
      <w:szCs w:val="26"/>
      <w:lang w:eastAsia="ko-KR"/>
    </w:rPr>
  </w:style>
  <w:style w:type="character" w:customStyle="1" w:styleId="Kop3Char">
    <w:name w:val="Kop 3 Char"/>
    <w:basedOn w:val="Standaardalinea-lettertype"/>
    <w:link w:val="Kop3"/>
    <w:rsid w:val="008B4A9F"/>
    <w:rPr>
      <w:rFonts w:ascii="Arial" w:eastAsia="Trebuchet MS" w:hAnsi="Arial" w:cs="Trebuchet MS"/>
      <w:b/>
      <w:color w:val="666666"/>
      <w:sz w:val="22"/>
      <w:szCs w:val="20"/>
      <w:lang w:eastAsia="en-US"/>
    </w:rPr>
  </w:style>
  <w:style w:type="character" w:customStyle="1" w:styleId="Kop4Char">
    <w:name w:val="Kop 4 Char"/>
    <w:basedOn w:val="Standaardalinea-lettertype"/>
    <w:link w:val="Kop4"/>
    <w:uiPriority w:val="9"/>
    <w:rsid w:val="008B4A9F"/>
    <w:rPr>
      <w:rFonts w:asciiTheme="majorHAnsi" w:eastAsiaTheme="majorEastAsia" w:hAnsiTheme="majorHAnsi" w:cstheme="majorBidi"/>
      <w:b/>
      <w:bCs/>
      <w:i/>
      <w:iCs/>
      <w:color w:val="4F81BD" w:themeColor="accent1"/>
      <w:sz w:val="22"/>
      <w:szCs w:val="22"/>
      <w:lang w:eastAsia="ko-KR"/>
    </w:rPr>
  </w:style>
  <w:style w:type="character" w:customStyle="1" w:styleId="Kop5Char">
    <w:name w:val="Kop 5 Char"/>
    <w:basedOn w:val="Standaardalinea-lettertype"/>
    <w:link w:val="Kop5"/>
    <w:uiPriority w:val="9"/>
    <w:rsid w:val="008B4A9F"/>
    <w:rPr>
      <w:rFonts w:asciiTheme="majorHAnsi" w:eastAsiaTheme="majorEastAsia" w:hAnsiTheme="majorHAnsi" w:cstheme="majorBidi"/>
      <w:color w:val="243F60" w:themeColor="accent1" w:themeShade="7F"/>
      <w:sz w:val="22"/>
      <w:szCs w:val="22"/>
      <w:lang w:eastAsia="ko-KR"/>
    </w:rPr>
  </w:style>
  <w:style w:type="character" w:customStyle="1" w:styleId="Kop6Char">
    <w:name w:val="Kop 6 Char"/>
    <w:basedOn w:val="Standaardalinea-lettertype"/>
    <w:link w:val="Kop6"/>
    <w:uiPriority w:val="9"/>
    <w:semiHidden/>
    <w:rsid w:val="008B4A9F"/>
    <w:rPr>
      <w:rFonts w:asciiTheme="majorHAnsi" w:eastAsiaTheme="majorEastAsia" w:hAnsiTheme="majorHAnsi" w:cstheme="majorBidi"/>
      <w:i/>
      <w:iCs/>
      <w:color w:val="243F60" w:themeColor="accent1" w:themeShade="7F"/>
      <w:sz w:val="22"/>
      <w:szCs w:val="22"/>
      <w:lang w:eastAsia="ko-KR"/>
    </w:rPr>
  </w:style>
  <w:style w:type="paragraph" w:styleId="Titel">
    <w:name w:val="Title"/>
    <w:link w:val="TitelChar"/>
    <w:qFormat/>
    <w:rsid w:val="00514CD6"/>
    <w:pPr>
      <w:widowControl w:val="0"/>
      <w:spacing w:before="1400" w:after="600"/>
      <w:contextualSpacing/>
    </w:pPr>
    <w:rPr>
      <w:rFonts w:ascii="Ubuntu" w:eastAsiaTheme="majorEastAsia" w:hAnsi="Ubuntu" w:cstheme="majorBidi"/>
      <w:color w:val="3E9CC9"/>
      <w:spacing w:val="5"/>
      <w:kern w:val="28"/>
      <w:sz w:val="72"/>
      <w:szCs w:val="52"/>
    </w:rPr>
  </w:style>
  <w:style w:type="character" w:customStyle="1" w:styleId="TitelChar">
    <w:name w:val="Titel Char"/>
    <w:basedOn w:val="Standaardalinea-lettertype"/>
    <w:link w:val="Titel"/>
    <w:rsid w:val="00514CD6"/>
    <w:rPr>
      <w:rFonts w:ascii="Ubuntu" w:eastAsiaTheme="majorEastAsia" w:hAnsi="Ubuntu" w:cstheme="majorBidi"/>
      <w:color w:val="3E9CC9"/>
      <w:spacing w:val="5"/>
      <w:kern w:val="28"/>
      <w:sz w:val="72"/>
      <w:szCs w:val="52"/>
    </w:rPr>
  </w:style>
  <w:style w:type="paragraph" w:customStyle="1" w:styleId="BasicParagraph">
    <w:name w:val="[Basic Paragraph]"/>
    <w:basedOn w:val="Standaard"/>
    <w:uiPriority w:val="99"/>
    <w:rsid w:val="001F025A"/>
    <w:pPr>
      <w:widowControl w:val="0"/>
      <w:suppressAutoHyphens/>
      <w:autoSpaceDE w:val="0"/>
      <w:autoSpaceDN w:val="0"/>
      <w:adjustRightInd w:val="0"/>
      <w:spacing w:line="240" w:lineRule="atLeast"/>
      <w:textAlignment w:val="center"/>
    </w:pPr>
    <w:rPr>
      <w:rFonts w:ascii="ArialMT" w:eastAsia="Arial" w:hAnsi="ArialMT" w:cs="ArialMT"/>
      <w:color w:val="000000"/>
      <w:sz w:val="16"/>
      <w:szCs w:val="16"/>
      <w:lang w:eastAsia="ko-KR"/>
    </w:rPr>
  </w:style>
  <w:style w:type="paragraph" w:styleId="Ondertitel">
    <w:name w:val="Subtitle"/>
    <w:basedOn w:val="Standaard"/>
    <w:next w:val="Standaard"/>
    <w:link w:val="OndertitelChar"/>
    <w:uiPriority w:val="11"/>
    <w:qFormat/>
    <w:rsid w:val="00B100B3"/>
    <w:pPr>
      <w:numPr>
        <w:ilvl w:val="1"/>
      </w:numPr>
      <w:spacing w:after="1000" w:line="264" w:lineRule="auto"/>
    </w:pPr>
    <w:rPr>
      <w:rFonts w:ascii="Ubuntu Medium" w:eastAsiaTheme="majorEastAsia" w:hAnsi="Ubuntu Medium" w:cstheme="majorBidi"/>
      <w:iCs/>
      <w:spacing w:val="15"/>
      <w:sz w:val="36"/>
      <w:szCs w:val="22"/>
      <w:lang w:eastAsia="ko-KR"/>
    </w:rPr>
  </w:style>
  <w:style w:type="character" w:customStyle="1" w:styleId="OndertitelChar">
    <w:name w:val="Ondertitel Char"/>
    <w:basedOn w:val="Standaardalinea-lettertype"/>
    <w:link w:val="Ondertitel"/>
    <w:uiPriority w:val="11"/>
    <w:rsid w:val="00514CD6"/>
    <w:rPr>
      <w:rFonts w:ascii="Ubuntu Medium" w:eastAsiaTheme="majorEastAsia" w:hAnsi="Ubuntu Medium" w:cstheme="majorBidi"/>
      <w:iCs/>
      <w:color w:val="595959" w:themeColor="text1" w:themeTint="A6"/>
      <w:spacing w:val="15"/>
      <w:sz w:val="36"/>
      <w:szCs w:val="22"/>
      <w:lang w:eastAsia="ko-KR"/>
    </w:rPr>
  </w:style>
  <w:style w:type="paragraph" w:styleId="Koptekst">
    <w:name w:val="header"/>
    <w:aliases w:val="kl"/>
    <w:basedOn w:val="Standaard"/>
    <w:link w:val="KoptekstChar"/>
    <w:unhideWhenUsed/>
    <w:rsid w:val="008B4A9F"/>
    <w:pPr>
      <w:tabs>
        <w:tab w:val="center" w:pos="4680"/>
        <w:tab w:val="right" w:pos="9360"/>
      </w:tabs>
    </w:pPr>
    <w:rPr>
      <w:rFonts w:eastAsia="Batang"/>
      <w:szCs w:val="22"/>
      <w:lang w:eastAsia="ko-KR"/>
    </w:rPr>
  </w:style>
  <w:style w:type="character" w:customStyle="1" w:styleId="KoptekstChar">
    <w:name w:val="Koptekst Char"/>
    <w:aliases w:val="kl Char"/>
    <w:basedOn w:val="Standaardalinea-lettertype"/>
    <w:link w:val="Koptekst"/>
    <w:rsid w:val="008B4A9F"/>
    <w:rPr>
      <w:rFonts w:ascii="Arial" w:eastAsia="Batang" w:hAnsi="Arial" w:cs="Times New Roman"/>
      <w:color w:val="595959" w:themeColor="text1" w:themeTint="A6"/>
      <w:sz w:val="22"/>
      <w:szCs w:val="22"/>
      <w:lang w:eastAsia="ko-KR"/>
    </w:rPr>
  </w:style>
  <w:style w:type="paragraph" w:styleId="Voettekst">
    <w:name w:val="footer"/>
    <w:basedOn w:val="Standaard"/>
    <w:link w:val="VoettekstChar"/>
    <w:autoRedefine/>
    <w:uiPriority w:val="99"/>
    <w:unhideWhenUsed/>
    <w:qFormat/>
    <w:rsid w:val="00453099"/>
    <w:pPr>
      <w:tabs>
        <w:tab w:val="center" w:pos="4320"/>
        <w:tab w:val="right" w:pos="8640"/>
      </w:tabs>
      <w:spacing w:before="120"/>
      <w:jc w:val="right"/>
    </w:pPr>
    <w:rPr>
      <w:rFonts w:eastAsia="Batang"/>
      <w:noProof/>
      <w:color w:val="000000" w:themeColor="text1"/>
      <w:szCs w:val="22"/>
      <w:lang w:eastAsia="ko-KR"/>
    </w:rPr>
  </w:style>
  <w:style w:type="character" w:customStyle="1" w:styleId="VoettekstChar">
    <w:name w:val="Voettekst Char"/>
    <w:basedOn w:val="Standaardalinea-lettertype"/>
    <w:link w:val="Voettekst"/>
    <w:uiPriority w:val="99"/>
    <w:rsid w:val="00453099"/>
    <w:rPr>
      <w:rFonts w:ascii="Arial" w:eastAsia="Batang" w:hAnsi="Arial" w:cs="Times New Roman"/>
      <w:noProof/>
      <w:color w:val="000000" w:themeColor="text1"/>
      <w:sz w:val="22"/>
      <w:szCs w:val="22"/>
      <w:lang w:val="en-GB" w:eastAsia="ko-KR"/>
    </w:rPr>
  </w:style>
  <w:style w:type="character" w:styleId="Paginanummer">
    <w:name w:val="page number"/>
    <w:basedOn w:val="Standaardalinea-lettertype"/>
    <w:uiPriority w:val="99"/>
    <w:unhideWhenUsed/>
    <w:rsid w:val="008B4A9F"/>
  </w:style>
  <w:style w:type="paragraph" w:styleId="Ballontekst">
    <w:name w:val="Balloon Text"/>
    <w:basedOn w:val="Standaard"/>
    <w:link w:val="BallontekstChar"/>
    <w:uiPriority w:val="99"/>
    <w:semiHidden/>
    <w:unhideWhenUsed/>
    <w:rsid w:val="008B4A9F"/>
    <w:rPr>
      <w:rFonts w:ascii="Lucida Grande" w:eastAsia="Batang" w:hAnsi="Lucida Grande" w:cs="Lucida Grande"/>
      <w:sz w:val="18"/>
      <w:szCs w:val="18"/>
      <w:lang w:eastAsia="ko-KR"/>
    </w:rPr>
  </w:style>
  <w:style w:type="character" w:customStyle="1" w:styleId="BallontekstChar">
    <w:name w:val="Ballontekst Char"/>
    <w:basedOn w:val="Standaardalinea-lettertype"/>
    <w:link w:val="Ballontekst"/>
    <w:uiPriority w:val="99"/>
    <w:semiHidden/>
    <w:rsid w:val="008B4A9F"/>
    <w:rPr>
      <w:rFonts w:ascii="Lucida Grande" w:eastAsia="Batang" w:hAnsi="Lucida Grande" w:cs="Lucida Grande"/>
      <w:color w:val="595959" w:themeColor="text1" w:themeTint="A6"/>
      <w:sz w:val="18"/>
      <w:szCs w:val="18"/>
      <w:lang w:eastAsia="ko-KR"/>
    </w:rPr>
  </w:style>
  <w:style w:type="paragraph" w:customStyle="1" w:styleId="imagespace">
    <w:name w:val="image space"/>
    <w:rsid w:val="00B65529"/>
    <w:pPr>
      <w:spacing w:line="276" w:lineRule="auto"/>
      <w:ind w:left="-288"/>
    </w:pPr>
    <w:rPr>
      <w:rFonts w:ascii="Arial" w:eastAsia="Arial" w:hAnsi="Arial" w:cs="Arial"/>
      <w:color w:val="000000"/>
      <w:sz w:val="22"/>
      <w:szCs w:val="20"/>
      <w:lang w:eastAsia="en-US"/>
    </w:rPr>
  </w:style>
  <w:style w:type="paragraph" w:customStyle="1" w:styleId="Newparagraph">
    <w:name w:val="New paragraph"/>
    <w:qFormat/>
    <w:rsid w:val="00514CD6"/>
    <w:rPr>
      <w:rFonts w:ascii="Arial" w:eastAsia="Batang" w:hAnsi="Arial" w:cs="Times New Roman"/>
      <w:color w:val="595959" w:themeColor="text1" w:themeTint="A6"/>
      <w:sz w:val="22"/>
      <w:lang w:eastAsia="ko-KR"/>
    </w:rPr>
  </w:style>
  <w:style w:type="paragraph" w:customStyle="1" w:styleId="Spacing">
    <w:name w:val="Spacing"/>
    <w:qFormat/>
    <w:rsid w:val="008B4A9F"/>
    <w:pPr>
      <w:spacing w:line="168" w:lineRule="auto"/>
    </w:pPr>
    <w:rPr>
      <w:rFonts w:ascii="Arial" w:eastAsia="Batang" w:hAnsi="Arial" w:cs="Times New Roman"/>
      <w:color w:val="595959" w:themeColor="text1" w:themeTint="A6"/>
      <w:sz w:val="22"/>
      <w:lang w:eastAsia="ko-KR"/>
    </w:rPr>
  </w:style>
  <w:style w:type="paragraph" w:customStyle="1" w:styleId="WTStepkeepwithnext">
    <w:name w:val="WT Step keep with next"/>
    <w:basedOn w:val="WTStep"/>
    <w:next w:val="WTStep"/>
    <w:qFormat/>
    <w:rsid w:val="008B4A9F"/>
    <w:pPr>
      <w:keepNext/>
      <w:numPr>
        <w:numId w:val="0"/>
      </w:numPr>
    </w:pPr>
  </w:style>
  <w:style w:type="paragraph" w:customStyle="1" w:styleId="WTStep">
    <w:name w:val="WT Step"/>
    <w:basedOn w:val="Standaard"/>
    <w:qFormat/>
    <w:rsid w:val="00E34551"/>
    <w:pPr>
      <w:numPr>
        <w:numId w:val="8"/>
      </w:numPr>
      <w:spacing w:before="120" w:after="60" w:line="348" w:lineRule="auto"/>
      <w:contextualSpacing/>
      <w:outlineLvl w:val="2"/>
    </w:pPr>
    <w:rPr>
      <w:rFonts w:eastAsia="Calibri"/>
      <w:szCs w:val="22"/>
    </w:rPr>
  </w:style>
  <w:style w:type="character" w:styleId="Hyperlink">
    <w:name w:val="Hyperlink"/>
    <w:basedOn w:val="Standaardalinea-lettertype"/>
    <w:uiPriority w:val="99"/>
    <w:unhideWhenUsed/>
    <w:rsid w:val="008B4A9F"/>
    <w:rPr>
      <w:color w:val="595959" w:themeColor="text1" w:themeTint="A6"/>
      <w:u w:val="single"/>
    </w:rPr>
  </w:style>
  <w:style w:type="character" w:styleId="Verwijzingopmerking">
    <w:name w:val="annotation reference"/>
    <w:basedOn w:val="Standaardalinea-lettertype"/>
    <w:uiPriority w:val="99"/>
    <w:semiHidden/>
    <w:unhideWhenUsed/>
    <w:rsid w:val="008B4A9F"/>
    <w:rPr>
      <w:sz w:val="18"/>
      <w:szCs w:val="18"/>
    </w:rPr>
  </w:style>
  <w:style w:type="paragraph" w:styleId="Tekstopmerking">
    <w:name w:val="annotation text"/>
    <w:basedOn w:val="Standaard"/>
    <w:link w:val="TekstopmerkingChar"/>
    <w:uiPriority w:val="99"/>
    <w:semiHidden/>
    <w:unhideWhenUsed/>
    <w:rsid w:val="008B4A9F"/>
    <w:rPr>
      <w:rFonts w:eastAsia="Batang"/>
      <w:lang w:eastAsia="ko-KR"/>
    </w:rPr>
  </w:style>
  <w:style w:type="character" w:customStyle="1" w:styleId="TekstopmerkingChar">
    <w:name w:val="Tekst opmerking Char"/>
    <w:basedOn w:val="Standaardalinea-lettertype"/>
    <w:link w:val="Tekstopmerking"/>
    <w:uiPriority w:val="99"/>
    <w:semiHidden/>
    <w:rsid w:val="008B4A9F"/>
    <w:rPr>
      <w:rFonts w:ascii="Arial" w:eastAsia="Batang" w:hAnsi="Arial" w:cs="Times New Roman"/>
      <w:color w:val="595959" w:themeColor="text1" w:themeTint="A6"/>
      <w:lang w:eastAsia="ko-KR"/>
    </w:rPr>
  </w:style>
  <w:style w:type="paragraph" w:styleId="Onderwerpvanopmerking">
    <w:name w:val="annotation subject"/>
    <w:basedOn w:val="Tekstopmerking"/>
    <w:next w:val="Tekstopmerking"/>
    <w:link w:val="OnderwerpvanopmerkingChar"/>
    <w:uiPriority w:val="99"/>
    <w:semiHidden/>
    <w:unhideWhenUsed/>
    <w:rsid w:val="008B4A9F"/>
    <w:rPr>
      <w:b/>
      <w:bCs/>
      <w:sz w:val="20"/>
      <w:szCs w:val="20"/>
    </w:rPr>
  </w:style>
  <w:style w:type="character" w:customStyle="1" w:styleId="OnderwerpvanopmerkingChar">
    <w:name w:val="Onderwerp van opmerking Char"/>
    <w:basedOn w:val="TekstopmerkingChar"/>
    <w:link w:val="Onderwerpvanopmerking"/>
    <w:uiPriority w:val="99"/>
    <w:semiHidden/>
    <w:rsid w:val="008B4A9F"/>
    <w:rPr>
      <w:rFonts w:ascii="Arial" w:eastAsia="Batang" w:hAnsi="Arial" w:cs="Times New Roman"/>
      <w:b/>
      <w:bCs/>
      <w:color w:val="595959" w:themeColor="text1" w:themeTint="A6"/>
      <w:sz w:val="20"/>
      <w:szCs w:val="20"/>
      <w:lang w:eastAsia="ko-KR"/>
    </w:rPr>
  </w:style>
  <w:style w:type="paragraph" w:styleId="Revisie">
    <w:name w:val="Revision"/>
    <w:hidden/>
    <w:uiPriority w:val="99"/>
    <w:semiHidden/>
    <w:rsid w:val="008B4A9F"/>
    <w:rPr>
      <w:rFonts w:ascii="Arial" w:eastAsia="Batang" w:hAnsi="Arial" w:cs="Times New Roman"/>
      <w:color w:val="595959" w:themeColor="text1" w:themeTint="A6"/>
      <w:sz w:val="22"/>
      <w:szCs w:val="22"/>
      <w:lang w:eastAsia="ko-KR"/>
    </w:rPr>
  </w:style>
  <w:style w:type="paragraph" w:styleId="Normaalweb">
    <w:name w:val="Normal (Web)"/>
    <w:basedOn w:val="Standaard"/>
    <w:uiPriority w:val="99"/>
    <w:semiHidden/>
    <w:unhideWhenUsed/>
    <w:rsid w:val="008B4A9F"/>
    <w:pPr>
      <w:spacing w:before="100" w:beforeAutospacing="1" w:after="100" w:afterAutospacing="1"/>
    </w:pPr>
    <w:rPr>
      <w:rFonts w:ascii="Times" w:eastAsiaTheme="minorEastAsia" w:hAnsi="Times"/>
      <w:sz w:val="20"/>
      <w:szCs w:val="20"/>
    </w:rPr>
  </w:style>
  <w:style w:type="paragraph" w:customStyle="1" w:styleId="ModuleObjectives">
    <w:name w:val="Module Objectives"/>
    <w:basedOn w:val="Standaard"/>
    <w:qFormat/>
    <w:rsid w:val="008B4A9F"/>
    <w:pPr>
      <w:numPr>
        <w:numId w:val="6"/>
      </w:numPr>
      <w:spacing w:before="120" w:after="60" w:line="348" w:lineRule="auto"/>
      <w:contextualSpacing/>
    </w:pPr>
    <w:rPr>
      <w:rFonts w:eastAsia="Calibri"/>
      <w:szCs w:val="22"/>
    </w:rPr>
  </w:style>
  <w:style w:type="paragraph" w:customStyle="1" w:styleId="Note">
    <w:name w:val="Note"/>
    <w:basedOn w:val="Standaard"/>
    <w:qFormat/>
    <w:rsid w:val="008B4A9F"/>
    <w:pPr>
      <w:spacing w:before="120"/>
    </w:pPr>
    <w:rPr>
      <w:rFonts w:eastAsia="Batang"/>
      <w:i/>
      <w:szCs w:val="22"/>
      <w:lang w:eastAsia="ko-KR"/>
    </w:rPr>
  </w:style>
  <w:style w:type="paragraph" w:styleId="Lijstnummering3">
    <w:name w:val="List Number 3"/>
    <w:basedOn w:val="Standaard"/>
    <w:uiPriority w:val="99"/>
    <w:unhideWhenUsed/>
    <w:rsid w:val="00B100B3"/>
    <w:pPr>
      <w:numPr>
        <w:numId w:val="1"/>
      </w:numPr>
      <w:contextualSpacing/>
    </w:pPr>
    <w:rPr>
      <w:rFonts w:eastAsia="Batang" w:cs="Arial"/>
      <w:szCs w:val="22"/>
      <w:lang w:eastAsia="ko-KR"/>
    </w:rPr>
  </w:style>
  <w:style w:type="paragraph" w:styleId="Lijstnummering">
    <w:name w:val="List Number"/>
    <w:basedOn w:val="Standaard"/>
    <w:uiPriority w:val="99"/>
    <w:unhideWhenUsed/>
    <w:rsid w:val="00B100B3"/>
    <w:pPr>
      <w:contextualSpacing/>
    </w:pPr>
    <w:rPr>
      <w:rFonts w:eastAsia="Batang" w:cs="Arial"/>
      <w:szCs w:val="22"/>
      <w:lang w:eastAsia="ko-KR"/>
    </w:rPr>
  </w:style>
  <w:style w:type="character" w:styleId="Subtielebenadrukking">
    <w:name w:val="Subtle Emphasis"/>
    <w:basedOn w:val="Standaardalinea-lettertype"/>
    <w:uiPriority w:val="19"/>
    <w:qFormat/>
    <w:rsid w:val="00514CD6"/>
    <w:rPr>
      <w:i/>
      <w:iCs/>
      <w:color w:val="808080" w:themeColor="text1" w:themeTint="7F"/>
    </w:rPr>
  </w:style>
  <w:style w:type="paragraph" w:customStyle="1" w:styleId="Figure">
    <w:name w:val="Figure"/>
    <w:basedOn w:val="Kop3"/>
    <w:next w:val="Standaard"/>
    <w:rsid w:val="00B65529"/>
    <w:pPr>
      <w:spacing w:before="240"/>
    </w:pPr>
    <w:rPr>
      <w:i/>
    </w:rPr>
  </w:style>
  <w:style w:type="paragraph" w:customStyle="1" w:styleId="CourseTitle">
    <w:name w:val="Course Title"/>
    <w:basedOn w:val="Standaard"/>
    <w:next w:val="Coversubtitle"/>
    <w:qFormat/>
    <w:rsid w:val="00BA5B71"/>
    <w:pPr>
      <w:widowControl w:val="0"/>
      <w:spacing w:before="1400" w:after="600" w:line="240" w:lineRule="auto"/>
    </w:pPr>
    <w:rPr>
      <w:rFonts w:ascii="Verdana" w:eastAsiaTheme="majorEastAsia" w:hAnsi="Verdana" w:cstheme="majorBidi"/>
      <w:color w:val="00A0DF"/>
      <w:spacing w:val="5"/>
      <w:kern w:val="28"/>
      <w:sz w:val="92"/>
      <w:szCs w:val="52"/>
      <w:lang w:eastAsia="ja-JP"/>
    </w:rPr>
  </w:style>
  <w:style w:type="paragraph" w:customStyle="1" w:styleId="Coversubtitle">
    <w:name w:val="Cover subtitle"/>
    <w:basedOn w:val="Standaard"/>
    <w:next w:val="Coversubtitle2"/>
    <w:qFormat/>
    <w:rsid w:val="008B4A9F"/>
    <w:pPr>
      <w:numPr>
        <w:ilvl w:val="1"/>
      </w:numPr>
      <w:spacing w:before="400" w:after="1000" w:line="264" w:lineRule="auto"/>
    </w:pPr>
    <w:rPr>
      <w:rFonts w:ascii="Ubuntu Medium" w:eastAsiaTheme="majorEastAsia" w:hAnsi="Ubuntu Medium" w:cstheme="majorBidi"/>
      <w:iCs/>
      <w:spacing w:val="15"/>
      <w:sz w:val="56"/>
      <w:szCs w:val="22"/>
      <w:lang w:eastAsia="ko-KR"/>
    </w:rPr>
  </w:style>
  <w:style w:type="paragraph" w:customStyle="1" w:styleId="Coversubtitle2">
    <w:name w:val="Cover subtitle2"/>
    <w:basedOn w:val="Standaard"/>
    <w:qFormat/>
    <w:rsid w:val="008B4A9F"/>
    <w:pPr>
      <w:numPr>
        <w:ilvl w:val="1"/>
      </w:numPr>
      <w:spacing w:line="264" w:lineRule="auto"/>
    </w:pPr>
    <w:rPr>
      <w:rFonts w:ascii="Ubuntu Medium" w:eastAsiaTheme="majorEastAsia" w:hAnsi="Ubuntu Medium" w:cstheme="majorBidi"/>
      <w:iCs/>
      <w:spacing w:val="15"/>
      <w:sz w:val="36"/>
      <w:szCs w:val="22"/>
      <w:lang w:eastAsia="ko-KR"/>
    </w:rPr>
  </w:style>
  <w:style w:type="paragraph" w:customStyle="1" w:styleId="Code">
    <w:name w:val="Code"/>
    <w:basedOn w:val="HTML-voorafopgemaakt"/>
    <w:next w:val="Standaard"/>
    <w:qFormat/>
    <w:rsid w:val="0017072B"/>
    <w:pPr>
      <w:shd w:val="clear" w:color="auto" w:fill="F2F2F2" w:themeFill="background1" w:themeFillShade="F2"/>
      <w:spacing w:before="120" w:after="240"/>
      <w:ind w:left="720"/>
      <w:contextualSpacing/>
    </w:pPr>
    <w:rPr>
      <w:rFonts w:ascii="Consolas" w:hAnsi="Consolas"/>
      <w:sz w:val="22"/>
      <w:szCs w:val="22"/>
    </w:rPr>
  </w:style>
  <w:style w:type="paragraph" w:styleId="HTML-voorafopgemaakt">
    <w:name w:val="HTML Preformatted"/>
    <w:basedOn w:val="Standaard"/>
    <w:link w:val="HTML-voorafopgemaaktChar"/>
    <w:uiPriority w:val="99"/>
    <w:semiHidden/>
    <w:unhideWhenUsed/>
    <w:rsid w:val="008B4A9F"/>
    <w:rPr>
      <w:rFonts w:ascii="Courier" w:eastAsia="Batang" w:hAnsi="Courier"/>
      <w:sz w:val="20"/>
      <w:szCs w:val="20"/>
      <w:lang w:eastAsia="ko-KR"/>
    </w:rPr>
  </w:style>
  <w:style w:type="character" w:customStyle="1" w:styleId="HTML-voorafopgemaaktChar">
    <w:name w:val="HTML - vooraf opgemaakt Char"/>
    <w:basedOn w:val="Standaardalinea-lettertype"/>
    <w:link w:val="HTML-voorafopgemaakt"/>
    <w:uiPriority w:val="99"/>
    <w:semiHidden/>
    <w:rsid w:val="008B4A9F"/>
    <w:rPr>
      <w:rFonts w:ascii="Courier" w:eastAsia="Batang" w:hAnsi="Courier" w:cs="Times New Roman"/>
      <w:color w:val="595959" w:themeColor="text1" w:themeTint="A6"/>
      <w:sz w:val="20"/>
      <w:szCs w:val="20"/>
      <w:lang w:eastAsia="ko-KR"/>
    </w:rPr>
  </w:style>
  <w:style w:type="paragraph" w:styleId="Bijschrift">
    <w:name w:val="caption"/>
    <w:basedOn w:val="Standaard"/>
    <w:next w:val="Standaard"/>
    <w:uiPriority w:val="35"/>
    <w:unhideWhenUsed/>
    <w:qFormat/>
    <w:rsid w:val="00B100B3"/>
    <w:pPr>
      <w:spacing w:after="200"/>
    </w:pPr>
    <w:rPr>
      <w:rFonts w:eastAsia="Batang" w:cs="Arial"/>
      <w:b/>
      <w:bCs/>
      <w:color w:val="4F81BD" w:themeColor="accent1"/>
      <w:sz w:val="18"/>
      <w:szCs w:val="18"/>
      <w:lang w:eastAsia="ko-KR"/>
    </w:rPr>
  </w:style>
  <w:style w:type="paragraph" w:styleId="Onderkantformulier">
    <w:name w:val="HTML Bottom of Form"/>
    <w:basedOn w:val="Standaard"/>
    <w:next w:val="Standaard"/>
    <w:link w:val="OnderkantformulierChar"/>
    <w:hidden/>
    <w:uiPriority w:val="99"/>
    <w:semiHidden/>
    <w:unhideWhenUsed/>
    <w:rsid w:val="008B4A9F"/>
    <w:pPr>
      <w:pBdr>
        <w:top w:val="single" w:sz="6" w:space="1" w:color="auto"/>
      </w:pBdr>
      <w:jc w:val="center"/>
    </w:pPr>
    <w:rPr>
      <w:vanish/>
      <w:sz w:val="16"/>
      <w:szCs w:val="16"/>
    </w:rPr>
  </w:style>
  <w:style w:type="character" w:customStyle="1" w:styleId="OnderkantformulierChar">
    <w:name w:val="Onderkant formulier Char"/>
    <w:basedOn w:val="Standaardalinea-lettertype"/>
    <w:link w:val="Onderkantformulier"/>
    <w:uiPriority w:val="99"/>
    <w:semiHidden/>
    <w:rsid w:val="008B4A9F"/>
    <w:rPr>
      <w:rFonts w:ascii="Arial" w:eastAsia="Batang" w:hAnsi="Arial" w:cs="Times New Roman"/>
      <w:vanish/>
      <w:color w:val="595959" w:themeColor="text1" w:themeTint="A6"/>
      <w:sz w:val="16"/>
      <w:szCs w:val="16"/>
      <w:lang w:eastAsia="ko-KR"/>
    </w:rPr>
  </w:style>
  <w:style w:type="paragraph" w:styleId="Bovenkantformulier">
    <w:name w:val="HTML Top of Form"/>
    <w:basedOn w:val="Standaard"/>
    <w:next w:val="Standaard"/>
    <w:link w:val="BovenkantformulierChar"/>
    <w:hidden/>
    <w:uiPriority w:val="99"/>
    <w:semiHidden/>
    <w:unhideWhenUsed/>
    <w:rsid w:val="008B4A9F"/>
    <w:pPr>
      <w:pBdr>
        <w:bottom w:val="single" w:sz="6" w:space="1" w:color="auto"/>
      </w:pBdr>
      <w:jc w:val="center"/>
    </w:pPr>
    <w:rPr>
      <w:vanish/>
      <w:sz w:val="16"/>
      <w:szCs w:val="16"/>
    </w:rPr>
  </w:style>
  <w:style w:type="character" w:customStyle="1" w:styleId="BovenkantformulierChar">
    <w:name w:val="Bovenkant formulier Char"/>
    <w:basedOn w:val="Standaardalinea-lettertype"/>
    <w:link w:val="Bovenkantformulier"/>
    <w:uiPriority w:val="99"/>
    <w:semiHidden/>
    <w:rsid w:val="008B4A9F"/>
    <w:rPr>
      <w:rFonts w:ascii="Arial" w:eastAsia="Batang" w:hAnsi="Arial" w:cs="Times New Roman"/>
      <w:vanish/>
      <w:color w:val="595959" w:themeColor="text1" w:themeTint="A6"/>
      <w:sz w:val="16"/>
      <w:szCs w:val="16"/>
      <w:lang w:eastAsia="ko-KR"/>
    </w:rPr>
  </w:style>
  <w:style w:type="table" w:styleId="Tabelraster">
    <w:name w:val="Table Grid"/>
    <w:basedOn w:val="Standaardtabel"/>
    <w:uiPriority w:val="59"/>
    <w:rsid w:val="008B4A9F"/>
    <w:pPr>
      <w:numPr>
        <w:numId w:val="5"/>
      </w:numPr>
      <w:ind w:left="0" w:firstLin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GevolgdeHyperlink">
    <w:name w:val="FollowedHyperlink"/>
    <w:basedOn w:val="Standaardalinea-lettertype"/>
    <w:uiPriority w:val="99"/>
    <w:semiHidden/>
    <w:unhideWhenUsed/>
    <w:rsid w:val="008B4A9F"/>
    <w:rPr>
      <w:color w:val="595959" w:themeColor="text1" w:themeTint="A6"/>
      <w:u w:val="single"/>
    </w:rPr>
  </w:style>
  <w:style w:type="paragraph" w:styleId="Inhopg1">
    <w:name w:val="toc 1"/>
    <w:basedOn w:val="Standaard"/>
    <w:next w:val="Standaard"/>
    <w:uiPriority w:val="39"/>
    <w:unhideWhenUsed/>
    <w:qFormat/>
    <w:rsid w:val="008B4A9F"/>
    <w:pPr>
      <w:spacing w:before="120"/>
    </w:pPr>
    <w:rPr>
      <w:rFonts w:ascii="Ubuntu" w:eastAsia="Batang" w:hAnsi="Ubuntu"/>
      <w:b/>
      <w:bCs/>
      <w:caps/>
      <w:sz w:val="26"/>
      <w:lang w:eastAsia="ko-KR"/>
    </w:rPr>
  </w:style>
  <w:style w:type="paragraph" w:styleId="Inhopg2">
    <w:name w:val="toc 2"/>
    <w:basedOn w:val="Standaard"/>
    <w:next w:val="Standaard"/>
    <w:uiPriority w:val="39"/>
    <w:unhideWhenUsed/>
    <w:qFormat/>
    <w:rsid w:val="008B4A9F"/>
    <w:pPr>
      <w:ind w:left="220"/>
    </w:pPr>
    <w:rPr>
      <w:rFonts w:eastAsia="Batang"/>
      <w:szCs w:val="22"/>
      <w:lang w:eastAsia="ko-KR"/>
    </w:rPr>
  </w:style>
  <w:style w:type="paragraph" w:styleId="Inhopg3">
    <w:name w:val="toc 3"/>
    <w:basedOn w:val="Standaard"/>
    <w:next w:val="Standaard"/>
    <w:uiPriority w:val="39"/>
    <w:unhideWhenUsed/>
    <w:rsid w:val="00B100B3"/>
    <w:pPr>
      <w:ind w:left="440"/>
    </w:pPr>
    <w:rPr>
      <w:rFonts w:asciiTheme="minorHAnsi" w:eastAsia="Batang" w:hAnsiTheme="minorHAnsi" w:cs="Arial"/>
      <w:szCs w:val="22"/>
      <w:lang w:eastAsia="ko-KR"/>
    </w:rPr>
  </w:style>
  <w:style w:type="paragraph" w:styleId="Inhopg4">
    <w:name w:val="toc 4"/>
    <w:basedOn w:val="Standaard"/>
    <w:next w:val="Standaard"/>
    <w:uiPriority w:val="39"/>
    <w:unhideWhenUsed/>
    <w:rsid w:val="00B100B3"/>
    <w:pPr>
      <w:ind w:left="660"/>
    </w:pPr>
    <w:rPr>
      <w:rFonts w:asciiTheme="minorHAnsi" w:eastAsia="Batang" w:hAnsiTheme="minorHAnsi" w:cs="Arial"/>
      <w:sz w:val="20"/>
      <w:szCs w:val="20"/>
      <w:lang w:eastAsia="ko-KR"/>
    </w:rPr>
  </w:style>
  <w:style w:type="paragraph" w:styleId="Inhopg5">
    <w:name w:val="toc 5"/>
    <w:basedOn w:val="Standaard"/>
    <w:next w:val="Standaard"/>
    <w:uiPriority w:val="39"/>
    <w:unhideWhenUsed/>
    <w:rsid w:val="00B100B3"/>
    <w:pPr>
      <w:ind w:left="880"/>
    </w:pPr>
    <w:rPr>
      <w:rFonts w:asciiTheme="minorHAnsi" w:eastAsia="Batang" w:hAnsiTheme="minorHAnsi" w:cs="Arial"/>
      <w:sz w:val="20"/>
      <w:szCs w:val="20"/>
      <w:lang w:eastAsia="ko-KR"/>
    </w:rPr>
  </w:style>
  <w:style w:type="paragraph" w:styleId="Inhopg6">
    <w:name w:val="toc 6"/>
    <w:basedOn w:val="Standaard"/>
    <w:next w:val="Standaard"/>
    <w:autoRedefine/>
    <w:uiPriority w:val="39"/>
    <w:unhideWhenUsed/>
    <w:rsid w:val="00B100B3"/>
    <w:pPr>
      <w:ind w:left="1100"/>
    </w:pPr>
    <w:rPr>
      <w:rFonts w:asciiTheme="minorHAnsi" w:eastAsia="Batang" w:hAnsiTheme="minorHAnsi" w:cs="Arial"/>
      <w:sz w:val="20"/>
      <w:szCs w:val="20"/>
      <w:lang w:eastAsia="ko-KR"/>
    </w:rPr>
  </w:style>
  <w:style w:type="paragraph" w:styleId="Inhopg7">
    <w:name w:val="toc 7"/>
    <w:basedOn w:val="Standaard"/>
    <w:next w:val="Standaard"/>
    <w:autoRedefine/>
    <w:uiPriority w:val="39"/>
    <w:unhideWhenUsed/>
    <w:rsid w:val="00B100B3"/>
    <w:pPr>
      <w:ind w:left="1320"/>
    </w:pPr>
    <w:rPr>
      <w:rFonts w:asciiTheme="minorHAnsi" w:eastAsia="Batang" w:hAnsiTheme="minorHAnsi" w:cs="Arial"/>
      <w:sz w:val="20"/>
      <w:szCs w:val="20"/>
      <w:lang w:eastAsia="ko-KR"/>
    </w:rPr>
  </w:style>
  <w:style w:type="paragraph" w:styleId="Inhopg8">
    <w:name w:val="toc 8"/>
    <w:basedOn w:val="Standaard"/>
    <w:next w:val="Standaard"/>
    <w:autoRedefine/>
    <w:uiPriority w:val="39"/>
    <w:unhideWhenUsed/>
    <w:rsid w:val="00B100B3"/>
    <w:pPr>
      <w:ind w:left="1540"/>
    </w:pPr>
    <w:rPr>
      <w:rFonts w:asciiTheme="minorHAnsi" w:eastAsia="Batang" w:hAnsiTheme="minorHAnsi" w:cs="Arial"/>
      <w:sz w:val="20"/>
      <w:szCs w:val="20"/>
      <w:lang w:eastAsia="ko-KR"/>
    </w:rPr>
  </w:style>
  <w:style w:type="paragraph" w:styleId="Inhopg9">
    <w:name w:val="toc 9"/>
    <w:basedOn w:val="Standaard"/>
    <w:next w:val="Standaard"/>
    <w:autoRedefine/>
    <w:uiPriority w:val="39"/>
    <w:unhideWhenUsed/>
    <w:rsid w:val="00B100B3"/>
    <w:pPr>
      <w:ind w:left="1760"/>
    </w:pPr>
    <w:rPr>
      <w:rFonts w:asciiTheme="minorHAnsi" w:eastAsia="Batang" w:hAnsiTheme="minorHAnsi" w:cs="Arial"/>
      <w:sz w:val="20"/>
      <w:szCs w:val="20"/>
      <w:lang w:eastAsia="ko-KR"/>
    </w:rPr>
  </w:style>
  <w:style w:type="paragraph" w:customStyle="1" w:styleId="Moduleobjectivesleadin">
    <w:name w:val="Module objectives lead in"/>
    <w:basedOn w:val="Standaard"/>
    <w:next w:val="ModuleObjectives"/>
    <w:qFormat/>
    <w:rsid w:val="00B100B3"/>
    <w:rPr>
      <w:rFonts w:eastAsia="Batang" w:cs="Arial"/>
      <w:b/>
      <w:bCs/>
      <w:szCs w:val="22"/>
      <w:lang w:eastAsia="ko-KR"/>
    </w:rPr>
  </w:style>
  <w:style w:type="paragraph" w:customStyle="1" w:styleId="ModuleTitle">
    <w:name w:val="Module Title"/>
    <w:basedOn w:val="CourseTitle"/>
    <w:next w:val="Standaard"/>
    <w:qFormat/>
    <w:rsid w:val="008B4A9F"/>
    <w:pPr>
      <w:pageBreakBefore/>
      <w:spacing w:before="1000"/>
    </w:pPr>
    <w:rPr>
      <w:sz w:val="64"/>
    </w:rPr>
  </w:style>
  <w:style w:type="paragraph" w:customStyle="1" w:styleId="Setupheading">
    <w:name w:val="Setup heading"/>
    <w:basedOn w:val="WTTitle"/>
    <w:next w:val="Standaard"/>
    <w:qFormat/>
    <w:rsid w:val="008B4A9F"/>
  </w:style>
  <w:style w:type="paragraph" w:customStyle="1" w:styleId="WTTitle">
    <w:name w:val="WT Title"/>
    <w:basedOn w:val="Kop1"/>
    <w:next w:val="Standaard"/>
    <w:qFormat/>
    <w:rsid w:val="008B4A9F"/>
    <w:rPr>
      <w:b/>
    </w:rPr>
  </w:style>
  <w:style w:type="paragraph" w:customStyle="1" w:styleId="Setupsubheading">
    <w:name w:val="Setup subheading"/>
    <w:basedOn w:val="Kop2"/>
    <w:next w:val="Standaard"/>
    <w:qFormat/>
    <w:rsid w:val="008B4A9F"/>
  </w:style>
  <w:style w:type="paragraph" w:customStyle="1" w:styleId="TOCHeading1">
    <w:name w:val="TOC Heading1"/>
    <w:basedOn w:val="Setupsubheading"/>
    <w:qFormat/>
    <w:rsid w:val="00514CD6"/>
    <w:pPr>
      <w:keepNext w:val="0"/>
      <w:pageBreakBefore/>
      <w:spacing w:before="0"/>
    </w:pPr>
    <w:rPr>
      <w:rFonts w:ascii="Ubuntu" w:hAnsi="Ubuntu"/>
      <w:sz w:val="32"/>
      <w:szCs w:val="32"/>
    </w:rPr>
  </w:style>
  <w:style w:type="paragraph" w:styleId="Tekstzonderopmaak">
    <w:name w:val="Plain Text"/>
    <w:basedOn w:val="Standaard"/>
    <w:link w:val="TekstzonderopmaakChar"/>
    <w:uiPriority w:val="99"/>
    <w:unhideWhenUsed/>
    <w:rsid w:val="00B100B3"/>
    <w:rPr>
      <w:rFonts w:ascii="Consolas" w:eastAsiaTheme="minorHAnsi" w:hAnsi="Consolas" w:cs="Consolas"/>
      <w:sz w:val="21"/>
      <w:szCs w:val="21"/>
      <w:lang w:eastAsia="ko-KR"/>
    </w:rPr>
  </w:style>
  <w:style w:type="character" w:customStyle="1" w:styleId="TekstzonderopmaakChar">
    <w:name w:val="Tekst zonder opmaak Char"/>
    <w:basedOn w:val="Standaardalinea-lettertype"/>
    <w:link w:val="Tekstzonderopmaak"/>
    <w:uiPriority w:val="99"/>
    <w:rsid w:val="00F74DD8"/>
    <w:rPr>
      <w:rFonts w:ascii="Consolas" w:eastAsiaTheme="minorHAnsi" w:hAnsi="Consolas" w:cs="Consolas"/>
      <w:color w:val="595959" w:themeColor="text1" w:themeTint="A6"/>
      <w:sz w:val="21"/>
      <w:szCs w:val="21"/>
      <w:lang w:val="en-GB" w:eastAsia="ko-KR"/>
    </w:rPr>
  </w:style>
  <w:style w:type="character" w:styleId="Zwaar">
    <w:name w:val="Strong"/>
    <w:basedOn w:val="Standaardalinea-lettertype"/>
    <w:uiPriority w:val="22"/>
    <w:qFormat/>
    <w:rsid w:val="00C5325C"/>
    <w:rPr>
      <w:b/>
      <w:bCs/>
    </w:rPr>
  </w:style>
  <w:style w:type="paragraph" w:customStyle="1" w:styleId="WTStepNote">
    <w:name w:val="WT Step Note"/>
    <w:basedOn w:val="Note"/>
    <w:qFormat/>
    <w:rsid w:val="008B4A9F"/>
    <w:pPr>
      <w:spacing w:after="120"/>
      <w:ind w:left="720"/>
    </w:pPr>
  </w:style>
  <w:style w:type="paragraph" w:customStyle="1" w:styleId="WTstepsheading">
    <w:name w:val="WT steps heading"/>
    <w:basedOn w:val="Kop2"/>
    <w:next w:val="WTStep"/>
    <w:autoRedefine/>
    <w:qFormat/>
    <w:rsid w:val="008A547F"/>
    <w:pPr>
      <w:spacing w:before="120" w:after="60" w:line="348" w:lineRule="auto"/>
    </w:pPr>
    <w:rPr>
      <w:lang w:val="nl-NL"/>
    </w:rPr>
  </w:style>
  <w:style w:type="paragraph" w:customStyle="1" w:styleId="WTStepbullets">
    <w:name w:val="WT Step bullets"/>
    <w:basedOn w:val="Standaard"/>
    <w:qFormat/>
    <w:rsid w:val="008B4A9F"/>
    <w:pPr>
      <w:numPr>
        <w:numId w:val="5"/>
      </w:numPr>
      <w:spacing w:before="120" w:after="60" w:line="348" w:lineRule="auto"/>
      <w:ind w:left="1080"/>
      <w:contextualSpacing/>
    </w:pPr>
    <w:rPr>
      <w:rFonts w:eastAsia="Calibri"/>
      <w:szCs w:val="22"/>
    </w:rPr>
  </w:style>
  <w:style w:type="paragraph" w:customStyle="1" w:styleId="WTobjectives">
    <w:name w:val="WT objectives"/>
    <w:basedOn w:val="ModuleObjectives"/>
    <w:qFormat/>
    <w:rsid w:val="008B4A9F"/>
    <w:pPr>
      <w:numPr>
        <w:numId w:val="2"/>
      </w:numPr>
    </w:pPr>
  </w:style>
  <w:style w:type="paragraph" w:customStyle="1" w:styleId="WTobjectivesleadin">
    <w:name w:val="WT objectives leadin"/>
    <w:basedOn w:val="Moduleobjectivesleadin0"/>
    <w:next w:val="WTobjectives"/>
    <w:qFormat/>
    <w:rsid w:val="008B4A9F"/>
    <w:pPr>
      <w:spacing w:before="120" w:after="120"/>
    </w:pPr>
  </w:style>
  <w:style w:type="character" w:styleId="Nadruk">
    <w:name w:val="Emphasis"/>
    <w:basedOn w:val="Standaardalinea-lettertype"/>
    <w:uiPriority w:val="20"/>
    <w:qFormat/>
    <w:rsid w:val="00514CD6"/>
    <w:rPr>
      <w:i/>
      <w:iCs/>
    </w:rPr>
  </w:style>
  <w:style w:type="paragraph" w:customStyle="1" w:styleId="WTStepImage">
    <w:name w:val="WT Step Image"/>
    <w:basedOn w:val="Standaard"/>
    <w:next w:val="WTStep"/>
    <w:qFormat/>
    <w:rsid w:val="00B100B3"/>
    <w:pPr>
      <w:ind w:left="720"/>
    </w:pPr>
    <w:rPr>
      <w:rFonts w:eastAsia="Batang"/>
      <w:noProof/>
      <w:szCs w:val="22"/>
      <w:lang w:eastAsia="ko-KR"/>
    </w:rPr>
  </w:style>
  <w:style w:type="character" w:customStyle="1" w:styleId="highlightedtext">
    <w:name w:val="highlightedtext"/>
    <w:basedOn w:val="Standaardalinea-lettertype"/>
    <w:rsid w:val="00190497"/>
  </w:style>
  <w:style w:type="paragraph" w:styleId="Documentstructuur">
    <w:name w:val="Document Map"/>
    <w:basedOn w:val="Standaard"/>
    <w:link w:val="DocumentstructuurChar"/>
    <w:uiPriority w:val="99"/>
    <w:semiHidden/>
    <w:unhideWhenUsed/>
    <w:rsid w:val="008B4A9F"/>
    <w:rPr>
      <w:rFonts w:ascii="Helvetica" w:hAnsi="Helvetica"/>
    </w:rPr>
  </w:style>
  <w:style w:type="character" w:customStyle="1" w:styleId="DocumentstructuurChar">
    <w:name w:val="Documentstructuur Char"/>
    <w:basedOn w:val="Standaardalinea-lettertype"/>
    <w:link w:val="Documentstructuur"/>
    <w:uiPriority w:val="99"/>
    <w:semiHidden/>
    <w:rsid w:val="008B4A9F"/>
    <w:rPr>
      <w:rFonts w:ascii="Helvetica" w:eastAsia="Batang" w:hAnsi="Helvetica" w:cs="Times New Roman"/>
      <w:color w:val="595959" w:themeColor="text1" w:themeTint="A6"/>
      <w:lang w:eastAsia="ko-KR"/>
    </w:rPr>
  </w:style>
  <w:style w:type="paragraph" w:customStyle="1" w:styleId="infodocnumbereditem">
    <w:name w:val="info doc numbered item"/>
    <w:basedOn w:val="Standaard"/>
    <w:qFormat/>
    <w:rsid w:val="008B4A9F"/>
    <w:pPr>
      <w:spacing w:before="100" w:after="100"/>
      <w:ind w:left="720" w:hanging="360"/>
    </w:pPr>
    <w:rPr>
      <w:rFonts w:ascii="Helvetica" w:eastAsia="Calibri" w:hAnsi="Helvetica"/>
      <w:b/>
      <w:szCs w:val="22"/>
    </w:rPr>
  </w:style>
  <w:style w:type="paragraph" w:customStyle="1" w:styleId="infodoctextindented">
    <w:name w:val="info doc text indented"/>
    <w:basedOn w:val="infodocnumbereditem"/>
    <w:qFormat/>
    <w:rsid w:val="008B4A9F"/>
    <w:pPr>
      <w:ind w:firstLine="0"/>
    </w:pPr>
    <w:rPr>
      <w:b w:val="0"/>
    </w:rPr>
  </w:style>
  <w:style w:type="paragraph" w:customStyle="1" w:styleId="infodocnote">
    <w:name w:val="info doc note"/>
    <w:basedOn w:val="infodoctextindented"/>
    <w:qFormat/>
    <w:rsid w:val="008B4A9F"/>
    <w:rPr>
      <w:i/>
    </w:rPr>
  </w:style>
  <w:style w:type="paragraph" w:customStyle="1" w:styleId="infodoctext">
    <w:name w:val="info doc text"/>
    <w:basedOn w:val="Standaard"/>
    <w:qFormat/>
    <w:rsid w:val="00B100B3"/>
    <w:rPr>
      <w:rFonts w:ascii="Helvetica" w:eastAsia="Batang" w:hAnsi="Helvetica" w:cs="Arial"/>
      <w:szCs w:val="22"/>
      <w:lang w:eastAsia="ko-KR"/>
    </w:rPr>
  </w:style>
  <w:style w:type="paragraph" w:customStyle="1" w:styleId="infodocspacer">
    <w:name w:val="info doc spacer"/>
    <w:basedOn w:val="infodoctextindented"/>
    <w:qFormat/>
    <w:rsid w:val="008B4A9F"/>
    <w:rPr>
      <w:sz w:val="6"/>
      <w:szCs w:val="6"/>
    </w:rPr>
  </w:style>
  <w:style w:type="paragraph" w:customStyle="1" w:styleId="infodocbullets">
    <w:name w:val="info doc bullets"/>
    <w:basedOn w:val="Standaard"/>
    <w:qFormat/>
    <w:rsid w:val="00B100B3"/>
    <w:pPr>
      <w:numPr>
        <w:numId w:val="4"/>
      </w:numPr>
      <w:tabs>
        <w:tab w:val="num" w:pos="360"/>
      </w:tabs>
      <w:spacing w:before="100" w:after="100"/>
      <w:ind w:firstLine="0"/>
    </w:pPr>
    <w:rPr>
      <w:rFonts w:ascii="Helvetica" w:eastAsia="Batang" w:hAnsi="Helvetica" w:cs="Arial"/>
      <w:szCs w:val="22"/>
      <w:lang w:eastAsia="ko-KR"/>
    </w:rPr>
  </w:style>
  <w:style w:type="character" w:styleId="HTMLCode">
    <w:name w:val="HTML Code"/>
    <w:basedOn w:val="Standaardalinea-lettertype"/>
    <w:uiPriority w:val="99"/>
    <w:semiHidden/>
    <w:unhideWhenUsed/>
    <w:rsid w:val="00717417"/>
    <w:rPr>
      <w:rFonts w:ascii="Courier New" w:eastAsiaTheme="minorEastAsia" w:hAnsi="Courier New" w:cs="Courier New"/>
      <w:sz w:val="20"/>
      <w:szCs w:val="20"/>
    </w:rPr>
  </w:style>
  <w:style w:type="paragraph" w:customStyle="1" w:styleId="Moduleobjectivesleadin0">
    <w:name w:val="Module objectives leadin"/>
    <w:basedOn w:val="Standaard"/>
    <w:next w:val="ModuleObjectives"/>
    <w:qFormat/>
    <w:rsid w:val="008B4A9F"/>
    <w:rPr>
      <w:rFonts w:eastAsia="Batang"/>
      <w:b/>
      <w:bCs/>
      <w:szCs w:val="22"/>
      <w:lang w:eastAsia="ko-KR"/>
    </w:rPr>
  </w:style>
  <w:style w:type="paragraph" w:customStyle="1" w:styleId="WTimage">
    <w:name w:val="WT image"/>
    <w:basedOn w:val="Standaard"/>
    <w:next w:val="Standaard"/>
    <w:qFormat/>
    <w:rsid w:val="008B4A9F"/>
    <w:pPr>
      <w:ind w:left="720"/>
      <w:contextualSpacing/>
    </w:pPr>
    <w:rPr>
      <w:rFonts w:eastAsia="Batang"/>
      <w:noProof/>
      <w:szCs w:val="22"/>
    </w:rPr>
  </w:style>
  <w:style w:type="paragraph" w:customStyle="1" w:styleId="Setupitem">
    <w:name w:val="Setup item"/>
    <w:basedOn w:val="Standaard"/>
    <w:qFormat/>
    <w:rsid w:val="008B4A9F"/>
    <w:pPr>
      <w:numPr>
        <w:numId w:val="3"/>
      </w:numPr>
      <w:spacing w:before="100" w:after="100"/>
    </w:pPr>
    <w:rPr>
      <w:rFonts w:eastAsia="Calibri"/>
      <w:b/>
      <w:szCs w:val="22"/>
    </w:rPr>
  </w:style>
  <w:style w:type="paragraph" w:customStyle="1" w:styleId="Setuptext">
    <w:name w:val="Setup text"/>
    <w:basedOn w:val="Setupitem"/>
    <w:qFormat/>
    <w:rsid w:val="008B4A9F"/>
    <w:pPr>
      <w:numPr>
        <w:numId w:val="0"/>
      </w:numPr>
      <w:ind w:left="720"/>
    </w:pPr>
    <w:rPr>
      <w:b w:val="0"/>
    </w:rPr>
  </w:style>
  <w:style w:type="paragraph" w:customStyle="1" w:styleId="Setupnote">
    <w:name w:val="Setup note"/>
    <w:basedOn w:val="Setuptext"/>
    <w:qFormat/>
    <w:rsid w:val="008B4A9F"/>
    <w:rPr>
      <w:i/>
    </w:rPr>
  </w:style>
  <w:style w:type="paragraph" w:styleId="Lijstalinea">
    <w:name w:val="List Paragraph"/>
    <w:basedOn w:val="Standaard"/>
    <w:uiPriority w:val="34"/>
    <w:qFormat/>
    <w:rsid w:val="0082242A"/>
    <w:pPr>
      <w:ind w:left="720"/>
      <w:contextualSpacing/>
    </w:pPr>
    <w:rPr>
      <w:rFonts w:eastAsia="Batang"/>
      <w:szCs w:val="22"/>
      <w:lang w:eastAsia="ko-KR"/>
    </w:rPr>
  </w:style>
  <w:style w:type="paragraph" w:customStyle="1" w:styleId="p1">
    <w:name w:val="p1"/>
    <w:basedOn w:val="Standaard"/>
    <w:rsid w:val="009268D9"/>
    <w:rPr>
      <w:rFonts w:ascii="Monaco" w:eastAsiaTheme="minorEastAsia" w:hAnsi="Monaco"/>
      <w:sz w:val="21"/>
      <w:szCs w:val="21"/>
    </w:rPr>
  </w:style>
  <w:style w:type="character" w:customStyle="1" w:styleId="s1">
    <w:name w:val="s1"/>
    <w:basedOn w:val="Standaardalinea-lettertype"/>
    <w:rsid w:val="009268D9"/>
    <w:rPr>
      <w:color w:val="3933FF"/>
    </w:rPr>
  </w:style>
  <w:style w:type="character" w:customStyle="1" w:styleId="s2">
    <w:name w:val="s2"/>
    <w:basedOn w:val="Standaardalinea-lettertype"/>
    <w:rsid w:val="009268D9"/>
    <w:rPr>
      <w:color w:val="3933FF"/>
    </w:rPr>
  </w:style>
  <w:style w:type="character" w:styleId="Onopgelostemelding">
    <w:name w:val="Unresolved Mention"/>
    <w:basedOn w:val="Standaardalinea-lettertype"/>
    <w:uiPriority w:val="99"/>
    <w:rsid w:val="00645E65"/>
    <w:rPr>
      <w:color w:val="808080"/>
      <w:shd w:val="clear" w:color="auto" w:fill="E6E6E6"/>
    </w:rPr>
  </w:style>
  <w:style w:type="character" w:customStyle="1" w:styleId="resolvedvariable">
    <w:name w:val="resolvedvariable"/>
    <w:basedOn w:val="Standaardalinea-lettertype"/>
    <w:rsid w:val="00B53022"/>
  </w:style>
  <w:style w:type="paragraph" w:styleId="Citaat">
    <w:name w:val="Quote"/>
    <w:basedOn w:val="Standaard"/>
    <w:next w:val="Standaard"/>
    <w:link w:val="CitaatChar"/>
    <w:uiPriority w:val="29"/>
    <w:qFormat/>
    <w:rsid w:val="00AD6E38"/>
    <w:pPr>
      <w:spacing w:before="200" w:after="160"/>
      <w:ind w:left="864" w:right="864"/>
      <w:jc w:val="center"/>
    </w:pPr>
    <w:rPr>
      <w:i/>
      <w:iCs/>
      <w:color w:val="404040" w:themeColor="text1" w:themeTint="BF"/>
    </w:rPr>
  </w:style>
  <w:style w:type="character" w:customStyle="1" w:styleId="CitaatChar">
    <w:name w:val="Citaat Char"/>
    <w:basedOn w:val="Standaardalinea-lettertype"/>
    <w:link w:val="Citaat"/>
    <w:uiPriority w:val="29"/>
    <w:rsid w:val="00AD6E38"/>
    <w:rPr>
      <w:rFonts w:ascii="Arial" w:eastAsia="Times New Roman" w:hAnsi="Arial" w:cs="Times New Roman"/>
      <w:i/>
      <w:iCs/>
      <w:color w:val="404040" w:themeColor="text1" w:themeTint="BF"/>
      <w:sz w:val="22"/>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25215">
      <w:bodyDiv w:val="1"/>
      <w:marLeft w:val="0"/>
      <w:marRight w:val="0"/>
      <w:marTop w:val="0"/>
      <w:marBottom w:val="0"/>
      <w:divBdr>
        <w:top w:val="none" w:sz="0" w:space="0" w:color="auto"/>
        <w:left w:val="none" w:sz="0" w:space="0" w:color="auto"/>
        <w:bottom w:val="none" w:sz="0" w:space="0" w:color="auto"/>
        <w:right w:val="none" w:sz="0" w:space="0" w:color="auto"/>
      </w:divBdr>
      <w:divsChild>
        <w:div w:id="1016923458">
          <w:marLeft w:val="360"/>
          <w:marRight w:val="0"/>
          <w:marTop w:val="240"/>
          <w:marBottom w:val="0"/>
          <w:divBdr>
            <w:top w:val="none" w:sz="0" w:space="0" w:color="auto"/>
            <w:left w:val="none" w:sz="0" w:space="0" w:color="auto"/>
            <w:bottom w:val="none" w:sz="0" w:space="0" w:color="auto"/>
            <w:right w:val="none" w:sz="0" w:space="0" w:color="auto"/>
          </w:divBdr>
        </w:div>
        <w:div w:id="1342513805">
          <w:marLeft w:val="360"/>
          <w:marRight w:val="0"/>
          <w:marTop w:val="240"/>
          <w:marBottom w:val="0"/>
          <w:divBdr>
            <w:top w:val="none" w:sz="0" w:space="0" w:color="auto"/>
            <w:left w:val="none" w:sz="0" w:space="0" w:color="auto"/>
            <w:bottom w:val="none" w:sz="0" w:space="0" w:color="auto"/>
            <w:right w:val="none" w:sz="0" w:space="0" w:color="auto"/>
          </w:divBdr>
        </w:div>
      </w:divsChild>
    </w:div>
    <w:div w:id="39671123">
      <w:bodyDiv w:val="1"/>
      <w:marLeft w:val="0"/>
      <w:marRight w:val="0"/>
      <w:marTop w:val="0"/>
      <w:marBottom w:val="0"/>
      <w:divBdr>
        <w:top w:val="none" w:sz="0" w:space="0" w:color="auto"/>
        <w:left w:val="none" w:sz="0" w:space="0" w:color="auto"/>
        <w:bottom w:val="none" w:sz="0" w:space="0" w:color="auto"/>
        <w:right w:val="none" w:sz="0" w:space="0" w:color="auto"/>
      </w:divBdr>
      <w:divsChild>
        <w:div w:id="381559426">
          <w:marLeft w:val="360"/>
          <w:marRight w:val="0"/>
          <w:marTop w:val="240"/>
          <w:marBottom w:val="0"/>
          <w:divBdr>
            <w:top w:val="none" w:sz="0" w:space="0" w:color="auto"/>
            <w:left w:val="none" w:sz="0" w:space="0" w:color="auto"/>
            <w:bottom w:val="none" w:sz="0" w:space="0" w:color="auto"/>
            <w:right w:val="none" w:sz="0" w:space="0" w:color="auto"/>
          </w:divBdr>
        </w:div>
        <w:div w:id="2023823885">
          <w:marLeft w:val="360"/>
          <w:marRight w:val="0"/>
          <w:marTop w:val="240"/>
          <w:marBottom w:val="0"/>
          <w:divBdr>
            <w:top w:val="none" w:sz="0" w:space="0" w:color="auto"/>
            <w:left w:val="none" w:sz="0" w:space="0" w:color="auto"/>
            <w:bottom w:val="none" w:sz="0" w:space="0" w:color="auto"/>
            <w:right w:val="none" w:sz="0" w:space="0" w:color="auto"/>
          </w:divBdr>
        </w:div>
      </w:divsChild>
    </w:div>
    <w:div w:id="70348908">
      <w:bodyDiv w:val="1"/>
      <w:marLeft w:val="0"/>
      <w:marRight w:val="0"/>
      <w:marTop w:val="0"/>
      <w:marBottom w:val="0"/>
      <w:divBdr>
        <w:top w:val="none" w:sz="0" w:space="0" w:color="auto"/>
        <w:left w:val="none" w:sz="0" w:space="0" w:color="auto"/>
        <w:bottom w:val="none" w:sz="0" w:space="0" w:color="auto"/>
        <w:right w:val="none" w:sz="0" w:space="0" w:color="auto"/>
      </w:divBdr>
      <w:divsChild>
        <w:div w:id="1201089549">
          <w:marLeft w:val="0"/>
          <w:marRight w:val="0"/>
          <w:marTop w:val="0"/>
          <w:marBottom w:val="0"/>
          <w:divBdr>
            <w:top w:val="none" w:sz="0" w:space="0" w:color="auto"/>
            <w:left w:val="none" w:sz="0" w:space="0" w:color="auto"/>
            <w:bottom w:val="none" w:sz="0" w:space="0" w:color="auto"/>
            <w:right w:val="none" w:sz="0" w:space="0" w:color="auto"/>
          </w:divBdr>
        </w:div>
      </w:divsChild>
    </w:div>
    <w:div w:id="111367050">
      <w:bodyDiv w:val="1"/>
      <w:marLeft w:val="0"/>
      <w:marRight w:val="0"/>
      <w:marTop w:val="0"/>
      <w:marBottom w:val="0"/>
      <w:divBdr>
        <w:top w:val="none" w:sz="0" w:space="0" w:color="auto"/>
        <w:left w:val="none" w:sz="0" w:space="0" w:color="auto"/>
        <w:bottom w:val="none" w:sz="0" w:space="0" w:color="auto"/>
        <w:right w:val="none" w:sz="0" w:space="0" w:color="auto"/>
      </w:divBdr>
    </w:div>
    <w:div w:id="135294745">
      <w:bodyDiv w:val="1"/>
      <w:marLeft w:val="0"/>
      <w:marRight w:val="0"/>
      <w:marTop w:val="0"/>
      <w:marBottom w:val="0"/>
      <w:divBdr>
        <w:top w:val="none" w:sz="0" w:space="0" w:color="auto"/>
        <w:left w:val="none" w:sz="0" w:space="0" w:color="auto"/>
        <w:bottom w:val="none" w:sz="0" w:space="0" w:color="auto"/>
        <w:right w:val="none" w:sz="0" w:space="0" w:color="auto"/>
      </w:divBdr>
      <w:divsChild>
        <w:div w:id="179785280">
          <w:marLeft w:val="0"/>
          <w:marRight w:val="0"/>
          <w:marTop w:val="0"/>
          <w:marBottom w:val="0"/>
          <w:divBdr>
            <w:top w:val="none" w:sz="0" w:space="0" w:color="auto"/>
            <w:left w:val="none" w:sz="0" w:space="0" w:color="auto"/>
            <w:bottom w:val="none" w:sz="0" w:space="0" w:color="auto"/>
            <w:right w:val="none" w:sz="0" w:space="0" w:color="auto"/>
          </w:divBdr>
        </w:div>
        <w:div w:id="238566245">
          <w:marLeft w:val="0"/>
          <w:marRight w:val="0"/>
          <w:marTop w:val="0"/>
          <w:marBottom w:val="0"/>
          <w:divBdr>
            <w:top w:val="none" w:sz="0" w:space="0" w:color="auto"/>
            <w:left w:val="none" w:sz="0" w:space="0" w:color="auto"/>
            <w:bottom w:val="none" w:sz="0" w:space="0" w:color="auto"/>
            <w:right w:val="none" w:sz="0" w:space="0" w:color="auto"/>
          </w:divBdr>
        </w:div>
        <w:div w:id="522399657">
          <w:marLeft w:val="0"/>
          <w:marRight w:val="0"/>
          <w:marTop w:val="0"/>
          <w:marBottom w:val="0"/>
          <w:divBdr>
            <w:top w:val="none" w:sz="0" w:space="0" w:color="auto"/>
            <w:left w:val="none" w:sz="0" w:space="0" w:color="auto"/>
            <w:bottom w:val="none" w:sz="0" w:space="0" w:color="auto"/>
            <w:right w:val="none" w:sz="0" w:space="0" w:color="auto"/>
          </w:divBdr>
        </w:div>
        <w:div w:id="2029721437">
          <w:marLeft w:val="0"/>
          <w:marRight w:val="0"/>
          <w:marTop w:val="0"/>
          <w:marBottom w:val="0"/>
          <w:divBdr>
            <w:top w:val="none" w:sz="0" w:space="0" w:color="auto"/>
            <w:left w:val="none" w:sz="0" w:space="0" w:color="auto"/>
            <w:bottom w:val="none" w:sz="0" w:space="0" w:color="auto"/>
            <w:right w:val="none" w:sz="0" w:space="0" w:color="auto"/>
          </w:divBdr>
        </w:div>
        <w:div w:id="1560171819">
          <w:marLeft w:val="0"/>
          <w:marRight w:val="0"/>
          <w:marTop w:val="0"/>
          <w:marBottom w:val="0"/>
          <w:divBdr>
            <w:top w:val="none" w:sz="0" w:space="0" w:color="auto"/>
            <w:left w:val="none" w:sz="0" w:space="0" w:color="auto"/>
            <w:bottom w:val="none" w:sz="0" w:space="0" w:color="auto"/>
            <w:right w:val="none" w:sz="0" w:space="0" w:color="auto"/>
          </w:divBdr>
        </w:div>
        <w:div w:id="1990403241">
          <w:marLeft w:val="0"/>
          <w:marRight w:val="0"/>
          <w:marTop w:val="0"/>
          <w:marBottom w:val="0"/>
          <w:divBdr>
            <w:top w:val="none" w:sz="0" w:space="0" w:color="auto"/>
            <w:left w:val="none" w:sz="0" w:space="0" w:color="auto"/>
            <w:bottom w:val="none" w:sz="0" w:space="0" w:color="auto"/>
            <w:right w:val="none" w:sz="0" w:space="0" w:color="auto"/>
          </w:divBdr>
        </w:div>
      </w:divsChild>
    </w:div>
    <w:div w:id="138114847">
      <w:bodyDiv w:val="1"/>
      <w:marLeft w:val="0"/>
      <w:marRight w:val="0"/>
      <w:marTop w:val="0"/>
      <w:marBottom w:val="0"/>
      <w:divBdr>
        <w:top w:val="none" w:sz="0" w:space="0" w:color="auto"/>
        <w:left w:val="none" w:sz="0" w:space="0" w:color="auto"/>
        <w:bottom w:val="none" w:sz="0" w:space="0" w:color="auto"/>
        <w:right w:val="none" w:sz="0" w:space="0" w:color="auto"/>
      </w:divBdr>
    </w:div>
    <w:div w:id="142165967">
      <w:bodyDiv w:val="1"/>
      <w:marLeft w:val="0"/>
      <w:marRight w:val="0"/>
      <w:marTop w:val="0"/>
      <w:marBottom w:val="0"/>
      <w:divBdr>
        <w:top w:val="none" w:sz="0" w:space="0" w:color="auto"/>
        <w:left w:val="none" w:sz="0" w:space="0" w:color="auto"/>
        <w:bottom w:val="none" w:sz="0" w:space="0" w:color="auto"/>
        <w:right w:val="none" w:sz="0" w:space="0" w:color="auto"/>
      </w:divBdr>
    </w:div>
    <w:div w:id="143743263">
      <w:bodyDiv w:val="1"/>
      <w:marLeft w:val="0"/>
      <w:marRight w:val="0"/>
      <w:marTop w:val="0"/>
      <w:marBottom w:val="0"/>
      <w:divBdr>
        <w:top w:val="none" w:sz="0" w:space="0" w:color="auto"/>
        <w:left w:val="none" w:sz="0" w:space="0" w:color="auto"/>
        <w:bottom w:val="none" w:sz="0" w:space="0" w:color="auto"/>
        <w:right w:val="none" w:sz="0" w:space="0" w:color="auto"/>
      </w:divBdr>
      <w:divsChild>
        <w:div w:id="851912538">
          <w:marLeft w:val="360"/>
          <w:marRight w:val="0"/>
          <w:marTop w:val="240"/>
          <w:marBottom w:val="0"/>
          <w:divBdr>
            <w:top w:val="none" w:sz="0" w:space="0" w:color="auto"/>
            <w:left w:val="none" w:sz="0" w:space="0" w:color="auto"/>
            <w:bottom w:val="none" w:sz="0" w:space="0" w:color="auto"/>
            <w:right w:val="none" w:sz="0" w:space="0" w:color="auto"/>
          </w:divBdr>
        </w:div>
        <w:div w:id="889224561">
          <w:marLeft w:val="360"/>
          <w:marRight w:val="0"/>
          <w:marTop w:val="240"/>
          <w:marBottom w:val="0"/>
          <w:divBdr>
            <w:top w:val="none" w:sz="0" w:space="0" w:color="auto"/>
            <w:left w:val="none" w:sz="0" w:space="0" w:color="auto"/>
            <w:bottom w:val="none" w:sz="0" w:space="0" w:color="auto"/>
            <w:right w:val="none" w:sz="0" w:space="0" w:color="auto"/>
          </w:divBdr>
        </w:div>
      </w:divsChild>
    </w:div>
    <w:div w:id="162597946">
      <w:bodyDiv w:val="1"/>
      <w:marLeft w:val="0"/>
      <w:marRight w:val="0"/>
      <w:marTop w:val="0"/>
      <w:marBottom w:val="0"/>
      <w:divBdr>
        <w:top w:val="none" w:sz="0" w:space="0" w:color="auto"/>
        <w:left w:val="none" w:sz="0" w:space="0" w:color="auto"/>
        <w:bottom w:val="none" w:sz="0" w:space="0" w:color="auto"/>
        <w:right w:val="none" w:sz="0" w:space="0" w:color="auto"/>
      </w:divBdr>
      <w:divsChild>
        <w:div w:id="958143342">
          <w:marLeft w:val="360"/>
          <w:marRight w:val="0"/>
          <w:marTop w:val="240"/>
          <w:marBottom w:val="0"/>
          <w:divBdr>
            <w:top w:val="none" w:sz="0" w:space="0" w:color="auto"/>
            <w:left w:val="none" w:sz="0" w:space="0" w:color="auto"/>
            <w:bottom w:val="none" w:sz="0" w:space="0" w:color="auto"/>
            <w:right w:val="none" w:sz="0" w:space="0" w:color="auto"/>
          </w:divBdr>
        </w:div>
        <w:div w:id="1515799608">
          <w:marLeft w:val="360"/>
          <w:marRight w:val="0"/>
          <w:marTop w:val="240"/>
          <w:marBottom w:val="0"/>
          <w:divBdr>
            <w:top w:val="none" w:sz="0" w:space="0" w:color="auto"/>
            <w:left w:val="none" w:sz="0" w:space="0" w:color="auto"/>
            <w:bottom w:val="none" w:sz="0" w:space="0" w:color="auto"/>
            <w:right w:val="none" w:sz="0" w:space="0" w:color="auto"/>
          </w:divBdr>
        </w:div>
        <w:div w:id="1240946854">
          <w:marLeft w:val="360"/>
          <w:marRight w:val="0"/>
          <w:marTop w:val="240"/>
          <w:marBottom w:val="0"/>
          <w:divBdr>
            <w:top w:val="none" w:sz="0" w:space="0" w:color="auto"/>
            <w:left w:val="none" w:sz="0" w:space="0" w:color="auto"/>
            <w:bottom w:val="none" w:sz="0" w:space="0" w:color="auto"/>
            <w:right w:val="none" w:sz="0" w:space="0" w:color="auto"/>
          </w:divBdr>
        </w:div>
      </w:divsChild>
    </w:div>
    <w:div w:id="164588504">
      <w:bodyDiv w:val="1"/>
      <w:marLeft w:val="0"/>
      <w:marRight w:val="0"/>
      <w:marTop w:val="0"/>
      <w:marBottom w:val="0"/>
      <w:divBdr>
        <w:top w:val="none" w:sz="0" w:space="0" w:color="auto"/>
        <w:left w:val="none" w:sz="0" w:space="0" w:color="auto"/>
        <w:bottom w:val="none" w:sz="0" w:space="0" w:color="auto"/>
        <w:right w:val="none" w:sz="0" w:space="0" w:color="auto"/>
      </w:divBdr>
      <w:divsChild>
        <w:div w:id="1877039209">
          <w:marLeft w:val="0"/>
          <w:marRight w:val="0"/>
          <w:marTop w:val="0"/>
          <w:marBottom w:val="0"/>
          <w:divBdr>
            <w:top w:val="none" w:sz="0" w:space="0" w:color="auto"/>
            <w:left w:val="none" w:sz="0" w:space="0" w:color="auto"/>
            <w:bottom w:val="none" w:sz="0" w:space="0" w:color="auto"/>
            <w:right w:val="none" w:sz="0" w:space="0" w:color="auto"/>
          </w:divBdr>
          <w:divsChild>
            <w:div w:id="1689678362">
              <w:marLeft w:val="0"/>
              <w:marRight w:val="0"/>
              <w:marTop w:val="0"/>
              <w:marBottom w:val="0"/>
              <w:divBdr>
                <w:top w:val="none" w:sz="0" w:space="0" w:color="auto"/>
                <w:left w:val="none" w:sz="0" w:space="0" w:color="auto"/>
                <w:bottom w:val="none" w:sz="0" w:space="0" w:color="auto"/>
                <w:right w:val="none" w:sz="0" w:space="0" w:color="auto"/>
              </w:divBdr>
            </w:div>
          </w:divsChild>
        </w:div>
        <w:div w:id="1514494826">
          <w:marLeft w:val="105"/>
          <w:marRight w:val="0"/>
          <w:marTop w:val="0"/>
          <w:marBottom w:val="0"/>
          <w:divBdr>
            <w:top w:val="none" w:sz="0" w:space="0" w:color="auto"/>
            <w:left w:val="none" w:sz="0" w:space="0" w:color="auto"/>
            <w:bottom w:val="none" w:sz="0" w:space="0" w:color="auto"/>
            <w:right w:val="none" w:sz="0" w:space="0" w:color="auto"/>
          </w:divBdr>
        </w:div>
      </w:divsChild>
    </w:div>
    <w:div w:id="200409918">
      <w:bodyDiv w:val="1"/>
      <w:marLeft w:val="0"/>
      <w:marRight w:val="0"/>
      <w:marTop w:val="0"/>
      <w:marBottom w:val="0"/>
      <w:divBdr>
        <w:top w:val="none" w:sz="0" w:space="0" w:color="auto"/>
        <w:left w:val="none" w:sz="0" w:space="0" w:color="auto"/>
        <w:bottom w:val="none" w:sz="0" w:space="0" w:color="auto"/>
        <w:right w:val="none" w:sz="0" w:space="0" w:color="auto"/>
      </w:divBdr>
    </w:div>
    <w:div w:id="217325414">
      <w:bodyDiv w:val="1"/>
      <w:marLeft w:val="0"/>
      <w:marRight w:val="0"/>
      <w:marTop w:val="0"/>
      <w:marBottom w:val="0"/>
      <w:divBdr>
        <w:top w:val="none" w:sz="0" w:space="0" w:color="auto"/>
        <w:left w:val="none" w:sz="0" w:space="0" w:color="auto"/>
        <w:bottom w:val="none" w:sz="0" w:space="0" w:color="auto"/>
        <w:right w:val="none" w:sz="0" w:space="0" w:color="auto"/>
      </w:divBdr>
    </w:div>
    <w:div w:id="221982824">
      <w:bodyDiv w:val="1"/>
      <w:marLeft w:val="0"/>
      <w:marRight w:val="0"/>
      <w:marTop w:val="0"/>
      <w:marBottom w:val="0"/>
      <w:divBdr>
        <w:top w:val="none" w:sz="0" w:space="0" w:color="auto"/>
        <w:left w:val="none" w:sz="0" w:space="0" w:color="auto"/>
        <w:bottom w:val="none" w:sz="0" w:space="0" w:color="auto"/>
        <w:right w:val="none" w:sz="0" w:space="0" w:color="auto"/>
      </w:divBdr>
    </w:div>
    <w:div w:id="223224624">
      <w:bodyDiv w:val="1"/>
      <w:marLeft w:val="0"/>
      <w:marRight w:val="0"/>
      <w:marTop w:val="0"/>
      <w:marBottom w:val="0"/>
      <w:divBdr>
        <w:top w:val="none" w:sz="0" w:space="0" w:color="auto"/>
        <w:left w:val="none" w:sz="0" w:space="0" w:color="auto"/>
        <w:bottom w:val="none" w:sz="0" w:space="0" w:color="auto"/>
        <w:right w:val="none" w:sz="0" w:space="0" w:color="auto"/>
      </w:divBdr>
      <w:divsChild>
        <w:div w:id="2066834181">
          <w:marLeft w:val="360"/>
          <w:marRight w:val="0"/>
          <w:marTop w:val="240"/>
          <w:marBottom w:val="200"/>
          <w:divBdr>
            <w:top w:val="none" w:sz="0" w:space="0" w:color="auto"/>
            <w:left w:val="none" w:sz="0" w:space="0" w:color="auto"/>
            <w:bottom w:val="none" w:sz="0" w:space="0" w:color="auto"/>
            <w:right w:val="none" w:sz="0" w:space="0" w:color="auto"/>
          </w:divBdr>
        </w:div>
        <w:div w:id="1132212370">
          <w:marLeft w:val="360"/>
          <w:marRight w:val="0"/>
          <w:marTop w:val="240"/>
          <w:marBottom w:val="200"/>
          <w:divBdr>
            <w:top w:val="none" w:sz="0" w:space="0" w:color="auto"/>
            <w:left w:val="none" w:sz="0" w:space="0" w:color="auto"/>
            <w:bottom w:val="none" w:sz="0" w:space="0" w:color="auto"/>
            <w:right w:val="none" w:sz="0" w:space="0" w:color="auto"/>
          </w:divBdr>
        </w:div>
        <w:div w:id="1142505707">
          <w:marLeft w:val="360"/>
          <w:marRight w:val="0"/>
          <w:marTop w:val="240"/>
          <w:marBottom w:val="200"/>
          <w:divBdr>
            <w:top w:val="none" w:sz="0" w:space="0" w:color="auto"/>
            <w:left w:val="none" w:sz="0" w:space="0" w:color="auto"/>
            <w:bottom w:val="none" w:sz="0" w:space="0" w:color="auto"/>
            <w:right w:val="none" w:sz="0" w:space="0" w:color="auto"/>
          </w:divBdr>
        </w:div>
      </w:divsChild>
    </w:div>
    <w:div w:id="250162758">
      <w:bodyDiv w:val="1"/>
      <w:marLeft w:val="0"/>
      <w:marRight w:val="0"/>
      <w:marTop w:val="0"/>
      <w:marBottom w:val="0"/>
      <w:divBdr>
        <w:top w:val="none" w:sz="0" w:space="0" w:color="auto"/>
        <w:left w:val="none" w:sz="0" w:space="0" w:color="auto"/>
        <w:bottom w:val="none" w:sz="0" w:space="0" w:color="auto"/>
        <w:right w:val="none" w:sz="0" w:space="0" w:color="auto"/>
      </w:divBdr>
      <w:divsChild>
        <w:div w:id="1293293787">
          <w:marLeft w:val="547"/>
          <w:marRight w:val="0"/>
          <w:marTop w:val="96"/>
          <w:marBottom w:val="0"/>
          <w:divBdr>
            <w:top w:val="none" w:sz="0" w:space="0" w:color="auto"/>
            <w:left w:val="none" w:sz="0" w:space="0" w:color="auto"/>
            <w:bottom w:val="none" w:sz="0" w:space="0" w:color="auto"/>
            <w:right w:val="none" w:sz="0" w:space="0" w:color="auto"/>
          </w:divBdr>
        </w:div>
        <w:div w:id="1654723372">
          <w:marLeft w:val="547"/>
          <w:marRight w:val="0"/>
          <w:marTop w:val="96"/>
          <w:marBottom w:val="0"/>
          <w:divBdr>
            <w:top w:val="none" w:sz="0" w:space="0" w:color="auto"/>
            <w:left w:val="none" w:sz="0" w:space="0" w:color="auto"/>
            <w:bottom w:val="none" w:sz="0" w:space="0" w:color="auto"/>
            <w:right w:val="none" w:sz="0" w:space="0" w:color="auto"/>
          </w:divBdr>
        </w:div>
      </w:divsChild>
    </w:div>
    <w:div w:id="293561644">
      <w:bodyDiv w:val="1"/>
      <w:marLeft w:val="0"/>
      <w:marRight w:val="0"/>
      <w:marTop w:val="0"/>
      <w:marBottom w:val="0"/>
      <w:divBdr>
        <w:top w:val="none" w:sz="0" w:space="0" w:color="auto"/>
        <w:left w:val="none" w:sz="0" w:space="0" w:color="auto"/>
        <w:bottom w:val="none" w:sz="0" w:space="0" w:color="auto"/>
        <w:right w:val="none" w:sz="0" w:space="0" w:color="auto"/>
      </w:divBdr>
    </w:div>
    <w:div w:id="318853881">
      <w:bodyDiv w:val="1"/>
      <w:marLeft w:val="0"/>
      <w:marRight w:val="0"/>
      <w:marTop w:val="0"/>
      <w:marBottom w:val="0"/>
      <w:divBdr>
        <w:top w:val="none" w:sz="0" w:space="0" w:color="auto"/>
        <w:left w:val="none" w:sz="0" w:space="0" w:color="auto"/>
        <w:bottom w:val="none" w:sz="0" w:space="0" w:color="auto"/>
        <w:right w:val="none" w:sz="0" w:space="0" w:color="auto"/>
      </w:divBdr>
    </w:div>
    <w:div w:id="319578703">
      <w:bodyDiv w:val="1"/>
      <w:marLeft w:val="0"/>
      <w:marRight w:val="0"/>
      <w:marTop w:val="0"/>
      <w:marBottom w:val="0"/>
      <w:divBdr>
        <w:top w:val="none" w:sz="0" w:space="0" w:color="auto"/>
        <w:left w:val="none" w:sz="0" w:space="0" w:color="auto"/>
        <w:bottom w:val="none" w:sz="0" w:space="0" w:color="auto"/>
        <w:right w:val="none" w:sz="0" w:space="0" w:color="auto"/>
      </w:divBdr>
      <w:divsChild>
        <w:div w:id="561254282">
          <w:marLeft w:val="360"/>
          <w:marRight w:val="0"/>
          <w:marTop w:val="240"/>
          <w:marBottom w:val="0"/>
          <w:divBdr>
            <w:top w:val="none" w:sz="0" w:space="0" w:color="auto"/>
            <w:left w:val="none" w:sz="0" w:space="0" w:color="auto"/>
            <w:bottom w:val="none" w:sz="0" w:space="0" w:color="auto"/>
            <w:right w:val="none" w:sz="0" w:space="0" w:color="auto"/>
          </w:divBdr>
        </w:div>
        <w:div w:id="900946264">
          <w:marLeft w:val="360"/>
          <w:marRight w:val="0"/>
          <w:marTop w:val="240"/>
          <w:marBottom w:val="0"/>
          <w:divBdr>
            <w:top w:val="none" w:sz="0" w:space="0" w:color="auto"/>
            <w:left w:val="none" w:sz="0" w:space="0" w:color="auto"/>
            <w:bottom w:val="none" w:sz="0" w:space="0" w:color="auto"/>
            <w:right w:val="none" w:sz="0" w:space="0" w:color="auto"/>
          </w:divBdr>
        </w:div>
        <w:div w:id="2034651482">
          <w:marLeft w:val="360"/>
          <w:marRight w:val="0"/>
          <w:marTop w:val="240"/>
          <w:marBottom w:val="0"/>
          <w:divBdr>
            <w:top w:val="none" w:sz="0" w:space="0" w:color="auto"/>
            <w:left w:val="none" w:sz="0" w:space="0" w:color="auto"/>
            <w:bottom w:val="none" w:sz="0" w:space="0" w:color="auto"/>
            <w:right w:val="none" w:sz="0" w:space="0" w:color="auto"/>
          </w:divBdr>
        </w:div>
        <w:div w:id="1182086378">
          <w:marLeft w:val="360"/>
          <w:marRight w:val="0"/>
          <w:marTop w:val="240"/>
          <w:marBottom w:val="0"/>
          <w:divBdr>
            <w:top w:val="none" w:sz="0" w:space="0" w:color="auto"/>
            <w:left w:val="none" w:sz="0" w:space="0" w:color="auto"/>
            <w:bottom w:val="none" w:sz="0" w:space="0" w:color="auto"/>
            <w:right w:val="none" w:sz="0" w:space="0" w:color="auto"/>
          </w:divBdr>
        </w:div>
      </w:divsChild>
    </w:div>
    <w:div w:id="360594359">
      <w:bodyDiv w:val="1"/>
      <w:marLeft w:val="0"/>
      <w:marRight w:val="0"/>
      <w:marTop w:val="0"/>
      <w:marBottom w:val="0"/>
      <w:divBdr>
        <w:top w:val="none" w:sz="0" w:space="0" w:color="auto"/>
        <w:left w:val="none" w:sz="0" w:space="0" w:color="auto"/>
        <w:bottom w:val="none" w:sz="0" w:space="0" w:color="auto"/>
        <w:right w:val="none" w:sz="0" w:space="0" w:color="auto"/>
      </w:divBdr>
      <w:divsChild>
        <w:div w:id="825782369">
          <w:marLeft w:val="360"/>
          <w:marRight w:val="0"/>
          <w:marTop w:val="240"/>
          <w:marBottom w:val="0"/>
          <w:divBdr>
            <w:top w:val="none" w:sz="0" w:space="0" w:color="auto"/>
            <w:left w:val="none" w:sz="0" w:space="0" w:color="auto"/>
            <w:bottom w:val="none" w:sz="0" w:space="0" w:color="auto"/>
            <w:right w:val="none" w:sz="0" w:space="0" w:color="auto"/>
          </w:divBdr>
        </w:div>
        <w:div w:id="220989053">
          <w:marLeft w:val="360"/>
          <w:marRight w:val="0"/>
          <w:marTop w:val="240"/>
          <w:marBottom w:val="0"/>
          <w:divBdr>
            <w:top w:val="none" w:sz="0" w:space="0" w:color="auto"/>
            <w:left w:val="none" w:sz="0" w:space="0" w:color="auto"/>
            <w:bottom w:val="none" w:sz="0" w:space="0" w:color="auto"/>
            <w:right w:val="none" w:sz="0" w:space="0" w:color="auto"/>
          </w:divBdr>
        </w:div>
        <w:div w:id="307560733">
          <w:marLeft w:val="360"/>
          <w:marRight w:val="0"/>
          <w:marTop w:val="240"/>
          <w:marBottom w:val="0"/>
          <w:divBdr>
            <w:top w:val="none" w:sz="0" w:space="0" w:color="auto"/>
            <w:left w:val="none" w:sz="0" w:space="0" w:color="auto"/>
            <w:bottom w:val="none" w:sz="0" w:space="0" w:color="auto"/>
            <w:right w:val="none" w:sz="0" w:space="0" w:color="auto"/>
          </w:divBdr>
        </w:div>
        <w:div w:id="796604497">
          <w:marLeft w:val="360"/>
          <w:marRight w:val="0"/>
          <w:marTop w:val="240"/>
          <w:marBottom w:val="0"/>
          <w:divBdr>
            <w:top w:val="none" w:sz="0" w:space="0" w:color="auto"/>
            <w:left w:val="none" w:sz="0" w:space="0" w:color="auto"/>
            <w:bottom w:val="none" w:sz="0" w:space="0" w:color="auto"/>
            <w:right w:val="none" w:sz="0" w:space="0" w:color="auto"/>
          </w:divBdr>
        </w:div>
      </w:divsChild>
    </w:div>
    <w:div w:id="398358289">
      <w:bodyDiv w:val="1"/>
      <w:marLeft w:val="0"/>
      <w:marRight w:val="0"/>
      <w:marTop w:val="0"/>
      <w:marBottom w:val="0"/>
      <w:divBdr>
        <w:top w:val="none" w:sz="0" w:space="0" w:color="auto"/>
        <w:left w:val="none" w:sz="0" w:space="0" w:color="auto"/>
        <w:bottom w:val="none" w:sz="0" w:space="0" w:color="auto"/>
        <w:right w:val="none" w:sz="0" w:space="0" w:color="auto"/>
      </w:divBdr>
    </w:div>
    <w:div w:id="415858604">
      <w:bodyDiv w:val="1"/>
      <w:marLeft w:val="0"/>
      <w:marRight w:val="0"/>
      <w:marTop w:val="0"/>
      <w:marBottom w:val="0"/>
      <w:divBdr>
        <w:top w:val="none" w:sz="0" w:space="0" w:color="auto"/>
        <w:left w:val="none" w:sz="0" w:space="0" w:color="auto"/>
        <w:bottom w:val="none" w:sz="0" w:space="0" w:color="auto"/>
        <w:right w:val="none" w:sz="0" w:space="0" w:color="auto"/>
      </w:divBdr>
    </w:div>
    <w:div w:id="418716474">
      <w:bodyDiv w:val="1"/>
      <w:marLeft w:val="0"/>
      <w:marRight w:val="0"/>
      <w:marTop w:val="0"/>
      <w:marBottom w:val="0"/>
      <w:divBdr>
        <w:top w:val="none" w:sz="0" w:space="0" w:color="auto"/>
        <w:left w:val="none" w:sz="0" w:space="0" w:color="auto"/>
        <w:bottom w:val="none" w:sz="0" w:space="0" w:color="auto"/>
        <w:right w:val="none" w:sz="0" w:space="0" w:color="auto"/>
      </w:divBdr>
    </w:div>
    <w:div w:id="420025150">
      <w:bodyDiv w:val="1"/>
      <w:marLeft w:val="0"/>
      <w:marRight w:val="0"/>
      <w:marTop w:val="0"/>
      <w:marBottom w:val="0"/>
      <w:divBdr>
        <w:top w:val="none" w:sz="0" w:space="0" w:color="auto"/>
        <w:left w:val="none" w:sz="0" w:space="0" w:color="auto"/>
        <w:bottom w:val="none" w:sz="0" w:space="0" w:color="auto"/>
        <w:right w:val="none" w:sz="0" w:space="0" w:color="auto"/>
      </w:divBdr>
    </w:div>
    <w:div w:id="421344090">
      <w:bodyDiv w:val="1"/>
      <w:marLeft w:val="0"/>
      <w:marRight w:val="0"/>
      <w:marTop w:val="0"/>
      <w:marBottom w:val="0"/>
      <w:divBdr>
        <w:top w:val="none" w:sz="0" w:space="0" w:color="auto"/>
        <w:left w:val="none" w:sz="0" w:space="0" w:color="auto"/>
        <w:bottom w:val="none" w:sz="0" w:space="0" w:color="auto"/>
        <w:right w:val="none" w:sz="0" w:space="0" w:color="auto"/>
      </w:divBdr>
    </w:div>
    <w:div w:id="426466003">
      <w:bodyDiv w:val="1"/>
      <w:marLeft w:val="0"/>
      <w:marRight w:val="0"/>
      <w:marTop w:val="0"/>
      <w:marBottom w:val="0"/>
      <w:divBdr>
        <w:top w:val="none" w:sz="0" w:space="0" w:color="auto"/>
        <w:left w:val="none" w:sz="0" w:space="0" w:color="auto"/>
        <w:bottom w:val="none" w:sz="0" w:space="0" w:color="auto"/>
        <w:right w:val="none" w:sz="0" w:space="0" w:color="auto"/>
      </w:divBdr>
      <w:divsChild>
        <w:div w:id="767582579">
          <w:marLeft w:val="1166"/>
          <w:marRight w:val="0"/>
          <w:marTop w:val="106"/>
          <w:marBottom w:val="0"/>
          <w:divBdr>
            <w:top w:val="none" w:sz="0" w:space="0" w:color="auto"/>
            <w:left w:val="none" w:sz="0" w:space="0" w:color="auto"/>
            <w:bottom w:val="none" w:sz="0" w:space="0" w:color="auto"/>
            <w:right w:val="none" w:sz="0" w:space="0" w:color="auto"/>
          </w:divBdr>
        </w:div>
      </w:divsChild>
    </w:div>
    <w:div w:id="446779868">
      <w:bodyDiv w:val="1"/>
      <w:marLeft w:val="0"/>
      <w:marRight w:val="0"/>
      <w:marTop w:val="0"/>
      <w:marBottom w:val="0"/>
      <w:divBdr>
        <w:top w:val="none" w:sz="0" w:space="0" w:color="auto"/>
        <w:left w:val="none" w:sz="0" w:space="0" w:color="auto"/>
        <w:bottom w:val="none" w:sz="0" w:space="0" w:color="auto"/>
        <w:right w:val="none" w:sz="0" w:space="0" w:color="auto"/>
      </w:divBdr>
    </w:div>
    <w:div w:id="473766224">
      <w:bodyDiv w:val="1"/>
      <w:marLeft w:val="0"/>
      <w:marRight w:val="0"/>
      <w:marTop w:val="0"/>
      <w:marBottom w:val="0"/>
      <w:divBdr>
        <w:top w:val="none" w:sz="0" w:space="0" w:color="auto"/>
        <w:left w:val="none" w:sz="0" w:space="0" w:color="auto"/>
        <w:bottom w:val="none" w:sz="0" w:space="0" w:color="auto"/>
        <w:right w:val="none" w:sz="0" w:space="0" w:color="auto"/>
      </w:divBdr>
    </w:div>
    <w:div w:id="535194282">
      <w:bodyDiv w:val="1"/>
      <w:marLeft w:val="0"/>
      <w:marRight w:val="0"/>
      <w:marTop w:val="0"/>
      <w:marBottom w:val="0"/>
      <w:divBdr>
        <w:top w:val="none" w:sz="0" w:space="0" w:color="auto"/>
        <w:left w:val="none" w:sz="0" w:space="0" w:color="auto"/>
        <w:bottom w:val="none" w:sz="0" w:space="0" w:color="auto"/>
        <w:right w:val="none" w:sz="0" w:space="0" w:color="auto"/>
      </w:divBdr>
      <w:divsChild>
        <w:div w:id="1717657149">
          <w:marLeft w:val="360"/>
          <w:marRight w:val="0"/>
          <w:marTop w:val="240"/>
          <w:marBottom w:val="200"/>
          <w:divBdr>
            <w:top w:val="none" w:sz="0" w:space="0" w:color="auto"/>
            <w:left w:val="none" w:sz="0" w:space="0" w:color="auto"/>
            <w:bottom w:val="none" w:sz="0" w:space="0" w:color="auto"/>
            <w:right w:val="none" w:sz="0" w:space="0" w:color="auto"/>
          </w:divBdr>
        </w:div>
        <w:div w:id="1940214061">
          <w:marLeft w:val="360"/>
          <w:marRight w:val="0"/>
          <w:marTop w:val="240"/>
          <w:marBottom w:val="200"/>
          <w:divBdr>
            <w:top w:val="none" w:sz="0" w:space="0" w:color="auto"/>
            <w:left w:val="none" w:sz="0" w:space="0" w:color="auto"/>
            <w:bottom w:val="none" w:sz="0" w:space="0" w:color="auto"/>
            <w:right w:val="none" w:sz="0" w:space="0" w:color="auto"/>
          </w:divBdr>
        </w:div>
        <w:div w:id="1623151336">
          <w:marLeft w:val="360"/>
          <w:marRight w:val="0"/>
          <w:marTop w:val="240"/>
          <w:marBottom w:val="200"/>
          <w:divBdr>
            <w:top w:val="none" w:sz="0" w:space="0" w:color="auto"/>
            <w:left w:val="none" w:sz="0" w:space="0" w:color="auto"/>
            <w:bottom w:val="none" w:sz="0" w:space="0" w:color="auto"/>
            <w:right w:val="none" w:sz="0" w:space="0" w:color="auto"/>
          </w:divBdr>
        </w:div>
      </w:divsChild>
    </w:div>
    <w:div w:id="582372736">
      <w:bodyDiv w:val="1"/>
      <w:marLeft w:val="0"/>
      <w:marRight w:val="0"/>
      <w:marTop w:val="0"/>
      <w:marBottom w:val="0"/>
      <w:divBdr>
        <w:top w:val="none" w:sz="0" w:space="0" w:color="auto"/>
        <w:left w:val="none" w:sz="0" w:space="0" w:color="auto"/>
        <w:bottom w:val="none" w:sz="0" w:space="0" w:color="auto"/>
        <w:right w:val="none" w:sz="0" w:space="0" w:color="auto"/>
      </w:divBdr>
    </w:div>
    <w:div w:id="603002168">
      <w:bodyDiv w:val="1"/>
      <w:marLeft w:val="0"/>
      <w:marRight w:val="0"/>
      <w:marTop w:val="0"/>
      <w:marBottom w:val="0"/>
      <w:divBdr>
        <w:top w:val="none" w:sz="0" w:space="0" w:color="auto"/>
        <w:left w:val="none" w:sz="0" w:space="0" w:color="auto"/>
        <w:bottom w:val="none" w:sz="0" w:space="0" w:color="auto"/>
        <w:right w:val="none" w:sz="0" w:space="0" w:color="auto"/>
      </w:divBdr>
      <w:divsChild>
        <w:div w:id="1659115794">
          <w:marLeft w:val="360"/>
          <w:marRight w:val="0"/>
          <w:marTop w:val="240"/>
          <w:marBottom w:val="0"/>
          <w:divBdr>
            <w:top w:val="none" w:sz="0" w:space="0" w:color="auto"/>
            <w:left w:val="none" w:sz="0" w:space="0" w:color="auto"/>
            <w:bottom w:val="none" w:sz="0" w:space="0" w:color="auto"/>
            <w:right w:val="none" w:sz="0" w:space="0" w:color="auto"/>
          </w:divBdr>
        </w:div>
        <w:div w:id="201792803">
          <w:marLeft w:val="360"/>
          <w:marRight w:val="0"/>
          <w:marTop w:val="240"/>
          <w:marBottom w:val="0"/>
          <w:divBdr>
            <w:top w:val="none" w:sz="0" w:space="0" w:color="auto"/>
            <w:left w:val="none" w:sz="0" w:space="0" w:color="auto"/>
            <w:bottom w:val="none" w:sz="0" w:space="0" w:color="auto"/>
            <w:right w:val="none" w:sz="0" w:space="0" w:color="auto"/>
          </w:divBdr>
        </w:div>
        <w:div w:id="194737989">
          <w:marLeft w:val="360"/>
          <w:marRight w:val="0"/>
          <w:marTop w:val="240"/>
          <w:marBottom w:val="0"/>
          <w:divBdr>
            <w:top w:val="none" w:sz="0" w:space="0" w:color="auto"/>
            <w:left w:val="none" w:sz="0" w:space="0" w:color="auto"/>
            <w:bottom w:val="none" w:sz="0" w:space="0" w:color="auto"/>
            <w:right w:val="none" w:sz="0" w:space="0" w:color="auto"/>
          </w:divBdr>
        </w:div>
        <w:div w:id="654917722">
          <w:marLeft w:val="360"/>
          <w:marRight w:val="0"/>
          <w:marTop w:val="240"/>
          <w:marBottom w:val="0"/>
          <w:divBdr>
            <w:top w:val="none" w:sz="0" w:space="0" w:color="auto"/>
            <w:left w:val="none" w:sz="0" w:space="0" w:color="auto"/>
            <w:bottom w:val="none" w:sz="0" w:space="0" w:color="auto"/>
            <w:right w:val="none" w:sz="0" w:space="0" w:color="auto"/>
          </w:divBdr>
        </w:div>
        <w:div w:id="929001014">
          <w:marLeft w:val="360"/>
          <w:marRight w:val="0"/>
          <w:marTop w:val="240"/>
          <w:marBottom w:val="0"/>
          <w:divBdr>
            <w:top w:val="none" w:sz="0" w:space="0" w:color="auto"/>
            <w:left w:val="none" w:sz="0" w:space="0" w:color="auto"/>
            <w:bottom w:val="none" w:sz="0" w:space="0" w:color="auto"/>
            <w:right w:val="none" w:sz="0" w:space="0" w:color="auto"/>
          </w:divBdr>
        </w:div>
      </w:divsChild>
    </w:div>
    <w:div w:id="636764343">
      <w:bodyDiv w:val="1"/>
      <w:marLeft w:val="0"/>
      <w:marRight w:val="0"/>
      <w:marTop w:val="0"/>
      <w:marBottom w:val="0"/>
      <w:divBdr>
        <w:top w:val="none" w:sz="0" w:space="0" w:color="auto"/>
        <w:left w:val="none" w:sz="0" w:space="0" w:color="auto"/>
        <w:bottom w:val="none" w:sz="0" w:space="0" w:color="auto"/>
        <w:right w:val="none" w:sz="0" w:space="0" w:color="auto"/>
      </w:divBdr>
      <w:divsChild>
        <w:div w:id="648049263">
          <w:marLeft w:val="547"/>
          <w:marRight w:val="0"/>
          <w:marTop w:val="115"/>
          <w:marBottom w:val="0"/>
          <w:divBdr>
            <w:top w:val="none" w:sz="0" w:space="0" w:color="auto"/>
            <w:left w:val="none" w:sz="0" w:space="0" w:color="auto"/>
            <w:bottom w:val="none" w:sz="0" w:space="0" w:color="auto"/>
            <w:right w:val="none" w:sz="0" w:space="0" w:color="auto"/>
          </w:divBdr>
        </w:div>
      </w:divsChild>
    </w:div>
    <w:div w:id="647168312">
      <w:bodyDiv w:val="1"/>
      <w:marLeft w:val="0"/>
      <w:marRight w:val="0"/>
      <w:marTop w:val="0"/>
      <w:marBottom w:val="0"/>
      <w:divBdr>
        <w:top w:val="none" w:sz="0" w:space="0" w:color="auto"/>
        <w:left w:val="none" w:sz="0" w:space="0" w:color="auto"/>
        <w:bottom w:val="none" w:sz="0" w:space="0" w:color="auto"/>
        <w:right w:val="none" w:sz="0" w:space="0" w:color="auto"/>
      </w:divBdr>
      <w:divsChild>
        <w:div w:id="1945305719">
          <w:marLeft w:val="360"/>
          <w:marRight w:val="0"/>
          <w:marTop w:val="240"/>
          <w:marBottom w:val="0"/>
          <w:divBdr>
            <w:top w:val="none" w:sz="0" w:space="0" w:color="auto"/>
            <w:left w:val="none" w:sz="0" w:space="0" w:color="auto"/>
            <w:bottom w:val="none" w:sz="0" w:space="0" w:color="auto"/>
            <w:right w:val="none" w:sz="0" w:space="0" w:color="auto"/>
          </w:divBdr>
        </w:div>
        <w:div w:id="203911523">
          <w:marLeft w:val="360"/>
          <w:marRight w:val="0"/>
          <w:marTop w:val="240"/>
          <w:marBottom w:val="0"/>
          <w:divBdr>
            <w:top w:val="none" w:sz="0" w:space="0" w:color="auto"/>
            <w:left w:val="none" w:sz="0" w:space="0" w:color="auto"/>
            <w:bottom w:val="none" w:sz="0" w:space="0" w:color="auto"/>
            <w:right w:val="none" w:sz="0" w:space="0" w:color="auto"/>
          </w:divBdr>
        </w:div>
        <w:div w:id="2122337884">
          <w:marLeft w:val="360"/>
          <w:marRight w:val="0"/>
          <w:marTop w:val="240"/>
          <w:marBottom w:val="0"/>
          <w:divBdr>
            <w:top w:val="none" w:sz="0" w:space="0" w:color="auto"/>
            <w:left w:val="none" w:sz="0" w:space="0" w:color="auto"/>
            <w:bottom w:val="none" w:sz="0" w:space="0" w:color="auto"/>
            <w:right w:val="none" w:sz="0" w:space="0" w:color="auto"/>
          </w:divBdr>
        </w:div>
        <w:div w:id="1905875989">
          <w:marLeft w:val="360"/>
          <w:marRight w:val="0"/>
          <w:marTop w:val="240"/>
          <w:marBottom w:val="0"/>
          <w:divBdr>
            <w:top w:val="none" w:sz="0" w:space="0" w:color="auto"/>
            <w:left w:val="none" w:sz="0" w:space="0" w:color="auto"/>
            <w:bottom w:val="none" w:sz="0" w:space="0" w:color="auto"/>
            <w:right w:val="none" w:sz="0" w:space="0" w:color="auto"/>
          </w:divBdr>
        </w:div>
      </w:divsChild>
    </w:div>
    <w:div w:id="689380952">
      <w:bodyDiv w:val="1"/>
      <w:marLeft w:val="0"/>
      <w:marRight w:val="0"/>
      <w:marTop w:val="0"/>
      <w:marBottom w:val="0"/>
      <w:divBdr>
        <w:top w:val="none" w:sz="0" w:space="0" w:color="auto"/>
        <w:left w:val="none" w:sz="0" w:space="0" w:color="auto"/>
        <w:bottom w:val="none" w:sz="0" w:space="0" w:color="auto"/>
        <w:right w:val="none" w:sz="0" w:space="0" w:color="auto"/>
      </w:divBdr>
    </w:div>
    <w:div w:id="691607636">
      <w:bodyDiv w:val="1"/>
      <w:marLeft w:val="0"/>
      <w:marRight w:val="0"/>
      <w:marTop w:val="0"/>
      <w:marBottom w:val="0"/>
      <w:divBdr>
        <w:top w:val="none" w:sz="0" w:space="0" w:color="auto"/>
        <w:left w:val="none" w:sz="0" w:space="0" w:color="auto"/>
        <w:bottom w:val="none" w:sz="0" w:space="0" w:color="auto"/>
        <w:right w:val="none" w:sz="0" w:space="0" w:color="auto"/>
      </w:divBdr>
    </w:div>
    <w:div w:id="693268297">
      <w:bodyDiv w:val="1"/>
      <w:marLeft w:val="0"/>
      <w:marRight w:val="0"/>
      <w:marTop w:val="0"/>
      <w:marBottom w:val="0"/>
      <w:divBdr>
        <w:top w:val="none" w:sz="0" w:space="0" w:color="auto"/>
        <w:left w:val="none" w:sz="0" w:space="0" w:color="auto"/>
        <w:bottom w:val="none" w:sz="0" w:space="0" w:color="auto"/>
        <w:right w:val="none" w:sz="0" w:space="0" w:color="auto"/>
      </w:divBdr>
      <w:divsChild>
        <w:div w:id="1898513743">
          <w:marLeft w:val="360"/>
          <w:marRight w:val="0"/>
          <w:marTop w:val="240"/>
          <w:marBottom w:val="0"/>
          <w:divBdr>
            <w:top w:val="none" w:sz="0" w:space="0" w:color="auto"/>
            <w:left w:val="none" w:sz="0" w:space="0" w:color="auto"/>
            <w:bottom w:val="none" w:sz="0" w:space="0" w:color="auto"/>
            <w:right w:val="none" w:sz="0" w:space="0" w:color="auto"/>
          </w:divBdr>
        </w:div>
        <w:div w:id="2082409652">
          <w:marLeft w:val="360"/>
          <w:marRight w:val="0"/>
          <w:marTop w:val="240"/>
          <w:marBottom w:val="0"/>
          <w:divBdr>
            <w:top w:val="none" w:sz="0" w:space="0" w:color="auto"/>
            <w:left w:val="none" w:sz="0" w:space="0" w:color="auto"/>
            <w:bottom w:val="none" w:sz="0" w:space="0" w:color="auto"/>
            <w:right w:val="none" w:sz="0" w:space="0" w:color="auto"/>
          </w:divBdr>
        </w:div>
        <w:div w:id="2095932561">
          <w:marLeft w:val="360"/>
          <w:marRight w:val="0"/>
          <w:marTop w:val="240"/>
          <w:marBottom w:val="0"/>
          <w:divBdr>
            <w:top w:val="none" w:sz="0" w:space="0" w:color="auto"/>
            <w:left w:val="none" w:sz="0" w:space="0" w:color="auto"/>
            <w:bottom w:val="none" w:sz="0" w:space="0" w:color="auto"/>
            <w:right w:val="none" w:sz="0" w:space="0" w:color="auto"/>
          </w:divBdr>
        </w:div>
      </w:divsChild>
    </w:div>
    <w:div w:id="706881559">
      <w:bodyDiv w:val="1"/>
      <w:marLeft w:val="0"/>
      <w:marRight w:val="0"/>
      <w:marTop w:val="0"/>
      <w:marBottom w:val="0"/>
      <w:divBdr>
        <w:top w:val="none" w:sz="0" w:space="0" w:color="auto"/>
        <w:left w:val="none" w:sz="0" w:space="0" w:color="auto"/>
        <w:bottom w:val="none" w:sz="0" w:space="0" w:color="auto"/>
        <w:right w:val="none" w:sz="0" w:space="0" w:color="auto"/>
      </w:divBdr>
      <w:divsChild>
        <w:div w:id="1576279617">
          <w:marLeft w:val="0"/>
          <w:marRight w:val="0"/>
          <w:marTop w:val="0"/>
          <w:marBottom w:val="0"/>
          <w:divBdr>
            <w:top w:val="none" w:sz="0" w:space="0" w:color="auto"/>
            <w:left w:val="none" w:sz="0" w:space="0" w:color="auto"/>
            <w:bottom w:val="none" w:sz="0" w:space="0" w:color="auto"/>
            <w:right w:val="none" w:sz="0" w:space="0" w:color="auto"/>
          </w:divBdr>
          <w:divsChild>
            <w:div w:id="1760440743">
              <w:marLeft w:val="0"/>
              <w:marRight w:val="0"/>
              <w:marTop w:val="0"/>
              <w:marBottom w:val="0"/>
              <w:divBdr>
                <w:top w:val="none" w:sz="0" w:space="0" w:color="auto"/>
                <w:left w:val="none" w:sz="0" w:space="0" w:color="auto"/>
                <w:bottom w:val="none" w:sz="0" w:space="0" w:color="auto"/>
                <w:right w:val="none" w:sz="0" w:space="0" w:color="auto"/>
              </w:divBdr>
              <w:divsChild>
                <w:div w:id="450712112">
                  <w:marLeft w:val="0"/>
                  <w:marRight w:val="0"/>
                  <w:marTop w:val="0"/>
                  <w:marBottom w:val="0"/>
                  <w:divBdr>
                    <w:top w:val="none" w:sz="0" w:space="0" w:color="auto"/>
                    <w:left w:val="none" w:sz="0" w:space="0" w:color="auto"/>
                    <w:bottom w:val="none" w:sz="0" w:space="0" w:color="auto"/>
                    <w:right w:val="none" w:sz="0" w:space="0" w:color="auto"/>
                  </w:divBdr>
                </w:div>
                <w:div w:id="76430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315991">
      <w:bodyDiv w:val="1"/>
      <w:marLeft w:val="0"/>
      <w:marRight w:val="0"/>
      <w:marTop w:val="0"/>
      <w:marBottom w:val="0"/>
      <w:divBdr>
        <w:top w:val="none" w:sz="0" w:space="0" w:color="auto"/>
        <w:left w:val="none" w:sz="0" w:space="0" w:color="auto"/>
        <w:bottom w:val="none" w:sz="0" w:space="0" w:color="auto"/>
        <w:right w:val="none" w:sz="0" w:space="0" w:color="auto"/>
      </w:divBdr>
    </w:div>
    <w:div w:id="718482236">
      <w:bodyDiv w:val="1"/>
      <w:marLeft w:val="0"/>
      <w:marRight w:val="0"/>
      <w:marTop w:val="0"/>
      <w:marBottom w:val="0"/>
      <w:divBdr>
        <w:top w:val="none" w:sz="0" w:space="0" w:color="auto"/>
        <w:left w:val="none" w:sz="0" w:space="0" w:color="auto"/>
        <w:bottom w:val="none" w:sz="0" w:space="0" w:color="auto"/>
        <w:right w:val="none" w:sz="0" w:space="0" w:color="auto"/>
      </w:divBdr>
    </w:div>
    <w:div w:id="726104634">
      <w:bodyDiv w:val="1"/>
      <w:marLeft w:val="0"/>
      <w:marRight w:val="0"/>
      <w:marTop w:val="0"/>
      <w:marBottom w:val="0"/>
      <w:divBdr>
        <w:top w:val="none" w:sz="0" w:space="0" w:color="auto"/>
        <w:left w:val="none" w:sz="0" w:space="0" w:color="auto"/>
        <w:bottom w:val="none" w:sz="0" w:space="0" w:color="auto"/>
        <w:right w:val="none" w:sz="0" w:space="0" w:color="auto"/>
      </w:divBdr>
    </w:div>
    <w:div w:id="735978039">
      <w:bodyDiv w:val="1"/>
      <w:marLeft w:val="0"/>
      <w:marRight w:val="0"/>
      <w:marTop w:val="0"/>
      <w:marBottom w:val="0"/>
      <w:divBdr>
        <w:top w:val="none" w:sz="0" w:space="0" w:color="auto"/>
        <w:left w:val="none" w:sz="0" w:space="0" w:color="auto"/>
        <w:bottom w:val="none" w:sz="0" w:space="0" w:color="auto"/>
        <w:right w:val="none" w:sz="0" w:space="0" w:color="auto"/>
      </w:divBdr>
    </w:div>
    <w:div w:id="751513146">
      <w:bodyDiv w:val="1"/>
      <w:marLeft w:val="0"/>
      <w:marRight w:val="0"/>
      <w:marTop w:val="0"/>
      <w:marBottom w:val="0"/>
      <w:divBdr>
        <w:top w:val="none" w:sz="0" w:space="0" w:color="auto"/>
        <w:left w:val="none" w:sz="0" w:space="0" w:color="auto"/>
        <w:bottom w:val="none" w:sz="0" w:space="0" w:color="auto"/>
        <w:right w:val="none" w:sz="0" w:space="0" w:color="auto"/>
      </w:divBdr>
    </w:div>
    <w:div w:id="770777412">
      <w:bodyDiv w:val="1"/>
      <w:marLeft w:val="0"/>
      <w:marRight w:val="0"/>
      <w:marTop w:val="0"/>
      <w:marBottom w:val="0"/>
      <w:divBdr>
        <w:top w:val="none" w:sz="0" w:space="0" w:color="auto"/>
        <w:left w:val="none" w:sz="0" w:space="0" w:color="auto"/>
        <w:bottom w:val="none" w:sz="0" w:space="0" w:color="auto"/>
        <w:right w:val="none" w:sz="0" w:space="0" w:color="auto"/>
      </w:divBdr>
    </w:div>
    <w:div w:id="774059731">
      <w:bodyDiv w:val="1"/>
      <w:marLeft w:val="0"/>
      <w:marRight w:val="0"/>
      <w:marTop w:val="0"/>
      <w:marBottom w:val="0"/>
      <w:divBdr>
        <w:top w:val="none" w:sz="0" w:space="0" w:color="auto"/>
        <w:left w:val="none" w:sz="0" w:space="0" w:color="auto"/>
        <w:bottom w:val="none" w:sz="0" w:space="0" w:color="auto"/>
        <w:right w:val="none" w:sz="0" w:space="0" w:color="auto"/>
      </w:divBdr>
    </w:div>
    <w:div w:id="774129825">
      <w:bodyDiv w:val="1"/>
      <w:marLeft w:val="0"/>
      <w:marRight w:val="0"/>
      <w:marTop w:val="0"/>
      <w:marBottom w:val="0"/>
      <w:divBdr>
        <w:top w:val="none" w:sz="0" w:space="0" w:color="auto"/>
        <w:left w:val="none" w:sz="0" w:space="0" w:color="auto"/>
        <w:bottom w:val="none" w:sz="0" w:space="0" w:color="auto"/>
        <w:right w:val="none" w:sz="0" w:space="0" w:color="auto"/>
      </w:divBdr>
    </w:div>
    <w:div w:id="780955609">
      <w:bodyDiv w:val="1"/>
      <w:marLeft w:val="0"/>
      <w:marRight w:val="0"/>
      <w:marTop w:val="0"/>
      <w:marBottom w:val="0"/>
      <w:divBdr>
        <w:top w:val="none" w:sz="0" w:space="0" w:color="auto"/>
        <w:left w:val="none" w:sz="0" w:space="0" w:color="auto"/>
        <w:bottom w:val="none" w:sz="0" w:space="0" w:color="auto"/>
        <w:right w:val="none" w:sz="0" w:space="0" w:color="auto"/>
      </w:divBdr>
    </w:div>
    <w:div w:id="785009023">
      <w:bodyDiv w:val="1"/>
      <w:marLeft w:val="0"/>
      <w:marRight w:val="0"/>
      <w:marTop w:val="0"/>
      <w:marBottom w:val="0"/>
      <w:divBdr>
        <w:top w:val="none" w:sz="0" w:space="0" w:color="auto"/>
        <w:left w:val="none" w:sz="0" w:space="0" w:color="auto"/>
        <w:bottom w:val="none" w:sz="0" w:space="0" w:color="auto"/>
        <w:right w:val="none" w:sz="0" w:space="0" w:color="auto"/>
      </w:divBdr>
    </w:div>
    <w:div w:id="829902761">
      <w:bodyDiv w:val="1"/>
      <w:marLeft w:val="0"/>
      <w:marRight w:val="0"/>
      <w:marTop w:val="0"/>
      <w:marBottom w:val="0"/>
      <w:divBdr>
        <w:top w:val="none" w:sz="0" w:space="0" w:color="auto"/>
        <w:left w:val="none" w:sz="0" w:space="0" w:color="auto"/>
        <w:bottom w:val="none" w:sz="0" w:space="0" w:color="auto"/>
        <w:right w:val="none" w:sz="0" w:space="0" w:color="auto"/>
      </w:divBdr>
      <w:divsChild>
        <w:div w:id="66926735">
          <w:marLeft w:val="360"/>
          <w:marRight w:val="0"/>
          <w:marTop w:val="240"/>
          <w:marBottom w:val="0"/>
          <w:divBdr>
            <w:top w:val="none" w:sz="0" w:space="0" w:color="auto"/>
            <w:left w:val="none" w:sz="0" w:space="0" w:color="auto"/>
            <w:bottom w:val="none" w:sz="0" w:space="0" w:color="auto"/>
            <w:right w:val="none" w:sz="0" w:space="0" w:color="auto"/>
          </w:divBdr>
        </w:div>
        <w:div w:id="1072121101">
          <w:marLeft w:val="360"/>
          <w:marRight w:val="0"/>
          <w:marTop w:val="240"/>
          <w:marBottom w:val="0"/>
          <w:divBdr>
            <w:top w:val="none" w:sz="0" w:space="0" w:color="auto"/>
            <w:left w:val="none" w:sz="0" w:space="0" w:color="auto"/>
            <w:bottom w:val="none" w:sz="0" w:space="0" w:color="auto"/>
            <w:right w:val="none" w:sz="0" w:space="0" w:color="auto"/>
          </w:divBdr>
        </w:div>
      </w:divsChild>
    </w:div>
    <w:div w:id="861670883">
      <w:bodyDiv w:val="1"/>
      <w:marLeft w:val="0"/>
      <w:marRight w:val="0"/>
      <w:marTop w:val="0"/>
      <w:marBottom w:val="0"/>
      <w:divBdr>
        <w:top w:val="none" w:sz="0" w:space="0" w:color="auto"/>
        <w:left w:val="none" w:sz="0" w:space="0" w:color="auto"/>
        <w:bottom w:val="none" w:sz="0" w:space="0" w:color="auto"/>
        <w:right w:val="none" w:sz="0" w:space="0" w:color="auto"/>
      </w:divBdr>
    </w:div>
    <w:div w:id="878007307">
      <w:bodyDiv w:val="1"/>
      <w:marLeft w:val="0"/>
      <w:marRight w:val="0"/>
      <w:marTop w:val="0"/>
      <w:marBottom w:val="0"/>
      <w:divBdr>
        <w:top w:val="none" w:sz="0" w:space="0" w:color="auto"/>
        <w:left w:val="none" w:sz="0" w:space="0" w:color="auto"/>
        <w:bottom w:val="none" w:sz="0" w:space="0" w:color="auto"/>
        <w:right w:val="none" w:sz="0" w:space="0" w:color="auto"/>
      </w:divBdr>
    </w:div>
    <w:div w:id="878588602">
      <w:bodyDiv w:val="1"/>
      <w:marLeft w:val="0"/>
      <w:marRight w:val="0"/>
      <w:marTop w:val="0"/>
      <w:marBottom w:val="0"/>
      <w:divBdr>
        <w:top w:val="none" w:sz="0" w:space="0" w:color="auto"/>
        <w:left w:val="none" w:sz="0" w:space="0" w:color="auto"/>
        <w:bottom w:val="none" w:sz="0" w:space="0" w:color="auto"/>
        <w:right w:val="none" w:sz="0" w:space="0" w:color="auto"/>
      </w:divBdr>
    </w:div>
    <w:div w:id="882137792">
      <w:bodyDiv w:val="1"/>
      <w:marLeft w:val="0"/>
      <w:marRight w:val="0"/>
      <w:marTop w:val="0"/>
      <w:marBottom w:val="0"/>
      <w:divBdr>
        <w:top w:val="none" w:sz="0" w:space="0" w:color="auto"/>
        <w:left w:val="none" w:sz="0" w:space="0" w:color="auto"/>
        <w:bottom w:val="none" w:sz="0" w:space="0" w:color="auto"/>
        <w:right w:val="none" w:sz="0" w:space="0" w:color="auto"/>
      </w:divBdr>
    </w:div>
    <w:div w:id="925723478">
      <w:bodyDiv w:val="1"/>
      <w:marLeft w:val="0"/>
      <w:marRight w:val="0"/>
      <w:marTop w:val="0"/>
      <w:marBottom w:val="0"/>
      <w:divBdr>
        <w:top w:val="none" w:sz="0" w:space="0" w:color="auto"/>
        <w:left w:val="none" w:sz="0" w:space="0" w:color="auto"/>
        <w:bottom w:val="none" w:sz="0" w:space="0" w:color="auto"/>
        <w:right w:val="none" w:sz="0" w:space="0" w:color="auto"/>
      </w:divBdr>
    </w:div>
    <w:div w:id="931360174">
      <w:bodyDiv w:val="1"/>
      <w:marLeft w:val="0"/>
      <w:marRight w:val="0"/>
      <w:marTop w:val="0"/>
      <w:marBottom w:val="0"/>
      <w:divBdr>
        <w:top w:val="none" w:sz="0" w:space="0" w:color="auto"/>
        <w:left w:val="none" w:sz="0" w:space="0" w:color="auto"/>
        <w:bottom w:val="none" w:sz="0" w:space="0" w:color="auto"/>
        <w:right w:val="none" w:sz="0" w:space="0" w:color="auto"/>
      </w:divBdr>
    </w:div>
    <w:div w:id="934482280">
      <w:bodyDiv w:val="1"/>
      <w:marLeft w:val="0"/>
      <w:marRight w:val="0"/>
      <w:marTop w:val="0"/>
      <w:marBottom w:val="0"/>
      <w:divBdr>
        <w:top w:val="none" w:sz="0" w:space="0" w:color="auto"/>
        <w:left w:val="none" w:sz="0" w:space="0" w:color="auto"/>
        <w:bottom w:val="none" w:sz="0" w:space="0" w:color="auto"/>
        <w:right w:val="none" w:sz="0" w:space="0" w:color="auto"/>
      </w:divBdr>
    </w:div>
    <w:div w:id="937252273">
      <w:bodyDiv w:val="1"/>
      <w:marLeft w:val="0"/>
      <w:marRight w:val="0"/>
      <w:marTop w:val="0"/>
      <w:marBottom w:val="0"/>
      <w:divBdr>
        <w:top w:val="none" w:sz="0" w:space="0" w:color="auto"/>
        <w:left w:val="none" w:sz="0" w:space="0" w:color="auto"/>
        <w:bottom w:val="none" w:sz="0" w:space="0" w:color="auto"/>
        <w:right w:val="none" w:sz="0" w:space="0" w:color="auto"/>
      </w:divBdr>
    </w:div>
    <w:div w:id="958337050">
      <w:bodyDiv w:val="1"/>
      <w:marLeft w:val="0"/>
      <w:marRight w:val="0"/>
      <w:marTop w:val="0"/>
      <w:marBottom w:val="0"/>
      <w:divBdr>
        <w:top w:val="none" w:sz="0" w:space="0" w:color="auto"/>
        <w:left w:val="none" w:sz="0" w:space="0" w:color="auto"/>
        <w:bottom w:val="none" w:sz="0" w:space="0" w:color="auto"/>
        <w:right w:val="none" w:sz="0" w:space="0" w:color="auto"/>
      </w:divBdr>
    </w:div>
    <w:div w:id="983579308">
      <w:bodyDiv w:val="1"/>
      <w:marLeft w:val="0"/>
      <w:marRight w:val="0"/>
      <w:marTop w:val="0"/>
      <w:marBottom w:val="0"/>
      <w:divBdr>
        <w:top w:val="none" w:sz="0" w:space="0" w:color="auto"/>
        <w:left w:val="none" w:sz="0" w:space="0" w:color="auto"/>
        <w:bottom w:val="none" w:sz="0" w:space="0" w:color="auto"/>
        <w:right w:val="none" w:sz="0" w:space="0" w:color="auto"/>
      </w:divBdr>
    </w:div>
    <w:div w:id="984893890">
      <w:bodyDiv w:val="1"/>
      <w:marLeft w:val="0"/>
      <w:marRight w:val="0"/>
      <w:marTop w:val="0"/>
      <w:marBottom w:val="0"/>
      <w:divBdr>
        <w:top w:val="none" w:sz="0" w:space="0" w:color="auto"/>
        <w:left w:val="none" w:sz="0" w:space="0" w:color="auto"/>
        <w:bottom w:val="none" w:sz="0" w:space="0" w:color="auto"/>
        <w:right w:val="none" w:sz="0" w:space="0" w:color="auto"/>
      </w:divBdr>
      <w:divsChild>
        <w:div w:id="201944906">
          <w:marLeft w:val="360"/>
          <w:marRight w:val="0"/>
          <w:marTop w:val="240"/>
          <w:marBottom w:val="200"/>
          <w:divBdr>
            <w:top w:val="none" w:sz="0" w:space="0" w:color="auto"/>
            <w:left w:val="none" w:sz="0" w:space="0" w:color="auto"/>
            <w:bottom w:val="none" w:sz="0" w:space="0" w:color="auto"/>
            <w:right w:val="none" w:sz="0" w:space="0" w:color="auto"/>
          </w:divBdr>
        </w:div>
        <w:div w:id="1911964897">
          <w:marLeft w:val="360"/>
          <w:marRight w:val="0"/>
          <w:marTop w:val="240"/>
          <w:marBottom w:val="200"/>
          <w:divBdr>
            <w:top w:val="none" w:sz="0" w:space="0" w:color="auto"/>
            <w:left w:val="none" w:sz="0" w:space="0" w:color="auto"/>
            <w:bottom w:val="none" w:sz="0" w:space="0" w:color="auto"/>
            <w:right w:val="none" w:sz="0" w:space="0" w:color="auto"/>
          </w:divBdr>
        </w:div>
        <w:div w:id="246699182">
          <w:marLeft w:val="360"/>
          <w:marRight w:val="0"/>
          <w:marTop w:val="240"/>
          <w:marBottom w:val="200"/>
          <w:divBdr>
            <w:top w:val="none" w:sz="0" w:space="0" w:color="auto"/>
            <w:left w:val="none" w:sz="0" w:space="0" w:color="auto"/>
            <w:bottom w:val="none" w:sz="0" w:space="0" w:color="auto"/>
            <w:right w:val="none" w:sz="0" w:space="0" w:color="auto"/>
          </w:divBdr>
        </w:div>
      </w:divsChild>
    </w:div>
    <w:div w:id="1003315518">
      <w:bodyDiv w:val="1"/>
      <w:marLeft w:val="0"/>
      <w:marRight w:val="0"/>
      <w:marTop w:val="0"/>
      <w:marBottom w:val="0"/>
      <w:divBdr>
        <w:top w:val="none" w:sz="0" w:space="0" w:color="auto"/>
        <w:left w:val="none" w:sz="0" w:space="0" w:color="auto"/>
        <w:bottom w:val="none" w:sz="0" w:space="0" w:color="auto"/>
        <w:right w:val="none" w:sz="0" w:space="0" w:color="auto"/>
      </w:divBdr>
      <w:divsChild>
        <w:div w:id="143204389">
          <w:marLeft w:val="360"/>
          <w:marRight w:val="0"/>
          <w:marTop w:val="240"/>
          <w:marBottom w:val="0"/>
          <w:divBdr>
            <w:top w:val="none" w:sz="0" w:space="0" w:color="auto"/>
            <w:left w:val="none" w:sz="0" w:space="0" w:color="auto"/>
            <w:bottom w:val="none" w:sz="0" w:space="0" w:color="auto"/>
            <w:right w:val="none" w:sz="0" w:space="0" w:color="auto"/>
          </w:divBdr>
        </w:div>
        <w:div w:id="1368411592">
          <w:marLeft w:val="360"/>
          <w:marRight w:val="0"/>
          <w:marTop w:val="240"/>
          <w:marBottom w:val="0"/>
          <w:divBdr>
            <w:top w:val="none" w:sz="0" w:space="0" w:color="auto"/>
            <w:left w:val="none" w:sz="0" w:space="0" w:color="auto"/>
            <w:bottom w:val="none" w:sz="0" w:space="0" w:color="auto"/>
            <w:right w:val="none" w:sz="0" w:space="0" w:color="auto"/>
          </w:divBdr>
        </w:div>
        <w:div w:id="1438216668">
          <w:marLeft w:val="360"/>
          <w:marRight w:val="0"/>
          <w:marTop w:val="240"/>
          <w:marBottom w:val="0"/>
          <w:divBdr>
            <w:top w:val="none" w:sz="0" w:space="0" w:color="auto"/>
            <w:left w:val="none" w:sz="0" w:space="0" w:color="auto"/>
            <w:bottom w:val="none" w:sz="0" w:space="0" w:color="auto"/>
            <w:right w:val="none" w:sz="0" w:space="0" w:color="auto"/>
          </w:divBdr>
        </w:div>
      </w:divsChild>
    </w:div>
    <w:div w:id="1007632470">
      <w:bodyDiv w:val="1"/>
      <w:marLeft w:val="0"/>
      <w:marRight w:val="0"/>
      <w:marTop w:val="0"/>
      <w:marBottom w:val="0"/>
      <w:divBdr>
        <w:top w:val="none" w:sz="0" w:space="0" w:color="auto"/>
        <w:left w:val="none" w:sz="0" w:space="0" w:color="auto"/>
        <w:bottom w:val="none" w:sz="0" w:space="0" w:color="auto"/>
        <w:right w:val="none" w:sz="0" w:space="0" w:color="auto"/>
      </w:divBdr>
    </w:div>
    <w:div w:id="1015763395">
      <w:bodyDiv w:val="1"/>
      <w:marLeft w:val="0"/>
      <w:marRight w:val="0"/>
      <w:marTop w:val="0"/>
      <w:marBottom w:val="0"/>
      <w:divBdr>
        <w:top w:val="none" w:sz="0" w:space="0" w:color="auto"/>
        <w:left w:val="none" w:sz="0" w:space="0" w:color="auto"/>
        <w:bottom w:val="none" w:sz="0" w:space="0" w:color="auto"/>
        <w:right w:val="none" w:sz="0" w:space="0" w:color="auto"/>
      </w:divBdr>
    </w:div>
    <w:div w:id="1070888285">
      <w:bodyDiv w:val="1"/>
      <w:marLeft w:val="0"/>
      <w:marRight w:val="0"/>
      <w:marTop w:val="0"/>
      <w:marBottom w:val="0"/>
      <w:divBdr>
        <w:top w:val="none" w:sz="0" w:space="0" w:color="auto"/>
        <w:left w:val="none" w:sz="0" w:space="0" w:color="auto"/>
        <w:bottom w:val="none" w:sz="0" w:space="0" w:color="auto"/>
        <w:right w:val="none" w:sz="0" w:space="0" w:color="auto"/>
      </w:divBdr>
      <w:divsChild>
        <w:div w:id="808015167">
          <w:marLeft w:val="360"/>
          <w:marRight w:val="0"/>
          <w:marTop w:val="240"/>
          <w:marBottom w:val="0"/>
          <w:divBdr>
            <w:top w:val="none" w:sz="0" w:space="0" w:color="auto"/>
            <w:left w:val="none" w:sz="0" w:space="0" w:color="auto"/>
            <w:bottom w:val="none" w:sz="0" w:space="0" w:color="auto"/>
            <w:right w:val="none" w:sz="0" w:space="0" w:color="auto"/>
          </w:divBdr>
        </w:div>
        <w:div w:id="1927033998">
          <w:marLeft w:val="360"/>
          <w:marRight w:val="0"/>
          <w:marTop w:val="240"/>
          <w:marBottom w:val="0"/>
          <w:divBdr>
            <w:top w:val="none" w:sz="0" w:space="0" w:color="auto"/>
            <w:left w:val="none" w:sz="0" w:space="0" w:color="auto"/>
            <w:bottom w:val="none" w:sz="0" w:space="0" w:color="auto"/>
            <w:right w:val="none" w:sz="0" w:space="0" w:color="auto"/>
          </w:divBdr>
        </w:div>
        <w:div w:id="520169077">
          <w:marLeft w:val="360"/>
          <w:marRight w:val="0"/>
          <w:marTop w:val="240"/>
          <w:marBottom w:val="0"/>
          <w:divBdr>
            <w:top w:val="none" w:sz="0" w:space="0" w:color="auto"/>
            <w:left w:val="none" w:sz="0" w:space="0" w:color="auto"/>
            <w:bottom w:val="none" w:sz="0" w:space="0" w:color="auto"/>
            <w:right w:val="none" w:sz="0" w:space="0" w:color="auto"/>
          </w:divBdr>
        </w:div>
        <w:div w:id="1649044189">
          <w:marLeft w:val="360"/>
          <w:marRight w:val="0"/>
          <w:marTop w:val="240"/>
          <w:marBottom w:val="0"/>
          <w:divBdr>
            <w:top w:val="none" w:sz="0" w:space="0" w:color="auto"/>
            <w:left w:val="none" w:sz="0" w:space="0" w:color="auto"/>
            <w:bottom w:val="none" w:sz="0" w:space="0" w:color="auto"/>
            <w:right w:val="none" w:sz="0" w:space="0" w:color="auto"/>
          </w:divBdr>
        </w:div>
        <w:div w:id="1898399340">
          <w:marLeft w:val="360"/>
          <w:marRight w:val="0"/>
          <w:marTop w:val="240"/>
          <w:marBottom w:val="0"/>
          <w:divBdr>
            <w:top w:val="none" w:sz="0" w:space="0" w:color="auto"/>
            <w:left w:val="none" w:sz="0" w:space="0" w:color="auto"/>
            <w:bottom w:val="none" w:sz="0" w:space="0" w:color="auto"/>
            <w:right w:val="none" w:sz="0" w:space="0" w:color="auto"/>
          </w:divBdr>
        </w:div>
      </w:divsChild>
    </w:div>
    <w:div w:id="1092168646">
      <w:bodyDiv w:val="1"/>
      <w:marLeft w:val="0"/>
      <w:marRight w:val="0"/>
      <w:marTop w:val="0"/>
      <w:marBottom w:val="0"/>
      <w:divBdr>
        <w:top w:val="none" w:sz="0" w:space="0" w:color="auto"/>
        <w:left w:val="none" w:sz="0" w:space="0" w:color="auto"/>
        <w:bottom w:val="none" w:sz="0" w:space="0" w:color="auto"/>
        <w:right w:val="none" w:sz="0" w:space="0" w:color="auto"/>
      </w:divBdr>
      <w:divsChild>
        <w:div w:id="1417244374">
          <w:marLeft w:val="360"/>
          <w:marRight w:val="0"/>
          <w:marTop w:val="240"/>
          <w:marBottom w:val="0"/>
          <w:divBdr>
            <w:top w:val="none" w:sz="0" w:space="0" w:color="auto"/>
            <w:left w:val="none" w:sz="0" w:space="0" w:color="auto"/>
            <w:bottom w:val="none" w:sz="0" w:space="0" w:color="auto"/>
            <w:right w:val="none" w:sz="0" w:space="0" w:color="auto"/>
          </w:divBdr>
        </w:div>
      </w:divsChild>
    </w:div>
    <w:div w:id="1107314396">
      <w:bodyDiv w:val="1"/>
      <w:marLeft w:val="0"/>
      <w:marRight w:val="0"/>
      <w:marTop w:val="0"/>
      <w:marBottom w:val="0"/>
      <w:divBdr>
        <w:top w:val="none" w:sz="0" w:space="0" w:color="auto"/>
        <w:left w:val="none" w:sz="0" w:space="0" w:color="auto"/>
        <w:bottom w:val="none" w:sz="0" w:space="0" w:color="auto"/>
        <w:right w:val="none" w:sz="0" w:space="0" w:color="auto"/>
      </w:divBdr>
      <w:divsChild>
        <w:div w:id="418065501">
          <w:marLeft w:val="360"/>
          <w:marRight w:val="0"/>
          <w:marTop w:val="240"/>
          <w:marBottom w:val="0"/>
          <w:divBdr>
            <w:top w:val="none" w:sz="0" w:space="0" w:color="auto"/>
            <w:left w:val="none" w:sz="0" w:space="0" w:color="auto"/>
            <w:bottom w:val="none" w:sz="0" w:space="0" w:color="auto"/>
            <w:right w:val="none" w:sz="0" w:space="0" w:color="auto"/>
          </w:divBdr>
        </w:div>
        <w:div w:id="1044060156">
          <w:marLeft w:val="360"/>
          <w:marRight w:val="0"/>
          <w:marTop w:val="240"/>
          <w:marBottom w:val="0"/>
          <w:divBdr>
            <w:top w:val="none" w:sz="0" w:space="0" w:color="auto"/>
            <w:left w:val="none" w:sz="0" w:space="0" w:color="auto"/>
            <w:bottom w:val="none" w:sz="0" w:space="0" w:color="auto"/>
            <w:right w:val="none" w:sz="0" w:space="0" w:color="auto"/>
          </w:divBdr>
        </w:div>
        <w:div w:id="1502623148">
          <w:marLeft w:val="360"/>
          <w:marRight w:val="0"/>
          <w:marTop w:val="240"/>
          <w:marBottom w:val="0"/>
          <w:divBdr>
            <w:top w:val="none" w:sz="0" w:space="0" w:color="auto"/>
            <w:left w:val="none" w:sz="0" w:space="0" w:color="auto"/>
            <w:bottom w:val="none" w:sz="0" w:space="0" w:color="auto"/>
            <w:right w:val="none" w:sz="0" w:space="0" w:color="auto"/>
          </w:divBdr>
        </w:div>
        <w:div w:id="865479689">
          <w:marLeft w:val="360"/>
          <w:marRight w:val="0"/>
          <w:marTop w:val="240"/>
          <w:marBottom w:val="0"/>
          <w:divBdr>
            <w:top w:val="none" w:sz="0" w:space="0" w:color="auto"/>
            <w:left w:val="none" w:sz="0" w:space="0" w:color="auto"/>
            <w:bottom w:val="none" w:sz="0" w:space="0" w:color="auto"/>
            <w:right w:val="none" w:sz="0" w:space="0" w:color="auto"/>
          </w:divBdr>
        </w:div>
        <w:div w:id="1524124926">
          <w:marLeft w:val="360"/>
          <w:marRight w:val="0"/>
          <w:marTop w:val="240"/>
          <w:marBottom w:val="0"/>
          <w:divBdr>
            <w:top w:val="none" w:sz="0" w:space="0" w:color="auto"/>
            <w:left w:val="none" w:sz="0" w:space="0" w:color="auto"/>
            <w:bottom w:val="none" w:sz="0" w:space="0" w:color="auto"/>
            <w:right w:val="none" w:sz="0" w:space="0" w:color="auto"/>
          </w:divBdr>
        </w:div>
      </w:divsChild>
    </w:div>
    <w:div w:id="1115322389">
      <w:bodyDiv w:val="1"/>
      <w:marLeft w:val="0"/>
      <w:marRight w:val="0"/>
      <w:marTop w:val="0"/>
      <w:marBottom w:val="0"/>
      <w:divBdr>
        <w:top w:val="none" w:sz="0" w:space="0" w:color="auto"/>
        <w:left w:val="none" w:sz="0" w:space="0" w:color="auto"/>
        <w:bottom w:val="none" w:sz="0" w:space="0" w:color="auto"/>
        <w:right w:val="none" w:sz="0" w:space="0" w:color="auto"/>
      </w:divBdr>
      <w:divsChild>
        <w:div w:id="2044205230">
          <w:marLeft w:val="360"/>
          <w:marRight w:val="0"/>
          <w:marTop w:val="240"/>
          <w:marBottom w:val="200"/>
          <w:divBdr>
            <w:top w:val="none" w:sz="0" w:space="0" w:color="auto"/>
            <w:left w:val="none" w:sz="0" w:space="0" w:color="auto"/>
            <w:bottom w:val="none" w:sz="0" w:space="0" w:color="auto"/>
            <w:right w:val="none" w:sz="0" w:space="0" w:color="auto"/>
          </w:divBdr>
        </w:div>
        <w:div w:id="676419843">
          <w:marLeft w:val="360"/>
          <w:marRight w:val="0"/>
          <w:marTop w:val="240"/>
          <w:marBottom w:val="200"/>
          <w:divBdr>
            <w:top w:val="none" w:sz="0" w:space="0" w:color="auto"/>
            <w:left w:val="none" w:sz="0" w:space="0" w:color="auto"/>
            <w:bottom w:val="none" w:sz="0" w:space="0" w:color="auto"/>
            <w:right w:val="none" w:sz="0" w:space="0" w:color="auto"/>
          </w:divBdr>
        </w:div>
        <w:div w:id="427771994">
          <w:marLeft w:val="360"/>
          <w:marRight w:val="0"/>
          <w:marTop w:val="240"/>
          <w:marBottom w:val="200"/>
          <w:divBdr>
            <w:top w:val="none" w:sz="0" w:space="0" w:color="auto"/>
            <w:left w:val="none" w:sz="0" w:space="0" w:color="auto"/>
            <w:bottom w:val="none" w:sz="0" w:space="0" w:color="auto"/>
            <w:right w:val="none" w:sz="0" w:space="0" w:color="auto"/>
          </w:divBdr>
        </w:div>
      </w:divsChild>
    </w:div>
    <w:div w:id="1153721158">
      <w:bodyDiv w:val="1"/>
      <w:marLeft w:val="0"/>
      <w:marRight w:val="0"/>
      <w:marTop w:val="0"/>
      <w:marBottom w:val="0"/>
      <w:divBdr>
        <w:top w:val="none" w:sz="0" w:space="0" w:color="auto"/>
        <w:left w:val="none" w:sz="0" w:space="0" w:color="auto"/>
        <w:bottom w:val="none" w:sz="0" w:space="0" w:color="auto"/>
        <w:right w:val="none" w:sz="0" w:space="0" w:color="auto"/>
      </w:divBdr>
    </w:div>
    <w:div w:id="1167868907">
      <w:bodyDiv w:val="1"/>
      <w:marLeft w:val="0"/>
      <w:marRight w:val="0"/>
      <w:marTop w:val="0"/>
      <w:marBottom w:val="0"/>
      <w:divBdr>
        <w:top w:val="none" w:sz="0" w:space="0" w:color="auto"/>
        <w:left w:val="none" w:sz="0" w:space="0" w:color="auto"/>
        <w:bottom w:val="none" w:sz="0" w:space="0" w:color="auto"/>
        <w:right w:val="none" w:sz="0" w:space="0" w:color="auto"/>
      </w:divBdr>
      <w:divsChild>
        <w:div w:id="887258340">
          <w:marLeft w:val="360"/>
          <w:marRight w:val="0"/>
          <w:marTop w:val="240"/>
          <w:marBottom w:val="0"/>
          <w:divBdr>
            <w:top w:val="none" w:sz="0" w:space="0" w:color="auto"/>
            <w:left w:val="none" w:sz="0" w:space="0" w:color="auto"/>
            <w:bottom w:val="none" w:sz="0" w:space="0" w:color="auto"/>
            <w:right w:val="none" w:sz="0" w:space="0" w:color="auto"/>
          </w:divBdr>
        </w:div>
        <w:div w:id="1749843393">
          <w:marLeft w:val="360"/>
          <w:marRight w:val="0"/>
          <w:marTop w:val="240"/>
          <w:marBottom w:val="0"/>
          <w:divBdr>
            <w:top w:val="none" w:sz="0" w:space="0" w:color="auto"/>
            <w:left w:val="none" w:sz="0" w:space="0" w:color="auto"/>
            <w:bottom w:val="none" w:sz="0" w:space="0" w:color="auto"/>
            <w:right w:val="none" w:sz="0" w:space="0" w:color="auto"/>
          </w:divBdr>
        </w:div>
        <w:div w:id="966082219">
          <w:marLeft w:val="360"/>
          <w:marRight w:val="0"/>
          <w:marTop w:val="240"/>
          <w:marBottom w:val="0"/>
          <w:divBdr>
            <w:top w:val="none" w:sz="0" w:space="0" w:color="auto"/>
            <w:left w:val="none" w:sz="0" w:space="0" w:color="auto"/>
            <w:bottom w:val="none" w:sz="0" w:space="0" w:color="auto"/>
            <w:right w:val="none" w:sz="0" w:space="0" w:color="auto"/>
          </w:divBdr>
        </w:div>
      </w:divsChild>
    </w:div>
    <w:div w:id="1172063371">
      <w:bodyDiv w:val="1"/>
      <w:marLeft w:val="0"/>
      <w:marRight w:val="0"/>
      <w:marTop w:val="0"/>
      <w:marBottom w:val="0"/>
      <w:divBdr>
        <w:top w:val="none" w:sz="0" w:space="0" w:color="auto"/>
        <w:left w:val="none" w:sz="0" w:space="0" w:color="auto"/>
        <w:bottom w:val="none" w:sz="0" w:space="0" w:color="auto"/>
        <w:right w:val="none" w:sz="0" w:space="0" w:color="auto"/>
      </w:divBdr>
      <w:divsChild>
        <w:div w:id="1681851151">
          <w:marLeft w:val="547"/>
          <w:marRight w:val="0"/>
          <w:marTop w:val="106"/>
          <w:marBottom w:val="0"/>
          <w:divBdr>
            <w:top w:val="none" w:sz="0" w:space="0" w:color="auto"/>
            <w:left w:val="none" w:sz="0" w:space="0" w:color="auto"/>
            <w:bottom w:val="none" w:sz="0" w:space="0" w:color="auto"/>
            <w:right w:val="none" w:sz="0" w:space="0" w:color="auto"/>
          </w:divBdr>
        </w:div>
        <w:div w:id="1747990347">
          <w:marLeft w:val="547"/>
          <w:marRight w:val="0"/>
          <w:marTop w:val="106"/>
          <w:marBottom w:val="0"/>
          <w:divBdr>
            <w:top w:val="none" w:sz="0" w:space="0" w:color="auto"/>
            <w:left w:val="none" w:sz="0" w:space="0" w:color="auto"/>
            <w:bottom w:val="none" w:sz="0" w:space="0" w:color="auto"/>
            <w:right w:val="none" w:sz="0" w:space="0" w:color="auto"/>
          </w:divBdr>
        </w:div>
      </w:divsChild>
    </w:div>
    <w:div w:id="1199929666">
      <w:bodyDiv w:val="1"/>
      <w:marLeft w:val="0"/>
      <w:marRight w:val="0"/>
      <w:marTop w:val="0"/>
      <w:marBottom w:val="0"/>
      <w:divBdr>
        <w:top w:val="none" w:sz="0" w:space="0" w:color="auto"/>
        <w:left w:val="none" w:sz="0" w:space="0" w:color="auto"/>
        <w:bottom w:val="none" w:sz="0" w:space="0" w:color="auto"/>
        <w:right w:val="none" w:sz="0" w:space="0" w:color="auto"/>
      </w:divBdr>
    </w:div>
    <w:div w:id="1204097778">
      <w:bodyDiv w:val="1"/>
      <w:marLeft w:val="0"/>
      <w:marRight w:val="0"/>
      <w:marTop w:val="0"/>
      <w:marBottom w:val="0"/>
      <w:divBdr>
        <w:top w:val="none" w:sz="0" w:space="0" w:color="auto"/>
        <w:left w:val="none" w:sz="0" w:space="0" w:color="auto"/>
        <w:bottom w:val="none" w:sz="0" w:space="0" w:color="auto"/>
        <w:right w:val="none" w:sz="0" w:space="0" w:color="auto"/>
      </w:divBdr>
    </w:div>
    <w:div w:id="1231767635">
      <w:bodyDiv w:val="1"/>
      <w:marLeft w:val="0"/>
      <w:marRight w:val="0"/>
      <w:marTop w:val="0"/>
      <w:marBottom w:val="0"/>
      <w:divBdr>
        <w:top w:val="none" w:sz="0" w:space="0" w:color="auto"/>
        <w:left w:val="none" w:sz="0" w:space="0" w:color="auto"/>
        <w:bottom w:val="none" w:sz="0" w:space="0" w:color="auto"/>
        <w:right w:val="none" w:sz="0" w:space="0" w:color="auto"/>
      </w:divBdr>
    </w:div>
    <w:div w:id="1234706682">
      <w:bodyDiv w:val="1"/>
      <w:marLeft w:val="0"/>
      <w:marRight w:val="0"/>
      <w:marTop w:val="0"/>
      <w:marBottom w:val="0"/>
      <w:divBdr>
        <w:top w:val="none" w:sz="0" w:space="0" w:color="auto"/>
        <w:left w:val="none" w:sz="0" w:space="0" w:color="auto"/>
        <w:bottom w:val="none" w:sz="0" w:space="0" w:color="auto"/>
        <w:right w:val="none" w:sz="0" w:space="0" w:color="auto"/>
      </w:divBdr>
      <w:divsChild>
        <w:div w:id="204100822">
          <w:marLeft w:val="360"/>
          <w:marRight w:val="0"/>
          <w:marTop w:val="240"/>
          <w:marBottom w:val="0"/>
          <w:divBdr>
            <w:top w:val="none" w:sz="0" w:space="0" w:color="auto"/>
            <w:left w:val="none" w:sz="0" w:space="0" w:color="auto"/>
            <w:bottom w:val="none" w:sz="0" w:space="0" w:color="auto"/>
            <w:right w:val="none" w:sz="0" w:space="0" w:color="auto"/>
          </w:divBdr>
        </w:div>
        <w:div w:id="1034617790">
          <w:marLeft w:val="360"/>
          <w:marRight w:val="0"/>
          <w:marTop w:val="240"/>
          <w:marBottom w:val="0"/>
          <w:divBdr>
            <w:top w:val="none" w:sz="0" w:space="0" w:color="auto"/>
            <w:left w:val="none" w:sz="0" w:space="0" w:color="auto"/>
            <w:bottom w:val="none" w:sz="0" w:space="0" w:color="auto"/>
            <w:right w:val="none" w:sz="0" w:space="0" w:color="auto"/>
          </w:divBdr>
        </w:div>
        <w:div w:id="600725936">
          <w:marLeft w:val="360"/>
          <w:marRight w:val="0"/>
          <w:marTop w:val="240"/>
          <w:marBottom w:val="0"/>
          <w:divBdr>
            <w:top w:val="none" w:sz="0" w:space="0" w:color="auto"/>
            <w:left w:val="none" w:sz="0" w:space="0" w:color="auto"/>
            <w:bottom w:val="none" w:sz="0" w:space="0" w:color="auto"/>
            <w:right w:val="none" w:sz="0" w:space="0" w:color="auto"/>
          </w:divBdr>
        </w:div>
      </w:divsChild>
    </w:div>
    <w:div w:id="1244757756">
      <w:bodyDiv w:val="1"/>
      <w:marLeft w:val="0"/>
      <w:marRight w:val="0"/>
      <w:marTop w:val="0"/>
      <w:marBottom w:val="0"/>
      <w:divBdr>
        <w:top w:val="none" w:sz="0" w:space="0" w:color="auto"/>
        <w:left w:val="none" w:sz="0" w:space="0" w:color="auto"/>
        <w:bottom w:val="none" w:sz="0" w:space="0" w:color="auto"/>
        <w:right w:val="none" w:sz="0" w:space="0" w:color="auto"/>
      </w:divBdr>
      <w:divsChild>
        <w:div w:id="768503214">
          <w:marLeft w:val="0"/>
          <w:marRight w:val="345"/>
          <w:marTop w:val="0"/>
          <w:marBottom w:val="0"/>
          <w:divBdr>
            <w:top w:val="none" w:sz="0" w:space="0" w:color="auto"/>
            <w:left w:val="none" w:sz="0" w:space="0" w:color="auto"/>
            <w:bottom w:val="none" w:sz="0" w:space="0" w:color="auto"/>
            <w:right w:val="none" w:sz="0" w:space="0" w:color="auto"/>
          </w:divBdr>
        </w:div>
        <w:div w:id="1288899292">
          <w:marLeft w:val="0"/>
          <w:marRight w:val="345"/>
          <w:marTop w:val="0"/>
          <w:marBottom w:val="0"/>
          <w:divBdr>
            <w:top w:val="none" w:sz="0" w:space="0" w:color="auto"/>
            <w:left w:val="none" w:sz="0" w:space="0" w:color="auto"/>
            <w:bottom w:val="none" w:sz="0" w:space="0" w:color="auto"/>
            <w:right w:val="none" w:sz="0" w:space="0" w:color="auto"/>
          </w:divBdr>
        </w:div>
        <w:div w:id="344483322">
          <w:marLeft w:val="0"/>
          <w:marRight w:val="345"/>
          <w:marTop w:val="0"/>
          <w:marBottom w:val="0"/>
          <w:divBdr>
            <w:top w:val="none" w:sz="0" w:space="0" w:color="auto"/>
            <w:left w:val="none" w:sz="0" w:space="0" w:color="auto"/>
            <w:bottom w:val="none" w:sz="0" w:space="0" w:color="auto"/>
            <w:right w:val="none" w:sz="0" w:space="0" w:color="auto"/>
          </w:divBdr>
        </w:div>
      </w:divsChild>
    </w:div>
    <w:div w:id="1250846112">
      <w:bodyDiv w:val="1"/>
      <w:marLeft w:val="0"/>
      <w:marRight w:val="0"/>
      <w:marTop w:val="0"/>
      <w:marBottom w:val="0"/>
      <w:divBdr>
        <w:top w:val="none" w:sz="0" w:space="0" w:color="auto"/>
        <w:left w:val="none" w:sz="0" w:space="0" w:color="auto"/>
        <w:bottom w:val="none" w:sz="0" w:space="0" w:color="auto"/>
        <w:right w:val="none" w:sz="0" w:space="0" w:color="auto"/>
      </w:divBdr>
      <w:divsChild>
        <w:div w:id="364990138">
          <w:marLeft w:val="360"/>
          <w:marRight w:val="0"/>
          <w:marTop w:val="240"/>
          <w:marBottom w:val="0"/>
          <w:divBdr>
            <w:top w:val="none" w:sz="0" w:space="0" w:color="auto"/>
            <w:left w:val="none" w:sz="0" w:space="0" w:color="auto"/>
            <w:bottom w:val="none" w:sz="0" w:space="0" w:color="auto"/>
            <w:right w:val="none" w:sz="0" w:space="0" w:color="auto"/>
          </w:divBdr>
        </w:div>
      </w:divsChild>
    </w:div>
    <w:div w:id="1251045822">
      <w:bodyDiv w:val="1"/>
      <w:marLeft w:val="0"/>
      <w:marRight w:val="0"/>
      <w:marTop w:val="0"/>
      <w:marBottom w:val="0"/>
      <w:divBdr>
        <w:top w:val="none" w:sz="0" w:space="0" w:color="auto"/>
        <w:left w:val="none" w:sz="0" w:space="0" w:color="auto"/>
        <w:bottom w:val="none" w:sz="0" w:space="0" w:color="auto"/>
        <w:right w:val="none" w:sz="0" w:space="0" w:color="auto"/>
      </w:divBdr>
      <w:divsChild>
        <w:div w:id="1299069716">
          <w:marLeft w:val="360"/>
          <w:marRight w:val="0"/>
          <w:marTop w:val="240"/>
          <w:marBottom w:val="0"/>
          <w:divBdr>
            <w:top w:val="none" w:sz="0" w:space="0" w:color="auto"/>
            <w:left w:val="none" w:sz="0" w:space="0" w:color="auto"/>
            <w:bottom w:val="none" w:sz="0" w:space="0" w:color="auto"/>
            <w:right w:val="none" w:sz="0" w:space="0" w:color="auto"/>
          </w:divBdr>
        </w:div>
        <w:div w:id="1203593865">
          <w:marLeft w:val="360"/>
          <w:marRight w:val="0"/>
          <w:marTop w:val="240"/>
          <w:marBottom w:val="0"/>
          <w:divBdr>
            <w:top w:val="none" w:sz="0" w:space="0" w:color="auto"/>
            <w:left w:val="none" w:sz="0" w:space="0" w:color="auto"/>
            <w:bottom w:val="none" w:sz="0" w:space="0" w:color="auto"/>
            <w:right w:val="none" w:sz="0" w:space="0" w:color="auto"/>
          </w:divBdr>
        </w:div>
      </w:divsChild>
    </w:div>
    <w:div w:id="1269577957">
      <w:bodyDiv w:val="1"/>
      <w:marLeft w:val="0"/>
      <w:marRight w:val="0"/>
      <w:marTop w:val="0"/>
      <w:marBottom w:val="0"/>
      <w:divBdr>
        <w:top w:val="none" w:sz="0" w:space="0" w:color="auto"/>
        <w:left w:val="none" w:sz="0" w:space="0" w:color="auto"/>
        <w:bottom w:val="none" w:sz="0" w:space="0" w:color="auto"/>
        <w:right w:val="none" w:sz="0" w:space="0" w:color="auto"/>
      </w:divBdr>
    </w:div>
    <w:div w:id="1271862183">
      <w:bodyDiv w:val="1"/>
      <w:marLeft w:val="0"/>
      <w:marRight w:val="0"/>
      <w:marTop w:val="0"/>
      <w:marBottom w:val="0"/>
      <w:divBdr>
        <w:top w:val="none" w:sz="0" w:space="0" w:color="auto"/>
        <w:left w:val="none" w:sz="0" w:space="0" w:color="auto"/>
        <w:bottom w:val="none" w:sz="0" w:space="0" w:color="auto"/>
        <w:right w:val="none" w:sz="0" w:space="0" w:color="auto"/>
      </w:divBdr>
    </w:div>
    <w:div w:id="1281840739">
      <w:bodyDiv w:val="1"/>
      <w:marLeft w:val="0"/>
      <w:marRight w:val="0"/>
      <w:marTop w:val="0"/>
      <w:marBottom w:val="0"/>
      <w:divBdr>
        <w:top w:val="none" w:sz="0" w:space="0" w:color="auto"/>
        <w:left w:val="none" w:sz="0" w:space="0" w:color="auto"/>
        <w:bottom w:val="none" w:sz="0" w:space="0" w:color="auto"/>
        <w:right w:val="none" w:sz="0" w:space="0" w:color="auto"/>
      </w:divBdr>
    </w:div>
    <w:div w:id="1285041291">
      <w:bodyDiv w:val="1"/>
      <w:marLeft w:val="0"/>
      <w:marRight w:val="0"/>
      <w:marTop w:val="0"/>
      <w:marBottom w:val="0"/>
      <w:divBdr>
        <w:top w:val="none" w:sz="0" w:space="0" w:color="auto"/>
        <w:left w:val="none" w:sz="0" w:space="0" w:color="auto"/>
        <w:bottom w:val="none" w:sz="0" w:space="0" w:color="auto"/>
        <w:right w:val="none" w:sz="0" w:space="0" w:color="auto"/>
      </w:divBdr>
    </w:div>
    <w:div w:id="1303660999">
      <w:bodyDiv w:val="1"/>
      <w:marLeft w:val="0"/>
      <w:marRight w:val="0"/>
      <w:marTop w:val="0"/>
      <w:marBottom w:val="0"/>
      <w:divBdr>
        <w:top w:val="none" w:sz="0" w:space="0" w:color="auto"/>
        <w:left w:val="none" w:sz="0" w:space="0" w:color="auto"/>
        <w:bottom w:val="none" w:sz="0" w:space="0" w:color="auto"/>
        <w:right w:val="none" w:sz="0" w:space="0" w:color="auto"/>
      </w:divBdr>
    </w:div>
    <w:div w:id="1308969941">
      <w:bodyDiv w:val="1"/>
      <w:marLeft w:val="0"/>
      <w:marRight w:val="0"/>
      <w:marTop w:val="0"/>
      <w:marBottom w:val="0"/>
      <w:divBdr>
        <w:top w:val="none" w:sz="0" w:space="0" w:color="auto"/>
        <w:left w:val="none" w:sz="0" w:space="0" w:color="auto"/>
        <w:bottom w:val="none" w:sz="0" w:space="0" w:color="auto"/>
        <w:right w:val="none" w:sz="0" w:space="0" w:color="auto"/>
      </w:divBdr>
    </w:div>
    <w:div w:id="1335303057">
      <w:bodyDiv w:val="1"/>
      <w:marLeft w:val="0"/>
      <w:marRight w:val="0"/>
      <w:marTop w:val="0"/>
      <w:marBottom w:val="0"/>
      <w:divBdr>
        <w:top w:val="none" w:sz="0" w:space="0" w:color="auto"/>
        <w:left w:val="none" w:sz="0" w:space="0" w:color="auto"/>
        <w:bottom w:val="none" w:sz="0" w:space="0" w:color="auto"/>
        <w:right w:val="none" w:sz="0" w:space="0" w:color="auto"/>
      </w:divBdr>
    </w:div>
    <w:div w:id="1353191673">
      <w:bodyDiv w:val="1"/>
      <w:marLeft w:val="0"/>
      <w:marRight w:val="0"/>
      <w:marTop w:val="0"/>
      <w:marBottom w:val="0"/>
      <w:divBdr>
        <w:top w:val="none" w:sz="0" w:space="0" w:color="auto"/>
        <w:left w:val="none" w:sz="0" w:space="0" w:color="auto"/>
        <w:bottom w:val="none" w:sz="0" w:space="0" w:color="auto"/>
        <w:right w:val="none" w:sz="0" w:space="0" w:color="auto"/>
      </w:divBdr>
    </w:div>
    <w:div w:id="1360424086">
      <w:bodyDiv w:val="1"/>
      <w:marLeft w:val="0"/>
      <w:marRight w:val="0"/>
      <w:marTop w:val="0"/>
      <w:marBottom w:val="0"/>
      <w:divBdr>
        <w:top w:val="none" w:sz="0" w:space="0" w:color="auto"/>
        <w:left w:val="none" w:sz="0" w:space="0" w:color="auto"/>
        <w:bottom w:val="none" w:sz="0" w:space="0" w:color="auto"/>
        <w:right w:val="none" w:sz="0" w:space="0" w:color="auto"/>
      </w:divBdr>
    </w:div>
    <w:div w:id="1385131233">
      <w:bodyDiv w:val="1"/>
      <w:marLeft w:val="0"/>
      <w:marRight w:val="0"/>
      <w:marTop w:val="0"/>
      <w:marBottom w:val="0"/>
      <w:divBdr>
        <w:top w:val="none" w:sz="0" w:space="0" w:color="auto"/>
        <w:left w:val="none" w:sz="0" w:space="0" w:color="auto"/>
        <w:bottom w:val="none" w:sz="0" w:space="0" w:color="auto"/>
        <w:right w:val="none" w:sz="0" w:space="0" w:color="auto"/>
      </w:divBdr>
      <w:divsChild>
        <w:div w:id="1920821005">
          <w:marLeft w:val="547"/>
          <w:marRight w:val="0"/>
          <w:marTop w:val="106"/>
          <w:marBottom w:val="0"/>
          <w:divBdr>
            <w:top w:val="none" w:sz="0" w:space="0" w:color="auto"/>
            <w:left w:val="none" w:sz="0" w:space="0" w:color="auto"/>
            <w:bottom w:val="none" w:sz="0" w:space="0" w:color="auto"/>
            <w:right w:val="none" w:sz="0" w:space="0" w:color="auto"/>
          </w:divBdr>
        </w:div>
        <w:div w:id="1076364978">
          <w:marLeft w:val="547"/>
          <w:marRight w:val="0"/>
          <w:marTop w:val="106"/>
          <w:marBottom w:val="0"/>
          <w:divBdr>
            <w:top w:val="none" w:sz="0" w:space="0" w:color="auto"/>
            <w:left w:val="none" w:sz="0" w:space="0" w:color="auto"/>
            <w:bottom w:val="none" w:sz="0" w:space="0" w:color="auto"/>
            <w:right w:val="none" w:sz="0" w:space="0" w:color="auto"/>
          </w:divBdr>
        </w:div>
      </w:divsChild>
    </w:div>
    <w:div w:id="1385443583">
      <w:bodyDiv w:val="1"/>
      <w:marLeft w:val="0"/>
      <w:marRight w:val="0"/>
      <w:marTop w:val="0"/>
      <w:marBottom w:val="0"/>
      <w:divBdr>
        <w:top w:val="none" w:sz="0" w:space="0" w:color="auto"/>
        <w:left w:val="none" w:sz="0" w:space="0" w:color="auto"/>
        <w:bottom w:val="none" w:sz="0" w:space="0" w:color="auto"/>
        <w:right w:val="none" w:sz="0" w:space="0" w:color="auto"/>
      </w:divBdr>
    </w:div>
    <w:div w:id="1408117344">
      <w:bodyDiv w:val="1"/>
      <w:marLeft w:val="0"/>
      <w:marRight w:val="0"/>
      <w:marTop w:val="0"/>
      <w:marBottom w:val="0"/>
      <w:divBdr>
        <w:top w:val="none" w:sz="0" w:space="0" w:color="auto"/>
        <w:left w:val="none" w:sz="0" w:space="0" w:color="auto"/>
        <w:bottom w:val="none" w:sz="0" w:space="0" w:color="auto"/>
        <w:right w:val="none" w:sz="0" w:space="0" w:color="auto"/>
      </w:divBdr>
    </w:div>
    <w:div w:id="1419984603">
      <w:bodyDiv w:val="1"/>
      <w:marLeft w:val="0"/>
      <w:marRight w:val="0"/>
      <w:marTop w:val="0"/>
      <w:marBottom w:val="0"/>
      <w:divBdr>
        <w:top w:val="none" w:sz="0" w:space="0" w:color="auto"/>
        <w:left w:val="none" w:sz="0" w:space="0" w:color="auto"/>
        <w:bottom w:val="none" w:sz="0" w:space="0" w:color="auto"/>
        <w:right w:val="none" w:sz="0" w:space="0" w:color="auto"/>
      </w:divBdr>
    </w:div>
    <w:div w:id="1442189992">
      <w:bodyDiv w:val="1"/>
      <w:marLeft w:val="0"/>
      <w:marRight w:val="0"/>
      <w:marTop w:val="0"/>
      <w:marBottom w:val="0"/>
      <w:divBdr>
        <w:top w:val="none" w:sz="0" w:space="0" w:color="auto"/>
        <w:left w:val="none" w:sz="0" w:space="0" w:color="auto"/>
        <w:bottom w:val="none" w:sz="0" w:space="0" w:color="auto"/>
        <w:right w:val="none" w:sz="0" w:space="0" w:color="auto"/>
      </w:divBdr>
    </w:div>
    <w:div w:id="1454254738">
      <w:bodyDiv w:val="1"/>
      <w:marLeft w:val="0"/>
      <w:marRight w:val="0"/>
      <w:marTop w:val="0"/>
      <w:marBottom w:val="0"/>
      <w:divBdr>
        <w:top w:val="none" w:sz="0" w:space="0" w:color="auto"/>
        <w:left w:val="none" w:sz="0" w:space="0" w:color="auto"/>
        <w:bottom w:val="none" w:sz="0" w:space="0" w:color="auto"/>
        <w:right w:val="none" w:sz="0" w:space="0" w:color="auto"/>
      </w:divBdr>
    </w:div>
    <w:div w:id="1456867065">
      <w:bodyDiv w:val="1"/>
      <w:marLeft w:val="0"/>
      <w:marRight w:val="0"/>
      <w:marTop w:val="0"/>
      <w:marBottom w:val="0"/>
      <w:divBdr>
        <w:top w:val="none" w:sz="0" w:space="0" w:color="auto"/>
        <w:left w:val="none" w:sz="0" w:space="0" w:color="auto"/>
        <w:bottom w:val="none" w:sz="0" w:space="0" w:color="auto"/>
        <w:right w:val="none" w:sz="0" w:space="0" w:color="auto"/>
      </w:divBdr>
    </w:div>
    <w:div w:id="1458794195">
      <w:bodyDiv w:val="1"/>
      <w:marLeft w:val="0"/>
      <w:marRight w:val="0"/>
      <w:marTop w:val="0"/>
      <w:marBottom w:val="0"/>
      <w:divBdr>
        <w:top w:val="none" w:sz="0" w:space="0" w:color="auto"/>
        <w:left w:val="none" w:sz="0" w:space="0" w:color="auto"/>
        <w:bottom w:val="none" w:sz="0" w:space="0" w:color="auto"/>
        <w:right w:val="none" w:sz="0" w:space="0" w:color="auto"/>
      </w:divBdr>
    </w:div>
    <w:div w:id="1511289906">
      <w:bodyDiv w:val="1"/>
      <w:marLeft w:val="0"/>
      <w:marRight w:val="0"/>
      <w:marTop w:val="0"/>
      <w:marBottom w:val="0"/>
      <w:divBdr>
        <w:top w:val="none" w:sz="0" w:space="0" w:color="auto"/>
        <w:left w:val="none" w:sz="0" w:space="0" w:color="auto"/>
        <w:bottom w:val="none" w:sz="0" w:space="0" w:color="auto"/>
        <w:right w:val="none" w:sz="0" w:space="0" w:color="auto"/>
      </w:divBdr>
    </w:div>
    <w:div w:id="1526601626">
      <w:bodyDiv w:val="1"/>
      <w:marLeft w:val="0"/>
      <w:marRight w:val="0"/>
      <w:marTop w:val="0"/>
      <w:marBottom w:val="0"/>
      <w:divBdr>
        <w:top w:val="none" w:sz="0" w:space="0" w:color="auto"/>
        <w:left w:val="none" w:sz="0" w:space="0" w:color="auto"/>
        <w:bottom w:val="none" w:sz="0" w:space="0" w:color="auto"/>
        <w:right w:val="none" w:sz="0" w:space="0" w:color="auto"/>
      </w:divBdr>
    </w:div>
    <w:div w:id="1535923126">
      <w:bodyDiv w:val="1"/>
      <w:marLeft w:val="0"/>
      <w:marRight w:val="0"/>
      <w:marTop w:val="0"/>
      <w:marBottom w:val="0"/>
      <w:divBdr>
        <w:top w:val="none" w:sz="0" w:space="0" w:color="auto"/>
        <w:left w:val="none" w:sz="0" w:space="0" w:color="auto"/>
        <w:bottom w:val="none" w:sz="0" w:space="0" w:color="auto"/>
        <w:right w:val="none" w:sz="0" w:space="0" w:color="auto"/>
      </w:divBdr>
    </w:div>
    <w:div w:id="1563370026">
      <w:bodyDiv w:val="1"/>
      <w:marLeft w:val="0"/>
      <w:marRight w:val="0"/>
      <w:marTop w:val="0"/>
      <w:marBottom w:val="0"/>
      <w:divBdr>
        <w:top w:val="none" w:sz="0" w:space="0" w:color="auto"/>
        <w:left w:val="none" w:sz="0" w:space="0" w:color="auto"/>
        <w:bottom w:val="none" w:sz="0" w:space="0" w:color="auto"/>
        <w:right w:val="none" w:sz="0" w:space="0" w:color="auto"/>
      </w:divBdr>
    </w:div>
    <w:div w:id="1574194085">
      <w:bodyDiv w:val="1"/>
      <w:marLeft w:val="0"/>
      <w:marRight w:val="0"/>
      <w:marTop w:val="0"/>
      <w:marBottom w:val="0"/>
      <w:divBdr>
        <w:top w:val="none" w:sz="0" w:space="0" w:color="auto"/>
        <w:left w:val="none" w:sz="0" w:space="0" w:color="auto"/>
        <w:bottom w:val="none" w:sz="0" w:space="0" w:color="auto"/>
        <w:right w:val="none" w:sz="0" w:space="0" w:color="auto"/>
      </w:divBdr>
      <w:divsChild>
        <w:div w:id="15010392">
          <w:marLeft w:val="0"/>
          <w:marRight w:val="0"/>
          <w:marTop w:val="0"/>
          <w:marBottom w:val="0"/>
          <w:divBdr>
            <w:top w:val="none" w:sz="0" w:space="0" w:color="auto"/>
            <w:left w:val="none" w:sz="0" w:space="0" w:color="auto"/>
            <w:bottom w:val="none" w:sz="0" w:space="0" w:color="auto"/>
            <w:right w:val="none" w:sz="0" w:space="0" w:color="auto"/>
          </w:divBdr>
          <w:divsChild>
            <w:div w:id="1359427361">
              <w:marLeft w:val="0"/>
              <w:marRight w:val="0"/>
              <w:marTop w:val="0"/>
              <w:marBottom w:val="0"/>
              <w:divBdr>
                <w:top w:val="none" w:sz="0" w:space="0" w:color="auto"/>
                <w:left w:val="none" w:sz="0" w:space="0" w:color="auto"/>
                <w:bottom w:val="none" w:sz="0" w:space="0" w:color="auto"/>
                <w:right w:val="none" w:sz="0" w:space="0" w:color="auto"/>
              </w:divBdr>
              <w:divsChild>
                <w:div w:id="339084781">
                  <w:marLeft w:val="0"/>
                  <w:marRight w:val="0"/>
                  <w:marTop w:val="0"/>
                  <w:marBottom w:val="0"/>
                  <w:divBdr>
                    <w:top w:val="none" w:sz="0" w:space="0" w:color="auto"/>
                    <w:left w:val="single" w:sz="12" w:space="8" w:color="CACBCC"/>
                    <w:bottom w:val="none" w:sz="0" w:space="0" w:color="auto"/>
                    <w:right w:val="single" w:sz="12" w:space="8" w:color="CACBCC"/>
                  </w:divBdr>
                  <w:divsChild>
                    <w:div w:id="489639989">
                      <w:marLeft w:val="75"/>
                      <w:marRight w:val="75"/>
                      <w:marTop w:val="75"/>
                      <w:marBottom w:val="75"/>
                      <w:divBdr>
                        <w:top w:val="single" w:sz="6" w:space="0" w:color="114459"/>
                        <w:left w:val="single" w:sz="6" w:space="0" w:color="114459"/>
                        <w:bottom w:val="single" w:sz="6" w:space="0" w:color="114459"/>
                        <w:right w:val="single" w:sz="6" w:space="0" w:color="114459"/>
                      </w:divBdr>
                    </w:div>
                  </w:divsChild>
                </w:div>
              </w:divsChild>
            </w:div>
          </w:divsChild>
        </w:div>
      </w:divsChild>
    </w:div>
    <w:div w:id="1575623193">
      <w:bodyDiv w:val="1"/>
      <w:marLeft w:val="0"/>
      <w:marRight w:val="0"/>
      <w:marTop w:val="0"/>
      <w:marBottom w:val="0"/>
      <w:divBdr>
        <w:top w:val="none" w:sz="0" w:space="0" w:color="auto"/>
        <w:left w:val="none" w:sz="0" w:space="0" w:color="auto"/>
        <w:bottom w:val="none" w:sz="0" w:space="0" w:color="auto"/>
        <w:right w:val="none" w:sz="0" w:space="0" w:color="auto"/>
      </w:divBdr>
      <w:divsChild>
        <w:div w:id="937912175">
          <w:marLeft w:val="360"/>
          <w:marRight w:val="0"/>
          <w:marTop w:val="240"/>
          <w:marBottom w:val="200"/>
          <w:divBdr>
            <w:top w:val="none" w:sz="0" w:space="0" w:color="auto"/>
            <w:left w:val="none" w:sz="0" w:space="0" w:color="auto"/>
            <w:bottom w:val="none" w:sz="0" w:space="0" w:color="auto"/>
            <w:right w:val="none" w:sz="0" w:space="0" w:color="auto"/>
          </w:divBdr>
        </w:div>
        <w:div w:id="163709761">
          <w:marLeft w:val="360"/>
          <w:marRight w:val="0"/>
          <w:marTop w:val="240"/>
          <w:marBottom w:val="200"/>
          <w:divBdr>
            <w:top w:val="none" w:sz="0" w:space="0" w:color="auto"/>
            <w:left w:val="none" w:sz="0" w:space="0" w:color="auto"/>
            <w:bottom w:val="none" w:sz="0" w:space="0" w:color="auto"/>
            <w:right w:val="none" w:sz="0" w:space="0" w:color="auto"/>
          </w:divBdr>
        </w:div>
        <w:div w:id="1493830292">
          <w:marLeft w:val="360"/>
          <w:marRight w:val="0"/>
          <w:marTop w:val="240"/>
          <w:marBottom w:val="200"/>
          <w:divBdr>
            <w:top w:val="none" w:sz="0" w:space="0" w:color="auto"/>
            <w:left w:val="none" w:sz="0" w:space="0" w:color="auto"/>
            <w:bottom w:val="none" w:sz="0" w:space="0" w:color="auto"/>
            <w:right w:val="none" w:sz="0" w:space="0" w:color="auto"/>
          </w:divBdr>
        </w:div>
      </w:divsChild>
    </w:div>
    <w:div w:id="1578787524">
      <w:bodyDiv w:val="1"/>
      <w:marLeft w:val="0"/>
      <w:marRight w:val="0"/>
      <w:marTop w:val="0"/>
      <w:marBottom w:val="0"/>
      <w:divBdr>
        <w:top w:val="none" w:sz="0" w:space="0" w:color="auto"/>
        <w:left w:val="none" w:sz="0" w:space="0" w:color="auto"/>
        <w:bottom w:val="none" w:sz="0" w:space="0" w:color="auto"/>
        <w:right w:val="none" w:sz="0" w:space="0" w:color="auto"/>
      </w:divBdr>
    </w:div>
    <w:div w:id="1601791233">
      <w:bodyDiv w:val="1"/>
      <w:marLeft w:val="0"/>
      <w:marRight w:val="0"/>
      <w:marTop w:val="0"/>
      <w:marBottom w:val="0"/>
      <w:divBdr>
        <w:top w:val="none" w:sz="0" w:space="0" w:color="auto"/>
        <w:left w:val="none" w:sz="0" w:space="0" w:color="auto"/>
        <w:bottom w:val="none" w:sz="0" w:space="0" w:color="auto"/>
        <w:right w:val="none" w:sz="0" w:space="0" w:color="auto"/>
      </w:divBdr>
      <w:divsChild>
        <w:div w:id="1487670790">
          <w:marLeft w:val="360"/>
          <w:marRight w:val="0"/>
          <w:marTop w:val="240"/>
          <w:marBottom w:val="0"/>
          <w:divBdr>
            <w:top w:val="none" w:sz="0" w:space="0" w:color="auto"/>
            <w:left w:val="none" w:sz="0" w:space="0" w:color="auto"/>
            <w:bottom w:val="none" w:sz="0" w:space="0" w:color="auto"/>
            <w:right w:val="none" w:sz="0" w:space="0" w:color="auto"/>
          </w:divBdr>
        </w:div>
        <w:div w:id="528882531">
          <w:marLeft w:val="360"/>
          <w:marRight w:val="0"/>
          <w:marTop w:val="240"/>
          <w:marBottom w:val="0"/>
          <w:divBdr>
            <w:top w:val="none" w:sz="0" w:space="0" w:color="auto"/>
            <w:left w:val="none" w:sz="0" w:space="0" w:color="auto"/>
            <w:bottom w:val="none" w:sz="0" w:space="0" w:color="auto"/>
            <w:right w:val="none" w:sz="0" w:space="0" w:color="auto"/>
          </w:divBdr>
        </w:div>
        <w:div w:id="1182356170">
          <w:marLeft w:val="360"/>
          <w:marRight w:val="0"/>
          <w:marTop w:val="240"/>
          <w:marBottom w:val="0"/>
          <w:divBdr>
            <w:top w:val="none" w:sz="0" w:space="0" w:color="auto"/>
            <w:left w:val="none" w:sz="0" w:space="0" w:color="auto"/>
            <w:bottom w:val="none" w:sz="0" w:space="0" w:color="auto"/>
            <w:right w:val="none" w:sz="0" w:space="0" w:color="auto"/>
          </w:divBdr>
        </w:div>
        <w:div w:id="46220652">
          <w:marLeft w:val="360"/>
          <w:marRight w:val="0"/>
          <w:marTop w:val="240"/>
          <w:marBottom w:val="0"/>
          <w:divBdr>
            <w:top w:val="none" w:sz="0" w:space="0" w:color="auto"/>
            <w:left w:val="none" w:sz="0" w:space="0" w:color="auto"/>
            <w:bottom w:val="none" w:sz="0" w:space="0" w:color="auto"/>
            <w:right w:val="none" w:sz="0" w:space="0" w:color="auto"/>
          </w:divBdr>
        </w:div>
      </w:divsChild>
    </w:div>
    <w:div w:id="1622881549">
      <w:bodyDiv w:val="1"/>
      <w:marLeft w:val="0"/>
      <w:marRight w:val="0"/>
      <w:marTop w:val="0"/>
      <w:marBottom w:val="0"/>
      <w:divBdr>
        <w:top w:val="none" w:sz="0" w:space="0" w:color="auto"/>
        <w:left w:val="none" w:sz="0" w:space="0" w:color="auto"/>
        <w:bottom w:val="none" w:sz="0" w:space="0" w:color="auto"/>
        <w:right w:val="none" w:sz="0" w:space="0" w:color="auto"/>
      </w:divBdr>
    </w:div>
    <w:div w:id="1628775376">
      <w:bodyDiv w:val="1"/>
      <w:marLeft w:val="0"/>
      <w:marRight w:val="0"/>
      <w:marTop w:val="0"/>
      <w:marBottom w:val="0"/>
      <w:divBdr>
        <w:top w:val="none" w:sz="0" w:space="0" w:color="auto"/>
        <w:left w:val="none" w:sz="0" w:space="0" w:color="auto"/>
        <w:bottom w:val="none" w:sz="0" w:space="0" w:color="auto"/>
        <w:right w:val="none" w:sz="0" w:space="0" w:color="auto"/>
      </w:divBdr>
    </w:div>
    <w:div w:id="1650282477">
      <w:bodyDiv w:val="1"/>
      <w:marLeft w:val="0"/>
      <w:marRight w:val="0"/>
      <w:marTop w:val="0"/>
      <w:marBottom w:val="0"/>
      <w:divBdr>
        <w:top w:val="none" w:sz="0" w:space="0" w:color="auto"/>
        <w:left w:val="none" w:sz="0" w:space="0" w:color="auto"/>
        <w:bottom w:val="none" w:sz="0" w:space="0" w:color="auto"/>
        <w:right w:val="none" w:sz="0" w:space="0" w:color="auto"/>
      </w:divBdr>
    </w:div>
    <w:div w:id="1652907477">
      <w:bodyDiv w:val="1"/>
      <w:marLeft w:val="0"/>
      <w:marRight w:val="0"/>
      <w:marTop w:val="0"/>
      <w:marBottom w:val="0"/>
      <w:divBdr>
        <w:top w:val="none" w:sz="0" w:space="0" w:color="auto"/>
        <w:left w:val="none" w:sz="0" w:space="0" w:color="auto"/>
        <w:bottom w:val="none" w:sz="0" w:space="0" w:color="auto"/>
        <w:right w:val="none" w:sz="0" w:space="0" w:color="auto"/>
      </w:divBdr>
    </w:div>
    <w:div w:id="1657107666">
      <w:bodyDiv w:val="1"/>
      <w:marLeft w:val="0"/>
      <w:marRight w:val="0"/>
      <w:marTop w:val="0"/>
      <w:marBottom w:val="0"/>
      <w:divBdr>
        <w:top w:val="none" w:sz="0" w:space="0" w:color="auto"/>
        <w:left w:val="none" w:sz="0" w:space="0" w:color="auto"/>
        <w:bottom w:val="none" w:sz="0" w:space="0" w:color="auto"/>
        <w:right w:val="none" w:sz="0" w:space="0" w:color="auto"/>
      </w:divBdr>
    </w:div>
    <w:div w:id="1701666633">
      <w:bodyDiv w:val="1"/>
      <w:marLeft w:val="0"/>
      <w:marRight w:val="0"/>
      <w:marTop w:val="0"/>
      <w:marBottom w:val="0"/>
      <w:divBdr>
        <w:top w:val="none" w:sz="0" w:space="0" w:color="auto"/>
        <w:left w:val="none" w:sz="0" w:space="0" w:color="auto"/>
        <w:bottom w:val="none" w:sz="0" w:space="0" w:color="auto"/>
        <w:right w:val="none" w:sz="0" w:space="0" w:color="auto"/>
      </w:divBdr>
    </w:div>
    <w:div w:id="1713724322">
      <w:bodyDiv w:val="1"/>
      <w:marLeft w:val="0"/>
      <w:marRight w:val="0"/>
      <w:marTop w:val="0"/>
      <w:marBottom w:val="0"/>
      <w:divBdr>
        <w:top w:val="none" w:sz="0" w:space="0" w:color="auto"/>
        <w:left w:val="none" w:sz="0" w:space="0" w:color="auto"/>
        <w:bottom w:val="none" w:sz="0" w:space="0" w:color="auto"/>
        <w:right w:val="none" w:sz="0" w:space="0" w:color="auto"/>
      </w:divBdr>
      <w:divsChild>
        <w:div w:id="1559902401">
          <w:marLeft w:val="0"/>
          <w:marRight w:val="0"/>
          <w:marTop w:val="0"/>
          <w:marBottom w:val="0"/>
          <w:divBdr>
            <w:top w:val="none" w:sz="0" w:space="0" w:color="auto"/>
            <w:left w:val="none" w:sz="0" w:space="0" w:color="auto"/>
            <w:bottom w:val="none" w:sz="0" w:space="0" w:color="auto"/>
            <w:right w:val="none" w:sz="0" w:space="0" w:color="auto"/>
          </w:divBdr>
        </w:div>
      </w:divsChild>
    </w:div>
    <w:div w:id="1723794533">
      <w:bodyDiv w:val="1"/>
      <w:marLeft w:val="0"/>
      <w:marRight w:val="0"/>
      <w:marTop w:val="0"/>
      <w:marBottom w:val="0"/>
      <w:divBdr>
        <w:top w:val="none" w:sz="0" w:space="0" w:color="auto"/>
        <w:left w:val="none" w:sz="0" w:space="0" w:color="auto"/>
        <w:bottom w:val="none" w:sz="0" w:space="0" w:color="auto"/>
        <w:right w:val="none" w:sz="0" w:space="0" w:color="auto"/>
      </w:divBdr>
    </w:div>
    <w:div w:id="1727144515">
      <w:bodyDiv w:val="1"/>
      <w:marLeft w:val="0"/>
      <w:marRight w:val="0"/>
      <w:marTop w:val="0"/>
      <w:marBottom w:val="0"/>
      <w:divBdr>
        <w:top w:val="none" w:sz="0" w:space="0" w:color="auto"/>
        <w:left w:val="none" w:sz="0" w:space="0" w:color="auto"/>
        <w:bottom w:val="none" w:sz="0" w:space="0" w:color="auto"/>
        <w:right w:val="none" w:sz="0" w:space="0" w:color="auto"/>
      </w:divBdr>
    </w:div>
    <w:div w:id="1747415939">
      <w:bodyDiv w:val="1"/>
      <w:marLeft w:val="0"/>
      <w:marRight w:val="0"/>
      <w:marTop w:val="0"/>
      <w:marBottom w:val="0"/>
      <w:divBdr>
        <w:top w:val="none" w:sz="0" w:space="0" w:color="auto"/>
        <w:left w:val="none" w:sz="0" w:space="0" w:color="auto"/>
        <w:bottom w:val="none" w:sz="0" w:space="0" w:color="auto"/>
        <w:right w:val="none" w:sz="0" w:space="0" w:color="auto"/>
      </w:divBdr>
      <w:divsChild>
        <w:div w:id="783236763">
          <w:marLeft w:val="547"/>
          <w:marRight w:val="0"/>
          <w:marTop w:val="106"/>
          <w:marBottom w:val="0"/>
          <w:divBdr>
            <w:top w:val="none" w:sz="0" w:space="0" w:color="auto"/>
            <w:left w:val="none" w:sz="0" w:space="0" w:color="auto"/>
            <w:bottom w:val="none" w:sz="0" w:space="0" w:color="auto"/>
            <w:right w:val="none" w:sz="0" w:space="0" w:color="auto"/>
          </w:divBdr>
        </w:div>
      </w:divsChild>
    </w:div>
    <w:div w:id="1767384406">
      <w:bodyDiv w:val="1"/>
      <w:marLeft w:val="0"/>
      <w:marRight w:val="0"/>
      <w:marTop w:val="0"/>
      <w:marBottom w:val="0"/>
      <w:divBdr>
        <w:top w:val="none" w:sz="0" w:space="0" w:color="auto"/>
        <w:left w:val="none" w:sz="0" w:space="0" w:color="auto"/>
        <w:bottom w:val="none" w:sz="0" w:space="0" w:color="auto"/>
        <w:right w:val="none" w:sz="0" w:space="0" w:color="auto"/>
      </w:divBdr>
    </w:div>
    <w:div w:id="1786734826">
      <w:bodyDiv w:val="1"/>
      <w:marLeft w:val="0"/>
      <w:marRight w:val="0"/>
      <w:marTop w:val="0"/>
      <w:marBottom w:val="0"/>
      <w:divBdr>
        <w:top w:val="none" w:sz="0" w:space="0" w:color="auto"/>
        <w:left w:val="none" w:sz="0" w:space="0" w:color="auto"/>
        <w:bottom w:val="none" w:sz="0" w:space="0" w:color="auto"/>
        <w:right w:val="none" w:sz="0" w:space="0" w:color="auto"/>
      </w:divBdr>
      <w:divsChild>
        <w:div w:id="1549805794">
          <w:marLeft w:val="0"/>
          <w:marRight w:val="0"/>
          <w:marTop w:val="0"/>
          <w:marBottom w:val="0"/>
          <w:divBdr>
            <w:top w:val="none" w:sz="0" w:space="0" w:color="auto"/>
            <w:left w:val="none" w:sz="0" w:space="0" w:color="auto"/>
            <w:bottom w:val="none" w:sz="0" w:space="0" w:color="auto"/>
            <w:right w:val="none" w:sz="0" w:space="0" w:color="auto"/>
          </w:divBdr>
        </w:div>
      </w:divsChild>
    </w:div>
    <w:div w:id="1792237221">
      <w:bodyDiv w:val="1"/>
      <w:marLeft w:val="0"/>
      <w:marRight w:val="0"/>
      <w:marTop w:val="0"/>
      <w:marBottom w:val="0"/>
      <w:divBdr>
        <w:top w:val="none" w:sz="0" w:space="0" w:color="auto"/>
        <w:left w:val="none" w:sz="0" w:space="0" w:color="auto"/>
        <w:bottom w:val="none" w:sz="0" w:space="0" w:color="auto"/>
        <w:right w:val="none" w:sz="0" w:space="0" w:color="auto"/>
      </w:divBdr>
    </w:div>
    <w:div w:id="1806510274">
      <w:bodyDiv w:val="1"/>
      <w:marLeft w:val="0"/>
      <w:marRight w:val="0"/>
      <w:marTop w:val="0"/>
      <w:marBottom w:val="0"/>
      <w:divBdr>
        <w:top w:val="none" w:sz="0" w:space="0" w:color="auto"/>
        <w:left w:val="none" w:sz="0" w:space="0" w:color="auto"/>
        <w:bottom w:val="none" w:sz="0" w:space="0" w:color="auto"/>
        <w:right w:val="none" w:sz="0" w:space="0" w:color="auto"/>
      </w:divBdr>
      <w:divsChild>
        <w:div w:id="1687900430">
          <w:marLeft w:val="360"/>
          <w:marRight w:val="0"/>
          <w:marTop w:val="240"/>
          <w:marBottom w:val="0"/>
          <w:divBdr>
            <w:top w:val="none" w:sz="0" w:space="0" w:color="auto"/>
            <w:left w:val="none" w:sz="0" w:space="0" w:color="auto"/>
            <w:bottom w:val="none" w:sz="0" w:space="0" w:color="auto"/>
            <w:right w:val="none" w:sz="0" w:space="0" w:color="auto"/>
          </w:divBdr>
        </w:div>
        <w:div w:id="1541358992">
          <w:marLeft w:val="360"/>
          <w:marRight w:val="0"/>
          <w:marTop w:val="240"/>
          <w:marBottom w:val="0"/>
          <w:divBdr>
            <w:top w:val="none" w:sz="0" w:space="0" w:color="auto"/>
            <w:left w:val="none" w:sz="0" w:space="0" w:color="auto"/>
            <w:bottom w:val="none" w:sz="0" w:space="0" w:color="auto"/>
            <w:right w:val="none" w:sz="0" w:space="0" w:color="auto"/>
          </w:divBdr>
        </w:div>
        <w:div w:id="1765565393">
          <w:marLeft w:val="360"/>
          <w:marRight w:val="0"/>
          <w:marTop w:val="240"/>
          <w:marBottom w:val="0"/>
          <w:divBdr>
            <w:top w:val="none" w:sz="0" w:space="0" w:color="auto"/>
            <w:left w:val="none" w:sz="0" w:space="0" w:color="auto"/>
            <w:bottom w:val="none" w:sz="0" w:space="0" w:color="auto"/>
            <w:right w:val="none" w:sz="0" w:space="0" w:color="auto"/>
          </w:divBdr>
        </w:div>
      </w:divsChild>
    </w:div>
    <w:div w:id="1826822844">
      <w:bodyDiv w:val="1"/>
      <w:marLeft w:val="0"/>
      <w:marRight w:val="0"/>
      <w:marTop w:val="0"/>
      <w:marBottom w:val="0"/>
      <w:divBdr>
        <w:top w:val="none" w:sz="0" w:space="0" w:color="auto"/>
        <w:left w:val="none" w:sz="0" w:space="0" w:color="auto"/>
        <w:bottom w:val="none" w:sz="0" w:space="0" w:color="auto"/>
        <w:right w:val="none" w:sz="0" w:space="0" w:color="auto"/>
      </w:divBdr>
    </w:div>
    <w:div w:id="1858039036">
      <w:bodyDiv w:val="1"/>
      <w:marLeft w:val="0"/>
      <w:marRight w:val="0"/>
      <w:marTop w:val="0"/>
      <w:marBottom w:val="0"/>
      <w:divBdr>
        <w:top w:val="none" w:sz="0" w:space="0" w:color="auto"/>
        <w:left w:val="none" w:sz="0" w:space="0" w:color="auto"/>
        <w:bottom w:val="none" w:sz="0" w:space="0" w:color="auto"/>
        <w:right w:val="none" w:sz="0" w:space="0" w:color="auto"/>
      </w:divBdr>
    </w:div>
    <w:div w:id="1874804165">
      <w:bodyDiv w:val="1"/>
      <w:marLeft w:val="0"/>
      <w:marRight w:val="0"/>
      <w:marTop w:val="0"/>
      <w:marBottom w:val="0"/>
      <w:divBdr>
        <w:top w:val="none" w:sz="0" w:space="0" w:color="auto"/>
        <w:left w:val="none" w:sz="0" w:space="0" w:color="auto"/>
        <w:bottom w:val="none" w:sz="0" w:space="0" w:color="auto"/>
        <w:right w:val="none" w:sz="0" w:space="0" w:color="auto"/>
      </w:divBdr>
    </w:div>
    <w:div w:id="1896890846">
      <w:bodyDiv w:val="1"/>
      <w:marLeft w:val="0"/>
      <w:marRight w:val="0"/>
      <w:marTop w:val="0"/>
      <w:marBottom w:val="0"/>
      <w:divBdr>
        <w:top w:val="none" w:sz="0" w:space="0" w:color="auto"/>
        <w:left w:val="none" w:sz="0" w:space="0" w:color="auto"/>
        <w:bottom w:val="none" w:sz="0" w:space="0" w:color="auto"/>
        <w:right w:val="none" w:sz="0" w:space="0" w:color="auto"/>
      </w:divBdr>
    </w:div>
    <w:div w:id="1912933214">
      <w:bodyDiv w:val="1"/>
      <w:marLeft w:val="0"/>
      <w:marRight w:val="0"/>
      <w:marTop w:val="0"/>
      <w:marBottom w:val="0"/>
      <w:divBdr>
        <w:top w:val="none" w:sz="0" w:space="0" w:color="auto"/>
        <w:left w:val="none" w:sz="0" w:space="0" w:color="auto"/>
        <w:bottom w:val="none" w:sz="0" w:space="0" w:color="auto"/>
        <w:right w:val="none" w:sz="0" w:space="0" w:color="auto"/>
      </w:divBdr>
      <w:divsChild>
        <w:div w:id="324090150">
          <w:marLeft w:val="0"/>
          <w:marRight w:val="0"/>
          <w:marTop w:val="0"/>
          <w:marBottom w:val="0"/>
          <w:divBdr>
            <w:top w:val="none" w:sz="0" w:space="0" w:color="auto"/>
            <w:left w:val="none" w:sz="0" w:space="0" w:color="auto"/>
            <w:bottom w:val="none" w:sz="0" w:space="0" w:color="auto"/>
            <w:right w:val="none" w:sz="0" w:space="0" w:color="auto"/>
          </w:divBdr>
        </w:div>
      </w:divsChild>
    </w:div>
    <w:div w:id="1914243382">
      <w:bodyDiv w:val="1"/>
      <w:marLeft w:val="0"/>
      <w:marRight w:val="0"/>
      <w:marTop w:val="0"/>
      <w:marBottom w:val="0"/>
      <w:divBdr>
        <w:top w:val="none" w:sz="0" w:space="0" w:color="auto"/>
        <w:left w:val="none" w:sz="0" w:space="0" w:color="auto"/>
        <w:bottom w:val="none" w:sz="0" w:space="0" w:color="auto"/>
        <w:right w:val="none" w:sz="0" w:space="0" w:color="auto"/>
      </w:divBdr>
    </w:div>
    <w:div w:id="1917787937">
      <w:bodyDiv w:val="1"/>
      <w:marLeft w:val="0"/>
      <w:marRight w:val="0"/>
      <w:marTop w:val="0"/>
      <w:marBottom w:val="0"/>
      <w:divBdr>
        <w:top w:val="none" w:sz="0" w:space="0" w:color="auto"/>
        <w:left w:val="none" w:sz="0" w:space="0" w:color="auto"/>
        <w:bottom w:val="none" w:sz="0" w:space="0" w:color="auto"/>
        <w:right w:val="none" w:sz="0" w:space="0" w:color="auto"/>
      </w:divBdr>
    </w:div>
    <w:div w:id="1924407834">
      <w:bodyDiv w:val="1"/>
      <w:marLeft w:val="0"/>
      <w:marRight w:val="0"/>
      <w:marTop w:val="0"/>
      <w:marBottom w:val="0"/>
      <w:divBdr>
        <w:top w:val="none" w:sz="0" w:space="0" w:color="auto"/>
        <w:left w:val="none" w:sz="0" w:space="0" w:color="auto"/>
        <w:bottom w:val="none" w:sz="0" w:space="0" w:color="auto"/>
        <w:right w:val="none" w:sz="0" w:space="0" w:color="auto"/>
      </w:divBdr>
    </w:div>
    <w:div w:id="1925912753">
      <w:bodyDiv w:val="1"/>
      <w:marLeft w:val="0"/>
      <w:marRight w:val="0"/>
      <w:marTop w:val="0"/>
      <w:marBottom w:val="0"/>
      <w:divBdr>
        <w:top w:val="none" w:sz="0" w:space="0" w:color="auto"/>
        <w:left w:val="none" w:sz="0" w:space="0" w:color="auto"/>
        <w:bottom w:val="none" w:sz="0" w:space="0" w:color="auto"/>
        <w:right w:val="none" w:sz="0" w:space="0" w:color="auto"/>
      </w:divBdr>
    </w:div>
    <w:div w:id="1929190990">
      <w:bodyDiv w:val="1"/>
      <w:marLeft w:val="0"/>
      <w:marRight w:val="0"/>
      <w:marTop w:val="0"/>
      <w:marBottom w:val="0"/>
      <w:divBdr>
        <w:top w:val="none" w:sz="0" w:space="0" w:color="auto"/>
        <w:left w:val="none" w:sz="0" w:space="0" w:color="auto"/>
        <w:bottom w:val="none" w:sz="0" w:space="0" w:color="auto"/>
        <w:right w:val="none" w:sz="0" w:space="0" w:color="auto"/>
      </w:divBdr>
      <w:divsChild>
        <w:div w:id="699941857">
          <w:marLeft w:val="360"/>
          <w:marRight w:val="0"/>
          <w:marTop w:val="240"/>
          <w:marBottom w:val="0"/>
          <w:divBdr>
            <w:top w:val="none" w:sz="0" w:space="0" w:color="auto"/>
            <w:left w:val="none" w:sz="0" w:space="0" w:color="auto"/>
            <w:bottom w:val="none" w:sz="0" w:space="0" w:color="auto"/>
            <w:right w:val="none" w:sz="0" w:space="0" w:color="auto"/>
          </w:divBdr>
        </w:div>
        <w:div w:id="1740785911">
          <w:marLeft w:val="360"/>
          <w:marRight w:val="0"/>
          <w:marTop w:val="240"/>
          <w:marBottom w:val="0"/>
          <w:divBdr>
            <w:top w:val="none" w:sz="0" w:space="0" w:color="auto"/>
            <w:left w:val="none" w:sz="0" w:space="0" w:color="auto"/>
            <w:bottom w:val="none" w:sz="0" w:space="0" w:color="auto"/>
            <w:right w:val="none" w:sz="0" w:space="0" w:color="auto"/>
          </w:divBdr>
        </w:div>
        <w:div w:id="1735616696">
          <w:marLeft w:val="360"/>
          <w:marRight w:val="0"/>
          <w:marTop w:val="240"/>
          <w:marBottom w:val="0"/>
          <w:divBdr>
            <w:top w:val="none" w:sz="0" w:space="0" w:color="auto"/>
            <w:left w:val="none" w:sz="0" w:space="0" w:color="auto"/>
            <w:bottom w:val="none" w:sz="0" w:space="0" w:color="auto"/>
            <w:right w:val="none" w:sz="0" w:space="0" w:color="auto"/>
          </w:divBdr>
        </w:div>
      </w:divsChild>
    </w:div>
    <w:div w:id="1929540936">
      <w:bodyDiv w:val="1"/>
      <w:marLeft w:val="0"/>
      <w:marRight w:val="0"/>
      <w:marTop w:val="0"/>
      <w:marBottom w:val="0"/>
      <w:divBdr>
        <w:top w:val="none" w:sz="0" w:space="0" w:color="auto"/>
        <w:left w:val="none" w:sz="0" w:space="0" w:color="auto"/>
        <w:bottom w:val="none" w:sz="0" w:space="0" w:color="auto"/>
        <w:right w:val="none" w:sz="0" w:space="0" w:color="auto"/>
      </w:divBdr>
    </w:div>
    <w:div w:id="1971352206">
      <w:bodyDiv w:val="1"/>
      <w:marLeft w:val="0"/>
      <w:marRight w:val="0"/>
      <w:marTop w:val="0"/>
      <w:marBottom w:val="0"/>
      <w:divBdr>
        <w:top w:val="none" w:sz="0" w:space="0" w:color="auto"/>
        <w:left w:val="none" w:sz="0" w:space="0" w:color="auto"/>
        <w:bottom w:val="none" w:sz="0" w:space="0" w:color="auto"/>
        <w:right w:val="none" w:sz="0" w:space="0" w:color="auto"/>
      </w:divBdr>
    </w:div>
    <w:div w:id="1971935146">
      <w:bodyDiv w:val="1"/>
      <w:marLeft w:val="0"/>
      <w:marRight w:val="0"/>
      <w:marTop w:val="0"/>
      <w:marBottom w:val="0"/>
      <w:divBdr>
        <w:top w:val="none" w:sz="0" w:space="0" w:color="auto"/>
        <w:left w:val="none" w:sz="0" w:space="0" w:color="auto"/>
        <w:bottom w:val="none" w:sz="0" w:space="0" w:color="auto"/>
        <w:right w:val="none" w:sz="0" w:space="0" w:color="auto"/>
      </w:divBdr>
      <w:divsChild>
        <w:div w:id="84614721">
          <w:marLeft w:val="360"/>
          <w:marRight w:val="0"/>
          <w:marTop w:val="240"/>
          <w:marBottom w:val="0"/>
          <w:divBdr>
            <w:top w:val="none" w:sz="0" w:space="0" w:color="auto"/>
            <w:left w:val="none" w:sz="0" w:space="0" w:color="auto"/>
            <w:bottom w:val="none" w:sz="0" w:space="0" w:color="auto"/>
            <w:right w:val="none" w:sz="0" w:space="0" w:color="auto"/>
          </w:divBdr>
        </w:div>
        <w:div w:id="675697040">
          <w:marLeft w:val="360"/>
          <w:marRight w:val="0"/>
          <w:marTop w:val="240"/>
          <w:marBottom w:val="0"/>
          <w:divBdr>
            <w:top w:val="none" w:sz="0" w:space="0" w:color="auto"/>
            <w:left w:val="none" w:sz="0" w:space="0" w:color="auto"/>
            <w:bottom w:val="none" w:sz="0" w:space="0" w:color="auto"/>
            <w:right w:val="none" w:sz="0" w:space="0" w:color="auto"/>
          </w:divBdr>
        </w:div>
        <w:div w:id="1352336745">
          <w:marLeft w:val="360"/>
          <w:marRight w:val="0"/>
          <w:marTop w:val="240"/>
          <w:marBottom w:val="0"/>
          <w:divBdr>
            <w:top w:val="none" w:sz="0" w:space="0" w:color="auto"/>
            <w:left w:val="none" w:sz="0" w:space="0" w:color="auto"/>
            <w:bottom w:val="none" w:sz="0" w:space="0" w:color="auto"/>
            <w:right w:val="none" w:sz="0" w:space="0" w:color="auto"/>
          </w:divBdr>
        </w:div>
        <w:div w:id="1342858984">
          <w:marLeft w:val="360"/>
          <w:marRight w:val="0"/>
          <w:marTop w:val="240"/>
          <w:marBottom w:val="0"/>
          <w:divBdr>
            <w:top w:val="none" w:sz="0" w:space="0" w:color="auto"/>
            <w:left w:val="none" w:sz="0" w:space="0" w:color="auto"/>
            <w:bottom w:val="none" w:sz="0" w:space="0" w:color="auto"/>
            <w:right w:val="none" w:sz="0" w:space="0" w:color="auto"/>
          </w:divBdr>
        </w:div>
        <w:div w:id="1158230892">
          <w:marLeft w:val="360"/>
          <w:marRight w:val="0"/>
          <w:marTop w:val="240"/>
          <w:marBottom w:val="0"/>
          <w:divBdr>
            <w:top w:val="none" w:sz="0" w:space="0" w:color="auto"/>
            <w:left w:val="none" w:sz="0" w:space="0" w:color="auto"/>
            <w:bottom w:val="none" w:sz="0" w:space="0" w:color="auto"/>
            <w:right w:val="none" w:sz="0" w:space="0" w:color="auto"/>
          </w:divBdr>
        </w:div>
        <w:div w:id="1143739229">
          <w:marLeft w:val="360"/>
          <w:marRight w:val="0"/>
          <w:marTop w:val="240"/>
          <w:marBottom w:val="0"/>
          <w:divBdr>
            <w:top w:val="none" w:sz="0" w:space="0" w:color="auto"/>
            <w:left w:val="none" w:sz="0" w:space="0" w:color="auto"/>
            <w:bottom w:val="none" w:sz="0" w:space="0" w:color="auto"/>
            <w:right w:val="none" w:sz="0" w:space="0" w:color="auto"/>
          </w:divBdr>
        </w:div>
      </w:divsChild>
    </w:div>
    <w:div w:id="1983148405">
      <w:bodyDiv w:val="1"/>
      <w:marLeft w:val="0"/>
      <w:marRight w:val="0"/>
      <w:marTop w:val="0"/>
      <w:marBottom w:val="0"/>
      <w:divBdr>
        <w:top w:val="none" w:sz="0" w:space="0" w:color="auto"/>
        <w:left w:val="none" w:sz="0" w:space="0" w:color="auto"/>
        <w:bottom w:val="none" w:sz="0" w:space="0" w:color="auto"/>
        <w:right w:val="none" w:sz="0" w:space="0" w:color="auto"/>
      </w:divBdr>
    </w:div>
    <w:div w:id="1985156331">
      <w:bodyDiv w:val="1"/>
      <w:marLeft w:val="0"/>
      <w:marRight w:val="0"/>
      <w:marTop w:val="0"/>
      <w:marBottom w:val="0"/>
      <w:divBdr>
        <w:top w:val="none" w:sz="0" w:space="0" w:color="auto"/>
        <w:left w:val="none" w:sz="0" w:space="0" w:color="auto"/>
        <w:bottom w:val="none" w:sz="0" w:space="0" w:color="auto"/>
        <w:right w:val="none" w:sz="0" w:space="0" w:color="auto"/>
      </w:divBdr>
      <w:divsChild>
        <w:div w:id="1901289195">
          <w:marLeft w:val="360"/>
          <w:marRight w:val="0"/>
          <w:marTop w:val="240"/>
          <w:marBottom w:val="0"/>
          <w:divBdr>
            <w:top w:val="none" w:sz="0" w:space="0" w:color="auto"/>
            <w:left w:val="none" w:sz="0" w:space="0" w:color="auto"/>
            <w:bottom w:val="none" w:sz="0" w:space="0" w:color="auto"/>
            <w:right w:val="none" w:sz="0" w:space="0" w:color="auto"/>
          </w:divBdr>
        </w:div>
      </w:divsChild>
    </w:div>
    <w:div w:id="1991277741">
      <w:bodyDiv w:val="1"/>
      <w:marLeft w:val="0"/>
      <w:marRight w:val="0"/>
      <w:marTop w:val="0"/>
      <w:marBottom w:val="0"/>
      <w:divBdr>
        <w:top w:val="none" w:sz="0" w:space="0" w:color="auto"/>
        <w:left w:val="none" w:sz="0" w:space="0" w:color="auto"/>
        <w:bottom w:val="none" w:sz="0" w:space="0" w:color="auto"/>
        <w:right w:val="none" w:sz="0" w:space="0" w:color="auto"/>
      </w:divBdr>
    </w:div>
    <w:div w:id="2028094313">
      <w:bodyDiv w:val="1"/>
      <w:marLeft w:val="0"/>
      <w:marRight w:val="0"/>
      <w:marTop w:val="0"/>
      <w:marBottom w:val="0"/>
      <w:divBdr>
        <w:top w:val="none" w:sz="0" w:space="0" w:color="auto"/>
        <w:left w:val="none" w:sz="0" w:space="0" w:color="auto"/>
        <w:bottom w:val="none" w:sz="0" w:space="0" w:color="auto"/>
        <w:right w:val="none" w:sz="0" w:space="0" w:color="auto"/>
      </w:divBdr>
    </w:div>
    <w:div w:id="2030065172">
      <w:bodyDiv w:val="1"/>
      <w:marLeft w:val="0"/>
      <w:marRight w:val="0"/>
      <w:marTop w:val="0"/>
      <w:marBottom w:val="0"/>
      <w:divBdr>
        <w:top w:val="none" w:sz="0" w:space="0" w:color="auto"/>
        <w:left w:val="none" w:sz="0" w:space="0" w:color="auto"/>
        <w:bottom w:val="none" w:sz="0" w:space="0" w:color="auto"/>
        <w:right w:val="none" w:sz="0" w:space="0" w:color="auto"/>
      </w:divBdr>
      <w:divsChild>
        <w:div w:id="734744572">
          <w:marLeft w:val="360"/>
          <w:marRight w:val="0"/>
          <w:marTop w:val="240"/>
          <w:marBottom w:val="0"/>
          <w:divBdr>
            <w:top w:val="none" w:sz="0" w:space="0" w:color="auto"/>
            <w:left w:val="none" w:sz="0" w:space="0" w:color="auto"/>
            <w:bottom w:val="none" w:sz="0" w:space="0" w:color="auto"/>
            <w:right w:val="none" w:sz="0" w:space="0" w:color="auto"/>
          </w:divBdr>
        </w:div>
        <w:div w:id="1491944815">
          <w:marLeft w:val="360"/>
          <w:marRight w:val="0"/>
          <w:marTop w:val="240"/>
          <w:marBottom w:val="0"/>
          <w:divBdr>
            <w:top w:val="none" w:sz="0" w:space="0" w:color="auto"/>
            <w:left w:val="none" w:sz="0" w:space="0" w:color="auto"/>
            <w:bottom w:val="none" w:sz="0" w:space="0" w:color="auto"/>
            <w:right w:val="none" w:sz="0" w:space="0" w:color="auto"/>
          </w:divBdr>
        </w:div>
        <w:div w:id="1294486667">
          <w:marLeft w:val="360"/>
          <w:marRight w:val="0"/>
          <w:marTop w:val="240"/>
          <w:marBottom w:val="0"/>
          <w:divBdr>
            <w:top w:val="none" w:sz="0" w:space="0" w:color="auto"/>
            <w:left w:val="none" w:sz="0" w:space="0" w:color="auto"/>
            <w:bottom w:val="none" w:sz="0" w:space="0" w:color="auto"/>
            <w:right w:val="none" w:sz="0" w:space="0" w:color="auto"/>
          </w:divBdr>
        </w:div>
        <w:div w:id="1049570247">
          <w:marLeft w:val="360"/>
          <w:marRight w:val="0"/>
          <w:marTop w:val="240"/>
          <w:marBottom w:val="0"/>
          <w:divBdr>
            <w:top w:val="none" w:sz="0" w:space="0" w:color="auto"/>
            <w:left w:val="none" w:sz="0" w:space="0" w:color="auto"/>
            <w:bottom w:val="none" w:sz="0" w:space="0" w:color="auto"/>
            <w:right w:val="none" w:sz="0" w:space="0" w:color="auto"/>
          </w:divBdr>
        </w:div>
      </w:divsChild>
    </w:div>
    <w:div w:id="2035763355">
      <w:bodyDiv w:val="1"/>
      <w:marLeft w:val="0"/>
      <w:marRight w:val="0"/>
      <w:marTop w:val="0"/>
      <w:marBottom w:val="0"/>
      <w:divBdr>
        <w:top w:val="none" w:sz="0" w:space="0" w:color="auto"/>
        <w:left w:val="none" w:sz="0" w:space="0" w:color="auto"/>
        <w:bottom w:val="none" w:sz="0" w:space="0" w:color="auto"/>
        <w:right w:val="none" w:sz="0" w:space="0" w:color="auto"/>
      </w:divBdr>
      <w:divsChild>
        <w:div w:id="1637492688">
          <w:marLeft w:val="360"/>
          <w:marRight w:val="0"/>
          <w:marTop w:val="240"/>
          <w:marBottom w:val="0"/>
          <w:divBdr>
            <w:top w:val="none" w:sz="0" w:space="0" w:color="auto"/>
            <w:left w:val="none" w:sz="0" w:space="0" w:color="auto"/>
            <w:bottom w:val="none" w:sz="0" w:space="0" w:color="auto"/>
            <w:right w:val="none" w:sz="0" w:space="0" w:color="auto"/>
          </w:divBdr>
        </w:div>
      </w:divsChild>
    </w:div>
    <w:div w:id="2049724161">
      <w:bodyDiv w:val="1"/>
      <w:marLeft w:val="0"/>
      <w:marRight w:val="0"/>
      <w:marTop w:val="0"/>
      <w:marBottom w:val="0"/>
      <w:divBdr>
        <w:top w:val="none" w:sz="0" w:space="0" w:color="auto"/>
        <w:left w:val="none" w:sz="0" w:space="0" w:color="auto"/>
        <w:bottom w:val="none" w:sz="0" w:space="0" w:color="auto"/>
        <w:right w:val="none" w:sz="0" w:space="0" w:color="auto"/>
      </w:divBdr>
    </w:div>
    <w:div w:id="2067559509">
      <w:bodyDiv w:val="1"/>
      <w:marLeft w:val="0"/>
      <w:marRight w:val="0"/>
      <w:marTop w:val="0"/>
      <w:marBottom w:val="0"/>
      <w:divBdr>
        <w:top w:val="none" w:sz="0" w:space="0" w:color="auto"/>
        <w:left w:val="none" w:sz="0" w:space="0" w:color="auto"/>
        <w:bottom w:val="none" w:sz="0" w:space="0" w:color="auto"/>
        <w:right w:val="none" w:sz="0" w:space="0" w:color="auto"/>
      </w:divBdr>
      <w:divsChild>
        <w:div w:id="1084644922">
          <w:marLeft w:val="360"/>
          <w:marRight w:val="0"/>
          <w:marTop w:val="240"/>
          <w:marBottom w:val="200"/>
          <w:divBdr>
            <w:top w:val="none" w:sz="0" w:space="0" w:color="auto"/>
            <w:left w:val="none" w:sz="0" w:space="0" w:color="auto"/>
            <w:bottom w:val="none" w:sz="0" w:space="0" w:color="auto"/>
            <w:right w:val="none" w:sz="0" w:space="0" w:color="auto"/>
          </w:divBdr>
        </w:div>
        <w:div w:id="1892843089">
          <w:marLeft w:val="360"/>
          <w:marRight w:val="0"/>
          <w:marTop w:val="240"/>
          <w:marBottom w:val="200"/>
          <w:divBdr>
            <w:top w:val="none" w:sz="0" w:space="0" w:color="auto"/>
            <w:left w:val="none" w:sz="0" w:space="0" w:color="auto"/>
            <w:bottom w:val="none" w:sz="0" w:space="0" w:color="auto"/>
            <w:right w:val="none" w:sz="0" w:space="0" w:color="auto"/>
          </w:divBdr>
        </w:div>
        <w:div w:id="406347766">
          <w:marLeft w:val="360"/>
          <w:marRight w:val="0"/>
          <w:marTop w:val="240"/>
          <w:marBottom w:val="200"/>
          <w:divBdr>
            <w:top w:val="none" w:sz="0" w:space="0" w:color="auto"/>
            <w:left w:val="none" w:sz="0" w:space="0" w:color="auto"/>
            <w:bottom w:val="none" w:sz="0" w:space="0" w:color="auto"/>
            <w:right w:val="none" w:sz="0" w:space="0" w:color="auto"/>
          </w:divBdr>
        </w:div>
      </w:divsChild>
    </w:div>
    <w:div w:id="2073888724">
      <w:bodyDiv w:val="1"/>
      <w:marLeft w:val="0"/>
      <w:marRight w:val="0"/>
      <w:marTop w:val="0"/>
      <w:marBottom w:val="0"/>
      <w:divBdr>
        <w:top w:val="none" w:sz="0" w:space="0" w:color="auto"/>
        <w:left w:val="none" w:sz="0" w:space="0" w:color="auto"/>
        <w:bottom w:val="none" w:sz="0" w:space="0" w:color="auto"/>
        <w:right w:val="none" w:sz="0" w:space="0" w:color="auto"/>
      </w:divBdr>
    </w:div>
    <w:div w:id="2108379398">
      <w:bodyDiv w:val="1"/>
      <w:marLeft w:val="0"/>
      <w:marRight w:val="0"/>
      <w:marTop w:val="0"/>
      <w:marBottom w:val="0"/>
      <w:divBdr>
        <w:top w:val="none" w:sz="0" w:space="0" w:color="auto"/>
        <w:left w:val="none" w:sz="0" w:space="0" w:color="auto"/>
        <w:bottom w:val="none" w:sz="0" w:space="0" w:color="auto"/>
        <w:right w:val="none" w:sz="0" w:space="0" w:color="auto"/>
      </w:divBdr>
    </w:div>
    <w:div w:id="2117673987">
      <w:bodyDiv w:val="1"/>
      <w:marLeft w:val="0"/>
      <w:marRight w:val="0"/>
      <w:marTop w:val="0"/>
      <w:marBottom w:val="0"/>
      <w:divBdr>
        <w:top w:val="none" w:sz="0" w:space="0" w:color="auto"/>
        <w:left w:val="none" w:sz="0" w:space="0" w:color="auto"/>
        <w:bottom w:val="none" w:sz="0" w:space="0" w:color="auto"/>
        <w:right w:val="none" w:sz="0" w:space="0" w:color="auto"/>
      </w:divBdr>
      <w:divsChild>
        <w:div w:id="1354921233">
          <w:marLeft w:val="547"/>
          <w:marRight w:val="0"/>
          <w:marTop w:val="115"/>
          <w:marBottom w:val="0"/>
          <w:divBdr>
            <w:top w:val="none" w:sz="0" w:space="0" w:color="auto"/>
            <w:left w:val="none" w:sz="0" w:space="0" w:color="auto"/>
            <w:bottom w:val="none" w:sz="0" w:space="0" w:color="auto"/>
            <w:right w:val="none" w:sz="0" w:space="0" w:color="auto"/>
          </w:divBdr>
        </w:div>
        <w:div w:id="339696555">
          <w:marLeft w:val="547"/>
          <w:marRight w:val="0"/>
          <w:marTop w:val="115"/>
          <w:marBottom w:val="0"/>
          <w:divBdr>
            <w:top w:val="none" w:sz="0" w:space="0" w:color="auto"/>
            <w:left w:val="none" w:sz="0" w:space="0" w:color="auto"/>
            <w:bottom w:val="none" w:sz="0" w:space="0" w:color="auto"/>
            <w:right w:val="none" w:sz="0" w:space="0" w:color="auto"/>
          </w:divBdr>
        </w:div>
        <w:div w:id="1962029897">
          <w:marLeft w:val="547"/>
          <w:marRight w:val="0"/>
          <w:marTop w:val="115"/>
          <w:marBottom w:val="0"/>
          <w:divBdr>
            <w:top w:val="none" w:sz="0" w:space="0" w:color="auto"/>
            <w:left w:val="none" w:sz="0" w:space="0" w:color="auto"/>
            <w:bottom w:val="none" w:sz="0" w:space="0" w:color="auto"/>
            <w:right w:val="none" w:sz="0" w:space="0" w:color="auto"/>
          </w:divBdr>
        </w:div>
      </w:divsChild>
    </w:div>
    <w:div w:id="2120951328">
      <w:bodyDiv w:val="1"/>
      <w:marLeft w:val="0"/>
      <w:marRight w:val="0"/>
      <w:marTop w:val="0"/>
      <w:marBottom w:val="0"/>
      <w:divBdr>
        <w:top w:val="none" w:sz="0" w:space="0" w:color="auto"/>
        <w:left w:val="none" w:sz="0" w:space="0" w:color="auto"/>
        <w:bottom w:val="none" w:sz="0" w:space="0" w:color="auto"/>
        <w:right w:val="none" w:sz="0" w:space="0" w:color="auto"/>
      </w:divBdr>
      <w:divsChild>
        <w:div w:id="1657876043">
          <w:marLeft w:val="360"/>
          <w:marRight w:val="0"/>
          <w:marTop w:val="240"/>
          <w:marBottom w:val="200"/>
          <w:divBdr>
            <w:top w:val="none" w:sz="0" w:space="0" w:color="auto"/>
            <w:left w:val="none" w:sz="0" w:space="0" w:color="auto"/>
            <w:bottom w:val="none" w:sz="0" w:space="0" w:color="auto"/>
            <w:right w:val="none" w:sz="0" w:space="0" w:color="auto"/>
          </w:divBdr>
        </w:div>
        <w:div w:id="1461604818">
          <w:marLeft w:val="360"/>
          <w:marRight w:val="0"/>
          <w:marTop w:val="240"/>
          <w:marBottom w:val="200"/>
          <w:divBdr>
            <w:top w:val="none" w:sz="0" w:space="0" w:color="auto"/>
            <w:left w:val="none" w:sz="0" w:space="0" w:color="auto"/>
            <w:bottom w:val="none" w:sz="0" w:space="0" w:color="auto"/>
            <w:right w:val="none" w:sz="0" w:space="0" w:color="auto"/>
          </w:divBdr>
        </w:div>
        <w:div w:id="1047726431">
          <w:marLeft w:val="360"/>
          <w:marRight w:val="0"/>
          <w:marTop w:val="240"/>
          <w:marBottom w:val="200"/>
          <w:divBdr>
            <w:top w:val="none" w:sz="0" w:space="0" w:color="auto"/>
            <w:left w:val="none" w:sz="0" w:space="0" w:color="auto"/>
            <w:bottom w:val="none" w:sz="0" w:space="0" w:color="auto"/>
            <w:right w:val="none" w:sz="0" w:space="0" w:color="auto"/>
          </w:divBdr>
        </w:div>
      </w:divsChild>
    </w:div>
    <w:div w:id="2138403616">
      <w:bodyDiv w:val="1"/>
      <w:marLeft w:val="0"/>
      <w:marRight w:val="0"/>
      <w:marTop w:val="0"/>
      <w:marBottom w:val="0"/>
      <w:divBdr>
        <w:top w:val="none" w:sz="0" w:space="0" w:color="auto"/>
        <w:left w:val="none" w:sz="0" w:space="0" w:color="auto"/>
        <w:bottom w:val="none" w:sz="0" w:space="0" w:color="auto"/>
        <w:right w:val="none" w:sz="0" w:space="0" w:color="auto"/>
      </w:divBdr>
      <w:divsChild>
        <w:div w:id="1808694511">
          <w:marLeft w:val="0"/>
          <w:marRight w:val="0"/>
          <w:marTop w:val="0"/>
          <w:marBottom w:val="0"/>
          <w:divBdr>
            <w:top w:val="none" w:sz="0" w:space="0" w:color="auto"/>
            <w:left w:val="none" w:sz="0" w:space="0" w:color="auto"/>
            <w:bottom w:val="none" w:sz="0" w:space="0" w:color="auto"/>
            <w:right w:val="none" w:sz="0" w:space="0" w:color="auto"/>
          </w:divBdr>
          <w:divsChild>
            <w:div w:id="895166393">
              <w:marLeft w:val="0"/>
              <w:marRight w:val="0"/>
              <w:marTop w:val="0"/>
              <w:marBottom w:val="0"/>
              <w:divBdr>
                <w:top w:val="none" w:sz="0" w:space="0" w:color="auto"/>
                <w:left w:val="none" w:sz="0" w:space="0" w:color="auto"/>
                <w:bottom w:val="none" w:sz="0" w:space="0" w:color="auto"/>
                <w:right w:val="none" w:sz="0" w:space="0" w:color="auto"/>
              </w:divBdr>
              <w:divsChild>
                <w:div w:id="2109037911">
                  <w:marLeft w:val="0"/>
                  <w:marRight w:val="0"/>
                  <w:marTop w:val="0"/>
                  <w:marBottom w:val="0"/>
                  <w:divBdr>
                    <w:top w:val="none" w:sz="0" w:space="0" w:color="auto"/>
                    <w:left w:val="none" w:sz="0" w:space="0" w:color="auto"/>
                    <w:bottom w:val="none" w:sz="0" w:space="0" w:color="auto"/>
                    <w:right w:val="none" w:sz="0" w:space="0" w:color="auto"/>
                  </w:divBdr>
                </w:div>
                <w:div w:id="188698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cratch.mit.edu/projects/editor/"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s>
</file>

<file path=word/_rels/footer2.xml.rels><?xml version="1.0" encoding="UTF-8" standalone="yes"?>
<Relationships xmlns="http://schemas.openxmlformats.org/package/2006/relationships"><Relationship Id="rId1" Type="http://schemas.openxmlformats.org/officeDocument/2006/relationships/image" Target="media/image32.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eanette.stallons/Google%20Drive/Shared%20Training%20Docs/Course%20Development/Course%20Dev%20Standards/Course%20Template/studentManual/MuleSoft%20Training%20Student%20Manual%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5C40A2-62F8-8F43-87B7-E1D9600C4208}">
  <ds:schemaRefs>
    <ds:schemaRef ds:uri="http://schemas.openxmlformats.org/officeDocument/2006/bibliography"/>
  </ds:schemaRefs>
</ds:datastoreItem>
</file>

<file path=customXml/itemProps2.xml><?xml version="1.0" encoding="utf-8"?>
<ds:datastoreItem xmlns:ds="http://schemas.openxmlformats.org/officeDocument/2006/customXml" ds:itemID="{29238CC9-E364-9E45-84D6-5CC98333445C}">
  <ds:schemaRefs>
    <ds:schemaRef ds:uri="http://schemas.openxmlformats.org/officeDocument/2006/bibliography"/>
  </ds:schemaRefs>
</ds:datastoreItem>
</file>

<file path=customXml/itemProps3.xml><?xml version="1.0" encoding="utf-8"?>
<ds:datastoreItem xmlns:ds="http://schemas.openxmlformats.org/officeDocument/2006/customXml" ds:itemID="{45FFAB31-1EB6-1848-9817-644A9D3E2B2D}">
  <ds:schemaRefs>
    <ds:schemaRef ds:uri="http://schemas.openxmlformats.org/officeDocument/2006/bibliography"/>
  </ds:schemaRefs>
</ds:datastoreItem>
</file>

<file path=customXml/itemProps4.xml><?xml version="1.0" encoding="utf-8"?>
<ds:datastoreItem xmlns:ds="http://schemas.openxmlformats.org/officeDocument/2006/customXml" ds:itemID="{01BD54D6-274F-974F-B4E2-42AFF1CC79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MuleSoft Training Student Manual Template.dotx</Template>
  <TotalTime>232</TotalTime>
  <Pages>17</Pages>
  <Words>1627</Words>
  <Characters>8952</Characters>
  <Application>Microsoft Office Word</Application>
  <DocSecurity>0</DocSecurity>
  <Lines>74</Lines>
  <Paragraphs>21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Anypoint Platform Operations: Runtime Fabric - Student Manual</vt:lpstr>
      <vt:lpstr>Anypoint Platform Operations: Runtime Fabric - Student Manual</vt:lpstr>
    </vt:vector>
  </TitlesOfParts>
  <Manager/>
  <Company>MuleSoft</Company>
  <LinksUpToDate>false</LinksUpToDate>
  <CharactersWithSpaces>10558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Anypoint Platform Operations: Runtime Fabric - Student Manual</dc:title>
  <dc:subject/>
  <dc:creator>MuleSoft</dc:creator>
  <cp:keywords/>
  <dc:description/>
  <cp:lastModifiedBy>Roy Prins</cp:lastModifiedBy>
  <cp:revision>47</cp:revision>
  <cp:lastPrinted>2023-06-01T16:57:00Z</cp:lastPrinted>
  <dcterms:created xsi:type="dcterms:W3CDTF">2021-01-14T14:02:00Z</dcterms:created>
  <dcterms:modified xsi:type="dcterms:W3CDTF">2023-06-01T17:23:00Z</dcterms:modified>
  <cp:category/>
</cp:coreProperties>
</file>