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nl-NL"/>
        </w:rPr>
        <w:id w:val="-453017795"/>
        <w:docPartObj>
          <w:docPartGallery w:val="Cover Pages"/>
          <w:docPartUnique/>
        </w:docPartObj>
      </w:sdtPr>
      <w:sdtContent>
        <w:p w14:paraId="00A33398" w14:textId="67FC9CC2" w:rsidR="001B6D5C" w:rsidRPr="00F6002C" w:rsidRDefault="001B6D5C">
          <w:pPr>
            <w:rPr>
              <w:lang w:val="nl-NL"/>
            </w:rPr>
          </w:pPr>
          <w:r w:rsidRPr="00F6002C">
            <w:rPr>
              <w:noProof/>
              <w:lang w:val="nl-NL"/>
            </w:rPr>
            <w:drawing>
              <wp:inline distT="0" distB="0" distL="0" distR="0" wp14:anchorId="0E380271" wp14:editId="19E684B4">
                <wp:extent cx="4442320" cy="1310149"/>
                <wp:effectExtent l="0" t="0" r="3175" b="1079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eSoft®_h_4C_logo_medium.png"/>
                        <pic:cNvPicPr/>
                      </pic:nvPicPr>
                      <pic:blipFill>
                        <a:blip r:embed="rId11">
                          <a:extLst>
                            <a:ext uri="{28A0092B-C50C-407E-A947-70E740481C1C}">
                              <a14:useLocalDpi xmlns:a14="http://schemas.microsoft.com/office/drawing/2010/main" val="0"/>
                            </a:ext>
                          </a:extLst>
                        </a:blip>
                        <a:stretch>
                          <a:fillRect/>
                        </a:stretch>
                      </pic:blipFill>
                      <pic:spPr>
                        <a:xfrm>
                          <a:off x="0" y="0"/>
                          <a:ext cx="4442320" cy="1310149"/>
                        </a:xfrm>
                        <a:prstGeom prst="rect">
                          <a:avLst/>
                        </a:prstGeom>
                      </pic:spPr>
                    </pic:pic>
                  </a:graphicData>
                </a:graphic>
              </wp:inline>
            </w:drawing>
          </w:r>
        </w:p>
        <w:p w14:paraId="0FFEF722" w14:textId="0DBE6689" w:rsidR="001B6D5C" w:rsidRPr="00F6002C" w:rsidRDefault="00460689">
          <w:pPr>
            <w:pStyle w:val="CourseTitle"/>
            <w:rPr>
              <w:lang w:val="nl-NL"/>
            </w:rPr>
          </w:pPr>
          <w:r w:rsidRPr="00F6002C">
            <w:rPr>
              <w:lang w:val="nl-NL"/>
            </w:rPr>
            <w:t xml:space="preserve">Module </w:t>
          </w:r>
          <w:proofErr w:type="gramStart"/>
          <w:r w:rsidR="000A6D38" w:rsidRPr="00F6002C">
            <w:rPr>
              <w:lang w:val="nl-NL"/>
            </w:rPr>
            <w:t>2</w:t>
          </w:r>
          <w:r w:rsidRPr="00F6002C">
            <w:rPr>
              <w:lang w:val="nl-NL"/>
            </w:rPr>
            <w:t>:</w:t>
          </w:r>
          <w:r w:rsidR="00B6641D">
            <w:rPr>
              <w:lang w:val="nl-NL"/>
            </w:rPr>
            <w:t xml:space="preserve">   </w:t>
          </w:r>
          <w:proofErr w:type="gramEnd"/>
          <w:r w:rsidR="00B6641D">
            <w:rPr>
              <w:lang w:val="nl-NL"/>
            </w:rPr>
            <w:t xml:space="preserve">   </w:t>
          </w:r>
          <w:r w:rsidR="000A6D38" w:rsidRPr="00F6002C">
            <w:rPr>
              <w:lang w:val="nl-NL"/>
            </w:rPr>
            <w:t>Python</w:t>
          </w:r>
        </w:p>
        <w:p w14:paraId="435B8D92" w14:textId="77777777" w:rsidR="001B6D5C" w:rsidRPr="00F6002C" w:rsidRDefault="001B6D5C">
          <w:pPr>
            <w:pStyle w:val="Coversubtitle"/>
            <w:rPr>
              <w:lang w:val="nl-NL"/>
            </w:rPr>
          </w:pPr>
        </w:p>
        <w:p w14:paraId="3B0E5B73" w14:textId="77777777" w:rsidR="00A14AB8" w:rsidRPr="00F6002C" w:rsidRDefault="00A14AB8">
          <w:pPr>
            <w:pStyle w:val="Coversubtitle"/>
            <w:rPr>
              <w:lang w:val="nl-NL"/>
            </w:rPr>
          </w:pPr>
        </w:p>
        <w:p w14:paraId="468AE7A9" w14:textId="79790AF6" w:rsidR="001154CF" w:rsidRPr="00F6002C" w:rsidRDefault="00460689">
          <w:pPr>
            <w:pStyle w:val="Coversubtitle"/>
            <w:rPr>
              <w:lang w:val="nl-NL"/>
            </w:rPr>
          </w:pPr>
          <w:r w:rsidRPr="00F6002C">
            <w:rPr>
              <w:lang w:val="nl-NL"/>
            </w:rPr>
            <w:t>Opdrachten</w:t>
          </w:r>
        </w:p>
        <w:p w14:paraId="6D77472A" w14:textId="77777777" w:rsidR="001B6D5C" w:rsidRPr="00F6002C" w:rsidRDefault="001B6D5C" w:rsidP="000E5655">
          <w:pPr>
            <w:pStyle w:val="infodocspacer"/>
            <w:rPr>
              <w:lang w:val="nl-NL"/>
            </w:rPr>
          </w:pPr>
          <w:r w:rsidRPr="00F6002C">
            <w:rPr>
              <w:lang w:val="nl-NL"/>
            </w:rPr>
            <w:br w:type="page"/>
          </w:r>
        </w:p>
        <w:p w14:paraId="13F1F7E5" w14:textId="0BED0929" w:rsidR="001B6D5C" w:rsidRPr="00F6002C" w:rsidRDefault="00433C34" w:rsidP="004A14FE">
          <w:pPr>
            <w:pStyle w:val="TOCHeading1"/>
            <w:rPr>
              <w:lang w:val="nl-NL"/>
            </w:rPr>
          </w:pPr>
          <w:bookmarkStart w:id="0" w:name="_Toc136539541"/>
          <w:r w:rsidRPr="00F6002C">
            <w:rPr>
              <w:lang w:val="nl-NL"/>
            </w:rPr>
            <w:lastRenderedPageBreak/>
            <w:t>Inhoudsopgave</w:t>
          </w:r>
          <w:bookmarkEnd w:id="0"/>
        </w:p>
        <w:p w14:paraId="10B561CF" w14:textId="5B0A0473"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r>
            <w:rPr>
              <w:lang w:val="nl-NL"/>
            </w:rPr>
            <w:fldChar w:fldCharType="begin"/>
          </w:r>
          <w:r>
            <w:rPr>
              <w:lang w:val="nl-NL"/>
            </w:rPr>
            <w:instrText xml:space="preserve"> TOC \o "1-2" \h \z \u </w:instrText>
          </w:r>
          <w:r>
            <w:rPr>
              <w:lang w:val="nl-NL"/>
            </w:rPr>
            <w:fldChar w:fldCharType="separate"/>
          </w:r>
          <w:hyperlink w:anchor="_Toc136539541" w:history="1">
            <w:r w:rsidRPr="000D3AC1">
              <w:rPr>
                <w:rStyle w:val="Hyperlink"/>
                <w:noProof/>
                <w:lang w:val="nl-NL"/>
              </w:rPr>
              <w:t>Inhoudsopgave</w:t>
            </w:r>
            <w:r>
              <w:rPr>
                <w:noProof/>
                <w:webHidden/>
              </w:rPr>
              <w:tab/>
            </w:r>
            <w:r>
              <w:rPr>
                <w:noProof/>
                <w:webHidden/>
              </w:rPr>
              <w:fldChar w:fldCharType="begin"/>
            </w:r>
            <w:r>
              <w:rPr>
                <w:noProof/>
                <w:webHidden/>
              </w:rPr>
              <w:instrText xml:space="preserve"> PAGEREF _Toc136539541 \h </w:instrText>
            </w:r>
            <w:r>
              <w:rPr>
                <w:noProof/>
                <w:webHidden/>
              </w:rPr>
            </w:r>
            <w:r>
              <w:rPr>
                <w:noProof/>
                <w:webHidden/>
              </w:rPr>
              <w:fldChar w:fldCharType="separate"/>
            </w:r>
            <w:r>
              <w:rPr>
                <w:noProof/>
                <w:webHidden/>
              </w:rPr>
              <w:t>2</w:t>
            </w:r>
            <w:r>
              <w:rPr>
                <w:noProof/>
                <w:webHidden/>
              </w:rPr>
              <w:fldChar w:fldCharType="end"/>
            </w:r>
          </w:hyperlink>
        </w:p>
        <w:p w14:paraId="197602CA" w14:textId="08A829BE"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42" w:history="1">
            <w:r w:rsidRPr="000D3AC1">
              <w:rPr>
                <w:rStyle w:val="Hyperlink"/>
                <w:noProof/>
                <w:lang w:val="nl-NL"/>
              </w:rPr>
              <w:t>Lab 2.1: Maak je eerste programma in Python</w:t>
            </w:r>
            <w:r>
              <w:rPr>
                <w:noProof/>
                <w:webHidden/>
              </w:rPr>
              <w:tab/>
            </w:r>
            <w:r>
              <w:rPr>
                <w:noProof/>
                <w:webHidden/>
              </w:rPr>
              <w:fldChar w:fldCharType="begin"/>
            </w:r>
            <w:r>
              <w:rPr>
                <w:noProof/>
                <w:webHidden/>
              </w:rPr>
              <w:instrText xml:space="preserve"> PAGEREF _Toc136539542 \h </w:instrText>
            </w:r>
            <w:r>
              <w:rPr>
                <w:noProof/>
                <w:webHidden/>
              </w:rPr>
            </w:r>
            <w:r>
              <w:rPr>
                <w:noProof/>
                <w:webHidden/>
              </w:rPr>
              <w:fldChar w:fldCharType="separate"/>
            </w:r>
            <w:r>
              <w:rPr>
                <w:noProof/>
                <w:webHidden/>
              </w:rPr>
              <w:t>5</w:t>
            </w:r>
            <w:r>
              <w:rPr>
                <w:noProof/>
                <w:webHidden/>
              </w:rPr>
              <w:fldChar w:fldCharType="end"/>
            </w:r>
          </w:hyperlink>
        </w:p>
        <w:p w14:paraId="5F55C8E3" w14:textId="16ECE650"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43" w:history="1">
            <w:r w:rsidRPr="000D3AC1">
              <w:rPr>
                <w:rStyle w:val="Hyperlink"/>
                <w:noProof/>
              </w:rPr>
              <w:t>Start de MU programmeeromgeving</w:t>
            </w:r>
            <w:r>
              <w:rPr>
                <w:noProof/>
                <w:webHidden/>
              </w:rPr>
              <w:tab/>
            </w:r>
            <w:r>
              <w:rPr>
                <w:noProof/>
                <w:webHidden/>
              </w:rPr>
              <w:fldChar w:fldCharType="begin"/>
            </w:r>
            <w:r>
              <w:rPr>
                <w:noProof/>
                <w:webHidden/>
              </w:rPr>
              <w:instrText xml:space="preserve"> PAGEREF _Toc136539543 \h </w:instrText>
            </w:r>
            <w:r>
              <w:rPr>
                <w:noProof/>
                <w:webHidden/>
              </w:rPr>
            </w:r>
            <w:r>
              <w:rPr>
                <w:noProof/>
                <w:webHidden/>
              </w:rPr>
              <w:fldChar w:fldCharType="separate"/>
            </w:r>
            <w:r>
              <w:rPr>
                <w:noProof/>
                <w:webHidden/>
              </w:rPr>
              <w:t>5</w:t>
            </w:r>
            <w:r>
              <w:rPr>
                <w:noProof/>
                <w:webHidden/>
              </w:rPr>
              <w:fldChar w:fldCharType="end"/>
            </w:r>
          </w:hyperlink>
        </w:p>
        <w:p w14:paraId="79088D92" w14:textId="1682BFE0"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44" w:history="1">
            <w:r w:rsidRPr="000D3AC1">
              <w:rPr>
                <w:rStyle w:val="Hyperlink"/>
                <w:noProof/>
              </w:rPr>
              <w:t>Voer Python code in</w:t>
            </w:r>
            <w:r>
              <w:rPr>
                <w:noProof/>
                <w:webHidden/>
              </w:rPr>
              <w:tab/>
            </w:r>
            <w:r>
              <w:rPr>
                <w:noProof/>
                <w:webHidden/>
              </w:rPr>
              <w:fldChar w:fldCharType="begin"/>
            </w:r>
            <w:r>
              <w:rPr>
                <w:noProof/>
                <w:webHidden/>
              </w:rPr>
              <w:instrText xml:space="preserve"> PAGEREF _Toc136539544 \h </w:instrText>
            </w:r>
            <w:r>
              <w:rPr>
                <w:noProof/>
                <w:webHidden/>
              </w:rPr>
            </w:r>
            <w:r>
              <w:rPr>
                <w:noProof/>
                <w:webHidden/>
              </w:rPr>
              <w:fldChar w:fldCharType="separate"/>
            </w:r>
            <w:r>
              <w:rPr>
                <w:noProof/>
                <w:webHidden/>
              </w:rPr>
              <w:t>5</w:t>
            </w:r>
            <w:r>
              <w:rPr>
                <w:noProof/>
                <w:webHidden/>
              </w:rPr>
              <w:fldChar w:fldCharType="end"/>
            </w:r>
          </w:hyperlink>
        </w:p>
        <w:p w14:paraId="582C0376" w14:textId="615F7533"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45" w:history="1">
            <w:r w:rsidRPr="000D3AC1">
              <w:rPr>
                <w:rStyle w:val="Hyperlink"/>
                <w:noProof/>
              </w:rPr>
              <w:t>Voer de Python code uit</w:t>
            </w:r>
            <w:r>
              <w:rPr>
                <w:noProof/>
                <w:webHidden/>
              </w:rPr>
              <w:tab/>
            </w:r>
            <w:r>
              <w:rPr>
                <w:noProof/>
                <w:webHidden/>
              </w:rPr>
              <w:fldChar w:fldCharType="begin"/>
            </w:r>
            <w:r>
              <w:rPr>
                <w:noProof/>
                <w:webHidden/>
              </w:rPr>
              <w:instrText xml:space="preserve"> PAGEREF _Toc136539545 \h </w:instrText>
            </w:r>
            <w:r>
              <w:rPr>
                <w:noProof/>
                <w:webHidden/>
              </w:rPr>
            </w:r>
            <w:r>
              <w:rPr>
                <w:noProof/>
                <w:webHidden/>
              </w:rPr>
              <w:fldChar w:fldCharType="separate"/>
            </w:r>
            <w:r>
              <w:rPr>
                <w:noProof/>
                <w:webHidden/>
              </w:rPr>
              <w:t>6</w:t>
            </w:r>
            <w:r>
              <w:rPr>
                <w:noProof/>
                <w:webHidden/>
              </w:rPr>
              <w:fldChar w:fldCharType="end"/>
            </w:r>
          </w:hyperlink>
        </w:p>
        <w:p w14:paraId="2B8DB596" w14:textId="77F76B6D"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46" w:history="1">
            <w:r w:rsidRPr="000D3AC1">
              <w:rPr>
                <w:rStyle w:val="Hyperlink"/>
                <w:noProof/>
                <w:lang w:val="nl-NL"/>
              </w:rPr>
              <w:t>Lab 2.2: Een Python programma uitvoeren via de terminal</w:t>
            </w:r>
            <w:r>
              <w:rPr>
                <w:noProof/>
                <w:webHidden/>
              </w:rPr>
              <w:tab/>
            </w:r>
            <w:r>
              <w:rPr>
                <w:noProof/>
                <w:webHidden/>
              </w:rPr>
              <w:fldChar w:fldCharType="begin"/>
            </w:r>
            <w:r>
              <w:rPr>
                <w:noProof/>
                <w:webHidden/>
              </w:rPr>
              <w:instrText xml:space="preserve"> PAGEREF _Toc136539546 \h </w:instrText>
            </w:r>
            <w:r>
              <w:rPr>
                <w:noProof/>
                <w:webHidden/>
              </w:rPr>
            </w:r>
            <w:r>
              <w:rPr>
                <w:noProof/>
                <w:webHidden/>
              </w:rPr>
              <w:fldChar w:fldCharType="separate"/>
            </w:r>
            <w:r>
              <w:rPr>
                <w:noProof/>
                <w:webHidden/>
              </w:rPr>
              <w:t>7</w:t>
            </w:r>
            <w:r>
              <w:rPr>
                <w:noProof/>
                <w:webHidden/>
              </w:rPr>
              <w:fldChar w:fldCharType="end"/>
            </w:r>
          </w:hyperlink>
        </w:p>
        <w:p w14:paraId="767C0EA9" w14:textId="3963D453"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47" w:history="1">
            <w:r w:rsidRPr="000D3AC1">
              <w:rPr>
                <w:rStyle w:val="Hyperlink"/>
                <w:noProof/>
              </w:rPr>
              <w:t>Open een terminal window (opdrachtprompt)</w:t>
            </w:r>
            <w:r>
              <w:rPr>
                <w:noProof/>
                <w:webHidden/>
              </w:rPr>
              <w:tab/>
            </w:r>
            <w:r>
              <w:rPr>
                <w:noProof/>
                <w:webHidden/>
              </w:rPr>
              <w:fldChar w:fldCharType="begin"/>
            </w:r>
            <w:r>
              <w:rPr>
                <w:noProof/>
                <w:webHidden/>
              </w:rPr>
              <w:instrText xml:space="preserve"> PAGEREF _Toc136539547 \h </w:instrText>
            </w:r>
            <w:r>
              <w:rPr>
                <w:noProof/>
                <w:webHidden/>
              </w:rPr>
            </w:r>
            <w:r>
              <w:rPr>
                <w:noProof/>
                <w:webHidden/>
              </w:rPr>
              <w:fldChar w:fldCharType="separate"/>
            </w:r>
            <w:r>
              <w:rPr>
                <w:noProof/>
                <w:webHidden/>
              </w:rPr>
              <w:t>7</w:t>
            </w:r>
            <w:r>
              <w:rPr>
                <w:noProof/>
                <w:webHidden/>
              </w:rPr>
              <w:fldChar w:fldCharType="end"/>
            </w:r>
          </w:hyperlink>
        </w:p>
        <w:p w14:paraId="104B5B10" w14:textId="35FD0E2D"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48" w:history="1">
            <w:r w:rsidRPr="000D3AC1">
              <w:rPr>
                <w:rStyle w:val="Hyperlink"/>
                <w:noProof/>
              </w:rPr>
              <w:t>Voer het Python programma uit</w:t>
            </w:r>
            <w:r>
              <w:rPr>
                <w:noProof/>
                <w:webHidden/>
              </w:rPr>
              <w:tab/>
            </w:r>
            <w:r>
              <w:rPr>
                <w:noProof/>
                <w:webHidden/>
              </w:rPr>
              <w:fldChar w:fldCharType="begin"/>
            </w:r>
            <w:r>
              <w:rPr>
                <w:noProof/>
                <w:webHidden/>
              </w:rPr>
              <w:instrText xml:space="preserve"> PAGEREF _Toc136539548 \h </w:instrText>
            </w:r>
            <w:r>
              <w:rPr>
                <w:noProof/>
                <w:webHidden/>
              </w:rPr>
            </w:r>
            <w:r>
              <w:rPr>
                <w:noProof/>
                <w:webHidden/>
              </w:rPr>
              <w:fldChar w:fldCharType="separate"/>
            </w:r>
            <w:r>
              <w:rPr>
                <w:noProof/>
                <w:webHidden/>
              </w:rPr>
              <w:t>7</w:t>
            </w:r>
            <w:r>
              <w:rPr>
                <w:noProof/>
                <w:webHidden/>
              </w:rPr>
              <w:fldChar w:fldCharType="end"/>
            </w:r>
          </w:hyperlink>
        </w:p>
        <w:p w14:paraId="35F13D6B" w14:textId="336C25E1"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49" w:history="1">
            <w:r w:rsidRPr="000D3AC1">
              <w:rPr>
                <w:rStyle w:val="Hyperlink"/>
                <w:noProof/>
                <w:lang w:val="nl-NL"/>
              </w:rPr>
              <w:t>Lab 2.3: De Python omgeving leren kennen</w:t>
            </w:r>
            <w:r>
              <w:rPr>
                <w:noProof/>
                <w:webHidden/>
              </w:rPr>
              <w:tab/>
            </w:r>
            <w:r>
              <w:rPr>
                <w:noProof/>
                <w:webHidden/>
              </w:rPr>
              <w:fldChar w:fldCharType="begin"/>
            </w:r>
            <w:r>
              <w:rPr>
                <w:noProof/>
                <w:webHidden/>
              </w:rPr>
              <w:instrText xml:space="preserve"> PAGEREF _Toc136539549 \h </w:instrText>
            </w:r>
            <w:r>
              <w:rPr>
                <w:noProof/>
                <w:webHidden/>
              </w:rPr>
            </w:r>
            <w:r>
              <w:rPr>
                <w:noProof/>
                <w:webHidden/>
              </w:rPr>
              <w:fldChar w:fldCharType="separate"/>
            </w:r>
            <w:r>
              <w:rPr>
                <w:noProof/>
                <w:webHidden/>
              </w:rPr>
              <w:t>9</w:t>
            </w:r>
            <w:r>
              <w:rPr>
                <w:noProof/>
                <w:webHidden/>
              </w:rPr>
              <w:fldChar w:fldCharType="end"/>
            </w:r>
          </w:hyperlink>
        </w:p>
        <w:p w14:paraId="02CE0C17" w14:textId="1D7FE072"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0" w:history="1">
            <w:r w:rsidRPr="000D3AC1">
              <w:rPr>
                <w:rStyle w:val="Hyperlink"/>
                <w:noProof/>
              </w:rPr>
              <w:t>Open een terminal window (opdrachtprompt)</w:t>
            </w:r>
            <w:r>
              <w:rPr>
                <w:noProof/>
                <w:webHidden/>
              </w:rPr>
              <w:tab/>
            </w:r>
            <w:r>
              <w:rPr>
                <w:noProof/>
                <w:webHidden/>
              </w:rPr>
              <w:fldChar w:fldCharType="begin"/>
            </w:r>
            <w:r>
              <w:rPr>
                <w:noProof/>
                <w:webHidden/>
              </w:rPr>
              <w:instrText xml:space="preserve"> PAGEREF _Toc136539550 \h </w:instrText>
            </w:r>
            <w:r>
              <w:rPr>
                <w:noProof/>
                <w:webHidden/>
              </w:rPr>
            </w:r>
            <w:r>
              <w:rPr>
                <w:noProof/>
                <w:webHidden/>
              </w:rPr>
              <w:fldChar w:fldCharType="separate"/>
            </w:r>
            <w:r>
              <w:rPr>
                <w:noProof/>
                <w:webHidden/>
              </w:rPr>
              <w:t>9</w:t>
            </w:r>
            <w:r>
              <w:rPr>
                <w:noProof/>
                <w:webHidden/>
              </w:rPr>
              <w:fldChar w:fldCharType="end"/>
            </w:r>
          </w:hyperlink>
        </w:p>
        <w:p w14:paraId="35B27625" w14:textId="40EC65BA"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1" w:history="1">
            <w:r w:rsidRPr="000D3AC1">
              <w:rPr>
                <w:rStyle w:val="Hyperlink"/>
                <w:noProof/>
              </w:rPr>
              <w:t>Start de interactieve Python omgeving</w:t>
            </w:r>
            <w:r>
              <w:rPr>
                <w:noProof/>
                <w:webHidden/>
              </w:rPr>
              <w:tab/>
            </w:r>
            <w:r>
              <w:rPr>
                <w:noProof/>
                <w:webHidden/>
              </w:rPr>
              <w:fldChar w:fldCharType="begin"/>
            </w:r>
            <w:r>
              <w:rPr>
                <w:noProof/>
                <w:webHidden/>
              </w:rPr>
              <w:instrText xml:space="preserve"> PAGEREF _Toc136539551 \h </w:instrText>
            </w:r>
            <w:r>
              <w:rPr>
                <w:noProof/>
                <w:webHidden/>
              </w:rPr>
            </w:r>
            <w:r>
              <w:rPr>
                <w:noProof/>
                <w:webHidden/>
              </w:rPr>
              <w:fldChar w:fldCharType="separate"/>
            </w:r>
            <w:r>
              <w:rPr>
                <w:noProof/>
                <w:webHidden/>
              </w:rPr>
              <w:t>9</w:t>
            </w:r>
            <w:r>
              <w:rPr>
                <w:noProof/>
                <w:webHidden/>
              </w:rPr>
              <w:fldChar w:fldCharType="end"/>
            </w:r>
          </w:hyperlink>
        </w:p>
        <w:p w14:paraId="1A6B2E3B" w14:textId="6E330267"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2" w:history="1">
            <w:r w:rsidRPr="000D3AC1">
              <w:rPr>
                <w:rStyle w:val="Hyperlink"/>
                <w:noProof/>
              </w:rPr>
              <w:t>Vraag hulp bij het gebruik van de interactieve omgeving</w:t>
            </w:r>
            <w:r>
              <w:rPr>
                <w:noProof/>
                <w:webHidden/>
              </w:rPr>
              <w:tab/>
            </w:r>
            <w:r>
              <w:rPr>
                <w:noProof/>
                <w:webHidden/>
              </w:rPr>
              <w:fldChar w:fldCharType="begin"/>
            </w:r>
            <w:r>
              <w:rPr>
                <w:noProof/>
                <w:webHidden/>
              </w:rPr>
              <w:instrText xml:space="preserve"> PAGEREF _Toc136539552 \h </w:instrText>
            </w:r>
            <w:r>
              <w:rPr>
                <w:noProof/>
                <w:webHidden/>
              </w:rPr>
            </w:r>
            <w:r>
              <w:rPr>
                <w:noProof/>
                <w:webHidden/>
              </w:rPr>
              <w:fldChar w:fldCharType="separate"/>
            </w:r>
            <w:r>
              <w:rPr>
                <w:noProof/>
                <w:webHidden/>
              </w:rPr>
              <w:t>9</w:t>
            </w:r>
            <w:r>
              <w:rPr>
                <w:noProof/>
                <w:webHidden/>
              </w:rPr>
              <w:fldChar w:fldCharType="end"/>
            </w:r>
          </w:hyperlink>
        </w:p>
        <w:p w14:paraId="1CD94E2D" w14:textId="0D32FCE1"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3" w:history="1">
            <w:r w:rsidRPr="000D3AC1">
              <w:rPr>
                <w:rStyle w:val="Hyperlink"/>
                <w:noProof/>
              </w:rPr>
              <w:t>Vraag hulp bij een specifiek commando</w:t>
            </w:r>
            <w:r>
              <w:rPr>
                <w:noProof/>
                <w:webHidden/>
              </w:rPr>
              <w:tab/>
            </w:r>
            <w:r>
              <w:rPr>
                <w:noProof/>
                <w:webHidden/>
              </w:rPr>
              <w:fldChar w:fldCharType="begin"/>
            </w:r>
            <w:r>
              <w:rPr>
                <w:noProof/>
                <w:webHidden/>
              </w:rPr>
              <w:instrText xml:space="preserve"> PAGEREF _Toc136539553 \h </w:instrText>
            </w:r>
            <w:r>
              <w:rPr>
                <w:noProof/>
                <w:webHidden/>
              </w:rPr>
            </w:r>
            <w:r>
              <w:rPr>
                <w:noProof/>
                <w:webHidden/>
              </w:rPr>
              <w:fldChar w:fldCharType="separate"/>
            </w:r>
            <w:r>
              <w:rPr>
                <w:noProof/>
                <w:webHidden/>
              </w:rPr>
              <w:t>11</w:t>
            </w:r>
            <w:r>
              <w:rPr>
                <w:noProof/>
                <w:webHidden/>
              </w:rPr>
              <w:fldChar w:fldCharType="end"/>
            </w:r>
          </w:hyperlink>
        </w:p>
        <w:p w14:paraId="5798C56D" w14:textId="34658A29"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4" w:history="1">
            <w:r w:rsidRPr="000D3AC1">
              <w:rPr>
                <w:rStyle w:val="Hyperlink"/>
                <w:noProof/>
              </w:rPr>
              <w:t>Sluit de interactieve omgeving af</w:t>
            </w:r>
            <w:r>
              <w:rPr>
                <w:noProof/>
                <w:webHidden/>
              </w:rPr>
              <w:tab/>
            </w:r>
            <w:r>
              <w:rPr>
                <w:noProof/>
                <w:webHidden/>
              </w:rPr>
              <w:fldChar w:fldCharType="begin"/>
            </w:r>
            <w:r>
              <w:rPr>
                <w:noProof/>
                <w:webHidden/>
              </w:rPr>
              <w:instrText xml:space="preserve"> PAGEREF _Toc136539554 \h </w:instrText>
            </w:r>
            <w:r>
              <w:rPr>
                <w:noProof/>
                <w:webHidden/>
              </w:rPr>
            </w:r>
            <w:r>
              <w:rPr>
                <w:noProof/>
                <w:webHidden/>
              </w:rPr>
              <w:fldChar w:fldCharType="separate"/>
            </w:r>
            <w:r>
              <w:rPr>
                <w:noProof/>
                <w:webHidden/>
              </w:rPr>
              <w:t>11</w:t>
            </w:r>
            <w:r>
              <w:rPr>
                <w:noProof/>
                <w:webHidden/>
              </w:rPr>
              <w:fldChar w:fldCharType="end"/>
            </w:r>
          </w:hyperlink>
        </w:p>
        <w:p w14:paraId="1ADABF77" w14:textId="0FE1C7E6"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5" w:history="1">
            <w:r w:rsidRPr="000D3AC1">
              <w:rPr>
                <w:rStyle w:val="Hyperlink"/>
                <w:noProof/>
              </w:rPr>
              <w:t>Bekijk de Python installaties</w:t>
            </w:r>
            <w:r>
              <w:rPr>
                <w:noProof/>
                <w:webHidden/>
              </w:rPr>
              <w:tab/>
            </w:r>
            <w:r>
              <w:rPr>
                <w:noProof/>
                <w:webHidden/>
              </w:rPr>
              <w:fldChar w:fldCharType="begin"/>
            </w:r>
            <w:r>
              <w:rPr>
                <w:noProof/>
                <w:webHidden/>
              </w:rPr>
              <w:instrText xml:space="preserve"> PAGEREF _Toc136539555 \h </w:instrText>
            </w:r>
            <w:r>
              <w:rPr>
                <w:noProof/>
                <w:webHidden/>
              </w:rPr>
            </w:r>
            <w:r>
              <w:rPr>
                <w:noProof/>
                <w:webHidden/>
              </w:rPr>
              <w:fldChar w:fldCharType="separate"/>
            </w:r>
            <w:r>
              <w:rPr>
                <w:noProof/>
                <w:webHidden/>
              </w:rPr>
              <w:t>12</w:t>
            </w:r>
            <w:r>
              <w:rPr>
                <w:noProof/>
                <w:webHidden/>
              </w:rPr>
              <w:fldChar w:fldCharType="end"/>
            </w:r>
          </w:hyperlink>
        </w:p>
        <w:p w14:paraId="54EFFC0A" w14:textId="7D620537"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56" w:history="1">
            <w:r w:rsidRPr="000D3AC1">
              <w:rPr>
                <w:rStyle w:val="Hyperlink"/>
                <w:noProof/>
                <w:lang w:val="nl-NL"/>
              </w:rPr>
              <w:t>Lab 2.4: Maak een start met het rekenprogramma</w:t>
            </w:r>
            <w:r>
              <w:rPr>
                <w:noProof/>
                <w:webHidden/>
              </w:rPr>
              <w:tab/>
            </w:r>
            <w:r>
              <w:rPr>
                <w:noProof/>
                <w:webHidden/>
              </w:rPr>
              <w:fldChar w:fldCharType="begin"/>
            </w:r>
            <w:r>
              <w:rPr>
                <w:noProof/>
                <w:webHidden/>
              </w:rPr>
              <w:instrText xml:space="preserve"> PAGEREF _Toc136539556 \h </w:instrText>
            </w:r>
            <w:r>
              <w:rPr>
                <w:noProof/>
                <w:webHidden/>
              </w:rPr>
            </w:r>
            <w:r>
              <w:rPr>
                <w:noProof/>
                <w:webHidden/>
              </w:rPr>
              <w:fldChar w:fldCharType="separate"/>
            </w:r>
            <w:r>
              <w:rPr>
                <w:noProof/>
                <w:webHidden/>
              </w:rPr>
              <w:t>14</w:t>
            </w:r>
            <w:r>
              <w:rPr>
                <w:noProof/>
                <w:webHidden/>
              </w:rPr>
              <w:fldChar w:fldCharType="end"/>
            </w:r>
          </w:hyperlink>
        </w:p>
        <w:p w14:paraId="15A4F43C" w14:textId="032E830C"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7" w:history="1">
            <w:r w:rsidRPr="000D3AC1">
              <w:rPr>
                <w:rStyle w:val="Hyperlink"/>
                <w:noProof/>
              </w:rPr>
              <w:t>Start de MU programmeeromgeving</w:t>
            </w:r>
            <w:r>
              <w:rPr>
                <w:noProof/>
                <w:webHidden/>
              </w:rPr>
              <w:tab/>
            </w:r>
            <w:r>
              <w:rPr>
                <w:noProof/>
                <w:webHidden/>
              </w:rPr>
              <w:fldChar w:fldCharType="begin"/>
            </w:r>
            <w:r>
              <w:rPr>
                <w:noProof/>
                <w:webHidden/>
              </w:rPr>
              <w:instrText xml:space="preserve"> PAGEREF _Toc136539557 \h </w:instrText>
            </w:r>
            <w:r>
              <w:rPr>
                <w:noProof/>
                <w:webHidden/>
              </w:rPr>
            </w:r>
            <w:r>
              <w:rPr>
                <w:noProof/>
                <w:webHidden/>
              </w:rPr>
              <w:fldChar w:fldCharType="separate"/>
            </w:r>
            <w:r>
              <w:rPr>
                <w:noProof/>
                <w:webHidden/>
              </w:rPr>
              <w:t>14</w:t>
            </w:r>
            <w:r>
              <w:rPr>
                <w:noProof/>
                <w:webHidden/>
              </w:rPr>
              <w:fldChar w:fldCharType="end"/>
            </w:r>
          </w:hyperlink>
        </w:p>
        <w:p w14:paraId="743A6B26" w14:textId="4A42272E"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8" w:history="1">
            <w:r w:rsidRPr="000D3AC1">
              <w:rPr>
                <w:rStyle w:val="Hyperlink"/>
                <w:noProof/>
              </w:rPr>
              <w:t>Voer de eerste regels code in</w:t>
            </w:r>
            <w:r>
              <w:rPr>
                <w:noProof/>
                <w:webHidden/>
              </w:rPr>
              <w:tab/>
            </w:r>
            <w:r>
              <w:rPr>
                <w:noProof/>
                <w:webHidden/>
              </w:rPr>
              <w:fldChar w:fldCharType="begin"/>
            </w:r>
            <w:r>
              <w:rPr>
                <w:noProof/>
                <w:webHidden/>
              </w:rPr>
              <w:instrText xml:space="preserve"> PAGEREF _Toc136539558 \h </w:instrText>
            </w:r>
            <w:r>
              <w:rPr>
                <w:noProof/>
                <w:webHidden/>
              </w:rPr>
            </w:r>
            <w:r>
              <w:rPr>
                <w:noProof/>
                <w:webHidden/>
              </w:rPr>
              <w:fldChar w:fldCharType="separate"/>
            </w:r>
            <w:r>
              <w:rPr>
                <w:noProof/>
                <w:webHidden/>
              </w:rPr>
              <w:t>14</w:t>
            </w:r>
            <w:r>
              <w:rPr>
                <w:noProof/>
                <w:webHidden/>
              </w:rPr>
              <w:fldChar w:fldCharType="end"/>
            </w:r>
          </w:hyperlink>
        </w:p>
        <w:p w14:paraId="002D8A58" w14:textId="6AA0982D"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59" w:history="1">
            <w:r w:rsidRPr="000D3AC1">
              <w:rPr>
                <w:rStyle w:val="Hyperlink"/>
                <w:noProof/>
              </w:rPr>
              <w:t>Test het programma</w:t>
            </w:r>
            <w:r>
              <w:rPr>
                <w:noProof/>
                <w:webHidden/>
              </w:rPr>
              <w:tab/>
            </w:r>
            <w:r>
              <w:rPr>
                <w:noProof/>
                <w:webHidden/>
              </w:rPr>
              <w:fldChar w:fldCharType="begin"/>
            </w:r>
            <w:r>
              <w:rPr>
                <w:noProof/>
                <w:webHidden/>
              </w:rPr>
              <w:instrText xml:space="preserve"> PAGEREF _Toc136539559 \h </w:instrText>
            </w:r>
            <w:r>
              <w:rPr>
                <w:noProof/>
                <w:webHidden/>
              </w:rPr>
            </w:r>
            <w:r>
              <w:rPr>
                <w:noProof/>
                <w:webHidden/>
              </w:rPr>
              <w:fldChar w:fldCharType="separate"/>
            </w:r>
            <w:r>
              <w:rPr>
                <w:noProof/>
                <w:webHidden/>
              </w:rPr>
              <w:t>15</w:t>
            </w:r>
            <w:r>
              <w:rPr>
                <w:noProof/>
                <w:webHidden/>
              </w:rPr>
              <w:fldChar w:fldCharType="end"/>
            </w:r>
          </w:hyperlink>
        </w:p>
        <w:p w14:paraId="6E20F70E" w14:textId="54E9327E"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0" w:history="1">
            <w:r w:rsidRPr="000D3AC1">
              <w:rPr>
                <w:rStyle w:val="Hyperlink"/>
                <w:noProof/>
              </w:rPr>
              <w:t>Verander het data type van de invoer naar numeriek</w:t>
            </w:r>
            <w:r>
              <w:rPr>
                <w:noProof/>
                <w:webHidden/>
              </w:rPr>
              <w:tab/>
            </w:r>
            <w:r>
              <w:rPr>
                <w:noProof/>
                <w:webHidden/>
              </w:rPr>
              <w:fldChar w:fldCharType="begin"/>
            </w:r>
            <w:r>
              <w:rPr>
                <w:noProof/>
                <w:webHidden/>
              </w:rPr>
              <w:instrText xml:space="preserve"> PAGEREF _Toc136539560 \h </w:instrText>
            </w:r>
            <w:r>
              <w:rPr>
                <w:noProof/>
                <w:webHidden/>
              </w:rPr>
            </w:r>
            <w:r>
              <w:rPr>
                <w:noProof/>
                <w:webHidden/>
              </w:rPr>
              <w:fldChar w:fldCharType="separate"/>
            </w:r>
            <w:r>
              <w:rPr>
                <w:noProof/>
                <w:webHidden/>
              </w:rPr>
              <w:t>15</w:t>
            </w:r>
            <w:r>
              <w:rPr>
                <w:noProof/>
                <w:webHidden/>
              </w:rPr>
              <w:fldChar w:fldCharType="end"/>
            </w:r>
          </w:hyperlink>
        </w:p>
        <w:p w14:paraId="01B2D0EC" w14:textId="15EBD0B7"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1" w:history="1">
            <w:r w:rsidRPr="000D3AC1">
              <w:rPr>
                <w:rStyle w:val="Hyperlink"/>
                <w:noProof/>
              </w:rPr>
              <w:t>Maak een verzameling van mogelijk munten</w:t>
            </w:r>
            <w:r>
              <w:rPr>
                <w:noProof/>
                <w:webHidden/>
              </w:rPr>
              <w:tab/>
            </w:r>
            <w:r>
              <w:rPr>
                <w:noProof/>
                <w:webHidden/>
              </w:rPr>
              <w:fldChar w:fldCharType="begin"/>
            </w:r>
            <w:r>
              <w:rPr>
                <w:noProof/>
                <w:webHidden/>
              </w:rPr>
              <w:instrText xml:space="preserve"> PAGEREF _Toc136539561 \h </w:instrText>
            </w:r>
            <w:r>
              <w:rPr>
                <w:noProof/>
                <w:webHidden/>
              </w:rPr>
            </w:r>
            <w:r>
              <w:rPr>
                <w:noProof/>
                <w:webHidden/>
              </w:rPr>
              <w:fldChar w:fldCharType="separate"/>
            </w:r>
            <w:r>
              <w:rPr>
                <w:noProof/>
                <w:webHidden/>
              </w:rPr>
              <w:t>16</w:t>
            </w:r>
            <w:r>
              <w:rPr>
                <w:noProof/>
                <w:webHidden/>
              </w:rPr>
              <w:fldChar w:fldCharType="end"/>
            </w:r>
          </w:hyperlink>
        </w:p>
        <w:p w14:paraId="4405A0C3" w14:textId="54EB0D04"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2" w:history="1">
            <w:r w:rsidRPr="000D3AC1">
              <w:rPr>
                <w:rStyle w:val="Hyperlink"/>
                <w:noProof/>
              </w:rPr>
              <w:t>Loop door de verzameling</w:t>
            </w:r>
            <w:r>
              <w:rPr>
                <w:noProof/>
                <w:webHidden/>
              </w:rPr>
              <w:tab/>
            </w:r>
            <w:r>
              <w:rPr>
                <w:noProof/>
                <w:webHidden/>
              </w:rPr>
              <w:fldChar w:fldCharType="begin"/>
            </w:r>
            <w:r>
              <w:rPr>
                <w:noProof/>
                <w:webHidden/>
              </w:rPr>
              <w:instrText xml:space="preserve"> PAGEREF _Toc136539562 \h </w:instrText>
            </w:r>
            <w:r>
              <w:rPr>
                <w:noProof/>
                <w:webHidden/>
              </w:rPr>
            </w:r>
            <w:r>
              <w:rPr>
                <w:noProof/>
                <w:webHidden/>
              </w:rPr>
              <w:fldChar w:fldCharType="separate"/>
            </w:r>
            <w:r>
              <w:rPr>
                <w:noProof/>
                <w:webHidden/>
              </w:rPr>
              <w:t>16</w:t>
            </w:r>
            <w:r>
              <w:rPr>
                <w:noProof/>
                <w:webHidden/>
              </w:rPr>
              <w:fldChar w:fldCharType="end"/>
            </w:r>
          </w:hyperlink>
        </w:p>
        <w:p w14:paraId="26F52712" w14:textId="151B6852"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3" w:history="1">
            <w:r w:rsidRPr="000D3AC1">
              <w:rPr>
                <w:rStyle w:val="Hyperlink"/>
                <w:noProof/>
              </w:rPr>
              <w:t>Voeg de berekeningen toe</w:t>
            </w:r>
            <w:r>
              <w:rPr>
                <w:noProof/>
                <w:webHidden/>
              </w:rPr>
              <w:tab/>
            </w:r>
            <w:r>
              <w:rPr>
                <w:noProof/>
                <w:webHidden/>
              </w:rPr>
              <w:fldChar w:fldCharType="begin"/>
            </w:r>
            <w:r>
              <w:rPr>
                <w:noProof/>
                <w:webHidden/>
              </w:rPr>
              <w:instrText xml:space="preserve"> PAGEREF _Toc136539563 \h </w:instrText>
            </w:r>
            <w:r>
              <w:rPr>
                <w:noProof/>
                <w:webHidden/>
              </w:rPr>
            </w:r>
            <w:r>
              <w:rPr>
                <w:noProof/>
                <w:webHidden/>
              </w:rPr>
              <w:fldChar w:fldCharType="separate"/>
            </w:r>
            <w:r>
              <w:rPr>
                <w:noProof/>
                <w:webHidden/>
              </w:rPr>
              <w:t>17</w:t>
            </w:r>
            <w:r>
              <w:rPr>
                <w:noProof/>
                <w:webHidden/>
              </w:rPr>
              <w:fldChar w:fldCharType="end"/>
            </w:r>
          </w:hyperlink>
        </w:p>
        <w:p w14:paraId="25E899EF" w14:textId="2670A20B"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4" w:history="1">
            <w:r w:rsidRPr="000D3AC1">
              <w:rPr>
                <w:rStyle w:val="Hyperlink"/>
                <w:noProof/>
              </w:rPr>
              <w:t>Voeg commentaar toe om de code te verduidelijken</w:t>
            </w:r>
            <w:r>
              <w:rPr>
                <w:noProof/>
                <w:webHidden/>
              </w:rPr>
              <w:tab/>
            </w:r>
            <w:r>
              <w:rPr>
                <w:noProof/>
                <w:webHidden/>
              </w:rPr>
              <w:fldChar w:fldCharType="begin"/>
            </w:r>
            <w:r>
              <w:rPr>
                <w:noProof/>
                <w:webHidden/>
              </w:rPr>
              <w:instrText xml:space="preserve"> PAGEREF _Toc136539564 \h </w:instrText>
            </w:r>
            <w:r>
              <w:rPr>
                <w:noProof/>
                <w:webHidden/>
              </w:rPr>
            </w:r>
            <w:r>
              <w:rPr>
                <w:noProof/>
                <w:webHidden/>
              </w:rPr>
              <w:fldChar w:fldCharType="separate"/>
            </w:r>
            <w:r>
              <w:rPr>
                <w:noProof/>
                <w:webHidden/>
              </w:rPr>
              <w:t>18</w:t>
            </w:r>
            <w:r>
              <w:rPr>
                <w:noProof/>
                <w:webHidden/>
              </w:rPr>
              <w:fldChar w:fldCharType="end"/>
            </w:r>
          </w:hyperlink>
        </w:p>
        <w:p w14:paraId="676628BC" w14:textId="7D5898A8"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5" w:history="1">
            <w:r w:rsidRPr="000D3AC1">
              <w:rPr>
                <w:rStyle w:val="Hyperlink"/>
                <w:noProof/>
              </w:rPr>
              <w:t>Toon de berekening</w:t>
            </w:r>
            <w:r>
              <w:rPr>
                <w:noProof/>
                <w:webHidden/>
              </w:rPr>
              <w:tab/>
            </w:r>
            <w:r>
              <w:rPr>
                <w:noProof/>
                <w:webHidden/>
              </w:rPr>
              <w:fldChar w:fldCharType="begin"/>
            </w:r>
            <w:r>
              <w:rPr>
                <w:noProof/>
                <w:webHidden/>
              </w:rPr>
              <w:instrText xml:space="preserve"> PAGEREF _Toc136539565 \h </w:instrText>
            </w:r>
            <w:r>
              <w:rPr>
                <w:noProof/>
                <w:webHidden/>
              </w:rPr>
            </w:r>
            <w:r>
              <w:rPr>
                <w:noProof/>
                <w:webHidden/>
              </w:rPr>
              <w:fldChar w:fldCharType="separate"/>
            </w:r>
            <w:r>
              <w:rPr>
                <w:noProof/>
                <w:webHidden/>
              </w:rPr>
              <w:t>19</w:t>
            </w:r>
            <w:r>
              <w:rPr>
                <w:noProof/>
                <w:webHidden/>
              </w:rPr>
              <w:fldChar w:fldCharType="end"/>
            </w:r>
          </w:hyperlink>
        </w:p>
        <w:p w14:paraId="55359601" w14:textId="159A7798"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6" w:history="1">
            <w:r w:rsidRPr="000D3AC1">
              <w:rPr>
                <w:rStyle w:val="Hyperlink"/>
                <w:noProof/>
              </w:rPr>
              <w:t>Voer het programma uit</w:t>
            </w:r>
            <w:r>
              <w:rPr>
                <w:noProof/>
                <w:webHidden/>
              </w:rPr>
              <w:tab/>
            </w:r>
            <w:r>
              <w:rPr>
                <w:noProof/>
                <w:webHidden/>
              </w:rPr>
              <w:fldChar w:fldCharType="begin"/>
            </w:r>
            <w:r>
              <w:rPr>
                <w:noProof/>
                <w:webHidden/>
              </w:rPr>
              <w:instrText xml:space="preserve"> PAGEREF _Toc136539566 \h </w:instrText>
            </w:r>
            <w:r>
              <w:rPr>
                <w:noProof/>
                <w:webHidden/>
              </w:rPr>
            </w:r>
            <w:r>
              <w:rPr>
                <w:noProof/>
                <w:webHidden/>
              </w:rPr>
              <w:fldChar w:fldCharType="separate"/>
            </w:r>
            <w:r>
              <w:rPr>
                <w:noProof/>
                <w:webHidden/>
              </w:rPr>
              <w:t>19</w:t>
            </w:r>
            <w:r>
              <w:rPr>
                <w:noProof/>
                <w:webHidden/>
              </w:rPr>
              <w:fldChar w:fldCharType="end"/>
            </w:r>
          </w:hyperlink>
        </w:p>
        <w:p w14:paraId="03C878D0" w14:textId="400428EB"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67" w:history="1">
            <w:r w:rsidRPr="000D3AC1">
              <w:rPr>
                <w:rStyle w:val="Hyperlink"/>
                <w:noProof/>
                <w:lang w:val="nl-NL"/>
              </w:rPr>
              <w:t>Lab 2.5: Verbeter het rekenprogramma</w:t>
            </w:r>
            <w:r>
              <w:rPr>
                <w:noProof/>
                <w:webHidden/>
              </w:rPr>
              <w:tab/>
            </w:r>
            <w:r>
              <w:rPr>
                <w:noProof/>
                <w:webHidden/>
              </w:rPr>
              <w:fldChar w:fldCharType="begin"/>
            </w:r>
            <w:r>
              <w:rPr>
                <w:noProof/>
                <w:webHidden/>
              </w:rPr>
              <w:instrText xml:space="preserve"> PAGEREF _Toc136539567 \h </w:instrText>
            </w:r>
            <w:r>
              <w:rPr>
                <w:noProof/>
                <w:webHidden/>
              </w:rPr>
            </w:r>
            <w:r>
              <w:rPr>
                <w:noProof/>
                <w:webHidden/>
              </w:rPr>
              <w:fldChar w:fldCharType="separate"/>
            </w:r>
            <w:r>
              <w:rPr>
                <w:noProof/>
                <w:webHidden/>
              </w:rPr>
              <w:t>21</w:t>
            </w:r>
            <w:r>
              <w:rPr>
                <w:noProof/>
                <w:webHidden/>
              </w:rPr>
              <w:fldChar w:fldCharType="end"/>
            </w:r>
          </w:hyperlink>
        </w:p>
        <w:p w14:paraId="3CCF6BE0" w14:textId="49367FB3"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8" w:history="1">
            <w:r w:rsidRPr="000D3AC1">
              <w:rPr>
                <w:rStyle w:val="Hyperlink"/>
                <w:noProof/>
              </w:rPr>
              <w:t>Maak een nieuw bestand aan</w:t>
            </w:r>
            <w:r>
              <w:rPr>
                <w:noProof/>
                <w:webHidden/>
              </w:rPr>
              <w:tab/>
            </w:r>
            <w:r>
              <w:rPr>
                <w:noProof/>
                <w:webHidden/>
              </w:rPr>
              <w:fldChar w:fldCharType="begin"/>
            </w:r>
            <w:r>
              <w:rPr>
                <w:noProof/>
                <w:webHidden/>
              </w:rPr>
              <w:instrText xml:space="preserve"> PAGEREF _Toc136539568 \h </w:instrText>
            </w:r>
            <w:r>
              <w:rPr>
                <w:noProof/>
                <w:webHidden/>
              </w:rPr>
            </w:r>
            <w:r>
              <w:rPr>
                <w:noProof/>
                <w:webHidden/>
              </w:rPr>
              <w:fldChar w:fldCharType="separate"/>
            </w:r>
            <w:r>
              <w:rPr>
                <w:noProof/>
                <w:webHidden/>
              </w:rPr>
              <w:t>21</w:t>
            </w:r>
            <w:r>
              <w:rPr>
                <w:noProof/>
                <w:webHidden/>
              </w:rPr>
              <w:fldChar w:fldCharType="end"/>
            </w:r>
          </w:hyperlink>
        </w:p>
        <w:p w14:paraId="7C6A3F92" w14:textId="1BB381C3"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69" w:history="1">
            <w:r w:rsidRPr="000D3AC1">
              <w:rPr>
                <w:rStyle w:val="Hyperlink"/>
                <w:noProof/>
              </w:rPr>
              <w:t>Kopieer de code van gepast1.py</w:t>
            </w:r>
            <w:r>
              <w:rPr>
                <w:noProof/>
                <w:webHidden/>
              </w:rPr>
              <w:tab/>
            </w:r>
            <w:r>
              <w:rPr>
                <w:noProof/>
                <w:webHidden/>
              </w:rPr>
              <w:fldChar w:fldCharType="begin"/>
            </w:r>
            <w:r>
              <w:rPr>
                <w:noProof/>
                <w:webHidden/>
              </w:rPr>
              <w:instrText xml:space="preserve"> PAGEREF _Toc136539569 \h </w:instrText>
            </w:r>
            <w:r>
              <w:rPr>
                <w:noProof/>
                <w:webHidden/>
              </w:rPr>
            </w:r>
            <w:r>
              <w:rPr>
                <w:noProof/>
                <w:webHidden/>
              </w:rPr>
              <w:fldChar w:fldCharType="separate"/>
            </w:r>
            <w:r>
              <w:rPr>
                <w:noProof/>
                <w:webHidden/>
              </w:rPr>
              <w:t>21</w:t>
            </w:r>
            <w:r>
              <w:rPr>
                <w:noProof/>
                <w:webHidden/>
              </w:rPr>
              <w:fldChar w:fldCharType="end"/>
            </w:r>
          </w:hyperlink>
        </w:p>
        <w:p w14:paraId="1315C405" w14:textId="30328D53" w:rsidR="00A673DC" w:rsidRDefault="00A673DC">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570" w:history="1">
            <w:r w:rsidRPr="000D3AC1">
              <w:rPr>
                <w:rStyle w:val="Hyperlink"/>
                <w:noProof/>
                <w:lang w:val="nl-NL"/>
              </w:rPr>
              <w:t>Lab 2.6: Breid het rekenprogramma uit</w:t>
            </w:r>
            <w:r>
              <w:rPr>
                <w:noProof/>
                <w:webHidden/>
              </w:rPr>
              <w:tab/>
            </w:r>
            <w:r>
              <w:rPr>
                <w:noProof/>
                <w:webHidden/>
              </w:rPr>
              <w:fldChar w:fldCharType="begin"/>
            </w:r>
            <w:r>
              <w:rPr>
                <w:noProof/>
                <w:webHidden/>
              </w:rPr>
              <w:instrText xml:space="preserve"> PAGEREF _Toc136539570 \h </w:instrText>
            </w:r>
            <w:r>
              <w:rPr>
                <w:noProof/>
                <w:webHidden/>
              </w:rPr>
            </w:r>
            <w:r>
              <w:rPr>
                <w:noProof/>
                <w:webHidden/>
              </w:rPr>
              <w:fldChar w:fldCharType="separate"/>
            </w:r>
            <w:r>
              <w:rPr>
                <w:noProof/>
                <w:webHidden/>
              </w:rPr>
              <w:t>23</w:t>
            </w:r>
            <w:r>
              <w:rPr>
                <w:noProof/>
                <w:webHidden/>
              </w:rPr>
              <w:fldChar w:fldCharType="end"/>
            </w:r>
          </w:hyperlink>
        </w:p>
        <w:p w14:paraId="450DB095" w14:textId="1AFCED7A"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1" w:history="1">
            <w:r w:rsidRPr="000D3AC1">
              <w:rPr>
                <w:rStyle w:val="Hyperlink"/>
                <w:noProof/>
              </w:rPr>
              <w:t>Maak een nieuw bestand aan</w:t>
            </w:r>
            <w:r>
              <w:rPr>
                <w:noProof/>
                <w:webHidden/>
              </w:rPr>
              <w:tab/>
            </w:r>
            <w:r>
              <w:rPr>
                <w:noProof/>
                <w:webHidden/>
              </w:rPr>
              <w:fldChar w:fldCharType="begin"/>
            </w:r>
            <w:r>
              <w:rPr>
                <w:noProof/>
                <w:webHidden/>
              </w:rPr>
              <w:instrText xml:space="preserve"> PAGEREF _Toc136539571 \h </w:instrText>
            </w:r>
            <w:r>
              <w:rPr>
                <w:noProof/>
                <w:webHidden/>
              </w:rPr>
            </w:r>
            <w:r>
              <w:rPr>
                <w:noProof/>
                <w:webHidden/>
              </w:rPr>
              <w:fldChar w:fldCharType="separate"/>
            </w:r>
            <w:r>
              <w:rPr>
                <w:noProof/>
                <w:webHidden/>
              </w:rPr>
              <w:t>23</w:t>
            </w:r>
            <w:r>
              <w:rPr>
                <w:noProof/>
                <w:webHidden/>
              </w:rPr>
              <w:fldChar w:fldCharType="end"/>
            </w:r>
          </w:hyperlink>
        </w:p>
        <w:p w14:paraId="393C29E2" w14:textId="23AA2E05"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2" w:history="1">
            <w:r w:rsidRPr="000D3AC1">
              <w:rPr>
                <w:rStyle w:val="Hyperlink"/>
                <w:noProof/>
              </w:rPr>
              <w:t>Kopieer de code van gepast2.py</w:t>
            </w:r>
            <w:r>
              <w:rPr>
                <w:noProof/>
                <w:webHidden/>
              </w:rPr>
              <w:tab/>
            </w:r>
            <w:r>
              <w:rPr>
                <w:noProof/>
                <w:webHidden/>
              </w:rPr>
              <w:fldChar w:fldCharType="begin"/>
            </w:r>
            <w:r>
              <w:rPr>
                <w:noProof/>
                <w:webHidden/>
              </w:rPr>
              <w:instrText xml:space="preserve"> PAGEREF _Toc136539572 \h </w:instrText>
            </w:r>
            <w:r>
              <w:rPr>
                <w:noProof/>
                <w:webHidden/>
              </w:rPr>
            </w:r>
            <w:r>
              <w:rPr>
                <w:noProof/>
                <w:webHidden/>
              </w:rPr>
              <w:fldChar w:fldCharType="separate"/>
            </w:r>
            <w:r>
              <w:rPr>
                <w:noProof/>
                <w:webHidden/>
              </w:rPr>
              <w:t>23</w:t>
            </w:r>
            <w:r>
              <w:rPr>
                <w:noProof/>
                <w:webHidden/>
              </w:rPr>
              <w:fldChar w:fldCharType="end"/>
            </w:r>
          </w:hyperlink>
        </w:p>
        <w:p w14:paraId="541F9034" w14:textId="6A280E6F"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3" w:history="1">
            <w:r w:rsidRPr="000D3AC1">
              <w:rPr>
                <w:rStyle w:val="Hyperlink"/>
                <w:noProof/>
              </w:rPr>
              <w:t>Gebruik andere data types om met Euro’s te kunnen werken</w:t>
            </w:r>
            <w:r>
              <w:rPr>
                <w:noProof/>
                <w:webHidden/>
              </w:rPr>
              <w:tab/>
            </w:r>
            <w:r>
              <w:rPr>
                <w:noProof/>
                <w:webHidden/>
              </w:rPr>
              <w:fldChar w:fldCharType="begin"/>
            </w:r>
            <w:r>
              <w:rPr>
                <w:noProof/>
                <w:webHidden/>
              </w:rPr>
              <w:instrText xml:space="preserve"> PAGEREF _Toc136539573 \h </w:instrText>
            </w:r>
            <w:r>
              <w:rPr>
                <w:noProof/>
                <w:webHidden/>
              </w:rPr>
            </w:r>
            <w:r>
              <w:rPr>
                <w:noProof/>
                <w:webHidden/>
              </w:rPr>
              <w:fldChar w:fldCharType="separate"/>
            </w:r>
            <w:r>
              <w:rPr>
                <w:noProof/>
                <w:webHidden/>
              </w:rPr>
              <w:t>23</w:t>
            </w:r>
            <w:r>
              <w:rPr>
                <w:noProof/>
                <w:webHidden/>
              </w:rPr>
              <w:fldChar w:fldCharType="end"/>
            </w:r>
          </w:hyperlink>
        </w:p>
        <w:p w14:paraId="59EBF135" w14:textId="4B36C62B"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4" w:history="1">
            <w:r w:rsidRPr="000D3AC1">
              <w:rPr>
                <w:rStyle w:val="Hyperlink"/>
                <w:noProof/>
              </w:rPr>
              <w:t>Leer code te verkorten</w:t>
            </w:r>
            <w:r>
              <w:rPr>
                <w:noProof/>
                <w:webHidden/>
              </w:rPr>
              <w:tab/>
            </w:r>
            <w:r>
              <w:rPr>
                <w:noProof/>
                <w:webHidden/>
              </w:rPr>
              <w:fldChar w:fldCharType="begin"/>
            </w:r>
            <w:r>
              <w:rPr>
                <w:noProof/>
                <w:webHidden/>
              </w:rPr>
              <w:instrText xml:space="preserve"> PAGEREF _Toc136539574 \h </w:instrText>
            </w:r>
            <w:r>
              <w:rPr>
                <w:noProof/>
                <w:webHidden/>
              </w:rPr>
            </w:r>
            <w:r>
              <w:rPr>
                <w:noProof/>
                <w:webHidden/>
              </w:rPr>
              <w:fldChar w:fldCharType="separate"/>
            </w:r>
            <w:r>
              <w:rPr>
                <w:noProof/>
                <w:webHidden/>
              </w:rPr>
              <w:t>24</w:t>
            </w:r>
            <w:r>
              <w:rPr>
                <w:noProof/>
                <w:webHidden/>
              </w:rPr>
              <w:fldChar w:fldCharType="end"/>
            </w:r>
          </w:hyperlink>
        </w:p>
        <w:p w14:paraId="4B9161AF" w14:textId="4493290C"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5" w:history="1">
            <w:r w:rsidRPr="000D3AC1">
              <w:rPr>
                <w:rStyle w:val="Hyperlink"/>
                <w:noProof/>
              </w:rPr>
              <w:t>Voeg nieuwe functionaliteit toe: totaal aantal munten</w:t>
            </w:r>
            <w:r>
              <w:rPr>
                <w:noProof/>
                <w:webHidden/>
              </w:rPr>
              <w:tab/>
            </w:r>
            <w:r>
              <w:rPr>
                <w:noProof/>
                <w:webHidden/>
              </w:rPr>
              <w:fldChar w:fldCharType="begin"/>
            </w:r>
            <w:r>
              <w:rPr>
                <w:noProof/>
                <w:webHidden/>
              </w:rPr>
              <w:instrText xml:space="preserve"> PAGEREF _Toc136539575 \h </w:instrText>
            </w:r>
            <w:r>
              <w:rPr>
                <w:noProof/>
                <w:webHidden/>
              </w:rPr>
            </w:r>
            <w:r>
              <w:rPr>
                <w:noProof/>
                <w:webHidden/>
              </w:rPr>
              <w:fldChar w:fldCharType="separate"/>
            </w:r>
            <w:r>
              <w:rPr>
                <w:noProof/>
                <w:webHidden/>
              </w:rPr>
              <w:t>24</w:t>
            </w:r>
            <w:r>
              <w:rPr>
                <w:noProof/>
                <w:webHidden/>
              </w:rPr>
              <w:fldChar w:fldCharType="end"/>
            </w:r>
          </w:hyperlink>
        </w:p>
        <w:p w14:paraId="235D51D7" w14:textId="7623B472"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6" w:history="1">
            <w:r w:rsidRPr="000D3AC1">
              <w:rPr>
                <w:rStyle w:val="Hyperlink"/>
                <w:noProof/>
              </w:rPr>
              <w:t>Controleer je werk</w:t>
            </w:r>
            <w:r>
              <w:rPr>
                <w:noProof/>
                <w:webHidden/>
              </w:rPr>
              <w:tab/>
            </w:r>
            <w:r>
              <w:rPr>
                <w:noProof/>
                <w:webHidden/>
              </w:rPr>
              <w:fldChar w:fldCharType="begin"/>
            </w:r>
            <w:r>
              <w:rPr>
                <w:noProof/>
                <w:webHidden/>
              </w:rPr>
              <w:instrText xml:space="preserve"> PAGEREF _Toc136539576 \h </w:instrText>
            </w:r>
            <w:r>
              <w:rPr>
                <w:noProof/>
                <w:webHidden/>
              </w:rPr>
            </w:r>
            <w:r>
              <w:rPr>
                <w:noProof/>
                <w:webHidden/>
              </w:rPr>
              <w:fldChar w:fldCharType="separate"/>
            </w:r>
            <w:r>
              <w:rPr>
                <w:noProof/>
                <w:webHidden/>
              </w:rPr>
              <w:t>24</w:t>
            </w:r>
            <w:r>
              <w:rPr>
                <w:noProof/>
                <w:webHidden/>
              </w:rPr>
              <w:fldChar w:fldCharType="end"/>
            </w:r>
          </w:hyperlink>
        </w:p>
        <w:p w14:paraId="4E1961B9" w14:textId="30C05E46" w:rsidR="00A673DC" w:rsidRDefault="00A673DC">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577" w:history="1">
            <w:r w:rsidRPr="000D3AC1">
              <w:rPr>
                <w:rStyle w:val="Hyperlink"/>
                <w:noProof/>
              </w:rPr>
              <w:t>Voer het programma uit</w:t>
            </w:r>
            <w:r>
              <w:rPr>
                <w:noProof/>
                <w:webHidden/>
              </w:rPr>
              <w:tab/>
            </w:r>
            <w:r>
              <w:rPr>
                <w:noProof/>
                <w:webHidden/>
              </w:rPr>
              <w:fldChar w:fldCharType="begin"/>
            </w:r>
            <w:r>
              <w:rPr>
                <w:noProof/>
                <w:webHidden/>
              </w:rPr>
              <w:instrText xml:space="preserve"> PAGEREF _Toc136539577 \h </w:instrText>
            </w:r>
            <w:r>
              <w:rPr>
                <w:noProof/>
                <w:webHidden/>
              </w:rPr>
            </w:r>
            <w:r>
              <w:rPr>
                <w:noProof/>
                <w:webHidden/>
              </w:rPr>
              <w:fldChar w:fldCharType="separate"/>
            </w:r>
            <w:r>
              <w:rPr>
                <w:noProof/>
                <w:webHidden/>
              </w:rPr>
              <w:t>25</w:t>
            </w:r>
            <w:r>
              <w:rPr>
                <w:noProof/>
                <w:webHidden/>
              </w:rPr>
              <w:fldChar w:fldCharType="end"/>
            </w:r>
          </w:hyperlink>
        </w:p>
        <w:p w14:paraId="16B412D6" w14:textId="3EC6CE06" w:rsidR="001B6D5C" w:rsidRPr="00F6002C" w:rsidRDefault="00A673DC">
          <w:pPr>
            <w:rPr>
              <w:lang w:val="nl-NL"/>
            </w:rPr>
          </w:pPr>
          <w:r>
            <w:rPr>
              <w:lang w:val="nl-NL"/>
            </w:rPr>
            <w:fldChar w:fldCharType="end"/>
          </w:r>
        </w:p>
      </w:sdtContent>
    </w:sdt>
    <w:p w14:paraId="070340A5" w14:textId="12CBFAAA" w:rsidR="00D23F9E" w:rsidRPr="00F6002C" w:rsidRDefault="000A6D38" w:rsidP="00B20AE5">
      <w:pPr>
        <w:pStyle w:val="ModuleTitle"/>
        <w:rPr>
          <w:lang w:val="nl-NL"/>
        </w:rPr>
      </w:pPr>
      <w:bookmarkStart w:id="1" w:name="_Toc438024256"/>
      <w:bookmarkStart w:id="2" w:name="_Toc455954203"/>
      <w:bookmarkStart w:id="3" w:name="_Toc458665482"/>
      <w:r w:rsidRPr="00F6002C">
        <w:rPr>
          <w:lang w:val="nl-NL"/>
        </w:rPr>
        <w:lastRenderedPageBreak/>
        <w:t xml:space="preserve">Module </w:t>
      </w:r>
      <w:r w:rsidR="00B6641D">
        <w:rPr>
          <w:lang w:val="nl-NL"/>
        </w:rPr>
        <w:t>2</w:t>
      </w:r>
    </w:p>
    <w:p w14:paraId="63EB4B5C" w14:textId="63A0CFD7" w:rsidR="00103FE9" w:rsidRPr="00F6002C" w:rsidRDefault="00331EE4" w:rsidP="00AB79E3">
      <w:pPr>
        <w:pStyle w:val="Moduleobjectivesleadin"/>
        <w:rPr>
          <w:lang w:val="nl-NL"/>
        </w:rPr>
      </w:pPr>
      <w:r w:rsidRPr="00F6002C">
        <w:rPr>
          <w:lang w:val="nl-NL"/>
        </w:rPr>
        <w:t>In deze module</w:t>
      </w:r>
      <w:r w:rsidR="00103FE9" w:rsidRPr="00F6002C">
        <w:rPr>
          <w:lang w:val="nl-NL"/>
        </w:rPr>
        <w:t>:</w:t>
      </w:r>
    </w:p>
    <w:p w14:paraId="53E213E9" w14:textId="7760824E" w:rsidR="00437C04" w:rsidRPr="00F6002C" w:rsidRDefault="000A6D38" w:rsidP="0033297F">
      <w:pPr>
        <w:pStyle w:val="ModuleObjectives"/>
        <w:rPr>
          <w:lang w:val="nl-NL"/>
        </w:rPr>
      </w:pPr>
      <w:r w:rsidRPr="00F6002C">
        <w:rPr>
          <w:lang w:val="nl-NL"/>
        </w:rPr>
        <w:t xml:space="preserve">Ga je werken </w:t>
      </w:r>
      <w:r w:rsidR="004811AD" w:rsidRPr="00F6002C">
        <w:rPr>
          <w:lang w:val="nl-NL"/>
        </w:rPr>
        <w:t>op je virtuele leer omgeving</w:t>
      </w:r>
    </w:p>
    <w:p w14:paraId="1DD1DE0F" w14:textId="269D27DD" w:rsidR="000A6D38" w:rsidRPr="00F6002C" w:rsidRDefault="000A6D38" w:rsidP="0033297F">
      <w:pPr>
        <w:pStyle w:val="ModuleObjectives"/>
        <w:rPr>
          <w:lang w:val="nl-NL"/>
        </w:rPr>
      </w:pPr>
      <w:r w:rsidRPr="00F6002C">
        <w:rPr>
          <w:lang w:val="nl-NL"/>
        </w:rPr>
        <w:t>Maak je je eerste programma</w:t>
      </w:r>
      <w:r w:rsidR="004811AD" w:rsidRPr="00F6002C">
        <w:rPr>
          <w:lang w:val="nl-NL"/>
        </w:rPr>
        <w:t xml:space="preserve"> in Python</w:t>
      </w:r>
    </w:p>
    <w:p w14:paraId="0B3DC919" w14:textId="0E7DF825" w:rsidR="00103FE9" w:rsidRPr="00F6002C" w:rsidRDefault="004811AD" w:rsidP="00AB79E3">
      <w:pPr>
        <w:pStyle w:val="ModuleObjectives"/>
        <w:rPr>
          <w:lang w:val="nl-NL"/>
        </w:rPr>
      </w:pPr>
      <w:r w:rsidRPr="00F6002C">
        <w:rPr>
          <w:lang w:val="nl-NL"/>
        </w:rPr>
        <w:t>Leer je een Python programma uit te voeren</w:t>
      </w:r>
    </w:p>
    <w:p w14:paraId="11A56ADA" w14:textId="5252C170" w:rsidR="00953D86" w:rsidRPr="00F6002C" w:rsidRDefault="00953D86" w:rsidP="00AB79E3">
      <w:pPr>
        <w:pStyle w:val="ModuleObjectives"/>
        <w:rPr>
          <w:lang w:val="nl-NL"/>
        </w:rPr>
      </w:pPr>
      <w:r w:rsidRPr="00F6002C">
        <w:rPr>
          <w:lang w:val="nl-NL"/>
        </w:rPr>
        <w:t>Ontdek je verschillende functies en mogelijkheden van Python</w:t>
      </w:r>
    </w:p>
    <w:p w14:paraId="4D77249F" w14:textId="77777777" w:rsidR="00F6002C" w:rsidRDefault="00F6002C" w:rsidP="00AD6E38">
      <w:pPr>
        <w:pStyle w:val="WTstepsheading"/>
      </w:pPr>
    </w:p>
    <w:p w14:paraId="307237A1" w14:textId="7CFFE1D1" w:rsidR="00F6002C" w:rsidRPr="00F6002C" w:rsidRDefault="00F6002C" w:rsidP="00F6002C">
      <w:pPr>
        <w:pStyle w:val="WTTitle"/>
        <w:rPr>
          <w:lang w:val="nl-NL"/>
        </w:rPr>
      </w:pPr>
      <w:bookmarkStart w:id="4" w:name="_Toc136539542"/>
      <w:r w:rsidRPr="00F6002C">
        <w:rPr>
          <w:lang w:val="nl-NL"/>
        </w:rPr>
        <w:lastRenderedPageBreak/>
        <w:t>Lab</w:t>
      </w:r>
      <w:r w:rsidR="00B6641D">
        <w:rPr>
          <w:lang w:val="nl-NL"/>
        </w:rPr>
        <w:t xml:space="preserve"> 2</w:t>
      </w:r>
      <w:r w:rsidRPr="00F6002C">
        <w:rPr>
          <w:lang w:val="nl-NL"/>
        </w:rPr>
        <w:t>.</w:t>
      </w:r>
      <w:r w:rsidR="00B6641D">
        <w:rPr>
          <w:lang w:val="nl-NL"/>
        </w:rPr>
        <w:t>1</w:t>
      </w:r>
      <w:r w:rsidRPr="00F6002C">
        <w:rPr>
          <w:lang w:val="nl-NL"/>
        </w:rPr>
        <w:t>: Maak je eerste programma in Python</w:t>
      </w:r>
      <w:bookmarkEnd w:id="4"/>
    </w:p>
    <w:p w14:paraId="28CCD5C9" w14:textId="77777777" w:rsidR="00F6002C" w:rsidRPr="00F6002C" w:rsidRDefault="00F6002C" w:rsidP="00F6002C">
      <w:pPr>
        <w:rPr>
          <w:lang w:val="nl-NL"/>
        </w:rPr>
      </w:pPr>
      <w:r w:rsidRPr="00F6002C">
        <w:rPr>
          <w:lang w:val="nl-NL"/>
        </w:rPr>
        <w:t>Dit lab laat zien hoe je op je eigen Virtuele Leer Omgeving kunt werken met Python.</w:t>
      </w:r>
    </w:p>
    <w:p w14:paraId="55323FA2" w14:textId="77777777" w:rsidR="00F6002C" w:rsidRPr="00F6002C" w:rsidRDefault="00F6002C" w:rsidP="00F6002C">
      <w:pPr>
        <w:rPr>
          <w:lang w:val="nl-NL"/>
        </w:rPr>
      </w:pPr>
      <w:r w:rsidRPr="00F6002C">
        <w:rPr>
          <w:lang w:val="nl-NL"/>
        </w:rPr>
        <w:t>Alle wijzingen aan de omgeving blijven bewaard, en alle bestanden die je aanmaakt blijven bestaan. Je kunt de omgeving blijven gebruiken tot 30 december 2021.</w:t>
      </w:r>
    </w:p>
    <w:p w14:paraId="0D668112" w14:textId="77777777" w:rsidR="00F6002C" w:rsidRDefault="00F6002C" w:rsidP="00AD6E38">
      <w:pPr>
        <w:pStyle w:val="WTstepsheading"/>
      </w:pPr>
    </w:p>
    <w:p w14:paraId="0084A175" w14:textId="6EC4C27F" w:rsidR="00AD6E38" w:rsidRPr="00F6002C" w:rsidRDefault="00AD6E38" w:rsidP="00AD6E38">
      <w:pPr>
        <w:pStyle w:val="WTstepsheading"/>
      </w:pPr>
      <w:bookmarkStart w:id="5" w:name="_Toc136539543"/>
      <w:r w:rsidRPr="00F6002C">
        <w:t>Start de MU programmeeromgeving</w:t>
      </w:r>
      <w:bookmarkEnd w:id="5"/>
    </w:p>
    <w:p w14:paraId="3B4323D9" w14:textId="77777777" w:rsidR="00AD6E38" w:rsidRPr="00F6002C" w:rsidRDefault="00AD6E38" w:rsidP="00AD6E38">
      <w:pPr>
        <w:pStyle w:val="WTStep"/>
        <w:rPr>
          <w:lang w:val="nl-NL" w:eastAsia="ko-KR"/>
        </w:rPr>
      </w:pPr>
      <w:r w:rsidRPr="00F6002C">
        <w:rPr>
          <w:lang w:val="nl-NL" w:eastAsia="ko-KR"/>
        </w:rPr>
        <w:t>Klik op het Raspberry icoon op de menubalk.</w:t>
      </w:r>
    </w:p>
    <w:p w14:paraId="75407B1F" w14:textId="119F9E3F" w:rsidR="00AD6E38" w:rsidRPr="00F6002C" w:rsidRDefault="00AD6E38" w:rsidP="001B26F9">
      <w:pPr>
        <w:pStyle w:val="WTStep"/>
        <w:rPr>
          <w:lang w:val="nl-NL"/>
        </w:rPr>
      </w:pPr>
      <w:r w:rsidRPr="00F6002C">
        <w:rPr>
          <w:lang w:val="nl-NL"/>
        </w:rPr>
        <w:t xml:space="preserve">Selecteer </w:t>
      </w:r>
      <w:r w:rsidRPr="00F6002C">
        <w:rPr>
          <w:b/>
          <w:bCs/>
          <w:lang w:val="nl-NL"/>
        </w:rPr>
        <w:t>Programmeren</w:t>
      </w:r>
      <w:r w:rsidRPr="00F6002C">
        <w:rPr>
          <w:lang w:val="nl-NL"/>
        </w:rPr>
        <w:t>.</w:t>
      </w:r>
    </w:p>
    <w:p w14:paraId="3386A410" w14:textId="389F27F5" w:rsidR="00AD6E38" w:rsidRPr="00F6002C" w:rsidRDefault="00AD6E38" w:rsidP="001B26F9">
      <w:pPr>
        <w:pStyle w:val="WTStep"/>
        <w:rPr>
          <w:lang w:val="nl-NL"/>
        </w:rPr>
      </w:pPr>
      <w:r w:rsidRPr="00F6002C">
        <w:rPr>
          <w:lang w:val="nl-NL"/>
        </w:rPr>
        <w:t xml:space="preserve">Selecteer </w:t>
      </w:r>
      <w:r w:rsidRPr="00F6002C">
        <w:rPr>
          <w:b/>
          <w:bCs/>
          <w:lang w:val="nl-NL"/>
        </w:rPr>
        <w:t>mu</w:t>
      </w:r>
      <w:r w:rsidRPr="00F6002C">
        <w:rPr>
          <w:lang w:val="nl-NL"/>
        </w:rPr>
        <w:t>.</w:t>
      </w:r>
    </w:p>
    <w:p w14:paraId="4CCCBDA4" w14:textId="14F31910" w:rsidR="005C1EE2" w:rsidRPr="00F6002C" w:rsidRDefault="00F6002C" w:rsidP="005C1EE2">
      <w:pPr>
        <w:pStyle w:val="WTStepImage"/>
        <w:rPr>
          <w:noProof w:val="0"/>
          <w:lang w:val="nl-NL"/>
        </w:rPr>
      </w:pPr>
      <w:r w:rsidRPr="00F6002C">
        <w:rPr>
          <w:lang w:val="nl-NL"/>
        </w:rPr>
        <w:drawing>
          <wp:inline distT="0" distB="0" distL="0" distR="0" wp14:anchorId="4D1543B8" wp14:editId="001A0A92">
            <wp:extent cx="3022600" cy="1689908"/>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2"/>
                    <a:stretch>
                      <a:fillRect/>
                    </a:stretch>
                  </pic:blipFill>
                  <pic:spPr>
                    <a:xfrm>
                      <a:off x="0" y="0"/>
                      <a:ext cx="3046343" cy="1703182"/>
                    </a:xfrm>
                    <a:prstGeom prst="rect">
                      <a:avLst/>
                    </a:prstGeom>
                  </pic:spPr>
                </pic:pic>
              </a:graphicData>
            </a:graphic>
          </wp:inline>
        </w:drawing>
      </w:r>
    </w:p>
    <w:p w14:paraId="6C65B1A6" w14:textId="368E4D81" w:rsidR="00AD6E38" w:rsidRPr="00F6002C" w:rsidRDefault="00AD6E38" w:rsidP="001B26F9">
      <w:pPr>
        <w:pStyle w:val="WTStep"/>
        <w:rPr>
          <w:lang w:val="nl-NL"/>
        </w:rPr>
      </w:pPr>
      <w:r w:rsidRPr="00F6002C">
        <w:rPr>
          <w:lang w:val="nl-NL"/>
        </w:rPr>
        <w:t>Wacht een ogenblik tot het beginscherm van Mu verdwijnt.</w:t>
      </w:r>
    </w:p>
    <w:p w14:paraId="0C402F6C" w14:textId="3955F4BF" w:rsidR="00AD6E38" w:rsidRPr="00F6002C" w:rsidRDefault="00AD6E38" w:rsidP="00AD6E38">
      <w:pPr>
        <w:pStyle w:val="WTstepsheading"/>
      </w:pPr>
      <w:bookmarkStart w:id="6" w:name="_Toc136539544"/>
      <w:r w:rsidRPr="00F6002C">
        <w:t>Voer Python code in</w:t>
      </w:r>
      <w:bookmarkEnd w:id="6"/>
    </w:p>
    <w:p w14:paraId="2CDDDEAC" w14:textId="3028EFF1" w:rsidR="00D86081" w:rsidRPr="00F6002C" w:rsidRDefault="00AD6E38" w:rsidP="001B26F9">
      <w:pPr>
        <w:pStyle w:val="WTStep"/>
        <w:rPr>
          <w:lang w:val="nl-NL"/>
        </w:rPr>
      </w:pPr>
      <w:r w:rsidRPr="00F6002C">
        <w:rPr>
          <w:lang w:val="nl-NL"/>
        </w:rPr>
        <w:t>Verwijder de eerste regel</w:t>
      </w:r>
      <w:r w:rsidR="00C10EE4" w:rsidRPr="00F6002C">
        <w:rPr>
          <w:lang w:val="nl-NL"/>
        </w:rPr>
        <w:t>:</w:t>
      </w:r>
      <w:r w:rsidRPr="00F6002C">
        <w:rPr>
          <w:lang w:val="nl-NL"/>
        </w:rPr>
        <w:t xml:space="preserve"> # Write </w:t>
      </w:r>
      <w:proofErr w:type="spellStart"/>
      <w:r w:rsidRPr="00F6002C">
        <w:rPr>
          <w:lang w:val="nl-NL"/>
        </w:rPr>
        <w:t>your</w:t>
      </w:r>
      <w:proofErr w:type="spellEnd"/>
      <w:r w:rsidRPr="00F6002C">
        <w:rPr>
          <w:lang w:val="nl-NL"/>
        </w:rPr>
        <w:t xml:space="preserve"> code </w:t>
      </w:r>
      <w:proofErr w:type="spellStart"/>
      <w:r w:rsidRPr="00F6002C">
        <w:rPr>
          <w:lang w:val="nl-NL"/>
        </w:rPr>
        <w:t>here</w:t>
      </w:r>
      <w:proofErr w:type="spellEnd"/>
      <w:r w:rsidRPr="00F6002C">
        <w:rPr>
          <w:lang w:val="nl-NL"/>
        </w:rPr>
        <w:t xml:space="preserve"> :-)</w:t>
      </w:r>
    </w:p>
    <w:p w14:paraId="2527F822" w14:textId="5241848D" w:rsidR="00AD6E38" w:rsidRPr="00F6002C" w:rsidRDefault="00AD6E38" w:rsidP="001B26F9">
      <w:pPr>
        <w:pStyle w:val="WTStep"/>
        <w:rPr>
          <w:lang w:val="nl-NL"/>
        </w:rPr>
      </w:pPr>
      <w:r w:rsidRPr="00F6002C">
        <w:rPr>
          <w:lang w:val="nl-NL"/>
        </w:rPr>
        <w:t>Voer de volgende regel code in:</w:t>
      </w:r>
    </w:p>
    <w:p w14:paraId="22532185" w14:textId="3A368E34" w:rsidR="00AD6E38" w:rsidRPr="00F6002C" w:rsidRDefault="00AD6E38" w:rsidP="00AD6E38">
      <w:pPr>
        <w:pStyle w:val="Code"/>
        <w:rPr>
          <w:rStyle w:val="highlightedtext"/>
          <w:lang w:val="nl-NL"/>
        </w:rPr>
      </w:pPr>
      <w:proofErr w:type="gramStart"/>
      <w:r w:rsidRPr="00F6002C">
        <w:rPr>
          <w:rStyle w:val="highlightedtext"/>
          <w:lang w:val="nl-NL"/>
        </w:rPr>
        <w:t>print(</w:t>
      </w:r>
      <w:proofErr w:type="gramEnd"/>
      <w:r w:rsidRPr="00F6002C">
        <w:rPr>
          <w:rStyle w:val="highlightedtext"/>
          <w:lang w:val="nl-NL"/>
        </w:rPr>
        <w:t>“Hallo Wereld!”)</w:t>
      </w:r>
    </w:p>
    <w:p w14:paraId="59FA4119" w14:textId="338CC079" w:rsidR="00F60C9E" w:rsidRPr="00F6002C" w:rsidRDefault="00F60C9E" w:rsidP="00F60C9E">
      <w:pPr>
        <w:pStyle w:val="WTStepImage"/>
        <w:rPr>
          <w:noProof w:val="0"/>
          <w:lang w:val="nl-NL"/>
        </w:rPr>
      </w:pPr>
      <w:r w:rsidRPr="00F6002C">
        <w:rPr>
          <w:lang w:val="nl-NL"/>
        </w:rPr>
        <w:drawing>
          <wp:inline distT="0" distB="0" distL="0" distR="0" wp14:anchorId="39C0B2F5" wp14:editId="5C1CC16A">
            <wp:extent cx="4656667" cy="1127137"/>
            <wp:effectExtent l="0" t="0" r="4445" b="317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3"/>
                    <a:stretch>
                      <a:fillRect/>
                    </a:stretch>
                  </pic:blipFill>
                  <pic:spPr>
                    <a:xfrm>
                      <a:off x="0" y="0"/>
                      <a:ext cx="4682555" cy="1133403"/>
                    </a:xfrm>
                    <a:prstGeom prst="rect">
                      <a:avLst/>
                    </a:prstGeom>
                  </pic:spPr>
                </pic:pic>
              </a:graphicData>
            </a:graphic>
          </wp:inline>
        </w:drawing>
      </w:r>
    </w:p>
    <w:p w14:paraId="447E4E09" w14:textId="00754A59" w:rsidR="00AD6E38" w:rsidRPr="00F6002C" w:rsidRDefault="00784D75" w:rsidP="001B26F9">
      <w:pPr>
        <w:pStyle w:val="WTStep"/>
        <w:rPr>
          <w:lang w:val="nl-NL"/>
        </w:rPr>
      </w:pPr>
      <w:r w:rsidRPr="00F6002C">
        <w:rPr>
          <w:lang w:val="nl-NL"/>
        </w:rPr>
        <w:t xml:space="preserve">Klik in de menubalk op </w:t>
      </w:r>
      <w:r w:rsidRPr="00F6002C">
        <w:rPr>
          <w:b/>
          <w:bCs/>
          <w:lang w:val="nl-NL"/>
        </w:rPr>
        <w:t>Save</w:t>
      </w:r>
      <w:r w:rsidRPr="00F6002C">
        <w:rPr>
          <w:lang w:val="nl-NL"/>
        </w:rPr>
        <w:t>.</w:t>
      </w:r>
    </w:p>
    <w:p w14:paraId="2EB1F4E1" w14:textId="3F9DFBD3" w:rsidR="00784D75" w:rsidRPr="00F6002C" w:rsidRDefault="00784D75" w:rsidP="001B26F9">
      <w:pPr>
        <w:pStyle w:val="WTStep"/>
        <w:rPr>
          <w:lang w:val="nl-NL"/>
        </w:rPr>
      </w:pPr>
      <w:r w:rsidRPr="00F6002C">
        <w:rPr>
          <w:lang w:val="nl-NL"/>
        </w:rPr>
        <w:t>Nu verschijnt een dialoogvenster.</w:t>
      </w:r>
    </w:p>
    <w:p w14:paraId="2AD2A8C4" w14:textId="47B438CF" w:rsidR="00784D75" w:rsidRPr="00F6002C" w:rsidRDefault="00784D75" w:rsidP="001B26F9">
      <w:pPr>
        <w:pStyle w:val="WTStep"/>
        <w:rPr>
          <w:lang w:val="nl-NL"/>
        </w:rPr>
      </w:pPr>
      <w:r w:rsidRPr="00F6002C">
        <w:rPr>
          <w:lang w:val="nl-NL"/>
        </w:rPr>
        <w:t>Geef bij “</w:t>
      </w:r>
      <w:r w:rsidRPr="00F6002C">
        <w:rPr>
          <w:b/>
          <w:bCs/>
          <w:lang w:val="nl-NL"/>
        </w:rPr>
        <w:t>File name:</w:t>
      </w:r>
      <w:r w:rsidRPr="00F6002C">
        <w:rPr>
          <w:lang w:val="nl-NL"/>
        </w:rPr>
        <w:t xml:space="preserve">” de volgende bestandsnaam op: </w:t>
      </w:r>
      <w:r w:rsidRPr="00F6002C">
        <w:rPr>
          <w:b/>
          <w:bCs/>
          <w:lang w:val="nl-NL"/>
        </w:rPr>
        <w:t>lab1.1.py</w:t>
      </w:r>
    </w:p>
    <w:p w14:paraId="67F43277" w14:textId="3971B882" w:rsidR="00784D75" w:rsidRPr="00F6002C" w:rsidRDefault="00784D75" w:rsidP="001B26F9">
      <w:pPr>
        <w:pStyle w:val="WTStep"/>
        <w:rPr>
          <w:lang w:val="nl-NL"/>
        </w:rPr>
      </w:pPr>
      <w:r w:rsidRPr="00F6002C">
        <w:rPr>
          <w:lang w:val="nl-NL"/>
        </w:rPr>
        <w:t xml:space="preserve">Klik op </w:t>
      </w:r>
      <w:r w:rsidRPr="00F6002C">
        <w:rPr>
          <w:b/>
          <w:bCs/>
          <w:lang w:val="nl-NL"/>
        </w:rPr>
        <w:t>Save</w:t>
      </w:r>
      <w:r w:rsidRPr="00F6002C">
        <w:rPr>
          <w:lang w:val="nl-NL"/>
        </w:rPr>
        <w:t>.</w:t>
      </w:r>
    </w:p>
    <w:p w14:paraId="5AC01EC1" w14:textId="5A140D4B" w:rsidR="00F60C9E" w:rsidRPr="00F6002C" w:rsidRDefault="00F60C9E" w:rsidP="00F60C9E">
      <w:pPr>
        <w:pStyle w:val="WTStepImage"/>
        <w:rPr>
          <w:noProof w:val="0"/>
          <w:lang w:val="nl-NL"/>
        </w:rPr>
      </w:pPr>
      <w:r w:rsidRPr="00F6002C">
        <w:rPr>
          <w:lang w:val="nl-NL"/>
        </w:rPr>
        <w:lastRenderedPageBreak/>
        <w:drawing>
          <wp:inline distT="0" distB="0" distL="0" distR="0" wp14:anchorId="07B173AF" wp14:editId="7A48E8B3">
            <wp:extent cx="3081867" cy="2286261"/>
            <wp:effectExtent l="0" t="0" r="444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a:stretch>
                      <a:fillRect/>
                    </a:stretch>
                  </pic:blipFill>
                  <pic:spPr>
                    <a:xfrm>
                      <a:off x="0" y="0"/>
                      <a:ext cx="3090104" cy="2292372"/>
                    </a:xfrm>
                    <a:prstGeom prst="rect">
                      <a:avLst/>
                    </a:prstGeom>
                  </pic:spPr>
                </pic:pic>
              </a:graphicData>
            </a:graphic>
          </wp:inline>
        </w:drawing>
      </w:r>
    </w:p>
    <w:p w14:paraId="4E4ED03C" w14:textId="12108227" w:rsidR="00F60C9E" w:rsidRPr="00F6002C" w:rsidRDefault="00F60C9E" w:rsidP="00F60C9E">
      <w:pPr>
        <w:pStyle w:val="WTStep"/>
        <w:rPr>
          <w:lang w:val="nl-NL" w:eastAsia="ko-KR"/>
        </w:rPr>
      </w:pPr>
      <w:r w:rsidRPr="00F6002C">
        <w:rPr>
          <w:lang w:val="nl-NL" w:eastAsia="ko-KR"/>
        </w:rPr>
        <w:t>De code is nu opgeslagen.</w:t>
      </w:r>
    </w:p>
    <w:p w14:paraId="1E5DD95A" w14:textId="1549189C" w:rsidR="00F60C9E" w:rsidRPr="00F6002C" w:rsidRDefault="00F60C9E" w:rsidP="00F60C9E">
      <w:pPr>
        <w:pStyle w:val="WTstepsheading"/>
      </w:pPr>
      <w:bookmarkStart w:id="7" w:name="_Toc136539545"/>
      <w:r w:rsidRPr="00F6002C">
        <w:t>Voer de Python code uit</w:t>
      </w:r>
      <w:bookmarkEnd w:id="7"/>
    </w:p>
    <w:p w14:paraId="3041C568" w14:textId="1BE471F9" w:rsidR="00F60C9E" w:rsidRPr="00F6002C" w:rsidRDefault="00F60C9E" w:rsidP="00F60C9E">
      <w:pPr>
        <w:pStyle w:val="WTStep"/>
        <w:rPr>
          <w:lang w:val="nl-NL" w:eastAsia="ko-KR"/>
        </w:rPr>
      </w:pPr>
      <w:r w:rsidRPr="00F6002C">
        <w:rPr>
          <w:lang w:val="nl-NL" w:eastAsia="ko-KR"/>
        </w:rPr>
        <w:t xml:space="preserve">In de menubalk, klik op </w:t>
      </w:r>
      <w:r w:rsidRPr="00F6002C">
        <w:rPr>
          <w:b/>
          <w:bCs/>
          <w:lang w:val="nl-NL" w:eastAsia="ko-KR"/>
        </w:rPr>
        <w:t>Run</w:t>
      </w:r>
      <w:r w:rsidRPr="00F6002C">
        <w:rPr>
          <w:lang w:val="nl-NL" w:eastAsia="ko-KR"/>
        </w:rPr>
        <w:t>.</w:t>
      </w:r>
    </w:p>
    <w:p w14:paraId="25F52205" w14:textId="4BAC195F" w:rsidR="00F60C9E" w:rsidRPr="00F6002C" w:rsidRDefault="008A7C6B" w:rsidP="00F60C9E">
      <w:pPr>
        <w:pStyle w:val="WTStep"/>
        <w:rPr>
          <w:lang w:val="nl-NL" w:eastAsia="ko-KR"/>
        </w:rPr>
      </w:pPr>
      <w:r w:rsidRPr="00F6002C">
        <w:rPr>
          <w:lang w:val="nl-NL" w:eastAsia="ko-KR"/>
        </w:rPr>
        <w:t>De code wordt nu uitgevoerd; de tekst “Hallo Wereld!” verschijnt onder in beeld.</w:t>
      </w:r>
    </w:p>
    <w:p w14:paraId="24562450" w14:textId="1E26D99B" w:rsidR="008A7C6B" w:rsidRPr="00F6002C" w:rsidRDefault="008A7C6B" w:rsidP="008A7C6B">
      <w:pPr>
        <w:pStyle w:val="WTStepImage"/>
        <w:rPr>
          <w:noProof w:val="0"/>
          <w:lang w:val="nl-NL"/>
        </w:rPr>
      </w:pPr>
      <w:r w:rsidRPr="00F6002C">
        <w:rPr>
          <w:lang w:val="nl-NL"/>
        </w:rPr>
        <w:drawing>
          <wp:inline distT="0" distB="0" distL="0" distR="0" wp14:anchorId="7D3924F7" wp14:editId="542803CE">
            <wp:extent cx="3488267" cy="1591303"/>
            <wp:effectExtent l="0" t="0" r="4445" b="0"/>
            <wp:docPr id="3" name="Picture 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Word&#10;&#10;Description automatically generated"/>
                    <pic:cNvPicPr/>
                  </pic:nvPicPr>
                  <pic:blipFill>
                    <a:blip r:embed="rId15"/>
                    <a:stretch>
                      <a:fillRect/>
                    </a:stretch>
                  </pic:blipFill>
                  <pic:spPr>
                    <a:xfrm>
                      <a:off x="0" y="0"/>
                      <a:ext cx="3514582" cy="1603308"/>
                    </a:xfrm>
                    <a:prstGeom prst="rect">
                      <a:avLst/>
                    </a:prstGeom>
                  </pic:spPr>
                </pic:pic>
              </a:graphicData>
            </a:graphic>
          </wp:inline>
        </w:drawing>
      </w:r>
    </w:p>
    <w:p w14:paraId="5376D058" w14:textId="73ED1869" w:rsidR="008A7C6B" w:rsidRPr="00F6002C" w:rsidRDefault="008A7C6B" w:rsidP="008A7C6B">
      <w:pPr>
        <w:pStyle w:val="WTStep"/>
        <w:rPr>
          <w:lang w:val="nl-NL" w:eastAsia="ko-KR"/>
        </w:rPr>
      </w:pPr>
      <w:r w:rsidRPr="00F6002C">
        <w:rPr>
          <w:lang w:val="nl-NL" w:eastAsia="ko-KR"/>
        </w:rPr>
        <w:t xml:space="preserve">Klik op </w:t>
      </w:r>
      <w:r w:rsidRPr="00F6002C">
        <w:rPr>
          <w:b/>
          <w:bCs/>
          <w:lang w:val="nl-NL" w:eastAsia="ko-KR"/>
        </w:rPr>
        <w:t>Stop</w:t>
      </w:r>
      <w:r w:rsidRPr="00F6002C">
        <w:rPr>
          <w:lang w:val="nl-NL" w:eastAsia="ko-KR"/>
        </w:rPr>
        <w:t xml:space="preserve"> in de menubalk.</w:t>
      </w:r>
    </w:p>
    <w:p w14:paraId="69CE613D" w14:textId="1978929A" w:rsidR="008A7C6B" w:rsidRPr="00F6002C" w:rsidRDefault="005C1EE2" w:rsidP="008A7C6B">
      <w:pPr>
        <w:pStyle w:val="WTStep"/>
        <w:rPr>
          <w:lang w:val="nl-NL" w:eastAsia="ko-KR"/>
        </w:rPr>
      </w:pPr>
      <w:r w:rsidRPr="00F6002C">
        <w:rPr>
          <w:lang w:val="nl-NL" w:eastAsia="ko-KR"/>
        </w:rPr>
        <w:t xml:space="preserve">Klik op </w:t>
      </w:r>
      <w:proofErr w:type="spellStart"/>
      <w:r w:rsidRPr="00F6002C">
        <w:rPr>
          <w:b/>
          <w:bCs/>
          <w:lang w:val="nl-NL" w:eastAsia="ko-KR"/>
        </w:rPr>
        <w:t>Quit</w:t>
      </w:r>
      <w:proofErr w:type="spellEnd"/>
      <w:r w:rsidRPr="00F6002C">
        <w:rPr>
          <w:lang w:val="nl-NL" w:eastAsia="ko-KR"/>
        </w:rPr>
        <w:t xml:space="preserve"> in de menubalk.</w:t>
      </w:r>
    </w:p>
    <w:p w14:paraId="66E9E7D6" w14:textId="39E185B4" w:rsidR="005C1EE2" w:rsidRPr="00F6002C" w:rsidRDefault="005C1EE2" w:rsidP="005C1EE2">
      <w:pPr>
        <w:pStyle w:val="WTTitle"/>
        <w:rPr>
          <w:lang w:val="nl-NL"/>
        </w:rPr>
      </w:pPr>
      <w:bookmarkStart w:id="8" w:name="_Toc136539546"/>
      <w:r w:rsidRPr="00F6002C">
        <w:rPr>
          <w:lang w:val="nl-NL"/>
        </w:rPr>
        <w:lastRenderedPageBreak/>
        <w:t xml:space="preserve">Lab </w:t>
      </w:r>
      <w:r w:rsidR="00B6641D">
        <w:rPr>
          <w:lang w:val="nl-NL"/>
        </w:rPr>
        <w:t>2.2</w:t>
      </w:r>
      <w:r w:rsidRPr="00F6002C">
        <w:rPr>
          <w:lang w:val="nl-NL"/>
        </w:rPr>
        <w:t>: Een Python programma uitvoeren via de terminal</w:t>
      </w:r>
      <w:bookmarkEnd w:id="8"/>
    </w:p>
    <w:p w14:paraId="1285793B" w14:textId="77777777" w:rsidR="00C10EE4" w:rsidRPr="00F6002C" w:rsidRDefault="005C1EE2" w:rsidP="005C1EE2">
      <w:pPr>
        <w:rPr>
          <w:lang w:val="nl-NL" w:eastAsia="ko-KR"/>
        </w:rPr>
      </w:pPr>
      <w:r w:rsidRPr="00F6002C">
        <w:rPr>
          <w:lang w:val="nl-NL" w:eastAsia="ko-KR"/>
        </w:rPr>
        <w:t>In dit lab leer je een andere manier om een Python programma uit te voeren</w:t>
      </w:r>
      <w:r w:rsidR="00C10EE4" w:rsidRPr="00F6002C">
        <w:rPr>
          <w:lang w:val="nl-NL" w:eastAsia="ko-KR"/>
        </w:rPr>
        <w:t>, deze keer niet vanuit de programmeeromgeving (Mu), maar vanaf een zogenaamde opdrachtprompt.</w:t>
      </w:r>
      <w:r w:rsidRPr="00F6002C">
        <w:rPr>
          <w:lang w:val="nl-NL" w:eastAsia="ko-KR"/>
        </w:rPr>
        <w:t xml:space="preserve"> </w:t>
      </w:r>
    </w:p>
    <w:p w14:paraId="46F62BC5" w14:textId="00FD5A7F" w:rsidR="005C1EE2" w:rsidRPr="00F6002C" w:rsidRDefault="005C1EE2" w:rsidP="005C1EE2">
      <w:pPr>
        <w:rPr>
          <w:lang w:val="nl-NL" w:eastAsia="ko-KR"/>
        </w:rPr>
      </w:pPr>
      <w:r w:rsidRPr="00F6002C">
        <w:rPr>
          <w:lang w:val="nl-NL" w:eastAsia="ko-KR"/>
        </w:rPr>
        <w:t>Je gaat het programma uit lab 1.1 gebruiken om uit te voeren. Zorg er dus voor dat je dit lab hebt afgerond.</w:t>
      </w:r>
    </w:p>
    <w:p w14:paraId="0C921827" w14:textId="176660B6" w:rsidR="005C1EE2" w:rsidRPr="00F6002C" w:rsidRDefault="005C1EE2" w:rsidP="005C1EE2">
      <w:pPr>
        <w:pStyle w:val="WTStep"/>
        <w:numPr>
          <w:ilvl w:val="0"/>
          <w:numId w:val="0"/>
        </w:numPr>
        <w:rPr>
          <w:lang w:val="nl-NL" w:eastAsia="ko-KR"/>
        </w:rPr>
      </w:pPr>
    </w:p>
    <w:p w14:paraId="4D98E1D6" w14:textId="41B7B663" w:rsidR="00E4631A" w:rsidRPr="00F6002C" w:rsidRDefault="00E4631A" w:rsidP="00E4631A">
      <w:pPr>
        <w:pStyle w:val="WTstepsheading"/>
      </w:pPr>
      <w:bookmarkStart w:id="9" w:name="_Toc136539547"/>
      <w:r w:rsidRPr="00F6002C">
        <w:t xml:space="preserve">Open een terminal </w:t>
      </w:r>
      <w:proofErr w:type="spellStart"/>
      <w:r w:rsidRPr="00F6002C">
        <w:t>window</w:t>
      </w:r>
      <w:proofErr w:type="spellEnd"/>
      <w:r w:rsidRPr="00F6002C">
        <w:t xml:space="preserve"> (opdrachtprompt)</w:t>
      </w:r>
      <w:bookmarkEnd w:id="9"/>
    </w:p>
    <w:bookmarkEnd w:id="1"/>
    <w:bookmarkEnd w:id="2"/>
    <w:bookmarkEnd w:id="3"/>
    <w:p w14:paraId="17B3C439" w14:textId="5739B336" w:rsidR="001B26F9" w:rsidRPr="00F6002C" w:rsidRDefault="00E4631A" w:rsidP="00E4631A">
      <w:pPr>
        <w:pStyle w:val="WTStep"/>
        <w:numPr>
          <w:ilvl w:val="0"/>
          <w:numId w:val="24"/>
        </w:numPr>
        <w:rPr>
          <w:lang w:val="nl-NL" w:eastAsia="ko-KR"/>
        </w:rPr>
      </w:pPr>
      <w:r w:rsidRPr="00F6002C">
        <w:rPr>
          <w:lang w:val="nl-NL" w:eastAsia="ko-KR"/>
        </w:rPr>
        <w:t>Klik op het Raspberry icoon op de menubalk.</w:t>
      </w:r>
    </w:p>
    <w:p w14:paraId="5B9D0B69" w14:textId="083221B6" w:rsidR="00E4631A" w:rsidRPr="00F6002C" w:rsidRDefault="00E4631A" w:rsidP="00E4631A">
      <w:pPr>
        <w:pStyle w:val="WTStep"/>
        <w:numPr>
          <w:ilvl w:val="0"/>
          <w:numId w:val="24"/>
        </w:numPr>
        <w:rPr>
          <w:lang w:val="nl-NL" w:eastAsia="ko-KR"/>
        </w:rPr>
      </w:pPr>
      <w:r w:rsidRPr="00F6002C">
        <w:rPr>
          <w:lang w:val="nl-NL" w:eastAsia="ko-KR"/>
        </w:rPr>
        <w:t xml:space="preserve">Selecteer </w:t>
      </w:r>
      <w:r w:rsidRPr="00F6002C">
        <w:rPr>
          <w:b/>
          <w:bCs/>
          <w:lang w:val="nl-NL" w:eastAsia="ko-KR"/>
        </w:rPr>
        <w:t>Hulpmiddelen</w:t>
      </w:r>
      <w:r w:rsidRPr="00F6002C">
        <w:rPr>
          <w:lang w:val="nl-NL" w:eastAsia="ko-KR"/>
        </w:rPr>
        <w:t>.</w:t>
      </w:r>
    </w:p>
    <w:p w14:paraId="26864D87" w14:textId="1200B770" w:rsidR="00E4631A" w:rsidRPr="00F6002C" w:rsidRDefault="00E4631A" w:rsidP="00E4631A">
      <w:pPr>
        <w:pStyle w:val="WTStep"/>
        <w:numPr>
          <w:ilvl w:val="0"/>
          <w:numId w:val="24"/>
        </w:numPr>
        <w:rPr>
          <w:lang w:val="nl-NL" w:eastAsia="ko-KR"/>
        </w:rPr>
      </w:pPr>
      <w:r w:rsidRPr="00F6002C">
        <w:rPr>
          <w:lang w:val="nl-NL" w:eastAsia="ko-KR"/>
        </w:rPr>
        <w:t xml:space="preserve">Selecteer </w:t>
      </w:r>
      <w:proofErr w:type="spellStart"/>
      <w:r w:rsidRPr="00F6002C">
        <w:rPr>
          <w:b/>
          <w:bCs/>
          <w:lang w:val="nl-NL" w:eastAsia="ko-KR"/>
        </w:rPr>
        <w:t>LXTerminal</w:t>
      </w:r>
      <w:proofErr w:type="spellEnd"/>
      <w:r w:rsidRPr="00F6002C">
        <w:rPr>
          <w:lang w:val="nl-NL" w:eastAsia="ko-KR"/>
        </w:rPr>
        <w:t>.</w:t>
      </w:r>
    </w:p>
    <w:p w14:paraId="4089F96A" w14:textId="46E42A42" w:rsidR="00E4631A" w:rsidRPr="00F6002C" w:rsidRDefault="00E4631A" w:rsidP="00E4631A">
      <w:pPr>
        <w:pStyle w:val="WTStep"/>
        <w:numPr>
          <w:ilvl w:val="0"/>
          <w:numId w:val="24"/>
        </w:numPr>
        <w:rPr>
          <w:lang w:val="nl-NL" w:eastAsia="ko-KR"/>
        </w:rPr>
      </w:pPr>
      <w:r w:rsidRPr="00F6002C">
        <w:rPr>
          <w:lang w:val="nl-NL" w:eastAsia="ko-KR"/>
        </w:rPr>
        <w:t>Wanneer de opdrachtprompt wordt getoond, type het volgende commando en druk op ENTER:</w:t>
      </w:r>
    </w:p>
    <w:p w14:paraId="3A36098F" w14:textId="31F2D685" w:rsidR="00E4631A" w:rsidRPr="00F6002C" w:rsidRDefault="00E4631A" w:rsidP="00E4631A">
      <w:pPr>
        <w:pStyle w:val="Code"/>
        <w:rPr>
          <w:lang w:val="nl-NL"/>
        </w:rPr>
      </w:pPr>
      <w:proofErr w:type="gramStart"/>
      <w:r w:rsidRPr="00F6002C">
        <w:rPr>
          <w:lang w:val="nl-NL"/>
        </w:rPr>
        <w:t>cd</w:t>
      </w:r>
      <w:proofErr w:type="gramEnd"/>
      <w:r w:rsidRPr="00F6002C">
        <w:rPr>
          <w:lang w:val="nl-NL"/>
        </w:rPr>
        <w:t xml:space="preserve"> </w:t>
      </w:r>
      <w:proofErr w:type="spellStart"/>
      <w:r w:rsidRPr="00F6002C">
        <w:rPr>
          <w:lang w:val="nl-NL"/>
        </w:rPr>
        <w:t>mu_code</w:t>
      </w:r>
      <w:proofErr w:type="spellEnd"/>
      <w:r w:rsidRPr="00F6002C">
        <w:rPr>
          <w:lang w:val="nl-NL"/>
        </w:rPr>
        <w:t>/</w:t>
      </w:r>
    </w:p>
    <w:p w14:paraId="10F372DA" w14:textId="05FDD8C0" w:rsidR="00E4631A" w:rsidRPr="00F6002C" w:rsidRDefault="00E4631A" w:rsidP="00E4631A">
      <w:pPr>
        <w:pStyle w:val="WTimage"/>
        <w:rPr>
          <w:noProof w:val="0"/>
          <w:lang w:val="nl-NL" w:eastAsia="ko-KR"/>
        </w:rPr>
      </w:pPr>
      <w:r w:rsidRPr="00F6002C">
        <w:rPr>
          <w:lang w:val="nl-NL" w:eastAsia="ko-KR"/>
        </w:rPr>
        <w:drawing>
          <wp:inline distT="0" distB="0" distL="0" distR="0" wp14:anchorId="7670FD36" wp14:editId="4C390108">
            <wp:extent cx="3716867" cy="2442698"/>
            <wp:effectExtent l="0" t="0" r="4445"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6"/>
                    <a:stretch>
                      <a:fillRect/>
                    </a:stretch>
                  </pic:blipFill>
                  <pic:spPr>
                    <a:xfrm>
                      <a:off x="0" y="0"/>
                      <a:ext cx="3723503" cy="2447059"/>
                    </a:xfrm>
                    <a:prstGeom prst="rect">
                      <a:avLst/>
                    </a:prstGeom>
                  </pic:spPr>
                </pic:pic>
              </a:graphicData>
            </a:graphic>
          </wp:inline>
        </w:drawing>
      </w:r>
    </w:p>
    <w:p w14:paraId="4C1C7299" w14:textId="41E96FAA" w:rsidR="00E4631A" w:rsidRPr="00F6002C" w:rsidRDefault="00E4631A" w:rsidP="00E4631A">
      <w:pPr>
        <w:pStyle w:val="WTStep"/>
        <w:numPr>
          <w:ilvl w:val="0"/>
          <w:numId w:val="24"/>
        </w:numPr>
        <w:rPr>
          <w:lang w:val="nl-NL" w:eastAsia="ko-KR"/>
        </w:rPr>
      </w:pPr>
      <w:r w:rsidRPr="00F6002C">
        <w:rPr>
          <w:lang w:val="nl-NL" w:eastAsia="ko-KR"/>
        </w:rPr>
        <w:t xml:space="preserve">Je bevindt je nu in de directory </w:t>
      </w:r>
      <w:r w:rsidRPr="00F6002C">
        <w:rPr>
          <w:b/>
          <w:bCs/>
          <w:lang w:val="nl-NL" w:eastAsia="ko-KR"/>
        </w:rPr>
        <w:t>~/</w:t>
      </w:r>
      <w:proofErr w:type="spellStart"/>
      <w:r w:rsidRPr="00F6002C">
        <w:rPr>
          <w:b/>
          <w:bCs/>
          <w:lang w:val="nl-NL" w:eastAsia="ko-KR"/>
        </w:rPr>
        <w:t>mu_code</w:t>
      </w:r>
      <w:proofErr w:type="spellEnd"/>
      <w:r w:rsidRPr="00F6002C">
        <w:rPr>
          <w:lang w:val="nl-NL" w:eastAsia="ko-KR"/>
        </w:rPr>
        <w:t>, waar je in het vorige lab het Python programma hebt opgeslagen.</w:t>
      </w:r>
    </w:p>
    <w:p w14:paraId="336DABD8" w14:textId="5B0DCB6C" w:rsidR="00E4631A" w:rsidRPr="00F6002C" w:rsidRDefault="00E4631A" w:rsidP="00E4631A">
      <w:pPr>
        <w:pStyle w:val="WTstepsheading"/>
      </w:pPr>
      <w:bookmarkStart w:id="10" w:name="_Toc136539548"/>
      <w:r w:rsidRPr="00F6002C">
        <w:t>Voer het Python programma uit</w:t>
      </w:r>
      <w:bookmarkEnd w:id="10"/>
    </w:p>
    <w:p w14:paraId="3B41CF44" w14:textId="605E48E4" w:rsidR="00E4631A" w:rsidRPr="00F6002C" w:rsidRDefault="00292815" w:rsidP="00E4631A">
      <w:pPr>
        <w:pStyle w:val="WTStep"/>
        <w:numPr>
          <w:ilvl w:val="0"/>
          <w:numId w:val="24"/>
        </w:numPr>
        <w:rPr>
          <w:lang w:val="nl-NL" w:eastAsia="ko-KR"/>
        </w:rPr>
      </w:pPr>
      <w:r w:rsidRPr="00F6002C">
        <w:rPr>
          <w:lang w:val="nl-NL" w:eastAsia="ko-KR"/>
        </w:rPr>
        <w:t>Type het volgende commando in:</w:t>
      </w:r>
    </w:p>
    <w:p w14:paraId="1C1F403A" w14:textId="6407E659" w:rsidR="00292815" w:rsidRPr="00F6002C" w:rsidRDefault="00292815" w:rsidP="00292815">
      <w:pPr>
        <w:pStyle w:val="Code"/>
        <w:rPr>
          <w:lang w:val="nl-NL"/>
        </w:rPr>
      </w:pPr>
      <w:proofErr w:type="gramStart"/>
      <w:r w:rsidRPr="00F6002C">
        <w:rPr>
          <w:lang w:val="nl-NL"/>
        </w:rPr>
        <w:t>python</w:t>
      </w:r>
      <w:proofErr w:type="gramEnd"/>
      <w:r w:rsidRPr="00F6002C">
        <w:rPr>
          <w:lang w:val="nl-NL"/>
        </w:rPr>
        <w:t xml:space="preserve"> lab1.1.py</w:t>
      </w:r>
    </w:p>
    <w:p w14:paraId="4F174F3A" w14:textId="5FA40BEF" w:rsidR="00292815" w:rsidRPr="00F6002C" w:rsidRDefault="00292815" w:rsidP="00E4631A">
      <w:pPr>
        <w:pStyle w:val="WTStep"/>
        <w:numPr>
          <w:ilvl w:val="0"/>
          <w:numId w:val="24"/>
        </w:numPr>
        <w:rPr>
          <w:lang w:val="nl-NL" w:eastAsia="ko-KR"/>
        </w:rPr>
      </w:pPr>
      <w:r w:rsidRPr="00F6002C">
        <w:rPr>
          <w:lang w:val="nl-NL" w:eastAsia="ko-KR"/>
        </w:rPr>
        <w:t xml:space="preserve">Let op de uitvoer op het scherm; dit moet zijn </w:t>
      </w:r>
      <w:r w:rsidRPr="00F6002C">
        <w:rPr>
          <w:b/>
          <w:bCs/>
          <w:lang w:val="nl-NL" w:eastAsia="ko-KR"/>
        </w:rPr>
        <w:t xml:space="preserve">Hallo </w:t>
      </w:r>
      <w:proofErr w:type="gramStart"/>
      <w:r w:rsidRPr="00F6002C">
        <w:rPr>
          <w:b/>
          <w:bCs/>
          <w:lang w:val="nl-NL" w:eastAsia="ko-KR"/>
        </w:rPr>
        <w:t>Wereld!</w:t>
      </w:r>
      <w:r w:rsidRPr="00F6002C">
        <w:rPr>
          <w:lang w:val="nl-NL" w:eastAsia="ko-KR"/>
        </w:rPr>
        <w:t>.</w:t>
      </w:r>
      <w:proofErr w:type="gramEnd"/>
    </w:p>
    <w:p w14:paraId="336AC4A3" w14:textId="126EAD70" w:rsidR="00292815" w:rsidRPr="00F6002C" w:rsidRDefault="00292815" w:rsidP="00292815">
      <w:pPr>
        <w:pStyle w:val="WTStepImage"/>
        <w:rPr>
          <w:noProof w:val="0"/>
          <w:lang w:val="nl-NL"/>
        </w:rPr>
      </w:pPr>
      <w:r w:rsidRPr="00F6002C">
        <w:rPr>
          <w:lang w:val="nl-NL"/>
        </w:rPr>
        <w:lastRenderedPageBreak/>
        <w:drawing>
          <wp:inline distT="0" distB="0" distL="0" distR="0" wp14:anchorId="170DF5B5" wp14:editId="5D048BA9">
            <wp:extent cx="3987800" cy="1393234"/>
            <wp:effectExtent l="0" t="0" r="0" b="381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7"/>
                    <a:stretch>
                      <a:fillRect/>
                    </a:stretch>
                  </pic:blipFill>
                  <pic:spPr>
                    <a:xfrm>
                      <a:off x="0" y="0"/>
                      <a:ext cx="4020577" cy="1404685"/>
                    </a:xfrm>
                    <a:prstGeom prst="rect">
                      <a:avLst/>
                    </a:prstGeom>
                  </pic:spPr>
                </pic:pic>
              </a:graphicData>
            </a:graphic>
          </wp:inline>
        </w:drawing>
      </w:r>
    </w:p>
    <w:p w14:paraId="3B0054DD" w14:textId="5D873F21" w:rsidR="00292815" w:rsidRPr="00F6002C" w:rsidRDefault="00292815" w:rsidP="00292815">
      <w:pPr>
        <w:pStyle w:val="WTStep"/>
        <w:rPr>
          <w:lang w:val="nl-NL" w:eastAsia="ko-KR"/>
        </w:rPr>
      </w:pPr>
      <w:r w:rsidRPr="00F6002C">
        <w:rPr>
          <w:lang w:val="nl-NL" w:eastAsia="ko-KR"/>
        </w:rPr>
        <w:t>Type het volgende commando in:</w:t>
      </w:r>
    </w:p>
    <w:p w14:paraId="288DAAEF" w14:textId="5F25279E" w:rsidR="00292815" w:rsidRPr="00F6002C" w:rsidRDefault="00292815" w:rsidP="00292815">
      <w:pPr>
        <w:pStyle w:val="Code"/>
        <w:rPr>
          <w:lang w:val="nl-NL"/>
        </w:rPr>
      </w:pPr>
      <w:proofErr w:type="gramStart"/>
      <w:r w:rsidRPr="00F6002C">
        <w:rPr>
          <w:lang w:val="nl-NL"/>
        </w:rPr>
        <w:t>exit</w:t>
      </w:r>
      <w:proofErr w:type="gramEnd"/>
    </w:p>
    <w:p w14:paraId="03A252EC" w14:textId="08FA3D61" w:rsidR="00292815" w:rsidRPr="00F6002C" w:rsidRDefault="00292815" w:rsidP="00292815">
      <w:pPr>
        <w:pStyle w:val="WTStep"/>
        <w:rPr>
          <w:lang w:val="nl-NL" w:eastAsia="ko-KR"/>
        </w:rPr>
      </w:pPr>
      <w:r w:rsidRPr="00F6002C">
        <w:rPr>
          <w:lang w:val="nl-NL" w:eastAsia="ko-KR"/>
        </w:rPr>
        <w:t>De opdrachtprompt wordt nu afgesloten.</w:t>
      </w:r>
    </w:p>
    <w:p w14:paraId="0311572F" w14:textId="7E6BACA1" w:rsidR="00292815" w:rsidRPr="00F6002C" w:rsidRDefault="00292815" w:rsidP="00292815">
      <w:pPr>
        <w:pStyle w:val="WTStep"/>
        <w:numPr>
          <w:ilvl w:val="0"/>
          <w:numId w:val="0"/>
        </w:numPr>
        <w:ind w:left="720" w:hanging="360"/>
        <w:rPr>
          <w:lang w:val="nl-NL" w:eastAsia="ko-KR"/>
        </w:rPr>
      </w:pPr>
    </w:p>
    <w:p w14:paraId="0EBC061F" w14:textId="24F5FCD7" w:rsidR="00A97AE7" w:rsidRPr="00F6002C" w:rsidRDefault="00A97AE7" w:rsidP="00A97AE7">
      <w:pPr>
        <w:pStyle w:val="WTTitle"/>
        <w:rPr>
          <w:lang w:val="nl-NL"/>
        </w:rPr>
      </w:pPr>
      <w:bookmarkStart w:id="11" w:name="_Toc136539549"/>
      <w:r w:rsidRPr="00F6002C">
        <w:rPr>
          <w:lang w:val="nl-NL"/>
        </w:rPr>
        <w:lastRenderedPageBreak/>
        <w:t xml:space="preserve">Lab </w:t>
      </w:r>
      <w:r w:rsidR="000A558E">
        <w:rPr>
          <w:lang w:val="nl-NL"/>
        </w:rPr>
        <w:t>2.3</w:t>
      </w:r>
      <w:r w:rsidRPr="00F6002C">
        <w:rPr>
          <w:lang w:val="nl-NL"/>
        </w:rPr>
        <w:t>: De Python omgeving leren kennen</w:t>
      </w:r>
      <w:bookmarkEnd w:id="11"/>
    </w:p>
    <w:p w14:paraId="03CA9B7F" w14:textId="703B87C1" w:rsidR="00A97AE7" w:rsidRPr="00F6002C" w:rsidRDefault="00A97AE7" w:rsidP="00A97AE7">
      <w:pPr>
        <w:rPr>
          <w:lang w:val="nl-NL" w:eastAsia="ko-KR"/>
        </w:rPr>
      </w:pPr>
      <w:r w:rsidRPr="00F6002C">
        <w:rPr>
          <w:lang w:val="nl-NL" w:eastAsia="ko-KR"/>
        </w:rPr>
        <w:t>In dit lab duik je wat dieper in de installatie van Python. Je leert hoe je het versienummer van Python kunt opvragen, en hoe je kunt zien waar Python geïnstalleerd is op de Raspberry Pi.</w:t>
      </w:r>
    </w:p>
    <w:p w14:paraId="36D3EFD3" w14:textId="1F490256" w:rsidR="00A97AE7" w:rsidRPr="00F6002C" w:rsidRDefault="00A97AE7" w:rsidP="00A97AE7">
      <w:pPr>
        <w:rPr>
          <w:lang w:val="nl-NL" w:eastAsia="ko-KR"/>
        </w:rPr>
      </w:pPr>
      <w:r w:rsidRPr="00F6002C">
        <w:rPr>
          <w:lang w:val="nl-NL" w:eastAsia="ko-KR"/>
        </w:rPr>
        <w:t>Tenslotte leer je de interactieve Python omgeving gebruiken</w:t>
      </w:r>
    </w:p>
    <w:p w14:paraId="7E28070D" w14:textId="3AFE9E6B" w:rsidR="00A97AE7" w:rsidRPr="00F6002C" w:rsidRDefault="00A97AE7" w:rsidP="00A97AE7">
      <w:pPr>
        <w:rPr>
          <w:lang w:val="nl-NL" w:eastAsia="ko-KR"/>
        </w:rPr>
      </w:pPr>
    </w:p>
    <w:p w14:paraId="6BB40BF1" w14:textId="77777777" w:rsidR="00A97AE7" w:rsidRPr="00F6002C" w:rsidRDefault="00A97AE7" w:rsidP="00A97AE7">
      <w:pPr>
        <w:pStyle w:val="WTstepsheading"/>
      </w:pPr>
      <w:bookmarkStart w:id="12" w:name="_Toc136539550"/>
      <w:r w:rsidRPr="00F6002C">
        <w:t xml:space="preserve">Open een terminal </w:t>
      </w:r>
      <w:proofErr w:type="spellStart"/>
      <w:r w:rsidRPr="00F6002C">
        <w:t>window</w:t>
      </w:r>
      <w:proofErr w:type="spellEnd"/>
      <w:r w:rsidRPr="00F6002C">
        <w:t xml:space="preserve"> (opdrachtprompt)</w:t>
      </w:r>
      <w:bookmarkEnd w:id="12"/>
    </w:p>
    <w:p w14:paraId="753B200C" w14:textId="77777777" w:rsidR="00A97AE7" w:rsidRPr="00F6002C" w:rsidRDefault="00A97AE7" w:rsidP="00A97AE7">
      <w:pPr>
        <w:pStyle w:val="WTStep"/>
        <w:numPr>
          <w:ilvl w:val="0"/>
          <w:numId w:val="25"/>
        </w:numPr>
        <w:rPr>
          <w:lang w:val="nl-NL" w:eastAsia="ko-KR"/>
        </w:rPr>
      </w:pPr>
      <w:r w:rsidRPr="00F6002C">
        <w:rPr>
          <w:lang w:val="nl-NL" w:eastAsia="ko-KR"/>
        </w:rPr>
        <w:t>Klik op het Raspberry icoon op de menubalk.</w:t>
      </w:r>
    </w:p>
    <w:p w14:paraId="7849642B" w14:textId="77777777" w:rsidR="00A97AE7" w:rsidRPr="00F6002C" w:rsidRDefault="00A97AE7" w:rsidP="00A97AE7">
      <w:pPr>
        <w:pStyle w:val="WTStep"/>
        <w:numPr>
          <w:ilvl w:val="0"/>
          <w:numId w:val="24"/>
        </w:numPr>
        <w:rPr>
          <w:lang w:val="nl-NL" w:eastAsia="ko-KR"/>
        </w:rPr>
      </w:pPr>
      <w:r w:rsidRPr="00F6002C">
        <w:rPr>
          <w:lang w:val="nl-NL" w:eastAsia="ko-KR"/>
        </w:rPr>
        <w:t xml:space="preserve">Selecteer </w:t>
      </w:r>
      <w:r w:rsidRPr="00F6002C">
        <w:rPr>
          <w:b/>
          <w:bCs/>
          <w:lang w:val="nl-NL" w:eastAsia="ko-KR"/>
        </w:rPr>
        <w:t>Hulpmiddelen</w:t>
      </w:r>
      <w:r w:rsidRPr="00F6002C">
        <w:rPr>
          <w:lang w:val="nl-NL" w:eastAsia="ko-KR"/>
        </w:rPr>
        <w:t>.</w:t>
      </w:r>
    </w:p>
    <w:p w14:paraId="3294B08B" w14:textId="77777777" w:rsidR="00A97AE7" w:rsidRPr="00F6002C" w:rsidRDefault="00A97AE7" w:rsidP="00A97AE7">
      <w:pPr>
        <w:pStyle w:val="WTStep"/>
        <w:numPr>
          <w:ilvl w:val="0"/>
          <w:numId w:val="24"/>
        </w:numPr>
        <w:rPr>
          <w:lang w:val="nl-NL" w:eastAsia="ko-KR"/>
        </w:rPr>
      </w:pPr>
      <w:r w:rsidRPr="00F6002C">
        <w:rPr>
          <w:lang w:val="nl-NL" w:eastAsia="ko-KR"/>
        </w:rPr>
        <w:t xml:space="preserve">Selecteer </w:t>
      </w:r>
      <w:proofErr w:type="spellStart"/>
      <w:r w:rsidRPr="00F6002C">
        <w:rPr>
          <w:b/>
          <w:bCs/>
          <w:lang w:val="nl-NL" w:eastAsia="ko-KR"/>
        </w:rPr>
        <w:t>LXTerminal</w:t>
      </w:r>
      <w:proofErr w:type="spellEnd"/>
      <w:r w:rsidRPr="00F6002C">
        <w:rPr>
          <w:lang w:val="nl-NL" w:eastAsia="ko-KR"/>
        </w:rPr>
        <w:t>.</w:t>
      </w:r>
    </w:p>
    <w:p w14:paraId="551041AA" w14:textId="0EDBB00A" w:rsidR="00A97AE7" w:rsidRPr="00F6002C" w:rsidRDefault="00EC2A08" w:rsidP="00EC2A08">
      <w:pPr>
        <w:pStyle w:val="WTstepsheading"/>
      </w:pPr>
      <w:bookmarkStart w:id="13" w:name="_Toc136539551"/>
      <w:r w:rsidRPr="00F6002C">
        <w:t>Start de interactieve Python omgeving</w:t>
      </w:r>
      <w:bookmarkEnd w:id="13"/>
    </w:p>
    <w:p w14:paraId="1CFD2DFA" w14:textId="1ACB7E54" w:rsidR="00EC2A08" w:rsidRPr="00F6002C" w:rsidRDefault="00EC2A08" w:rsidP="00EC2A08">
      <w:pPr>
        <w:pStyle w:val="WTStep"/>
        <w:rPr>
          <w:lang w:val="nl-NL" w:eastAsia="ko-KR"/>
        </w:rPr>
      </w:pPr>
      <w:r w:rsidRPr="00F6002C">
        <w:rPr>
          <w:lang w:val="nl-NL" w:eastAsia="ko-KR"/>
        </w:rPr>
        <w:t>Type het volgende command</w:t>
      </w:r>
      <w:r w:rsidR="00DF7502" w:rsidRPr="00F6002C">
        <w:rPr>
          <w:lang w:val="nl-NL" w:eastAsia="ko-KR"/>
        </w:rPr>
        <w:t>o</w:t>
      </w:r>
      <w:r w:rsidRPr="00F6002C">
        <w:rPr>
          <w:lang w:val="nl-NL" w:eastAsia="ko-KR"/>
        </w:rPr>
        <w:t xml:space="preserve"> in:</w:t>
      </w:r>
    </w:p>
    <w:p w14:paraId="08351800" w14:textId="670CD831" w:rsidR="00EC2A08" w:rsidRPr="00F6002C" w:rsidRDefault="00EC2A08" w:rsidP="00EC2A08">
      <w:pPr>
        <w:pStyle w:val="Code"/>
        <w:rPr>
          <w:lang w:val="nl-NL"/>
        </w:rPr>
      </w:pPr>
      <w:proofErr w:type="gramStart"/>
      <w:r w:rsidRPr="00F6002C">
        <w:rPr>
          <w:lang w:val="nl-NL"/>
        </w:rPr>
        <w:t>python</w:t>
      </w:r>
      <w:proofErr w:type="gramEnd"/>
      <w:r w:rsidRPr="00F6002C">
        <w:rPr>
          <w:lang w:val="nl-NL"/>
        </w:rPr>
        <w:t xml:space="preserve"> --</w:t>
      </w:r>
      <w:proofErr w:type="spellStart"/>
      <w:r w:rsidRPr="00F6002C">
        <w:rPr>
          <w:lang w:val="nl-NL"/>
        </w:rPr>
        <w:t>version</w:t>
      </w:r>
      <w:proofErr w:type="spellEnd"/>
    </w:p>
    <w:p w14:paraId="7CAAFB26" w14:textId="794A9A5E" w:rsidR="00EC2A08" w:rsidRPr="00F6002C" w:rsidRDefault="00EC2A08" w:rsidP="00EC2A08">
      <w:pPr>
        <w:pStyle w:val="WTStepNote"/>
        <w:rPr>
          <w:lang w:val="nl-NL"/>
        </w:rPr>
      </w:pPr>
      <w:r w:rsidRPr="00F6002C">
        <w:rPr>
          <w:lang w:val="nl-NL"/>
        </w:rPr>
        <w:t>Observeer hoe het versienummer van de geïnstalleerde Python versie wordt getoond.</w:t>
      </w:r>
    </w:p>
    <w:p w14:paraId="545FB1F4" w14:textId="3E110AB6" w:rsidR="00EC2A08" w:rsidRPr="00F6002C" w:rsidRDefault="00EC2A08" w:rsidP="00EC2A08">
      <w:pPr>
        <w:pStyle w:val="WTStepImage"/>
        <w:rPr>
          <w:noProof w:val="0"/>
          <w:lang w:val="nl-NL"/>
        </w:rPr>
      </w:pPr>
      <w:r w:rsidRPr="00F6002C">
        <w:rPr>
          <w:lang w:val="nl-NL"/>
        </w:rPr>
        <w:drawing>
          <wp:inline distT="0" distB="0" distL="0" distR="0" wp14:anchorId="645344E6" wp14:editId="5FF31908">
            <wp:extent cx="4030133" cy="865473"/>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8"/>
                    <a:stretch>
                      <a:fillRect/>
                    </a:stretch>
                  </pic:blipFill>
                  <pic:spPr>
                    <a:xfrm>
                      <a:off x="0" y="0"/>
                      <a:ext cx="4116107" cy="883936"/>
                    </a:xfrm>
                    <a:prstGeom prst="rect">
                      <a:avLst/>
                    </a:prstGeom>
                  </pic:spPr>
                </pic:pic>
              </a:graphicData>
            </a:graphic>
          </wp:inline>
        </w:drawing>
      </w:r>
    </w:p>
    <w:p w14:paraId="2ED4C268" w14:textId="18025857" w:rsidR="00EC2A08" w:rsidRPr="00F6002C" w:rsidRDefault="00EC2A08" w:rsidP="00EC2A08">
      <w:pPr>
        <w:pStyle w:val="WTStep"/>
        <w:rPr>
          <w:lang w:val="nl-NL" w:eastAsia="ko-KR"/>
        </w:rPr>
      </w:pPr>
      <w:r w:rsidRPr="00F6002C">
        <w:rPr>
          <w:lang w:val="nl-NL" w:eastAsia="ko-KR"/>
        </w:rPr>
        <w:t>Type nu het volgende commando:</w:t>
      </w:r>
    </w:p>
    <w:p w14:paraId="2892BE7E" w14:textId="4C27BFC1" w:rsidR="00EC2A08" w:rsidRPr="00F6002C" w:rsidRDefault="00EC2A08" w:rsidP="00EC2A08">
      <w:pPr>
        <w:pStyle w:val="Code"/>
        <w:rPr>
          <w:lang w:val="nl-NL"/>
        </w:rPr>
      </w:pPr>
      <w:proofErr w:type="gramStart"/>
      <w:r w:rsidRPr="00F6002C">
        <w:rPr>
          <w:lang w:val="nl-NL"/>
        </w:rPr>
        <w:t>python</w:t>
      </w:r>
      <w:proofErr w:type="gramEnd"/>
    </w:p>
    <w:p w14:paraId="41EDBBD2" w14:textId="5D60066F" w:rsidR="00EC2A08" w:rsidRPr="00F6002C" w:rsidRDefault="00EC2A08" w:rsidP="00EC2A08">
      <w:pPr>
        <w:pStyle w:val="WTStepNote"/>
        <w:rPr>
          <w:lang w:val="nl-NL"/>
        </w:rPr>
      </w:pPr>
      <w:r w:rsidRPr="00F6002C">
        <w:rPr>
          <w:lang w:val="nl-NL"/>
        </w:rPr>
        <w:t>Je komt nu in een interactieve Python omgeving, waar je bepaalde commando’s kunt ingeven.</w:t>
      </w:r>
      <w:r w:rsidR="007747B4" w:rsidRPr="00F6002C">
        <w:rPr>
          <w:lang w:val="nl-NL"/>
        </w:rPr>
        <w:t xml:space="preserve"> Dit zijn Python commando’s, en dus niet dezelfde commando’s als in de opdrachtprompt.</w:t>
      </w:r>
    </w:p>
    <w:p w14:paraId="40D3C995" w14:textId="2D03C3C5" w:rsidR="00EC2A08" w:rsidRPr="00F6002C" w:rsidRDefault="00EC2A08" w:rsidP="00EC2A08">
      <w:pPr>
        <w:pStyle w:val="WTStepImage"/>
        <w:rPr>
          <w:noProof w:val="0"/>
          <w:lang w:val="nl-NL"/>
        </w:rPr>
      </w:pPr>
      <w:r w:rsidRPr="00F6002C">
        <w:rPr>
          <w:lang w:val="nl-NL"/>
        </w:rPr>
        <w:drawing>
          <wp:inline distT="0" distB="0" distL="0" distR="0" wp14:anchorId="46CB1BDE" wp14:editId="00E9CF9C">
            <wp:extent cx="5234232" cy="12954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9"/>
                    <a:stretch>
                      <a:fillRect/>
                    </a:stretch>
                  </pic:blipFill>
                  <pic:spPr>
                    <a:xfrm>
                      <a:off x="0" y="0"/>
                      <a:ext cx="5289576" cy="1309097"/>
                    </a:xfrm>
                    <a:prstGeom prst="rect">
                      <a:avLst/>
                    </a:prstGeom>
                  </pic:spPr>
                </pic:pic>
              </a:graphicData>
            </a:graphic>
          </wp:inline>
        </w:drawing>
      </w:r>
    </w:p>
    <w:p w14:paraId="047A1EF5" w14:textId="6680D04E" w:rsidR="00EC2A08" w:rsidRPr="00F6002C" w:rsidRDefault="006A2793" w:rsidP="006A2793">
      <w:pPr>
        <w:pStyle w:val="WTstepsheading"/>
      </w:pPr>
      <w:bookmarkStart w:id="14" w:name="_Toc136539552"/>
      <w:r w:rsidRPr="00F6002C">
        <w:t>Vraag hulp bij het gebruik van de interactieve omgeving</w:t>
      </w:r>
      <w:bookmarkEnd w:id="14"/>
    </w:p>
    <w:p w14:paraId="76C439DE" w14:textId="711DAEE5" w:rsidR="006A2793" w:rsidRPr="00F6002C" w:rsidRDefault="006A2793" w:rsidP="00EC2A08">
      <w:pPr>
        <w:pStyle w:val="WTStep"/>
        <w:rPr>
          <w:lang w:val="nl-NL" w:eastAsia="ko-KR"/>
        </w:rPr>
      </w:pPr>
      <w:r w:rsidRPr="00F6002C">
        <w:rPr>
          <w:lang w:val="nl-NL" w:eastAsia="ko-KR"/>
        </w:rPr>
        <w:t>Type het volgende command</w:t>
      </w:r>
      <w:r w:rsidR="00DF7502" w:rsidRPr="00F6002C">
        <w:rPr>
          <w:lang w:val="nl-NL" w:eastAsia="ko-KR"/>
        </w:rPr>
        <w:t>o</w:t>
      </w:r>
      <w:r w:rsidRPr="00F6002C">
        <w:rPr>
          <w:lang w:val="nl-NL" w:eastAsia="ko-KR"/>
        </w:rPr>
        <w:t>:</w:t>
      </w:r>
    </w:p>
    <w:p w14:paraId="55626449" w14:textId="1CEB8010" w:rsidR="006A2793" w:rsidRPr="00F6002C" w:rsidRDefault="006A2793" w:rsidP="006A2793">
      <w:pPr>
        <w:pStyle w:val="Code"/>
        <w:rPr>
          <w:lang w:val="nl-NL"/>
        </w:rPr>
      </w:pPr>
      <w:proofErr w:type="gramStart"/>
      <w:r w:rsidRPr="00F6002C">
        <w:rPr>
          <w:lang w:val="nl-NL"/>
        </w:rPr>
        <w:lastRenderedPageBreak/>
        <w:t>help(</w:t>
      </w:r>
      <w:proofErr w:type="gramEnd"/>
      <w:r w:rsidRPr="00F6002C">
        <w:rPr>
          <w:lang w:val="nl-NL"/>
        </w:rPr>
        <w:t>)</w:t>
      </w:r>
    </w:p>
    <w:p w14:paraId="119CA38E" w14:textId="0497ACA8" w:rsidR="006A2793" w:rsidRPr="00F6002C" w:rsidRDefault="006A2793" w:rsidP="006A2793">
      <w:pPr>
        <w:pStyle w:val="WTStepNote"/>
        <w:rPr>
          <w:lang w:val="nl-NL"/>
        </w:rPr>
      </w:pPr>
      <w:r w:rsidRPr="00F6002C">
        <w:rPr>
          <w:lang w:val="nl-NL"/>
        </w:rPr>
        <w:t>Nu verschijnt een interactieve hulpfunctie, waar commando’s kunnen worden ingevoerd om meer informatie hierover te verkrijgen.</w:t>
      </w:r>
    </w:p>
    <w:p w14:paraId="1154EAF0" w14:textId="49C765A6" w:rsidR="006A2793" w:rsidRPr="00F6002C" w:rsidRDefault="006A2793" w:rsidP="006A2793">
      <w:pPr>
        <w:pStyle w:val="WTimage"/>
        <w:rPr>
          <w:noProof w:val="0"/>
          <w:lang w:val="nl-NL" w:eastAsia="ko-KR"/>
        </w:rPr>
      </w:pPr>
      <w:r w:rsidRPr="00F6002C">
        <w:rPr>
          <w:lang w:val="nl-NL" w:eastAsia="ko-KR"/>
        </w:rPr>
        <w:drawing>
          <wp:inline distT="0" distB="0" distL="0" distR="0" wp14:anchorId="3D49BA00" wp14:editId="0918F13E">
            <wp:extent cx="4428067" cy="2418944"/>
            <wp:effectExtent l="0" t="0" r="444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0"/>
                    <a:stretch>
                      <a:fillRect/>
                    </a:stretch>
                  </pic:blipFill>
                  <pic:spPr>
                    <a:xfrm>
                      <a:off x="0" y="0"/>
                      <a:ext cx="4439423" cy="2425148"/>
                    </a:xfrm>
                    <a:prstGeom prst="rect">
                      <a:avLst/>
                    </a:prstGeom>
                  </pic:spPr>
                </pic:pic>
              </a:graphicData>
            </a:graphic>
          </wp:inline>
        </w:drawing>
      </w:r>
    </w:p>
    <w:p w14:paraId="01936920" w14:textId="41EF0D5A" w:rsidR="006A2793" w:rsidRPr="00F6002C" w:rsidRDefault="006A2793" w:rsidP="00EC2A08">
      <w:pPr>
        <w:pStyle w:val="WTStep"/>
        <w:rPr>
          <w:lang w:val="nl-NL" w:eastAsia="ko-KR"/>
        </w:rPr>
      </w:pPr>
      <w:r w:rsidRPr="00F6002C">
        <w:rPr>
          <w:lang w:val="nl-NL" w:eastAsia="ko-KR"/>
        </w:rPr>
        <w:t>Type het volgende command</w:t>
      </w:r>
      <w:r w:rsidR="004A23A0" w:rsidRPr="00F6002C">
        <w:rPr>
          <w:lang w:val="nl-NL" w:eastAsia="ko-KR"/>
        </w:rPr>
        <w:t>o</w:t>
      </w:r>
      <w:r w:rsidRPr="00F6002C">
        <w:rPr>
          <w:lang w:val="nl-NL" w:eastAsia="ko-KR"/>
        </w:rPr>
        <w:t>:</w:t>
      </w:r>
    </w:p>
    <w:p w14:paraId="594E48EA" w14:textId="17CA6A4F" w:rsidR="006A2793" w:rsidRPr="00F6002C" w:rsidRDefault="006A2793" w:rsidP="006A2793">
      <w:pPr>
        <w:pStyle w:val="Code"/>
        <w:rPr>
          <w:lang w:val="nl-NL"/>
        </w:rPr>
      </w:pPr>
      <w:proofErr w:type="gramStart"/>
      <w:r w:rsidRPr="00F6002C">
        <w:rPr>
          <w:lang w:val="nl-NL"/>
        </w:rPr>
        <w:t>print</w:t>
      </w:r>
      <w:proofErr w:type="gramEnd"/>
    </w:p>
    <w:p w14:paraId="36039D1C" w14:textId="77777777" w:rsidR="007E3861" w:rsidRPr="00F6002C" w:rsidRDefault="006A2793" w:rsidP="006A2793">
      <w:pPr>
        <w:pStyle w:val="WTStepNote"/>
        <w:rPr>
          <w:lang w:val="nl-NL"/>
        </w:rPr>
      </w:pPr>
      <w:r w:rsidRPr="00F6002C">
        <w:rPr>
          <w:lang w:val="nl-NL"/>
        </w:rPr>
        <w:t xml:space="preserve">Let op: gebruik hier </w:t>
      </w:r>
      <w:r w:rsidR="007E3861" w:rsidRPr="00F6002C">
        <w:rPr>
          <w:lang w:val="nl-NL"/>
        </w:rPr>
        <w:t>GEEN</w:t>
      </w:r>
      <w:r w:rsidRPr="00F6002C">
        <w:rPr>
          <w:lang w:val="nl-NL"/>
        </w:rPr>
        <w:t xml:space="preserve"> ronde haken zoals in </w:t>
      </w:r>
      <w:proofErr w:type="gramStart"/>
      <w:r w:rsidRPr="00F6002C">
        <w:rPr>
          <w:lang w:val="nl-NL"/>
        </w:rPr>
        <w:t>print(</w:t>
      </w:r>
      <w:proofErr w:type="gramEnd"/>
      <w:r w:rsidRPr="00F6002C">
        <w:rPr>
          <w:lang w:val="nl-NL"/>
        </w:rPr>
        <w:t xml:space="preserve">). </w:t>
      </w:r>
    </w:p>
    <w:p w14:paraId="5E1C95CB" w14:textId="2D51CBC9" w:rsidR="006A2793" w:rsidRPr="00F6002C" w:rsidRDefault="006A2793" w:rsidP="006A2793">
      <w:pPr>
        <w:pStyle w:val="WTStepNote"/>
        <w:rPr>
          <w:lang w:val="nl-NL"/>
        </w:rPr>
      </w:pPr>
      <w:r w:rsidRPr="00F6002C">
        <w:rPr>
          <w:lang w:val="nl-NL"/>
        </w:rPr>
        <w:t>Er verschijnt uitgebreide informatie over het Python commando print.</w:t>
      </w:r>
    </w:p>
    <w:p w14:paraId="67D801F4" w14:textId="723D5DEF" w:rsidR="006A2793" w:rsidRPr="00F6002C" w:rsidRDefault="006A2793" w:rsidP="006A2793">
      <w:pPr>
        <w:pStyle w:val="WTStepImage"/>
        <w:rPr>
          <w:noProof w:val="0"/>
          <w:lang w:val="nl-NL"/>
        </w:rPr>
      </w:pPr>
      <w:r w:rsidRPr="00F6002C">
        <w:rPr>
          <w:lang w:val="nl-NL"/>
        </w:rPr>
        <w:drawing>
          <wp:inline distT="0" distB="0" distL="0" distR="0" wp14:anchorId="4CFC7E9C" wp14:editId="10C1B4AF">
            <wp:extent cx="3361267" cy="3704086"/>
            <wp:effectExtent l="0" t="0" r="4445"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3402546" cy="3749575"/>
                    </a:xfrm>
                    <a:prstGeom prst="rect">
                      <a:avLst/>
                    </a:prstGeom>
                  </pic:spPr>
                </pic:pic>
              </a:graphicData>
            </a:graphic>
          </wp:inline>
        </w:drawing>
      </w:r>
    </w:p>
    <w:p w14:paraId="37499B27" w14:textId="2E6FA9A5" w:rsidR="006A2793" w:rsidRPr="00F6002C" w:rsidRDefault="006A2793" w:rsidP="006A2793">
      <w:pPr>
        <w:pStyle w:val="WTStep"/>
        <w:rPr>
          <w:lang w:val="nl-NL" w:eastAsia="ko-KR"/>
        </w:rPr>
      </w:pPr>
      <w:r w:rsidRPr="00F6002C">
        <w:rPr>
          <w:lang w:val="nl-NL" w:eastAsia="ko-KR"/>
        </w:rPr>
        <w:lastRenderedPageBreak/>
        <w:t>Voer de letter “Q” in om de</w:t>
      </w:r>
      <w:r w:rsidR="007E3861" w:rsidRPr="00F6002C">
        <w:rPr>
          <w:lang w:val="nl-NL" w:eastAsia="ko-KR"/>
        </w:rPr>
        <w:t>ze</w:t>
      </w:r>
      <w:r w:rsidRPr="00F6002C">
        <w:rPr>
          <w:lang w:val="nl-NL" w:eastAsia="ko-KR"/>
        </w:rPr>
        <w:t xml:space="preserve"> informatie af te sluiten.</w:t>
      </w:r>
    </w:p>
    <w:p w14:paraId="3AA870E1" w14:textId="40177E1A" w:rsidR="006A2793" w:rsidRPr="00F6002C" w:rsidRDefault="006A2793" w:rsidP="006A2793">
      <w:pPr>
        <w:pStyle w:val="WTStep"/>
        <w:rPr>
          <w:lang w:val="nl-NL" w:eastAsia="ko-KR"/>
        </w:rPr>
      </w:pPr>
      <w:r w:rsidRPr="00F6002C">
        <w:rPr>
          <w:lang w:val="nl-NL" w:eastAsia="ko-KR"/>
        </w:rPr>
        <w:t>Type het volgende commando:</w:t>
      </w:r>
    </w:p>
    <w:p w14:paraId="3B1CA737" w14:textId="18163DAB" w:rsidR="006A2793" w:rsidRPr="00F6002C" w:rsidRDefault="006A2793" w:rsidP="006A2793">
      <w:pPr>
        <w:pStyle w:val="Code"/>
        <w:rPr>
          <w:lang w:val="nl-NL"/>
        </w:rPr>
      </w:pPr>
      <w:proofErr w:type="spellStart"/>
      <w:proofErr w:type="gramStart"/>
      <w:r w:rsidRPr="00F6002C">
        <w:rPr>
          <w:lang w:val="nl-NL"/>
        </w:rPr>
        <w:t>quit</w:t>
      </w:r>
      <w:proofErr w:type="spellEnd"/>
      <w:proofErr w:type="gramEnd"/>
    </w:p>
    <w:p w14:paraId="6EFAF21F" w14:textId="13312261" w:rsidR="006A2793" w:rsidRPr="00F6002C" w:rsidRDefault="006A2793" w:rsidP="006A2793">
      <w:pPr>
        <w:pStyle w:val="WTStepNote"/>
        <w:rPr>
          <w:lang w:val="nl-NL"/>
        </w:rPr>
      </w:pPr>
      <w:r w:rsidRPr="00F6002C">
        <w:rPr>
          <w:lang w:val="nl-NL"/>
        </w:rPr>
        <w:t>Hiermee verlaat je de interactieve hulpfunctie.</w:t>
      </w:r>
    </w:p>
    <w:p w14:paraId="5F00AFAA" w14:textId="4A981310" w:rsidR="006A2793" w:rsidRPr="00F6002C" w:rsidRDefault="007E3861" w:rsidP="007E3861">
      <w:pPr>
        <w:pStyle w:val="WTstepsheading"/>
      </w:pPr>
      <w:bookmarkStart w:id="15" w:name="_Toc136539553"/>
      <w:r w:rsidRPr="00F6002C">
        <w:t>Vraag hulp bij een specifiek commando</w:t>
      </w:r>
      <w:bookmarkEnd w:id="15"/>
    </w:p>
    <w:p w14:paraId="47202FA5" w14:textId="37E1F6C6" w:rsidR="007E3861" w:rsidRPr="00F6002C" w:rsidRDefault="007E3861" w:rsidP="006A2793">
      <w:pPr>
        <w:pStyle w:val="WTStep"/>
        <w:rPr>
          <w:lang w:val="nl-NL" w:eastAsia="ko-KR"/>
        </w:rPr>
      </w:pPr>
      <w:r w:rsidRPr="00F6002C">
        <w:rPr>
          <w:lang w:val="nl-NL"/>
        </w:rPr>
        <w:t>Type het volgende commando:</w:t>
      </w:r>
    </w:p>
    <w:p w14:paraId="72C4E6FD" w14:textId="10A28AD3" w:rsidR="007E3861" w:rsidRPr="00F6002C" w:rsidRDefault="00A97C84" w:rsidP="00A97C84">
      <w:pPr>
        <w:pStyle w:val="Code"/>
        <w:rPr>
          <w:lang w:val="nl-NL"/>
        </w:rPr>
      </w:pPr>
      <w:proofErr w:type="gramStart"/>
      <w:r w:rsidRPr="00F6002C">
        <w:rPr>
          <w:lang w:val="nl-NL"/>
        </w:rPr>
        <w:t>help</w:t>
      </w:r>
      <w:proofErr w:type="gramEnd"/>
      <w:r w:rsidRPr="00F6002C">
        <w:rPr>
          <w:lang w:val="nl-NL"/>
        </w:rPr>
        <w:t>(‘print’)</w:t>
      </w:r>
    </w:p>
    <w:p w14:paraId="60A73BC1" w14:textId="43A1544E" w:rsidR="00A97C84" w:rsidRPr="00F6002C" w:rsidRDefault="00A97C84" w:rsidP="00A97C84">
      <w:pPr>
        <w:pStyle w:val="WTStepNote"/>
        <w:rPr>
          <w:lang w:val="nl-NL"/>
        </w:rPr>
      </w:pPr>
      <w:r w:rsidRPr="00F6002C">
        <w:rPr>
          <w:lang w:val="nl-NL"/>
        </w:rPr>
        <w:t>Nu verschijnt wederom de help-tekst van het commando print.</w:t>
      </w:r>
    </w:p>
    <w:p w14:paraId="5A4C9581" w14:textId="77777777" w:rsidR="00A97C84" w:rsidRPr="00F6002C" w:rsidRDefault="00A97C84" w:rsidP="00A97C84">
      <w:pPr>
        <w:pStyle w:val="WTStep"/>
        <w:rPr>
          <w:lang w:val="nl-NL" w:eastAsia="ko-KR"/>
        </w:rPr>
      </w:pPr>
      <w:r w:rsidRPr="00F6002C">
        <w:rPr>
          <w:lang w:val="nl-NL" w:eastAsia="ko-KR"/>
        </w:rPr>
        <w:t>Voer de letter “Q” in om deze informatie af te sluiten.</w:t>
      </w:r>
    </w:p>
    <w:p w14:paraId="1F2C1239" w14:textId="642E02E1" w:rsidR="00A97C84" w:rsidRPr="00F6002C" w:rsidRDefault="0098799E" w:rsidP="006A2793">
      <w:pPr>
        <w:pStyle w:val="WTStep"/>
        <w:rPr>
          <w:lang w:val="nl-NL" w:eastAsia="ko-KR"/>
        </w:rPr>
      </w:pPr>
      <w:r w:rsidRPr="00F6002C">
        <w:rPr>
          <w:lang w:val="nl-NL" w:eastAsia="ko-KR"/>
        </w:rPr>
        <w:t>Vraag nu hulp voor een ander commando, door het volgende in te typen:</w:t>
      </w:r>
    </w:p>
    <w:p w14:paraId="54316760" w14:textId="136CF3F7" w:rsidR="0098799E" w:rsidRPr="00F6002C" w:rsidRDefault="0098799E" w:rsidP="00EF62B8">
      <w:pPr>
        <w:pStyle w:val="Code"/>
        <w:rPr>
          <w:lang w:val="nl-NL"/>
        </w:rPr>
      </w:pPr>
      <w:proofErr w:type="gramStart"/>
      <w:r w:rsidRPr="00F6002C">
        <w:rPr>
          <w:lang w:val="nl-NL"/>
        </w:rPr>
        <w:t>help</w:t>
      </w:r>
      <w:proofErr w:type="gramEnd"/>
      <w:r w:rsidRPr="00F6002C">
        <w:rPr>
          <w:lang w:val="nl-NL"/>
        </w:rPr>
        <w:t>(‘</w:t>
      </w:r>
      <w:proofErr w:type="spellStart"/>
      <w:r w:rsidRPr="00F6002C">
        <w:rPr>
          <w:lang w:val="nl-NL"/>
        </w:rPr>
        <w:t>raise</w:t>
      </w:r>
      <w:proofErr w:type="spellEnd"/>
      <w:r w:rsidRPr="00F6002C">
        <w:rPr>
          <w:lang w:val="nl-NL"/>
        </w:rPr>
        <w:t>’)</w:t>
      </w:r>
    </w:p>
    <w:p w14:paraId="47B02F0E" w14:textId="3C86D79B" w:rsidR="0098799E" w:rsidRPr="00F6002C" w:rsidRDefault="00EF62B8" w:rsidP="006A2793">
      <w:pPr>
        <w:pStyle w:val="WTStep"/>
        <w:rPr>
          <w:lang w:val="nl-NL" w:eastAsia="ko-KR"/>
        </w:rPr>
      </w:pPr>
      <w:r w:rsidRPr="00F6002C">
        <w:rPr>
          <w:lang w:val="nl-NL" w:eastAsia="ko-KR"/>
        </w:rPr>
        <w:t>Bekijk kort de informatie, en voer de letter “Q” in om af te sluiten.</w:t>
      </w:r>
    </w:p>
    <w:p w14:paraId="1C0A1A9F" w14:textId="79A4CB2E" w:rsidR="00EF62B8" w:rsidRPr="00F6002C" w:rsidRDefault="00047839" w:rsidP="00047839">
      <w:pPr>
        <w:pStyle w:val="WTobjectivesleadin"/>
        <w:rPr>
          <w:lang w:val="nl-NL"/>
        </w:rPr>
      </w:pPr>
      <w:r w:rsidRPr="00F6002C">
        <w:rPr>
          <w:lang w:val="nl-NL"/>
        </w:rPr>
        <w:t>Gebruik Python commando’s in de interactieve omgeving</w:t>
      </w:r>
    </w:p>
    <w:p w14:paraId="421398AD" w14:textId="1CEB5F58" w:rsidR="00047839" w:rsidRPr="00F6002C" w:rsidRDefault="00047839" w:rsidP="006A2793">
      <w:pPr>
        <w:pStyle w:val="WTStep"/>
        <w:rPr>
          <w:lang w:val="nl-NL" w:eastAsia="ko-KR"/>
        </w:rPr>
      </w:pPr>
      <w:r w:rsidRPr="00F6002C">
        <w:rPr>
          <w:lang w:val="nl-NL" w:eastAsia="ko-KR"/>
        </w:rPr>
        <w:t>Geef het volgende commando:</w:t>
      </w:r>
    </w:p>
    <w:p w14:paraId="0CB5823F" w14:textId="5119B25D" w:rsidR="00047839" w:rsidRPr="00F6002C" w:rsidRDefault="00047839" w:rsidP="00047839">
      <w:pPr>
        <w:pStyle w:val="Code"/>
        <w:rPr>
          <w:lang w:val="nl-NL"/>
        </w:rPr>
      </w:pPr>
      <w:proofErr w:type="gramStart"/>
      <w:r w:rsidRPr="00F6002C">
        <w:rPr>
          <w:lang w:val="nl-NL"/>
        </w:rPr>
        <w:t>print(</w:t>
      </w:r>
      <w:proofErr w:type="gramEnd"/>
      <w:r w:rsidRPr="00F6002C">
        <w:rPr>
          <w:lang w:val="nl-NL"/>
        </w:rPr>
        <w:t>“Dit is Python!”)</w:t>
      </w:r>
    </w:p>
    <w:p w14:paraId="3C7CD3C4" w14:textId="355FF430" w:rsidR="00047839" w:rsidRPr="00F6002C" w:rsidRDefault="00047839" w:rsidP="00047839">
      <w:pPr>
        <w:pStyle w:val="WTStepImage"/>
        <w:rPr>
          <w:noProof w:val="0"/>
          <w:lang w:val="nl-NL"/>
        </w:rPr>
      </w:pPr>
      <w:r w:rsidRPr="00F6002C">
        <w:rPr>
          <w:lang w:val="nl-NL"/>
        </w:rPr>
        <w:drawing>
          <wp:inline distT="0" distB="0" distL="0" distR="0" wp14:anchorId="39AF9FA7" wp14:editId="228076F2">
            <wp:extent cx="3259667" cy="662596"/>
            <wp:effectExtent l="0" t="0" r="4445"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22"/>
                    <a:stretch>
                      <a:fillRect/>
                    </a:stretch>
                  </pic:blipFill>
                  <pic:spPr>
                    <a:xfrm>
                      <a:off x="0" y="0"/>
                      <a:ext cx="3304912" cy="671793"/>
                    </a:xfrm>
                    <a:prstGeom prst="rect">
                      <a:avLst/>
                    </a:prstGeom>
                  </pic:spPr>
                </pic:pic>
              </a:graphicData>
            </a:graphic>
          </wp:inline>
        </w:drawing>
      </w:r>
    </w:p>
    <w:p w14:paraId="2D8F9A7D" w14:textId="0D2395B3" w:rsidR="004A23A0" w:rsidRPr="00F6002C" w:rsidRDefault="004A23A0" w:rsidP="006A2793">
      <w:pPr>
        <w:pStyle w:val="WTStep"/>
        <w:rPr>
          <w:lang w:val="nl-NL" w:eastAsia="ko-KR"/>
        </w:rPr>
      </w:pPr>
      <w:r w:rsidRPr="00F6002C">
        <w:rPr>
          <w:lang w:val="nl-NL" w:eastAsia="ko-KR"/>
        </w:rPr>
        <w:t>Voer nu de volgende commando’s in:</w:t>
      </w:r>
    </w:p>
    <w:p w14:paraId="2932A508" w14:textId="02D1F0F7" w:rsidR="004A23A0" w:rsidRPr="00F6002C" w:rsidRDefault="004A23A0" w:rsidP="004A23A0">
      <w:pPr>
        <w:pStyle w:val="Code"/>
        <w:rPr>
          <w:lang w:val="nl-NL"/>
        </w:rPr>
      </w:pPr>
      <w:proofErr w:type="spellStart"/>
      <w:proofErr w:type="gramStart"/>
      <w:r w:rsidRPr="00F6002C">
        <w:rPr>
          <w:lang w:val="nl-NL"/>
        </w:rPr>
        <w:t>mijnNaam</w:t>
      </w:r>
      <w:proofErr w:type="spellEnd"/>
      <w:proofErr w:type="gramEnd"/>
      <w:r w:rsidRPr="00F6002C">
        <w:rPr>
          <w:lang w:val="nl-NL"/>
        </w:rPr>
        <w:t>=”Pietje Puk”</w:t>
      </w:r>
    </w:p>
    <w:p w14:paraId="4B15ED5A" w14:textId="64B362B2" w:rsidR="004A23A0" w:rsidRPr="00F6002C" w:rsidRDefault="004A23A0" w:rsidP="004A23A0">
      <w:pPr>
        <w:pStyle w:val="Code"/>
        <w:rPr>
          <w:lang w:val="nl-NL"/>
        </w:rPr>
      </w:pPr>
      <w:proofErr w:type="gramStart"/>
      <w:r w:rsidRPr="00F6002C">
        <w:rPr>
          <w:lang w:val="nl-NL"/>
        </w:rPr>
        <w:t>print</w:t>
      </w:r>
      <w:proofErr w:type="gramEnd"/>
      <w:r w:rsidRPr="00F6002C">
        <w:rPr>
          <w:lang w:val="nl-NL"/>
        </w:rPr>
        <w:t>(</w:t>
      </w:r>
      <w:proofErr w:type="spellStart"/>
      <w:r w:rsidRPr="00F6002C">
        <w:rPr>
          <w:lang w:val="nl-NL"/>
        </w:rPr>
        <w:t>mijnNaam</w:t>
      </w:r>
      <w:proofErr w:type="spellEnd"/>
      <w:r w:rsidRPr="00F6002C">
        <w:rPr>
          <w:lang w:val="nl-NL"/>
        </w:rPr>
        <w:t>)</w:t>
      </w:r>
    </w:p>
    <w:p w14:paraId="50DE43DE" w14:textId="25F0B50E" w:rsidR="004A23A0" w:rsidRPr="00F6002C" w:rsidRDefault="004A23A0" w:rsidP="004A23A0">
      <w:pPr>
        <w:pStyle w:val="WTStepImage"/>
        <w:rPr>
          <w:noProof w:val="0"/>
          <w:lang w:val="nl-NL"/>
        </w:rPr>
      </w:pPr>
      <w:r w:rsidRPr="00F6002C">
        <w:rPr>
          <w:lang w:val="nl-NL"/>
        </w:rPr>
        <w:drawing>
          <wp:inline distT="0" distB="0" distL="0" distR="0" wp14:anchorId="1E5E8E2A" wp14:editId="4938678D">
            <wp:extent cx="3691467" cy="567918"/>
            <wp:effectExtent l="0" t="0" r="4445" b="381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pic:nvPicPr>
                  <pic:blipFill>
                    <a:blip r:embed="rId23"/>
                    <a:stretch>
                      <a:fillRect/>
                    </a:stretch>
                  </pic:blipFill>
                  <pic:spPr>
                    <a:xfrm>
                      <a:off x="0" y="0"/>
                      <a:ext cx="3783245" cy="582038"/>
                    </a:xfrm>
                    <a:prstGeom prst="rect">
                      <a:avLst/>
                    </a:prstGeom>
                  </pic:spPr>
                </pic:pic>
              </a:graphicData>
            </a:graphic>
          </wp:inline>
        </w:drawing>
      </w:r>
    </w:p>
    <w:p w14:paraId="3D2799D9" w14:textId="7C28353F" w:rsidR="00047839" w:rsidRPr="00F6002C" w:rsidRDefault="00047839" w:rsidP="004A23A0">
      <w:pPr>
        <w:pStyle w:val="WTstepsheading"/>
      </w:pPr>
      <w:bookmarkStart w:id="16" w:name="_Toc136539554"/>
      <w:r w:rsidRPr="00F6002C">
        <w:t>Sluit de interactieve omgeving af</w:t>
      </w:r>
      <w:bookmarkEnd w:id="16"/>
    </w:p>
    <w:p w14:paraId="754BE077" w14:textId="2584683A" w:rsidR="00047839" w:rsidRPr="00F6002C" w:rsidRDefault="00047839" w:rsidP="006A2793">
      <w:pPr>
        <w:pStyle w:val="WTStep"/>
        <w:rPr>
          <w:lang w:val="nl-NL" w:eastAsia="ko-KR"/>
        </w:rPr>
      </w:pPr>
      <w:r w:rsidRPr="00F6002C">
        <w:rPr>
          <w:lang w:val="nl-NL" w:eastAsia="ko-KR"/>
        </w:rPr>
        <w:t>Voer het volgende commando in:</w:t>
      </w:r>
    </w:p>
    <w:p w14:paraId="639F4C9D" w14:textId="4670A12E" w:rsidR="00047839" w:rsidRPr="00F6002C" w:rsidRDefault="00047839" w:rsidP="00047839">
      <w:pPr>
        <w:pStyle w:val="Code"/>
        <w:rPr>
          <w:lang w:val="nl-NL"/>
        </w:rPr>
      </w:pPr>
      <w:proofErr w:type="gramStart"/>
      <w:r w:rsidRPr="00F6002C">
        <w:rPr>
          <w:lang w:val="nl-NL"/>
        </w:rPr>
        <w:t>exit(</w:t>
      </w:r>
      <w:proofErr w:type="gramEnd"/>
      <w:r w:rsidRPr="00F6002C">
        <w:rPr>
          <w:lang w:val="nl-NL"/>
        </w:rPr>
        <w:t>)</w:t>
      </w:r>
    </w:p>
    <w:p w14:paraId="2C3DEFD0" w14:textId="7869D9BA" w:rsidR="00047839" w:rsidRPr="00F6002C" w:rsidRDefault="00047839" w:rsidP="00047839">
      <w:pPr>
        <w:pStyle w:val="WTStepNote"/>
        <w:rPr>
          <w:lang w:val="nl-NL"/>
        </w:rPr>
      </w:pPr>
      <w:r w:rsidRPr="00F6002C">
        <w:rPr>
          <w:lang w:val="nl-NL"/>
        </w:rPr>
        <w:t>Hiermee wordt de interactieve omgeving afgesloten</w:t>
      </w:r>
    </w:p>
    <w:p w14:paraId="0FD2BC32" w14:textId="28181568" w:rsidR="00047839" w:rsidRPr="00F6002C" w:rsidRDefault="00FA11DA" w:rsidP="00FA11DA">
      <w:pPr>
        <w:pStyle w:val="WTstepsheading"/>
      </w:pPr>
      <w:bookmarkStart w:id="17" w:name="_Toc136539555"/>
      <w:r w:rsidRPr="00F6002C">
        <w:lastRenderedPageBreak/>
        <w:t>Bekijk de Python installatie</w:t>
      </w:r>
      <w:r w:rsidR="00DF7502" w:rsidRPr="00F6002C">
        <w:t>s</w:t>
      </w:r>
      <w:bookmarkEnd w:id="17"/>
    </w:p>
    <w:p w14:paraId="464D6E9E" w14:textId="57385721" w:rsidR="00FA11DA" w:rsidRPr="00F6002C" w:rsidRDefault="00FA11DA" w:rsidP="006A2793">
      <w:pPr>
        <w:pStyle w:val="WTStep"/>
        <w:rPr>
          <w:lang w:val="nl-NL" w:eastAsia="ko-KR"/>
        </w:rPr>
      </w:pPr>
      <w:r w:rsidRPr="00F6002C">
        <w:rPr>
          <w:lang w:val="nl-NL" w:eastAsia="ko-KR"/>
        </w:rPr>
        <w:t>Voer het volgende commando in de opdrachtprompt in:</w:t>
      </w:r>
    </w:p>
    <w:p w14:paraId="277370B8" w14:textId="55CBB283" w:rsidR="00FA11DA" w:rsidRPr="00F6002C" w:rsidRDefault="00FA11DA" w:rsidP="00FA11DA">
      <w:pPr>
        <w:pStyle w:val="Code"/>
        <w:rPr>
          <w:lang w:val="nl-NL"/>
        </w:rPr>
      </w:pPr>
      <w:proofErr w:type="spellStart"/>
      <w:proofErr w:type="gramStart"/>
      <w:r w:rsidRPr="00F6002C">
        <w:rPr>
          <w:lang w:val="nl-NL"/>
        </w:rPr>
        <w:t>which</w:t>
      </w:r>
      <w:proofErr w:type="spellEnd"/>
      <w:proofErr w:type="gramEnd"/>
      <w:r w:rsidRPr="00F6002C">
        <w:rPr>
          <w:lang w:val="nl-NL"/>
        </w:rPr>
        <w:t xml:space="preserve"> python</w:t>
      </w:r>
    </w:p>
    <w:p w14:paraId="080CFDF7" w14:textId="028C3ACA" w:rsidR="00FA11DA" w:rsidRPr="00F6002C" w:rsidRDefault="00FA11DA" w:rsidP="00FA11DA">
      <w:pPr>
        <w:pStyle w:val="WTStepImage"/>
        <w:rPr>
          <w:noProof w:val="0"/>
          <w:lang w:val="nl-NL"/>
        </w:rPr>
      </w:pPr>
      <w:r w:rsidRPr="00F6002C">
        <w:rPr>
          <w:lang w:val="nl-NL"/>
        </w:rPr>
        <w:drawing>
          <wp:inline distT="0" distB="0" distL="0" distR="0" wp14:anchorId="1F135EE5" wp14:editId="343ECC94">
            <wp:extent cx="2269067" cy="252921"/>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stretch>
                      <a:fillRect/>
                    </a:stretch>
                  </pic:blipFill>
                  <pic:spPr>
                    <a:xfrm>
                      <a:off x="0" y="0"/>
                      <a:ext cx="2503937" cy="279101"/>
                    </a:xfrm>
                    <a:prstGeom prst="rect">
                      <a:avLst/>
                    </a:prstGeom>
                  </pic:spPr>
                </pic:pic>
              </a:graphicData>
            </a:graphic>
          </wp:inline>
        </w:drawing>
      </w:r>
    </w:p>
    <w:p w14:paraId="58B7F9C6" w14:textId="04404711" w:rsidR="00FA11DA" w:rsidRPr="00F6002C" w:rsidRDefault="00FA11DA" w:rsidP="00FA11DA">
      <w:pPr>
        <w:pStyle w:val="WTStepNote"/>
        <w:rPr>
          <w:lang w:val="nl-NL"/>
        </w:rPr>
      </w:pPr>
      <w:r w:rsidRPr="00F6002C">
        <w:rPr>
          <w:lang w:val="nl-NL"/>
        </w:rPr>
        <w:t>Dit geeft aan dat het commando “python” geïnstalleerd is als /</w:t>
      </w:r>
      <w:proofErr w:type="spellStart"/>
      <w:r w:rsidRPr="00F6002C">
        <w:rPr>
          <w:lang w:val="nl-NL"/>
        </w:rPr>
        <w:t>usr</w:t>
      </w:r>
      <w:proofErr w:type="spellEnd"/>
      <w:r w:rsidRPr="00F6002C">
        <w:rPr>
          <w:lang w:val="nl-NL"/>
        </w:rPr>
        <w:t>/bin/python.</w:t>
      </w:r>
    </w:p>
    <w:p w14:paraId="30F30C4D" w14:textId="013F01B8" w:rsidR="00FA11DA" w:rsidRPr="00F6002C" w:rsidRDefault="00FA11DA" w:rsidP="006A2793">
      <w:pPr>
        <w:pStyle w:val="WTStep"/>
        <w:rPr>
          <w:lang w:val="nl-NL" w:eastAsia="ko-KR"/>
        </w:rPr>
      </w:pPr>
      <w:r w:rsidRPr="00F6002C">
        <w:rPr>
          <w:lang w:val="nl-NL" w:eastAsia="ko-KR"/>
        </w:rPr>
        <w:t xml:space="preserve">Type nu het commando “python”, </w:t>
      </w:r>
      <w:r w:rsidR="003D2D89" w:rsidRPr="00F6002C">
        <w:rPr>
          <w:lang w:val="nl-NL" w:eastAsia="ko-KR"/>
        </w:rPr>
        <w:t xml:space="preserve">niet gevolgd door &lt;ENTER&gt;, maar </w:t>
      </w:r>
      <w:r w:rsidRPr="00F6002C">
        <w:rPr>
          <w:lang w:val="nl-NL" w:eastAsia="ko-KR"/>
        </w:rPr>
        <w:t xml:space="preserve">gevolgd door </w:t>
      </w:r>
      <w:proofErr w:type="gramStart"/>
      <w:r w:rsidRPr="00F6002C">
        <w:rPr>
          <w:b/>
          <w:bCs/>
          <w:lang w:val="nl-NL" w:eastAsia="ko-KR"/>
        </w:rPr>
        <w:t>twee maal</w:t>
      </w:r>
      <w:proofErr w:type="gramEnd"/>
      <w:r w:rsidRPr="00F6002C">
        <w:rPr>
          <w:b/>
          <w:bCs/>
          <w:lang w:val="nl-NL" w:eastAsia="ko-KR"/>
        </w:rPr>
        <w:t xml:space="preserve"> de tab toets</w:t>
      </w:r>
      <w:r w:rsidRPr="00F6002C">
        <w:rPr>
          <w:lang w:val="nl-NL" w:eastAsia="ko-KR"/>
        </w:rPr>
        <w:t>.</w:t>
      </w:r>
    </w:p>
    <w:p w14:paraId="43A940EA" w14:textId="4310AEF0" w:rsidR="00FA11DA" w:rsidRPr="00F6002C" w:rsidRDefault="00FA11DA" w:rsidP="00FA11DA">
      <w:pPr>
        <w:pStyle w:val="Code"/>
        <w:rPr>
          <w:lang w:val="nl-NL"/>
        </w:rPr>
      </w:pPr>
      <w:proofErr w:type="gramStart"/>
      <w:r w:rsidRPr="00F6002C">
        <w:rPr>
          <w:lang w:val="nl-NL"/>
        </w:rPr>
        <w:t>python</w:t>
      </w:r>
      <w:proofErr w:type="gramEnd"/>
      <w:r w:rsidRPr="00F6002C">
        <w:rPr>
          <w:lang w:val="nl-NL"/>
        </w:rPr>
        <w:t>&lt;tab&gt;&lt;tab&gt;</w:t>
      </w:r>
    </w:p>
    <w:p w14:paraId="00DF232F" w14:textId="683B2121" w:rsidR="00FA11DA" w:rsidRPr="00F6002C" w:rsidRDefault="00FA11DA" w:rsidP="00FA11DA">
      <w:pPr>
        <w:pStyle w:val="WTStepImage"/>
        <w:rPr>
          <w:noProof w:val="0"/>
          <w:lang w:val="nl-NL"/>
        </w:rPr>
      </w:pPr>
      <w:r w:rsidRPr="00F6002C">
        <w:rPr>
          <w:lang w:val="nl-NL"/>
        </w:rPr>
        <w:drawing>
          <wp:inline distT="0" distB="0" distL="0" distR="0" wp14:anchorId="34A0C698" wp14:editId="1C1FF3F2">
            <wp:extent cx="5596467" cy="790144"/>
            <wp:effectExtent l="0" t="0" r="4445"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5"/>
                    <a:stretch>
                      <a:fillRect/>
                    </a:stretch>
                  </pic:blipFill>
                  <pic:spPr>
                    <a:xfrm>
                      <a:off x="0" y="0"/>
                      <a:ext cx="5775305" cy="815394"/>
                    </a:xfrm>
                    <a:prstGeom prst="rect">
                      <a:avLst/>
                    </a:prstGeom>
                  </pic:spPr>
                </pic:pic>
              </a:graphicData>
            </a:graphic>
          </wp:inline>
        </w:drawing>
      </w:r>
    </w:p>
    <w:p w14:paraId="3F72E740" w14:textId="59545D3B" w:rsidR="00FA11DA" w:rsidRPr="00F6002C" w:rsidRDefault="00FA11DA" w:rsidP="00FA11DA">
      <w:pPr>
        <w:pStyle w:val="WTStep"/>
        <w:rPr>
          <w:lang w:val="nl-NL" w:eastAsia="ko-KR"/>
        </w:rPr>
      </w:pPr>
      <w:r w:rsidRPr="00F6002C">
        <w:rPr>
          <w:lang w:val="nl-NL" w:eastAsia="ko-KR"/>
        </w:rPr>
        <w:t>Voer het volgende commando in:</w:t>
      </w:r>
    </w:p>
    <w:p w14:paraId="14898178" w14:textId="4047A41C" w:rsidR="00FA11DA" w:rsidRPr="00F6002C" w:rsidRDefault="00FA11DA" w:rsidP="00FA11DA">
      <w:pPr>
        <w:pStyle w:val="Code"/>
        <w:rPr>
          <w:lang w:val="nl-NL"/>
        </w:rPr>
      </w:pPr>
      <w:proofErr w:type="gramStart"/>
      <w:r w:rsidRPr="00F6002C">
        <w:rPr>
          <w:lang w:val="nl-NL"/>
        </w:rPr>
        <w:t>python</w:t>
      </w:r>
      <w:proofErr w:type="gramEnd"/>
      <w:r w:rsidRPr="00F6002C">
        <w:rPr>
          <w:lang w:val="nl-NL"/>
        </w:rPr>
        <w:t>2 --</w:t>
      </w:r>
      <w:proofErr w:type="spellStart"/>
      <w:r w:rsidRPr="00F6002C">
        <w:rPr>
          <w:lang w:val="nl-NL"/>
        </w:rPr>
        <w:t>version</w:t>
      </w:r>
      <w:proofErr w:type="spellEnd"/>
    </w:p>
    <w:p w14:paraId="674D303C" w14:textId="5C41B38C" w:rsidR="00FA11DA" w:rsidRPr="00F6002C" w:rsidRDefault="00FA11DA" w:rsidP="00FA11DA">
      <w:pPr>
        <w:pStyle w:val="WTStep"/>
        <w:rPr>
          <w:lang w:val="nl-NL" w:eastAsia="ko-KR"/>
        </w:rPr>
      </w:pPr>
      <w:r w:rsidRPr="00F6002C">
        <w:rPr>
          <w:lang w:val="nl-NL" w:eastAsia="ko-KR"/>
        </w:rPr>
        <w:t>Geef nu het volgende commando op:</w:t>
      </w:r>
    </w:p>
    <w:p w14:paraId="5F91E669" w14:textId="1329BB36" w:rsidR="00FA11DA" w:rsidRPr="00F6002C" w:rsidRDefault="00FA11DA" w:rsidP="00FA11DA">
      <w:pPr>
        <w:pStyle w:val="Code"/>
        <w:rPr>
          <w:lang w:val="nl-NL"/>
        </w:rPr>
      </w:pPr>
      <w:proofErr w:type="gramStart"/>
      <w:r w:rsidRPr="00F6002C">
        <w:rPr>
          <w:lang w:val="nl-NL"/>
        </w:rPr>
        <w:t>python</w:t>
      </w:r>
      <w:proofErr w:type="gramEnd"/>
      <w:r w:rsidRPr="00F6002C">
        <w:rPr>
          <w:lang w:val="nl-NL"/>
        </w:rPr>
        <w:t>3 --</w:t>
      </w:r>
      <w:proofErr w:type="spellStart"/>
      <w:r w:rsidRPr="00F6002C">
        <w:rPr>
          <w:lang w:val="nl-NL"/>
        </w:rPr>
        <w:t>version</w:t>
      </w:r>
      <w:proofErr w:type="spellEnd"/>
    </w:p>
    <w:p w14:paraId="700F1DBC" w14:textId="158302A0" w:rsidR="00FA11DA" w:rsidRPr="00F6002C" w:rsidRDefault="00FA11DA" w:rsidP="00FA11DA">
      <w:pPr>
        <w:pStyle w:val="WTimage"/>
        <w:rPr>
          <w:noProof w:val="0"/>
          <w:lang w:val="nl-NL" w:eastAsia="ko-KR"/>
        </w:rPr>
      </w:pPr>
      <w:r w:rsidRPr="00F6002C">
        <w:rPr>
          <w:lang w:val="nl-NL" w:eastAsia="ko-KR"/>
        </w:rPr>
        <w:drawing>
          <wp:inline distT="0" distB="0" distL="0" distR="0" wp14:anchorId="0995B031" wp14:editId="59C27EB0">
            <wp:extent cx="2954867" cy="657423"/>
            <wp:effectExtent l="0" t="0" r="4445" b="317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3041729" cy="676749"/>
                    </a:xfrm>
                    <a:prstGeom prst="rect">
                      <a:avLst/>
                    </a:prstGeom>
                  </pic:spPr>
                </pic:pic>
              </a:graphicData>
            </a:graphic>
          </wp:inline>
        </w:drawing>
      </w:r>
    </w:p>
    <w:p w14:paraId="5E08820D" w14:textId="21630E86" w:rsidR="00FA11DA" w:rsidRPr="00F6002C" w:rsidRDefault="003D2D89" w:rsidP="003D2D89">
      <w:pPr>
        <w:pStyle w:val="Setupnote"/>
        <w:rPr>
          <w:lang w:val="nl-NL"/>
        </w:rPr>
      </w:pPr>
      <w:r w:rsidRPr="00F6002C">
        <w:rPr>
          <w:lang w:val="nl-NL"/>
        </w:rPr>
        <w:t>Nu is te zien dat er meerdere versies van Python (versie 2.x en 3.x) geïnstalleerd zijn op de Raspberry Pi.</w:t>
      </w:r>
    </w:p>
    <w:p w14:paraId="1A34373F" w14:textId="77777777" w:rsidR="00DF7502" w:rsidRPr="00F6002C" w:rsidRDefault="00DF7502" w:rsidP="00DF7502">
      <w:pPr>
        <w:pStyle w:val="WTStep"/>
        <w:rPr>
          <w:lang w:val="nl-NL" w:eastAsia="ko-KR"/>
        </w:rPr>
      </w:pPr>
      <w:r w:rsidRPr="00F6002C">
        <w:rPr>
          <w:lang w:val="nl-NL" w:eastAsia="ko-KR"/>
        </w:rPr>
        <w:t>Voer het volgende commando in:</w:t>
      </w:r>
    </w:p>
    <w:p w14:paraId="7030F202" w14:textId="089408B5" w:rsidR="003D2D89" w:rsidRPr="00F6002C" w:rsidRDefault="00DF7502" w:rsidP="00DF7502">
      <w:pPr>
        <w:pStyle w:val="Code"/>
        <w:rPr>
          <w:lang w:val="nl-NL"/>
        </w:rPr>
      </w:pPr>
      <w:proofErr w:type="spellStart"/>
      <w:proofErr w:type="gramStart"/>
      <w:r w:rsidRPr="00F6002C">
        <w:rPr>
          <w:lang w:val="nl-NL"/>
        </w:rPr>
        <w:t>which</w:t>
      </w:r>
      <w:proofErr w:type="spellEnd"/>
      <w:proofErr w:type="gramEnd"/>
      <w:r w:rsidRPr="00F6002C">
        <w:rPr>
          <w:lang w:val="nl-NL"/>
        </w:rPr>
        <w:t xml:space="preserve"> python</w:t>
      </w:r>
    </w:p>
    <w:p w14:paraId="4B4A3697" w14:textId="77777777" w:rsidR="00DF7502" w:rsidRPr="00F6002C" w:rsidRDefault="00DF7502" w:rsidP="00DF7502">
      <w:pPr>
        <w:pStyle w:val="WTStep"/>
        <w:rPr>
          <w:lang w:val="nl-NL" w:eastAsia="ko-KR"/>
        </w:rPr>
      </w:pPr>
      <w:r w:rsidRPr="00F6002C">
        <w:rPr>
          <w:lang w:val="nl-NL" w:eastAsia="ko-KR"/>
        </w:rPr>
        <w:t>Geef nu het volgende commando op:</w:t>
      </w:r>
    </w:p>
    <w:p w14:paraId="0A3D8E5C" w14:textId="785B6E5E" w:rsidR="00DF7502" w:rsidRPr="00F6002C" w:rsidRDefault="00DF7502" w:rsidP="00DF7502">
      <w:pPr>
        <w:pStyle w:val="Code"/>
        <w:rPr>
          <w:lang w:val="nl-NL"/>
        </w:rPr>
      </w:pPr>
      <w:proofErr w:type="gramStart"/>
      <w:r w:rsidRPr="00F6002C">
        <w:rPr>
          <w:lang w:val="nl-NL"/>
        </w:rPr>
        <w:t>file</w:t>
      </w:r>
      <w:proofErr w:type="gramEnd"/>
      <w:r w:rsidRPr="00F6002C">
        <w:rPr>
          <w:lang w:val="nl-NL"/>
        </w:rPr>
        <w:t xml:space="preserve"> /</w:t>
      </w:r>
      <w:proofErr w:type="spellStart"/>
      <w:r w:rsidRPr="00F6002C">
        <w:rPr>
          <w:lang w:val="nl-NL"/>
        </w:rPr>
        <w:t>usr</w:t>
      </w:r>
      <w:proofErr w:type="spellEnd"/>
      <w:r w:rsidRPr="00F6002C">
        <w:rPr>
          <w:lang w:val="nl-NL"/>
        </w:rPr>
        <w:t>/bin/python</w:t>
      </w:r>
    </w:p>
    <w:p w14:paraId="42CF018A" w14:textId="682A4931" w:rsidR="00DF7502" w:rsidRPr="00F6002C" w:rsidRDefault="00DF7502" w:rsidP="00DF7502">
      <w:pPr>
        <w:pStyle w:val="WTStepImage"/>
        <w:rPr>
          <w:noProof w:val="0"/>
          <w:lang w:val="nl-NL"/>
        </w:rPr>
      </w:pPr>
      <w:r w:rsidRPr="00F6002C">
        <w:rPr>
          <w:lang w:val="nl-NL"/>
        </w:rPr>
        <w:drawing>
          <wp:inline distT="0" distB="0" distL="0" distR="0" wp14:anchorId="56D7362F" wp14:editId="5E0E5D9D">
            <wp:extent cx="3022600" cy="773223"/>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7"/>
                    <a:stretch>
                      <a:fillRect/>
                    </a:stretch>
                  </pic:blipFill>
                  <pic:spPr>
                    <a:xfrm>
                      <a:off x="0" y="0"/>
                      <a:ext cx="3099382" cy="792865"/>
                    </a:xfrm>
                    <a:prstGeom prst="rect">
                      <a:avLst/>
                    </a:prstGeom>
                  </pic:spPr>
                </pic:pic>
              </a:graphicData>
            </a:graphic>
          </wp:inline>
        </w:drawing>
      </w:r>
    </w:p>
    <w:p w14:paraId="3946D1FD" w14:textId="0335A5D3" w:rsidR="00DF7502" w:rsidRPr="00F6002C" w:rsidRDefault="00DF7502" w:rsidP="00DF7502">
      <w:pPr>
        <w:pStyle w:val="WTStep"/>
        <w:rPr>
          <w:lang w:val="nl-NL" w:eastAsia="ko-KR"/>
        </w:rPr>
      </w:pPr>
      <w:r w:rsidRPr="00F6002C">
        <w:rPr>
          <w:lang w:val="nl-NL" w:eastAsia="ko-KR"/>
        </w:rPr>
        <w:lastRenderedPageBreak/>
        <w:t>Let op de uitvoer van het “file” commando.</w:t>
      </w:r>
    </w:p>
    <w:p w14:paraId="020B36B3" w14:textId="28E1EA4A" w:rsidR="00DF7502" w:rsidRPr="00F6002C" w:rsidRDefault="00DF7502" w:rsidP="00DF7502">
      <w:pPr>
        <w:pStyle w:val="WTStepNote"/>
        <w:rPr>
          <w:lang w:val="nl-NL"/>
        </w:rPr>
      </w:pPr>
      <w:r w:rsidRPr="00F6002C">
        <w:rPr>
          <w:lang w:val="nl-NL"/>
        </w:rPr>
        <w:t>De uitvoer van het “file” commando geeft aan dat het commando python eigenlijk een snelkoppeling is naar /</w:t>
      </w:r>
      <w:proofErr w:type="spellStart"/>
      <w:r w:rsidRPr="00F6002C">
        <w:rPr>
          <w:lang w:val="nl-NL"/>
        </w:rPr>
        <w:t>usr</w:t>
      </w:r>
      <w:proofErr w:type="spellEnd"/>
      <w:r w:rsidRPr="00F6002C">
        <w:rPr>
          <w:lang w:val="nl-NL"/>
        </w:rPr>
        <w:t>/bin/python2.</w:t>
      </w:r>
    </w:p>
    <w:p w14:paraId="7DE5EB90" w14:textId="4EE28D87" w:rsidR="00DF7502" w:rsidRPr="00F6002C" w:rsidRDefault="00DF7502" w:rsidP="00DF7502">
      <w:pPr>
        <w:pStyle w:val="WTStep"/>
        <w:rPr>
          <w:lang w:val="nl-NL" w:eastAsia="ko-KR"/>
        </w:rPr>
      </w:pPr>
      <w:r w:rsidRPr="00F6002C">
        <w:rPr>
          <w:lang w:val="nl-NL" w:eastAsia="ko-KR"/>
        </w:rPr>
        <w:t>Sluit de opdrachtprompt af door het volgende commando in te voeren:</w:t>
      </w:r>
    </w:p>
    <w:p w14:paraId="645C4FE7" w14:textId="0E1BE601" w:rsidR="00DF7502" w:rsidRPr="00F6002C" w:rsidRDefault="00DF7502" w:rsidP="00DF7502">
      <w:pPr>
        <w:pStyle w:val="Code"/>
        <w:rPr>
          <w:lang w:val="nl-NL"/>
        </w:rPr>
      </w:pPr>
      <w:proofErr w:type="gramStart"/>
      <w:r w:rsidRPr="00F6002C">
        <w:rPr>
          <w:lang w:val="nl-NL"/>
        </w:rPr>
        <w:t>exit</w:t>
      </w:r>
      <w:proofErr w:type="gramEnd"/>
    </w:p>
    <w:p w14:paraId="6FFEF160" w14:textId="78FE9A95" w:rsidR="00DF7502" w:rsidRPr="00F6002C" w:rsidRDefault="00DF7502" w:rsidP="00DF7502">
      <w:pPr>
        <w:pStyle w:val="WTStep"/>
        <w:numPr>
          <w:ilvl w:val="0"/>
          <w:numId w:val="0"/>
        </w:numPr>
        <w:ind w:left="720" w:hanging="360"/>
        <w:rPr>
          <w:lang w:val="nl-NL" w:eastAsia="ko-KR"/>
        </w:rPr>
      </w:pPr>
    </w:p>
    <w:p w14:paraId="47DAD09D" w14:textId="77777777" w:rsidR="00E50366" w:rsidRPr="00F6002C" w:rsidRDefault="00E50366" w:rsidP="008121DA">
      <w:pPr>
        <w:spacing w:line="480" w:lineRule="auto"/>
        <w:rPr>
          <w:lang w:val="nl-NL"/>
        </w:rPr>
      </w:pPr>
    </w:p>
    <w:p w14:paraId="78AE5F1F" w14:textId="77777777" w:rsidR="008121DA" w:rsidRPr="00F6002C" w:rsidRDefault="008121DA" w:rsidP="008121DA">
      <w:pPr>
        <w:spacing w:line="480" w:lineRule="auto"/>
        <w:rPr>
          <w:lang w:val="nl-NL"/>
        </w:rPr>
      </w:pPr>
    </w:p>
    <w:p w14:paraId="76BF2EB1" w14:textId="272A72AA" w:rsidR="003F19B4" w:rsidRPr="00F6002C" w:rsidRDefault="003F19B4" w:rsidP="003F19B4">
      <w:pPr>
        <w:pStyle w:val="WTTitle"/>
        <w:rPr>
          <w:lang w:val="nl-NL"/>
        </w:rPr>
      </w:pPr>
      <w:bookmarkStart w:id="18" w:name="_Toc136539556"/>
      <w:r w:rsidRPr="00F6002C">
        <w:rPr>
          <w:lang w:val="nl-NL"/>
        </w:rPr>
        <w:lastRenderedPageBreak/>
        <w:t>Lab 2.</w:t>
      </w:r>
      <w:r w:rsidR="00235299">
        <w:rPr>
          <w:lang w:val="nl-NL"/>
        </w:rPr>
        <w:t>4</w:t>
      </w:r>
      <w:r w:rsidRPr="00F6002C">
        <w:rPr>
          <w:lang w:val="nl-NL"/>
        </w:rPr>
        <w:t xml:space="preserve">: Maak een </w:t>
      </w:r>
      <w:r w:rsidR="001E2969" w:rsidRPr="00F6002C">
        <w:rPr>
          <w:lang w:val="nl-NL"/>
        </w:rPr>
        <w:t xml:space="preserve">start met het </w:t>
      </w:r>
      <w:r w:rsidRPr="00F6002C">
        <w:rPr>
          <w:lang w:val="nl-NL"/>
        </w:rPr>
        <w:t>rekenprogramma</w:t>
      </w:r>
      <w:bookmarkEnd w:id="18"/>
    </w:p>
    <w:p w14:paraId="54706428" w14:textId="17215C2B" w:rsidR="003F19B4" w:rsidRDefault="003F19B4" w:rsidP="003F19B4">
      <w:pPr>
        <w:rPr>
          <w:lang w:val="nl-NL"/>
        </w:rPr>
      </w:pPr>
      <w:r w:rsidRPr="00F6002C">
        <w:rPr>
          <w:lang w:val="nl-NL"/>
        </w:rPr>
        <w:t xml:space="preserve">In dit lab kom je in </w:t>
      </w:r>
      <w:r w:rsidR="001E2969" w:rsidRPr="00F6002C">
        <w:rPr>
          <w:lang w:val="nl-NL"/>
        </w:rPr>
        <w:t>aanraking</w:t>
      </w:r>
      <w:r w:rsidRPr="00F6002C">
        <w:rPr>
          <w:lang w:val="nl-NL"/>
        </w:rPr>
        <w:t xml:space="preserve"> met typische programmeer beginselen door het schrijven van een eenvoudig rekenprogramma. De volgende labs bouwen voort op het werk van dit lab. Zorg er dus voor dit lab gereed te hebben voordat je verder gaat met de volgende labs.</w:t>
      </w:r>
    </w:p>
    <w:p w14:paraId="360572A8" w14:textId="77777777" w:rsidR="00A673DC" w:rsidRDefault="00A673DC" w:rsidP="003F19B4">
      <w:pPr>
        <w:rPr>
          <w:lang w:val="nl-NL"/>
        </w:rPr>
      </w:pPr>
    </w:p>
    <w:tbl>
      <w:tblPr>
        <w:tblStyle w:val="Tabelraster"/>
        <w:tblW w:w="0" w:type="auto"/>
        <w:tblLook w:val="04A0" w:firstRow="1" w:lastRow="0" w:firstColumn="1" w:lastColumn="0" w:noHBand="0" w:noVBand="1"/>
      </w:tblPr>
      <w:tblGrid>
        <w:gridCol w:w="9736"/>
      </w:tblGrid>
      <w:tr w:rsidR="00A673DC" w14:paraId="4E94A2FF" w14:textId="77777777" w:rsidTr="00A673DC">
        <w:tc>
          <w:tcPr>
            <w:tcW w:w="9736" w:type="dxa"/>
          </w:tcPr>
          <w:p w14:paraId="34364C1F" w14:textId="77777777" w:rsidR="00A673DC" w:rsidRPr="00F6002C" w:rsidRDefault="00A673DC" w:rsidP="00A673DC">
            <w:pPr>
              <w:numPr>
                <w:ilvl w:val="0"/>
                <w:numId w:val="0"/>
              </w:numPr>
              <w:rPr>
                <w:lang w:val="nl-NL"/>
              </w:rPr>
            </w:pPr>
            <w:r w:rsidRPr="00F6002C">
              <w:rPr>
                <w:lang w:val="nl-NL"/>
              </w:rPr>
              <w:t xml:space="preserve">Je gaat </w:t>
            </w:r>
            <w:r>
              <w:rPr>
                <w:lang w:val="nl-NL"/>
              </w:rPr>
              <w:t xml:space="preserve">nu </w:t>
            </w:r>
            <w:r w:rsidRPr="00F6002C">
              <w:rPr>
                <w:lang w:val="nl-NL"/>
              </w:rPr>
              <w:t>werken aan een programma om uit te rekenen hoeveel, en welke munten je nodig hebt om een bepaald bedrag in Euro’s gepast te betalen in een winkel.</w:t>
            </w:r>
          </w:p>
          <w:p w14:paraId="22130ED1" w14:textId="77777777" w:rsidR="00A673DC" w:rsidRPr="00F6002C" w:rsidRDefault="00A673DC" w:rsidP="00A673DC">
            <w:pPr>
              <w:numPr>
                <w:ilvl w:val="0"/>
                <w:numId w:val="0"/>
              </w:numPr>
              <w:rPr>
                <w:lang w:val="nl-NL"/>
              </w:rPr>
            </w:pPr>
          </w:p>
          <w:p w14:paraId="502C1B53" w14:textId="77777777" w:rsidR="00A673DC" w:rsidRPr="00F6002C" w:rsidRDefault="00A673DC" w:rsidP="00A673DC">
            <w:pPr>
              <w:numPr>
                <w:ilvl w:val="0"/>
                <w:numId w:val="0"/>
              </w:numPr>
              <w:rPr>
                <w:lang w:val="nl-NL"/>
              </w:rPr>
            </w:pPr>
            <w:r w:rsidRPr="00F6002C">
              <w:rPr>
                <w:lang w:val="nl-NL"/>
              </w:rPr>
              <w:t>Voorbeeld: Je moet € 2,45 betalen voor een lekker broodje bij de Appie.</w:t>
            </w:r>
          </w:p>
          <w:p w14:paraId="47213038" w14:textId="77777777" w:rsidR="00A673DC" w:rsidRPr="00F6002C" w:rsidRDefault="00A673DC" w:rsidP="00A673DC">
            <w:pPr>
              <w:numPr>
                <w:ilvl w:val="0"/>
                <w:numId w:val="0"/>
              </w:numPr>
              <w:rPr>
                <w:lang w:val="nl-NL"/>
              </w:rPr>
            </w:pPr>
            <w:r w:rsidRPr="00F6002C">
              <w:rPr>
                <w:lang w:val="nl-NL"/>
              </w:rPr>
              <w:t>Dit bedrag (€ 2,45) kun je betalen met de volgende munten:</w:t>
            </w:r>
          </w:p>
          <w:p w14:paraId="5F43B1DA" w14:textId="77777777" w:rsidR="00A673DC" w:rsidRPr="00F6002C" w:rsidRDefault="00A673DC" w:rsidP="00A673DC">
            <w:pPr>
              <w:pStyle w:val="Lijstalinea"/>
              <w:numPr>
                <w:ilvl w:val="0"/>
                <w:numId w:val="31"/>
              </w:numPr>
              <w:rPr>
                <w:lang w:val="nl-NL"/>
              </w:rPr>
            </w:pPr>
            <w:r w:rsidRPr="00F6002C">
              <w:rPr>
                <w:lang w:val="nl-NL"/>
              </w:rPr>
              <w:t>1x €2</w:t>
            </w:r>
          </w:p>
          <w:p w14:paraId="430AEC69" w14:textId="77777777" w:rsidR="00A673DC" w:rsidRPr="00F6002C" w:rsidRDefault="00A673DC" w:rsidP="00A673DC">
            <w:pPr>
              <w:pStyle w:val="Lijstalinea"/>
              <w:numPr>
                <w:ilvl w:val="0"/>
                <w:numId w:val="31"/>
              </w:numPr>
              <w:rPr>
                <w:lang w:val="nl-NL"/>
              </w:rPr>
            </w:pPr>
            <w:r w:rsidRPr="00F6002C">
              <w:rPr>
                <w:lang w:val="nl-NL"/>
              </w:rPr>
              <w:t>2x €0,20</w:t>
            </w:r>
          </w:p>
          <w:p w14:paraId="151C476C" w14:textId="77777777" w:rsidR="00A673DC" w:rsidRPr="00F6002C" w:rsidRDefault="00A673DC" w:rsidP="00A673DC">
            <w:pPr>
              <w:pStyle w:val="Lijstalinea"/>
              <w:numPr>
                <w:ilvl w:val="0"/>
                <w:numId w:val="31"/>
              </w:numPr>
              <w:rPr>
                <w:lang w:val="nl-NL"/>
              </w:rPr>
            </w:pPr>
            <w:r w:rsidRPr="00F6002C">
              <w:rPr>
                <w:lang w:val="nl-NL"/>
              </w:rPr>
              <w:t>1x €0,05</w:t>
            </w:r>
          </w:p>
          <w:p w14:paraId="78ECB473" w14:textId="77777777" w:rsidR="00A673DC" w:rsidRPr="00F6002C" w:rsidRDefault="00A673DC" w:rsidP="00A673DC">
            <w:pPr>
              <w:numPr>
                <w:ilvl w:val="0"/>
                <w:numId w:val="0"/>
              </w:numPr>
              <w:rPr>
                <w:lang w:val="nl-NL"/>
              </w:rPr>
            </w:pPr>
          </w:p>
          <w:p w14:paraId="2BD3A527" w14:textId="77777777" w:rsidR="00A673DC" w:rsidRPr="00F6002C" w:rsidRDefault="00A673DC" w:rsidP="00A673DC">
            <w:pPr>
              <w:numPr>
                <w:ilvl w:val="0"/>
                <w:numId w:val="0"/>
              </w:numPr>
              <w:rPr>
                <w:lang w:val="nl-NL"/>
              </w:rPr>
            </w:pPr>
            <w:r w:rsidRPr="00F6002C">
              <w:rPr>
                <w:lang w:val="nl-NL"/>
              </w:rPr>
              <w:t xml:space="preserve">In </w:t>
            </w:r>
            <w:r>
              <w:rPr>
                <w:lang w:val="nl-NL"/>
              </w:rPr>
              <w:t>t</w:t>
            </w:r>
            <w:r w:rsidRPr="00F6002C">
              <w:rPr>
                <w:lang w:val="nl-NL"/>
              </w:rPr>
              <w:t>ot</w:t>
            </w:r>
            <w:r>
              <w:rPr>
                <w:lang w:val="nl-NL"/>
              </w:rPr>
              <w:t>a</w:t>
            </w:r>
            <w:r w:rsidRPr="00F6002C">
              <w:rPr>
                <w:lang w:val="nl-NL"/>
              </w:rPr>
              <w:t>al heb je dus 4 munten nodig.</w:t>
            </w:r>
          </w:p>
          <w:p w14:paraId="717388EE" w14:textId="77777777" w:rsidR="00A673DC" w:rsidRPr="00F6002C" w:rsidRDefault="00A673DC" w:rsidP="00A673DC">
            <w:pPr>
              <w:numPr>
                <w:ilvl w:val="0"/>
                <w:numId w:val="0"/>
              </w:numPr>
              <w:rPr>
                <w:lang w:val="nl-NL"/>
              </w:rPr>
            </w:pPr>
          </w:p>
          <w:p w14:paraId="78590267" w14:textId="77777777" w:rsidR="00A673DC" w:rsidRPr="00F6002C" w:rsidRDefault="00A673DC" w:rsidP="00A673DC">
            <w:pPr>
              <w:numPr>
                <w:ilvl w:val="0"/>
                <w:numId w:val="0"/>
              </w:numPr>
              <w:rPr>
                <w:lang w:val="nl-NL"/>
              </w:rPr>
            </w:pPr>
            <w:r w:rsidRPr="00F6002C">
              <w:rPr>
                <w:lang w:val="nl-NL"/>
              </w:rPr>
              <w:t>Jouw programma berekent het minimale aantal munten dat nodig is. Ga uit van alle bekende Euro munten: 2 Euro, 1 Euro, 50 cent, 20 cent, 10 cent, 5 cent, 2 cent en 1 cent.</w:t>
            </w:r>
          </w:p>
          <w:p w14:paraId="09BE11A6" w14:textId="77777777" w:rsidR="00A673DC" w:rsidRPr="00F6002C" w:rsidRDefault="00A673DC" w:rsidP="00A673DC">
            <w:pPr>
              <w:numPr>
                <w:ilvl w:val="0"/>
                <w:numId w:val="0"/>
              </w:numPr>
              <w:rPr>
                <w:lang w:val="nl-NL"/>
              </w:rPr>
            </w:pPr>
          </w:p>
          <w:p w14:paraId="01D474E2" w14:textId="5BB7B3E4" w:rsidR="00A673DC" w:rsidRDefault="00A673DC" w:rsidP="00A673DC">
            <w:pPr>
              <w:numPr>
                <w:ilvl w:val="0"/>
                <w:numId w:val="0"/>
              </w:numPr>
              <w:rPr>
                <w:lang w:val="nl-NL"/>
              </w:rPr>
            </w:pPr>
            <w:r w:rsidRPr="00F6002C">
              <w:rPr>
                <w:lang w:val="nl-NL"/>
              </w:rPr>
              <w:t>De aanpak voor de berekening is als volgt: begin met de grootste munt, en kijk hoe vaak deze in het bedrag past. Ga hierna door met de volgende munten, op volgorde van grootte.</w:t>
            </w:r>
          </w:p>
        </w:tc>
      </w:tr>
    </w:tbl>
    <w:p w14:paraId="1861A30F" w14:textId="77777777" w:rsidR="00A673DC" w:rsidRPr="00F6002C" w:rsidRDefault="00A673DC" w:rsidP="003F19B4">
      <w:pPr>
        <w:rPr>
          <w:lang w:val="nl-NL"/>
        </w:rPr>
      </w:pPr>
    </w:p>
    <w:p w14:paraId="51648B8B" w14:textId="5E6FCA3A" w:rsidR="003F19B4" w:rsidRPr="00F6002C" w:rsidRDefault="003F19B4" w:rsidP="003F19B4">
      <w:pPr>
        <w:rPr>
          <w:lang w:val="nl-NL"/>
        </w:rPr>
      </w:pPr>
    </w:p>
    <w:p w14:paraId="07F65D5D" w14:textId="77777777" w:rsidR="001D64AF" w:rsidRPr="00F6002C" w:rsidRDefault="001D64AF" w:rsidP="001D64AF">
      <w:pPr>
        <w:pStyle w:val="WTstepsheading"/>
      </w:pPr>
      <w:bookmarkStart w:id="19" w:name="_Toc136539557"/>
      <w:r w:rsidRPr="00F6002C">
        <w:t>Start de MU programmeeromgeving</w:t>
      </w:r>
      <w:bookmarkEnd w:id="19"/>
    </w:p>
    <w:p w14:paraId="11687316" w14:textId="77777777" w:rsidR="001D64AF" w:rsidRPr="00F6002C" w:rsidRDefault="001D64AF" w:rsidP="001D64AF">
      <w:pPr>
        <w:pStyle w:val="WTStep"/>
        <w:numPr>
          <w:ilvl w:val="0"/>
          <w:numId w:val="27"/>
        </w:numPr>
        <w:rPr>
          <w:lang w:val="nl-NL" w:eastAsia="ko-KR"/>
        </w:rPr>
      </w:pPr>
      <w:r w:rsidRPr="00F6002C">
        <w:rPr>
          <w:lang w:val="nl-NL" w:eastAsia="ko-KR"/>
        </w:rPr>
        <w:t>Klik op het Raspberry icoon op de menubalk.</w:t>
      </w:r>
    </w:p>
    <w:p w14:paraId="6F13C33C" w14:textId="77777777" w:rsidR="001D64AF" w:rsidRPr="00F6002C" w:rsidRDefault="001D64AF" w:rsidP="001D64AF">
      <w:pPr>
        <w:pStyle w:val="WTStep"/>
        <w:rPr>
          <w:lang w:val="nl-NL"/>
        </w:rPr>
      </w:pPr>
      <w:r w:rsidRPr="00F6002C">
        <w:rPr>
          <w:lang w:val="nl-NL"/>
        </w:rPr>
        <w:t xml:space="preserve">Selecteer </w:t>
      </w:r>
      <w:r w:rsidRPr="00F6002C">
        <w:rPr>
          <w:b/>
          <w:bCs/>
          <w:lang w:val="nl-NL"/>
        </w:rPr>
        <w:t>Programmeren</w:t>
      </w:r>
      <w:r w:rsidRPr="00F6002C">
        <w:rPr>
          <w:lang w:val="nl-NL"/>
        </w:rPr>
        <w:t>.</w:t>
      </w:r>
    </w:p>
    <w:p w14:paraId="7DCDBE93" w14:textId="1A322637" w:rsidR="001D64AF" w:rsidRPr="00F6002C" w:rsidRDefault="001D64AF" w:rsidP="00057F68">
      <w:pPr>
        <w:pStyle w:val="WTStep"/>
        <w:rPr>
          <w:lang w:val="nl-NL"/>
        </w:rPr>
      </w:pPr>
      <w:r w:rsidRPr="00F6002C">
        <w:rPr>
          <w:lang w:val="nl-NL"/>
        </w:rPr>
        <w:t xml:space="preserve">Selecteer </w:t>
      </w:r>
      <w:r w:rsidRPr="00F6002C">
        <w:rPr>
          <w:b/>
          <w:bCs/>
          <w:lang w:val="nl-NL"/>
        </w:rPr>
        <w:t>mu</w:t>
      </w:r>
      <w:r w:rsidRPr="00F6002C">
        <w:rPr>
          <w:lang w:val="nl-NL"/>
        </w:rPr>
        <w:t>.</w:t>
      </w:r>
    </w:p>
    <w:p w14:paraId="5915165F" w14:textId="77777777" w:rsidR="001D64AF" w:rsidRPr="00F6002C" w:rsidRDefault="001D64AF" w:rsidP="001D64AF">
      <w:pPr>
        <w:pStyle w:val="WTStep"/>
        <w:rPr>
          <w:lang w:val="nl-NL"/>
        </w:rPr>
      </w:pPr>
      <w:r w:rsidRPr="00F6002C">
        <w:rPr>
          <w:lang w:val="nl-NL"/>
        </w:rPr>
        <w:t>Wacht een ogenblik tot het beginscherm van Mu verdwijnt.</w:t>
      </w:r>
    </w:p>
    <w:p w14:paraId="190815DA" w14:textId="48035258" w:rsidR="001D64AF" w:rsidRPr="00F6002C" w:rsidRDefault="001D64AF" w:rsidP="001D64AF">
      <w:pPr>
        <w:pStyle w:val="WTstepsheading"/>
      </w:pPr>
      <w:bookmarkStart w:id="20" w:name="_Toc136539558"/>
      <w:r w:rsidRPr="00F6002C">
        <w:t>Voer de eerste regels code in</w:t>
      </w:r>
      <w:bookmarkEnd w:id="20"/>
    </w:p>
    <w:p w14:paraId="756C7887" w14:textId="77777777" w:rsidR="00FD3E6D" w:rsidRPr="00F6002C" w:rsidRDefault="00FD3E6D" w:rsidP="00FD3E6D">
      <w:pPr>
        <w:pStyle w:val="WTStep"/>
        <w:rPr>
          <w:lang w:val="nl-NL"/>
        </w:rPr>
      </w:pPr>
      <w:r w:rsidRPr="00F6002C">
        <w:rPr>
          <w:lang w:val="nl-NL"/>
        </w:rPr>
        <w:t xml:space="preserve">Verwijder de eerste regel: # Write </w:t>
      </w:r>
      <w:proofErr w:type="spellStart"/>
      <w:r w:rsidRPr="00F6002C">
        <w:rPr>
          <w:lang w:val="nl-NL"/>
        </w:rPr>
        <w:t>your</w:t>
      </w:r>
      <w:proofErr w:type="spellEnd"/>
      <w:r w:rsidRPr="00F6002C">
        <w:rPr>
          <w:lang w:val="nl-NL"/>
        </w:rPr>
        <w:t xml:space="preserve"> code </w:t>
      </w:r>
      <w:proofErr w:type="spellStart"/>
      <w:r w:rsidRPr="00F6002C">
        <w:rPr>
          <w:lang w:val="nl-NL"/>
        </w:rPr>
        <w:t>here</w:t>
      </w:r>
      <w:proofErr w:type="spellEnd"/>
      <w:r w:rsidRPr="00F6002C">
        <w:rPr>
          <w:lang w:val="nl-NL"/>
        </w:rPr>
        <w:t xml:space="preserve"> :-)</w:t>
      </w:r>
    </w:p>
    <w:p w14:paraId="5D58DB09" w14:textId="77777777" w:rsidR="00FD3E6D" w:rsidRPr="00F6002C" w:rsidRDefault="00FD3E6D" w:rsidP="00FD3E6D">
      <w:pPr>
        <w:pStyle w:val="WTStep"/>
        <w:rPr>
          <w:lang w:val="nl-NL"/>
        </w:rPr>
      </w:pPr>
      <w:r w:rsidRPr="00F6002C">
        <w:rPr>
          <w:lang w:val="nl-NL"/>
        </w:rPr>
        <w:t>Voer de volgende regel code in:</w:t>
      </w:r>
    </w:p>
    <w:p w14:paraId="49A729DF" w14:textId="0EF92D85" w:rsidR="001D64AF" w:rsidRPr="00F6002C" w:rsidRDefault="00FD3E6D" w:rsidP="00FD3E6D">
      <w:pPr>
        <w:pStyle w:val="Code"/>
        <w:rPr>
          <w:rStyle w:val="highlightedtext"/>
          <w:lang w:val="nl-NL"/>
        </w:rPr>
      </w:pPr>
      <w:proofErr w:type="gramStart"/>
      <w:r w:rsidRPr="00F6002C">
        <w:rPr>
          <w:rStyle w:val="highlightedtext"/>
          <w:lang w:val="nl-NL"/>
        </w:rPr>
        <w:t>input(</w:t>
      </w:r>
      <w:proofErr w:type="gramEnd"/>
      <w:r w:rsidRPr="00F6002C">
        <w:rPr>
          <w:rStyle w:val="highlightedtext"/>
          <w:lang w:val="nl-NL"/>
        </w:rPr>
        <w:t>"Geef bedrag op in centen (tussen 0 en 500): ")</w:t>
      </w:r>
    </w:p>
    <w:p w14:paraId="7FB495EB" w14:textId="77777777" w:rsidR="00FD3E6D" w:rsidRPr="00F6002C" w:rsidRDefault="00FD3E6D" w:rsidP="00FD3E6D">
      <w:pPr>
        <w:pStyle w:val="WTStep"/>
        <w:rPr>
          <w:lang w:val="nl-NL"/>
        </w:rPr>
      </w:pPr>
      <w:r w:rsidRPr="00F6002C">
        <w:rPr>
          <w:lang w:val="nl-NL"/>
        </w:rPr>
        <w:t xml:space="preserve">Klik in de menubalk op </w:t>
      </w:r>
      <w:r w:rsidRPr="00F6002C">
        <w:rPr>
          <w:b/>
          <w:bCs/>
          <w:lang w:val="nl-NL"/>
        </w:rPr>
        <w:t>Save</w:t>
      </w:r>
      <w:r w:rsidRPr="00F6002C">
        <w:rPr>
          <w:lang w:val="nl-NL"/>
        </w:rPr>
        <w:t>.</w:t>
      </w:r>
    </w:p>
    <w:p w14:paraId="4DE86250" w14:textId="77777777" w:rsidR="00FD3E6D" w:rsidRPr="00F6002C" w:rsidRDefault="00FD3E6D" w:rsidP="00FD3E6D">
      <w:pPr>
        <w:pStyle w:val="WTStep"/>
        <w:rPr>
          <w:lang w:val="nl-NL"/>
        </w:rPr>
      </w:pPr>
      <w:r w:rsidRPr="00F6002C">
        <w:rPr>
          <w:lang w:val="nl-NL"/>
        </w:rPr>
        <w:lastRenderedPageBreak/>
        <w:t>Nu verschijnt een dialoogvenster.</w:t>
      </w:r>
    </w:p>
    <w:p w14:paraId="67108056" w14:textId="429BECA4" w:rsidR="00FD3E6D" w:rsidRPr="00F6002C" w:rsidRDefault="00FD3E6D" w:rsidP="00FD3E6D">
      <w:pPr>
        <w:pStyle w:val="WTStep"/>
        <w:rPr>
          <w:lang w:val="nl-NL"/>
        </w:rPr>
      </w:pPr>
      <w:r w:rsidRPr="00F6002C">
        <w:rPr>
          <w:lang w:val="nl-NL"/>
        </w:rPr>
        <w:t>Geef bij “</w:t>
      </w:r>
      <w:r w:rsidRPr="00F6002C">
        <w:rPr>
          <w:b/>
          <w:bCs/>
          <w:lang w:val="nl-NL"/>
        </w:rPr>
        <w:t>File name:</w:t>
      </w:r>
      <w:r w:rsidRPr="00F6002C">
        <w:rPr>
          <w:lang w:val="nl-NL"/>
        </w:rPr>
        <w:t xml:space="preserve">” de volgende bestandsnaam op: </w:t>
      </w:r>
      <w:r w:rsidRPr="00F6002C">
        <w:rPr>
          <w:b/>
          <w:bCs/>
          <w:lang w:val="nl-NL"/>
        </w:rPr>
        <w:t>gepast1.py</w:t>
      </w:r>
    </w:p>
    <w:p w14:paraId="72D218C8" w14:textId="17F773A3" w:rsidR="00FD3E6D" w:rsidRPr="00F6002C" w:rsidRDefault="00FD3E6D" w:rsidP="00FD3E6D">
      <w:pPr>
        <w:pStyle w:val="WTStepImage"/>
        <w:rPr>
          <w:noProof w:val="0"/>
          <w:lang w:val="nl-NL"/>
        </w:rPr>
      </w:pPr>
      <w:r w:rsidRPr="00F6002C">
        <w:rPr>
          <w:lang w:val="nl-NL"/>
        </w:rPr>
        <w:drawing>
          <wp:inline distT="0" distB="0" distL="0" distR="0" wp14:anchorId="0B1C00FC" wp14:editId="3DDA43B6">
            <wp:extent cx="3479800" cy="2607172"/>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28"/>
                    <a:stretch>
                      <a:fillRect/>
                    </a:stretch>
                  </pic:blipFill>
                  <pic:spPr>
                    <a:xfrm>
                      <a:off x="0" y="0"/>
                      <a:ext cx="3503002" cy="2624555"/>
                    </a:xfrm>
                    <a:prstGeom prst="rect">
                      <a:avLst/>
                    </a:prstGeom>
                  </pic:spPr>
                </pic:pic>
              </a:graphicData>
            </a:graphic>
          </wp:inline>
        </w:drawing>
      </w:r>
    </w:p>
    <w:p w14:paraId="7F1844F2" w14:textId="77777777" w:rsidR="00FD3E6D" w:rsidRPr="00F6002C" w:rsidRDefault="00FD3E6D" w:rsidP="00FD3E6D">
      <w:pPr>
        <w:pStyle w:val="WTStep"/>
        <w:rPr>
          <w:lang w:val="nl-NL"/>
        </w:rPr>
      </w:pPr>
      <w:r w:rsidRPr="00F6002C">
        <w:rPr>
          <w:lang w:val="nl-NL"/>
        </w:rPr>
        <w:t xml:space="preserve">Klik op </w:t>
      </w:r>
      <w:r w:rsidRPr="00F6002C">
        <w:rPr>
          <w:b/>
          <w:bCs/>
          <w:lang w:val="nl-NL"/>
        </w:rPr>
        <w:t>Save</w:t>
      </w:r>
      <w:r w:rsidRPr="00F6002C">
        <w:rPr>
          <w:lang w:val="nl-NL"/>
        </w:rPr>
        <w:t>.</w:t>
      </w:r>
    </w:p>
    <w:p w14:paraId="0853F0FB" w14:textId="0428DA9A" w:rsidR="00FD3E6D" w:rsidRPr="00F6002C" w:rsidRDefault="00FD3E6D" w:rsidP="00FD3E6D">
      <w:pPr>
        <w:pStyle w:val="WTstepsheading"/>
      </w:pPr>
      <w:bookmarkStart w:id="21" w:name="_Toc136539559"/>
      <w:r w:rsidRPr="00F6002C">
        <w:t>Test het programma</w:t>
      </w:r>
      <w:bookmarkEnd w:id="21"/>
    </w:p>
    <w:p w14:paraId="2E57014A" w14:textId="79646BDD" w:rsidR="00FD3E6D" w:rsidRPr="00F6002C" w:rsidRDefault="00FD3E6D" w:rsidP="001D64AF">
      <w:pPr>
        <w:pStyle w:val="WTStep"/>
        <w:rPr>
          <w:lang w:val="nl-NL" w:eastAsia="ko-KR"/>
        </w:rPr>
      </w:pPr>
      <w:r w:rsidRPr="00F6002C">
        <w:rPr>
          <w:lang w:val="nl-NL" w:eastAsia="ko-KR"/>
        </w:rPr>
        <w:t xml:space="preserve">Klik in de menubalk op </w:t>
      </w:r>
      <w:r w:rsidRPr="00F6002C">
        <w:rPr>
          <w:b/>
          <w:bCs/>
          <w:lang w:val="nl-NL" w:eastAsia="ko-KR"/>
        </w:rPr>
        <w:t>Run</w:t>
      </w:r>
      <w:r w:rsidRPr="00F6002C">
        <w:rPr>
          <w:lang w:val="nl-NL" w:eastAsia="ko-KR"/>
        </w:rPr>
        <w:t>.</w:t>
      </w:r>
    </w:p>
    <w:p w14:paraId="1C8AF9D2" w14:textId="41B9F413" w:rsidR="00FD3E6D" w:rsidRPr="00F6002C" w:rsidRDefault="00FD3E6D" w:rsidP="00FD3E6D">
      <w:pPr>
        <w:pStyle w:val="WTStepImage"/>
        <w:rPr>
          <w:noProof w:val="0"/>
          <w:lang w:val="nl-NL"/>
        </w:rPr>
      </w:pPr>
      <w:r w:rsidRPr="00F6002C">
        <w:rPr>
          <w:lang w:val="nl-NL"/>
        </w:rPr>
        <w:drawing>
          <wp:inline distT="0" distB="0" distL="0" distR="0" wp14:anchorId="15D54E0D" wp14:editId="1D66E154">
            <wp:extent cx="4927600" cy="2327287"/>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9"/>
                    <a:stretch>
                      <a:fillRect/>
                    </a:stretch>
                  </pic:blipFill>
                  <pic:spPr>
                    <a:xfrm>
                      <a:off x="0" y="0"/>
                      <a:ext cx="4944014" cy="2335039"/>
                    </a:xfrm>
                    <a:prstGeom prst="rect">
                      <a:avLst/>
                    </a:prstGeom>
                  </pic:spPr>
                </pic:pic>
              </a:graphicData>
            </a:graphic>
          </wp:inline>
        </w:drawing>
      </w:r>
    </w:p>
    <w:p w14:paraId="52D81290" w14:textId="0797447E" w:rsidR="00FD3E6D" w:rsidRPr="00F6002C" w:rsidRDefault="00FD3E6D" w:rsidP="00FD3E6D">
      <w:pPr>
        <w:pStyle w:val="WTStepNote"/>
        <w:rPr>
          <w:lang w:val="nl-NL"/>
        </w:rPr>
      </w:pPr>
      <w:r w:rsidRPr="00F6002C">
        <w:rPr>
          <w:lang w:val="nl-NL"/>
        </w:rPr>
        <w:t>Je programma start nu en zal vragen om een bedrag in te voeren.</w:t>
      </w:r>
    </w:p>
    <w:p w14:paraId="512B4A99" w14:textId="28D8A713" w:rsidR="00FD3E6D" w:rsidRPr="00F6002C" w:rsidRDefault="00FD3E6D" w:rsidP="001D64AF">
      <w:pPr>
        <w:pStyle w:val="WTStep"/>
        <w:rPr>
          <w:lang w:val="nl-NL" w:eastAsia="ko-KR"/>
        </w:rPr>
      </w:pPr>
      <w:r w:rsidRPr="00F6002C">
        <w:rPr>
          <w:lang w:val="nl-NL" w:eastAsia="ko-KR"/>
        </w:rPr>
        <w:t xml:space="preserve">Voer een bedrag in, bijvoorbeeld </w:t>
      </w:r>
      <w:r w:rsidRPr="00F6002C">
        <w:rPr>
          <w:b/>
          <w:bCs/>
          <w:lang w:val="nl-NL" w:eastAsia="ko-KR"/>
        </w:rPr>
        <w:t>250</w:t>
      </w:r>
      <w:r w:rsidRPr="00F6002C">
        <w:rPr>
          <w:lang w:val="nl-NL" w:eastAsia="ko-KR"/>
        </w:rPr>
        <w:t>.</w:t>
      </w:r>
    </w:p>
    <w:p w14:paraId="1ED05E49" w14:textId="56D19DB4" w:rsidR="00FD3E6D" w:rsidRPr="00F6002C" w:rsidRDefault="00FD3E6D" w:rsidP="00FD3E6D">
      <w:pPr>
        <w:pStyle w:val="WTStep"/>
        <w:rPr>
          <w:lang w:val="nl-NL" w:eastAsia="ko-KR"/>
        </w:rPr>
      </w:pPr>
      <w:r w:rsidRPr="00F6002C">
        <w:rPr>
          <w:lang w:val="nl-NL" w:eastAsia="ko-KR"/>
        </w:rPr>
        <w:t xml:space="preserve">Klik in de menubalk op </w:t>
      </w:r>
      <w:r w:rsidRPr="00F6002C">
        <w:rPr>
          <w:b/>
          <w:bCs/>
          <w:lang w:val="nl-NL" w:eastAsia="ko-KR"/>
        </w:rPr>
        <w:t>Stop</w:t>
      </w:r>
      <w:r w:rsidRPr="00F6002C">
        <w:rPr>
          <w:lang w:val="nl-NL" w:eastAsia="ko-KR"/>
        </w:rPr>
        <w:t>.</w:t>
      </w:r>
    </w:p>
    <w:p w14:paraId="1A8E5CFF" w14:textId="6238F488" w:rsidR="00FD3E6D" w:rsidRPr="00F6002C" w:rsidRDefault="0093007F" w:rsidP="0093007F">
      <w:pPr>
        <w:pStyle w:val="WTstepsheading"/>
      </w:pPr>
      <w:bookmarkStart w:id="22" w:name="_Toc136539560"/>
      <w:r w:rsidRPr="00F6002C">
        <w:t>Verander het data type van de invoer naar numeriek</w:t>
      </w:r>
      <w:bookmarkEnd w:id="22"/>
    </w:p>
    <w:p w14:paraId="3E09ED42" w14:textId="3D54E467" w:rsidR="0093007F" w:rsidRPr="00F6002C" w:rsidRDefault="0093007F" w:rsidP="0093007F">
      <w:pPr>
        <w:pStyle w:val="WTStep"/>
        <w:rPr>
          <w:lang w:val="nl-NL" w:eastAsia="ko-KR"/>
        </w:rPr>
      </w:pPr>
      <w:r w:rsidRPr="00F6002C">
        <w:rPr>
          <w:lang w:val="nl-NL" w:eastAsia="ko-KR"/>
        </w:rPr>
        <w:t xml:space="preserve">Verander je eerste regel code door de invoer op te slaan in een </w:t>
      </w:r>
      <w:proofErr w:type="gramStart"/>
      <w:r w:rsidRPr="00F6002C">
        <w:rPr>
          <w:lang w:val="nl-NL" w:eastAsia="ko-KR"/>
        </w:rPr>
        <w:t>variabele</w:t>
      </w:r>
      <w:proofErr w:type="gramEnd"/>
      <w:r w:rsidRPr="00F6002C">
        <w:rPr>
          <w:lang w:val="nl-NL" w:eastAsia="ko-KR"/>
        </w:rPr>
        <w:t xml:space="preserve"> </w:t>
      </w:r>
      <w:r w:rsidRPr="00F6002C">
        <w:rPr>
          <w:b/>
          <w:bCs/>
          <w:lang w:val="nl-NL" w:eastAsia="ko-KR"/>
        </w:rPr>
        <w:t>bedrag</w:t>
      </w:r>
      <w:r w:rsidRPr="00F6002C">
        <w:rPr>
          <w:lang w:val="nl-NL" w:eastAsia="ko-KR"/>
        </w:rPr>
        <w:t>:</w:t>
      </w:r>
    </w:p>
    <w:p w14:paraId="5C583F6B" w14:textId="1A16B093" w:rsidR="0093007F" w:rsidRPr="00F6002C" w:rsidRDefault="0093007F" w:rsidP="0093007F">
      <w:pPr>
        <w:pStyle w:val="Code"/>
        <w:rPr>
          <w:lang w:val="nl-NL"/>
        </w:rPr>
      </w:pPr>
      <w:proofErr w:type="gramStart"/>
      <w:r w:rsidRPr="00F6002C">
        <w:rPr>
          <w:lang w:val="nl-NL"/>
        </w:rPr>
        <w:t>bedrag</w:t>
      </w:r>
      <w:proofErr w:type="gramEnd"/>
      <w:r w:rsidRPr="00F6002C">
        <w:rPr>
          <w:lang w:val="nl-NL"/>
        </w:rPr>
        <w:t xml:space="preserve"> = input("Geef bedrag op in centen (tussen 0 en 500): ")</w:t>
      </w:r>
    </w:p>
    <w:p w14:paraId="24C0232A" w14:textId="3211A8C5" w:rsidR="0093007F" w:rsidRPr="00F6002C" w:rsidRDefault="0093007F" w:rsidP="0093007F">
      <w:pPr>
        <w:pStyle w:val="WTStep"/>
        <w:rPr>
          <w:lang w:val="nl-NL" w:eastAsia="ko-KR"/>
        </w:rPr>
      </w:pPr>
      <w:r w:rsidRPr="00F6002C">
        <w:rPr>
          <w:lang w:val="nl-NL" w:eastAsia="ko-KR"/>
        </w:rPr>
        <w:lastRenderedPageBreak/>
        <w:t>Zorg er nu voor dat het ingevoerde bedrag wordt opgeslagen als een getal. Verander hiervoor je eerste regel code:</w:t>
      </w:r>
    </w:p>
    <w:p w14:paraId="6A844F94" w14:textId="23012111" w:rsidR="0093007F" w:rsidRPr="00F6002C" w:rsidRDefault="0093007F" w:rsidP="0093007F">
      <w:pPr>
        <w:pStyle w:val="Code"/>
        <w:rPr>
          <w:lang w:val="nl-NL"/>
        </w:rPr>
      </w:pPr>
      <w:proofErr w:type="gramStart"/>
      <w:r w:rsidRPr="00F6002C">
        <w:rPr>
          <w:lang w:val="nl-NL"/>
        </w:rPr>
        <w:t>bedrag</w:t>
      </w:r>
      <w:proofErr w:type="gramEnd"/>
      <w:r w:rsidRPr="00F6002C">
        <w:rPr>
          <w:lang w:val="nl-NL"/>
        </w:rPr>
        <w:t xml:space="preserve"> = int(input("Geef bedrag op in centen (tussen 0 en 500): "))</w:t>
      </w:r>
    </w:p>
    <w:p w14:paraId="7D5E5021" w14:textId="2CA267BF" w:rsidR="008512BC" w:rsidRPr="00F6002C" w:rsidRDefault="008512BC" w:rsidP="008512BC">
      <w:pPr>
        <w:pStyle w:val="WTStepNote"/>
        <w:rPr>
          <w:lang w:val="nl-NL"/>
        </w:rPr>
      </w:pPr>
      <w:r w:rsidRPr="00F6002C">
        <w:rPr>
          <w:lang w:val="nl-NL"/>
        </w:rPr>
        <w:t xml:space="preserve">De code die je zojuist hebt ingevoerd maakt gebruik van een data type, waarmee je in Python kunt aangeven of de waarde van een variabele moet worden gezien als tekst of als een getal. Om iets als getal te beschouwen, gebruik je het </w:t>
      </w:r>
      <w:proofErr w:type="spellStart"/>
      <w:r w:rsidRPr="00F6002C">
        <w:rPr>
          <w:lang w:val="nl-NL"/>
        </w:rPr>
        <w:t>keyword</w:t>
      </w:r>
      <w:proofErr w:type="spellEnd"/>
      <w:r w:rsidRPr="00F6002C">
        <w:rPr>
          <w:lang w:val="nl-NL"/>
        </w:rPr>
        <w:t xml:space="preserve"> </w:t>
      </w:r>
      <w:r w:rsidRPr="00F6002C">
        <w:rPr>
          <w:b/>
          <w:bCs/>
          <w:lang w:val="nl-NL"/>
        </w:rPr>
        <w:t>int</w:t>
      </w:r>
      <w:r w:rsidRPr="00F6002C">
        <w:rPr>
          <w:lang w:val="nl-NL"/>
        </w:rPr>
        <w:t xml:space="preserve"> bij het definiëren van een variabele. Voorbeeld: leeftijd = </w:t>
      </w:r>
      <w:proofErr w:type="gramStart"/>
      <w:r w:rsidRPr="00F6002C">
        <w:rPr>
          <w:lang w:val="nl-NL"/>
        </w:rPr>
        <w:t>int(</w:t>
      </w:r>
      <w:proofErr w:type="gramEnd"/>
      <w:r w:rsidRPr="00F6002C">
        <w:rPr>
          <w:lang w:val="nl-NL"/>
        </w:rPr>
        <w:t>46)</w:t>
      </w:r>
    </w:p>
    <w:p w14:paraId="6218A97A" w14:textId="77777777" w:rsidR="0093007F" w:rsidRPr="00F6002C" w:rsidRDefault="0093007F" w:rsidP="0093007F">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46FAEDF9" w14:textId="31DA425A" w:rsidR="0093007F" w:rsidRPr="00F6002C" w:rsidRDefault="00525FAC" w:rsidP="00AF6938">
      <w:pPr>
        <w:pStyle w:val="WTstepsheading"/>
      </w:pPr>
      <w:bookmarkStart w:id="23" w:name="_Toc136539561"/>
      <w:r w:rsidRPr="00F6002C">
        <w:t>Maak een verzameling van mogelijk munten</w:t>
      </w:r>
      <w:bookmarkEnd w:id="23"/>
    </w:p>
    <w:p w14:paraId="1D305662" w14:textId="7ED9E11A" w:rsidR="00525FAC" w:rsidRPr="00F6002C" w:rsidRDefault="00525FAC" w:rsidP="0093007F">
      <w:pPr>
        <w:pStyle w:val="WTStep"/>
        <w:rPr>
          <w:lang w:val="nl-NL" w:eastAsia="ko-KR"/>
        </w:rPr>
      </w:pPr>
      <w:r w:rsidRPr="00F6002C">
        <w:rPr>
          <w:lang w:val="nl-NL" w:eastAsia="ko-KR"/>
        </w:rPr>
        <w:t>Voeg de volgende regels code toe, onder de eerste regel code:</w:t>
      </w:r>
    </w:p>
    <w:p w14:paraId="1943FDDF" w14:textId="77777777" w:rsidR="00525FAC" w:rsidRPr="00920CCA" w:rsidRDefault="00525FAC" w:rsidP="00525FAC">
      <w:pPr>
        <w:pStyle w:val="Code"/>
        <w:rPr>
          <w:lang w:val="en-US"/>
        </w:rPr>
      </w:pPr>
      <w:r w:rsidRPr="00920CCA">
        <w:rPr>
          <w:lang w:val="en-US"/>
        </w:rPr>
        <w:t>for munt in (200, 100, 50, 20, 10, 5, 2, 1</w:t>
      </w:r>
      <w:proofErr w:type="gramStart"/>
      <w:r w:rsidRPr="00920CCA">
        <w:rPr>
          <w:lang w:val="en-US"/>
        </w:rPr>
        <w:t>) :</w:t>
      </w:r>
      <w:proofErr w:type="gramEnd"/>
    </w:p>
    <w:p w14:paraId="079DA0DA" w14:textId="59085036" w:rsidR="00525FAC" w:rsidRPr="00920CCA" w:rsidRDefault="00525FAC" w:rsidP="00525FAC">
      <w:pPr>
        <w:pStyle w:val="Code"/>
        <w:rPr>
          <w:lang w:val="en-US"/>
        </w:rPr>
      </w:pPr>
      <w:r w:rsidRPr="00920CCA">
        <w:rPr>
          <w:lang w:val="en-US"/>
        </w:rPr>
        <w:t xml:space="preserve">    print(munt)</w:t>
      </w:r>
    </w:p>
    <w:p w14:paraId="2EFA0E32" w14:textId="328B220A" w:rsidR="007B0A41" w:rsidRPr="00F6002C" w:rsidRDefault="007B0A41" w:rsidP="007B0A41">
      <w:pPr>
        <w:pStyle w:val="WTStepNote"/>
        <w:rPr>
          <w:lang w:val="nl-NL"/>
        </w:rPr>
      </w:pPr>
      <w:r w:rsidRPr="00F6002C">
        <w:rPr>
          <w:lang w:val="nl-NL"/>
        </w:rPr>
        <w:t>De code hierboven is een zogenaamde For-loop, welke door een verzameling van waardes (in dit geval getallen) loopt. Verder is er een variabele “munt” gedefinieerd. Door het aanroepen van de variabele munt, bijvoorbeeld met behulp van het commando print, krijg je toegang tot de waardes in de verzameling.</w:t>
      </w:r>
    </w:p>
    <w:p w14:paraId="1EA59C52" w14:textId="6222AD77" w:rsidR="00DB053D" w:rsidRPr="00F6002C" w:rsidRDefault="00DB053D" w:rsidP="00DB053D">
      <w:pPr>
        <w:pStyle w:val="Setupnote"/>
        <w:rPr>
          <w:lang w:val="nl-NL" w:eastAsia="ko-KR"/>
        </w:rPr>
      </w:pPr>
      <w:r w:rsidRPr="00F6002C">
        <w:rPr>
          <w:lang w:val="nl-NL" w:eastAsia="ko-KR"/>
        </w:rPr>
        <w:t xml:space="preserve">Belangrijk: let op het inspringen van de tweede regel code! Gebruik hiervoor de </w:t>
      </w:r>
      <w:proofErr w:type="gramStart"/>
      <w:r w:rsidRPr="00F6002C">
        <w:rPr>
          <w:lang w:val="nl-NL" w:eastAsia="ko-KR"/>
        </w:rPr>
        <w:t>TAB toets</w:t>
      </w:r>
      <w:proofErr w:type="gramEnd"/>
      <w:r w:rsidRPr="00F6002C">
        <w:rPr>
          <w:lang w:val="nl-NL" w:eastAsia="ko-KR"/>
        </w:rPr>
        <w:t>.</w:t>
      </w:r>
    </w:p>
    <w:p w14:paraId="6F04493F" w14:textId="35BD2BC4" w:rsidR="00525FAC" w:rsidRPr="00F6002C" w:rsidRDefault="00525FAC" w:rsidP="00525FAC">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3544CEE7" w14:textId="6E0A9E5B" w:rsidR="007B0A41" w:rsidRPr="00F6002C" w:rsidRDefault="007B0A41" w:rsidP="007B0A41">
      <w:pPr>
        <w:pStyle w:val="WTstepsheading"/>
      </w:pPr>
      <w:bookmarkStart w:id="24" w:name="_Toc136539562"/>
      <w:r w:rsidRPr="00F6002C">
        <w:t>Loop door de verzameling</w:t>
      </w:r>
      <w:bookmarkEnd w:id="24"/>
    </w:p>
    <w:p w14:paraId="5FF3B81A" w14:textId="65E1DDEE" w:rsidR="00525FAC" w:rsidRPr="00F6002C" w:rsidRDefault="00525FAC" w:rsidP="00525FAC">
      <w:pPr>
        <w:pStyle w:val="WTStep"/>
        <w:rPr>
          <w:lang w:val="nl-NL" w:eastAsia="ko-KR"/>
        </w:rPr>
      </w:pPr>
      <w:r w:rsidRPr="00F6002C">
        <w:rPr>
          <w:lang w:val="nl-NL" w:eastAsia="ko-KR"/>
        </w:rPr>
        <w:t xml:space="preserve">Klik op </w:t>
      </w:r>
      <w:r w:rsidRPr="00F6002C">
        <w:rPr>
          <w:b/>
          <w:bCs/>
          <w:lang w:val="nl-NL" w:eastAsia="ko-KR"/>
        </w:rPr>
        <w:t>Run</w:t>
      </w:r>
      <w:r w:rsidRPr="00F6002C">
        <w:rPr>
          <w:lang w:val="nl-NL" w:eastAsia="ko-KR"/>
        </w:rPr>
        <w:t>.</w:t>
      </w:r>
    </w:p>
    <w:p w14:paraId="5C3DB0EE" w14:textId="28E3E624" w:rsidR="00525FAC" w:rsidRPr="00F6002C" w:rsidRDefault="00525FAC" w:rsidP="00525FAC">
      <w:pPr>
        <w:pStyle w:val="WTStep"/>
        <w:rPr>
          <w:lang w:val="nl-NL" w:eastAsia="ko-KR"/>
        </w:rPr>
      </w:pPr>
      <w:r w:rsidRPr="00F6002C">
        <w:rPr>
          <w:lang w:val="nl-NL" w:eastAsia="ko-KR"/>
        </w:rPr>
        <w:t>Voer een willekeurig getal in</w:t>
      </w:r>
    </w:p>
    <w:p w14:paraId="275985F0" w14:textId="14F024A5" w:rsidR="00525FAC" w:rsidRPr="00F6002C" w:rsidRDefault="00B67EBB" w:rsidP="00F22CC9">
      <w:pPr>
        <w:pStyle w:val="WTStepNote"/>
        <w:rPr>
          <w:lang w:val="nl-NL"/>
        </w:rPr>
      </w:pPr>
      <w:r w:rsidRPr="00F6002C">
        <w:rPr>
          <w:lang w:val="nl-NL"/>
        </w:rPr>
        <w:t xml:space="preserve">Let op de uitvoer: alle munten uit te verzameling </w:t>
      </w:r>
      <w:r w:rsidR="00F22CC9" w:rsidRPr="00F6002C">
        <w:rPr>
          <w:lang w:val="nl-NL"/>
        </w:rPr>
        <w:t>(</w:t>
      </w:r>
      <w:r w:rsidRPr="00F6002C">
        <w:rPr>
          <w:lang w:val="nl-NL"/>
        </w:rPr>
        <w:t>de waardes tussen ronde haken</w:t>
      </w:r>
      <w:r w:rsidR="00F22CC9" w:rsidRPr="00F6002C">
        <w:rPr>
          <w:lang w:val="nl-NL"/>
        </w:rPr>
        <w:t>)</w:t>
      </w:r>
      <w:r w:rsidRPr="00F6002C">
        <w:rPr>
          <w:lang w:val="nl-NL"/>
        </w:rPr>
        <w:t xml:space="preserve"> worden getoond.</w:t>
      </w:r>
      <w:r w:rsidR="00F22CC9" w:rsidRPr="00F6002C">
        <w:rPr>
          <w:lang w:val="nl-NL"/>
        </w:rPr>
        <w:t xml:space="preserve"> Dit komt door het gebruik van de For-loop.</w:t>
      </w:r>
    </w:p>
    <w:p w14:paraId="33F32317" w14:textId="274BC826" w:rsidR="00B67EBB" w:rsidRPr="00F6002C" w:rsidRDefault="00B67EBB" w:rsidP="00B67EBB">
      <w:pPr>
        <w:pStyle w:val="WTStepImage"/>
        <w:rPr>
          <w:noProof w:val="0"/>
          <w:lang w:val="nl-NL"/>
        </w:rPr>
      </w:pPr>
      <w:r w:rsidRPr="00F6002C">
        <w:rPr>
          <w:lang w:val="nl-NL"/>
        </w:rPr>
        <w:lastRenderedPageBreak/>
        <w:drawing>
          <wp:inline distT="0" distB="0" distL="0" distR="0" wp14:anchorId="214A318C" wp14:editId="45F954F7">
            <wp:extent cx="3742267" cy="3247317"/>
            <wp:effectExtent l="0" t="0" r="4445" b="444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0"/>
                    <a:stretch>
                      <a:fillRect/>
                    </a:stretch>
                  </pic:blipFill>
                  <pic:spPr>
                    <a:xfrm>
                      <a:off x="0" y="0"/>
                      <a:ext cx="3752120" cy="3255866"/>
                    </a:xfrm>
                    <a:prstGeom prst="rect">
                      <a:avLst/>
                    </a:prstGeom>
                  </pic:spPr>
                </pic:pic>
              </a:graphicData>
            </a:graphic>
          </wp:inline>
        </w:drawing>
      </w:r>
    </w:p>
    <w:p w14:paraId="608EBF29" w14:textId="093D525D" w:rsidR="00B67EBB" w:rsidRPr="00F6002C" w:rsidRDefault="00B67EBB" w:rsidP="00525FAC">
      <w:pPr>
        <w:pStyle w:val="WTStep"/>
        <w:rPr>
          <w:lang w:val="nl-NL" w:eastAsia="ko-KR"/>
        </w:rPr>
      </w:pPr>
      <w:r w:rsidRPr="00F6002C">
        <w:rPr>
          <w:lang w:val="nl-NL" w:eastAsia="ko-KR"/>
        </w:rPr>
        <w:t xml:space="preserve">Klik op </w:t>
      </w:r>
      <w:r w:rsidRPr="00F6002C">
        <w:rPr>
          <w:b/>
          <w:bCs/>
          <w:lang w:val="nl-NL" w:eastAsia="ko-KR"/>
        </w:rPr>
        <w:t>Stop</w:t>
      </w:r>
      <w:r w:rsidRPr="00F6002C">
        <w:rPr>
          <w:lang w:val="nl-NL" w:eastAsia="ko-KR"/>
        </w:rPr>
        <w:t>.</w:t>
      </w:r>
    </w:p>
    <w:p w14:paraId="108D69F8" w14:textId="3D54C02C" w:rsidR="00B67EBB" w:rsidRPr="00F6002C" w:rsidRDefault="00B67EBB" w:rsidP="00B67EBB">
      <w:pPr>
        <w:pStyle w:val="WTstepsheading"/>
      </w:pPr>
      <w:bookmarkStart w:id="25" w:name="_Toc136539563"/>
      <w:r w:rsidRPr="00F6002C">
        <w:t>Voeg de berekeningen toe</w:t>
      </w:r>
      <w:bookmarkEnd w:id="25"/>
    </w:p>
    <w:p w14:paraId="39595221" w14:textId="733FC510" w:rsidR="00B67EBB" w:rsidRPr="00F6002C" w:rsidRDefault="00B67EBB" w:rsidP="00B67EBB">
      <w:pPr>
        <w:pStyle w:val="WTStep"/>
        <w:rPr>
          <w:lang w:val="nl-NL" w:eastAsia="ko-KR"/>
        </w:rPr>
      </w:pPr>
      <w:r w:rsidRPr="00F6002C">
        <w:rPr>
          <w:lang w:val="nl-NL" w:eastAsia="ko-KR"/>
        </w:rPr>
        <w:t>Verwijder de print regel (regel 3), en vervang deze door een nieuwe regel.</w:t>
      </w:r>
    </w:p>
    <w:p w14:paraId="775D2588" w14:textId="102DADF7" w:rsidR="00B67EBB" w:rsidRPr="00F6002C" w:rsidRDefault="00B67EBB" w:rsidP="00525FAC">
      <w:pPr>
        <w:pStyle w:val="WTStep"/>
        <w:rPr>
          <w:lang w:val="nl-NL" w:eastAsia="ko-KR"/>
        </w:rPr>
      </w:pPr>
      <w:r w:rsidRPr="00F6002C">
        <w:rPr>
          <w:lang w:val="nl-NL" w:eastAsia="ko-KR"/>
        </w:rPr>
        <w:t xml:space="preserve">Declareer een variabele genaamd </w:t>
      </w:r>
      <w:r w:rsidRPr="00F6002C">
        <w:rPr>
          <w:b/>
          <w:bCs/>
          <w:lang w:val="nl-NL" w:eastAsia="ko-KR"/>
        </w:rPr>
        <w:t>aantal</w:t>
      </w:r>
      <w:r w:rsidRPr="00F6002C">
        <w:rPr>
          <w:lang w:val="nl-NL" w:eastAsia="ko-KR"/>
        </w:rPr>
        <w:t xml:space="preserve">, met als beginwaarde </w:t>
      </w:r>
      <w:proofErr w:type="gramStart"/>
      <w:r w:rsidRPr="00F6002C">
        <w:rPr>
          <w:b/>
          <w:bCs/>
          <w:lang w:val="nl-NL" w:eastAsia="ko-KR"/>
        </w:rPr>
        <w:t>0</w:t>
      </w:r>
      <w:r w:rsidRPr="00F6002C">
        <w:rPr>
          <w:lang w:val="nl-NL" w:eastAsia="ko-KR"/>
        </w:rPr>
        <w:t xml:space="preserve"> :</w:t>
      </w:r>
      <w:proofErr w:type="gramEnd"/>
    </w:p>
    <w:p w14:paraId="78AFC0AC" w14:textId="7B75D982" w:rsidR="00B67EBB" w:rsidRPr="00F6002C" w:rsidRDefault="00B67EBB" w:rsidP="00B67EBB">
      <w:pPr>
        <w:pStyle w:val="Code"/>
        <w:rPr>
          <w:lang w:val="nl-NL"/>
        </w:rPr>
      </w:pPr>
      <w:r w:rsidRPr="00F6002C">
        <w:rPr>
          <w:lang w:val="nl-NL"/>
        </w:rPr>
        <w:t xml:space="preserve">    </w:t>
      </w:r>
      <w:proofErr w:type="gramStart"/>
      <w:r w:rsidRPr="00F6002C">
        <w:rPr>
          <w:lang w:val="nl-NL"/>
        </w:rPr>
        <w:t>aantal</w:t>
      </w:r>
      <w:proofErr w:type="gramEnd"/>
      <w:r w:rsidRPr="00F6002C">
        <w:rPr>
          <w:lang w:val="nl-NL"/>
        </w:rPr>
        <w:t xml:space="preserve"> = 0</w:t>
      </w:r>
    </w:p>
    <w:p w14:paraId="73265692" w14:textId="7933582A" w:rsidR="00B67EBB" w:rsidRPr="00F6002C" w:rsidRDefault="00B67EBB" w:rsidP="00525FAC">
      <w:pPr>
        <w:pStyle w:val="WTStep"/>
        <w:rPr>
          <w:lang w:val="nl-NL" w:eastAsia="ko-KR"/>
        </w:rPr>
      </w:pPr>
      <w:r w:rsidRPr="00F6002C">
        <w:rPr>
          <w:lang w:val="nl-NL" w:eastAsia="ko-KR"/>
        </w:rPr>
        <w:t xml:space="preserve">Voeg </w:t>
      </w:r>
      <w:r w:rsidR="006A03A5" w:rsidRPr="00F6002C">
        <w:rPr>
          <w:lang w:val="nl-NL" w:eastAsia="ko-KR"/>
        </w:rPr>
        <w:t xml:space="preserve">daaronder </w:t>
      </w:r>
      <w:r w:rsidRPr="00F6002C">
        <w:rPr>
          <w:lang w:val="nl-NL" w:eastAsia="ko-KR"/>
        </w:rPr>
        <w:t xml:space="preserve">een zogenaamde </w:t>
      </w:r>
      <w:proofErr w:type="spellStart"/>
      <w:r w:rsidR="005D5EA3" w:rsidRPr="00F6002C">
        <w:rPr>
          <w:b/>
          <w:bCs/>
          <w:lang w:val="nl-NL" w:eastAsia="ko-KR"/>
        </w:rPr>
        <w:t>while</w:t>
      </w:r>
      <w:proofErr w:type="spellEnd"/>
      <w:r w:rsidR="005D5EA3" w:rsidRPr="00F6002C">
        <w:rPr>
          <w:b/>
          <w:bCs/>
          <w:lang w:val="nl-NL" w:eastAsia="ko-KR"/>
        </w:rPr>
        <w:t xml:space="preserve"> </w:t>
      </w:r>
      <w:r w:rsidRPr="00F6002C">
        <w:rPr>
          <w:b/>
          <w:bCs/>
          <w:lang w:val="nl-NL" w:eastAsia="ko-KR"/>
        </w:rPr>
        <w:t>loop</w:t>
      </w:r>
      <w:r w:rsidRPr="00F6002C">
        <w:rPr>
          <w:lang w:val="nl-NL" w:eastAsia="ko-KR"/>
        </w:rPr>
        <w:t xml:space="preserve"> toe met de volgende regels code:</w:t>
      </w:r>
    </w:p>
    <w:p w14:paraId="1C6CB883" w14:textId="77777777" w:rsidR="00B67EBB" w:rsidRPr="00F6002C" w:rsidRDefault="00B67EBB" w:rsidP="00B67EBB">
      <w:pPr>
        <w:pStyle w:val="Code"/>
        <w:rPr>
          <w:lang w:val="nl-NL"/>
        </w:rPr>
      </w:pPr>
      <w:r w:rsidRPr="00F6002C">
        <w:rPr>
          <w:lang w:val="nl-NL"/>
        </w:rPr>
        <w:t xml:space="preserve">    </w:t>
      </w:r>
      <w:proofErr w:type="spellStart"/>
      <w:proofErr w:type="gramStart"/>
      <w:r w:rsidRPr="00F6002C">
        <w:rPr>
          <w:lang w:val="nl-NL"/>
        </w:rPr>
        <w:t>while</w:t>
      </w:r>
      <w:proofErr w:type="spellEnd"/>
      <w:proofErr w:type="gramEnd"/>
      <w:r w:rsidRPr="00F6002C">
        <w:rPr>
          <w:lang w:val="nl-NL"/>
        </w:rPr>
        <w:t xml:space="preserve"> (bedrag &gt;= munt) :</w:t>
      </w:r>
    </w:p>
    <w:p w14:paraId="11EF4113" w14:textId="77777777" w:rsidR="00B67EBB" w:rsidRPr="00F6002C" w:rsidRDefault="00B67EBB" w:rsidP="00B67EBB">
      <w:pPr>
        <w:pStyle w:val="Code"/>
        <w:rPr>
          <w:lang w:val="nl-NL"/>
        </w:rPr>
      </w:pPr>
      <w:r w:rsidRPr="00F6002C">
        <w:rPr>
          <w:lang w:val="nl-NL"/>
        </w:rPr>
        <w:t xml:space="preserve">        </w:t>
      </w:r>
      <w:proofErr w:type="gramStart"/>
      <w:r w:rsidRPr="00F6002C">
        <w:rPr>
          <w:lang w:val="nl-NL"/>
        </w:rPr>
        <w:t>aantal</w:t>
      </w:r>
      <w:proofErr w:type="gramEnd"/>
      <w:r w:rsidRPr="00F6002C">
        <w:rPr>
          <w:lang w:val="nl-NL"/>
        </w:rPr>
        <w:t xml:space="preserve"> = aantal + 1</w:t>
      </w:r>
    </w:p>
    <w:p w14:paraId="243197E1" w14:textId="33FC95FA" w:rsidR="00B67EBB" w:rsidRPr="00F6002C" w:rsidRDefault="00B67EBB" w:rsidP="00B67EBB">
      <w:pPr>
        <w:pStyle w:val="Code"/>
        <w:rPr>
          <w:lang w:val="nl-NL"/>
        </w:rPr>
      </w:pPr>
      <w:r w:rsidRPr="00F6002C">
        <w:rPr>
          <w:lang w:val="nl-NL"/>
        </w:rPr>
        <w:t xml:space="preserve">        </w:t>
      </w:r>
      <w:proofErr w:type="gramStart"/>
      <w:r w:rsidRPr="00F6002C">
        <w:rPr>
          <w:lang w:val="nl-NL"/>
        </w:rPr>
        <w:t>bedrag</w:t>
      </w:r>
      <w:proofErr w:type="gramEnd"/>
      <w:r w:rsidRPr="00F6002C">
        <w:rPr>
          <w:lang w:val="nl-NL"/>
        </w:rPr>
        <w:t xml:space="preserve"> = bedrag - munt</w:t>
      </w:r>
    </w:p>
    <w:p w14:paraId="7C1256FB" w14:textId="1C8A5045" w:rsidR="005D5EA3" w:rsidRPr="00F6002C" w:rsidRDefault="005D5EA3" w:rsidP="005D5EA3">
      <w:pPr>
        <w:pStyle w:val="Setupnote"/>
        <w:rPr>
          <w:lang w:val="nl-NL" w:eastAsia="ko-KR"/>
        </w:rPr>
      </w:pPr>
      <w:r w:rsidRPr="00F6002C">
        <w:rPr>
          <w:lang w:val="nl-NL" w:eastAsia="ko-KR"/>
        </w:rPr>
        <w:t xml:space="preserve">Belangrijk: let op het inspringen van de tweede en derde regel code! Gebruik hiervoor de </w:t>
      </w:r>
      <w:proofErr w:type="gramStart"/>
      <w:r w:rsidRPr="00F6002C">
        <w:rPr>
          <w:lang w:val="nl-NL" w:eastAsia="ko-KR"/>
        </w:rPr>
        <w:t>TAB toets</w:t>
      </w:r>
      <w:proofErr w:type="gramEnd"/>
      <w:r w:rsidRPr="00F6002C">
        <w:rPr>
          <w:lang w:val="nl-NL" w:eastAsia="ko-KR"/>
        </w:rPr>
        <w:t>.</w:t>
      </w:r>
    </w:p>
    <w:p w14:paraId="37F90BD1" w14:textId="77777777" w:rsidR="00B67EBB" w:rsidRPr="00F6002C" w:rsidRDefault="00B67EBB" w:rsidP="00B67EBB">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1699123C" w14:textId="4E482799" w:rsidR="00D61162" w:rsidRPr="00F6002C" w:rsidRDefault="00D61162" w:rsidP="00D61162">
      <w:pPr>
        <w:pStyle w:val="WTStep"/>
        <w:rPr>
          <w:lang w:val="nl-NL" w:eastAsia="ko-KR"/>
        </w:rPr>
      </w:pPr>
      <w:r w:rsidRPr="00F6002C">
        <w:rPr>
          <w:lang w:val="nl-NL" w:eastAsia="ko-KR"/>
        </w:rPr>
        <w:t>Zorg ervoor dat je code hetzelfde is als hieronder:</w:t>
      </w:r>
    </w:p>
    <w:p w14:paraId="41240A06" w14:textId="31E426AA" w:rsidR="00D61162" w:rsidRPr="00F6002C" w:rsidRDefault="00D61162" w:rsidP="00886E6D">
      <w:pPr>
        <w:pStyle w:val="WTStepImage"/>
        <w:rPr>
          <w:noProof w:val="0"/>
          <w:lang w:val="nl-NL"/>
        </w:rPr>
      </w:pPr>
      <w:r w:rsidRPr="00F6002C">
        <w:rPr>
          <w:lang w:val="nl-NL"/>
        </w:rPr>
        <w:drawing>
          <wp:inline distT="0" distB="0" distL="0" distR="0" wp14:anchorId="18AC2831" wp14:editId="3904821E">
            <wp:extent cx="5133045" cy="1346200"/>
            <wp:effectExtent l="0" t="0" r="0"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with medium confidence"/>
                    <pic:cNvPicPr/>
                  </pic:nvPicPr>
                  <pic:blipFill>
                    <a:blip r:embed="rId31"/>
                    <a:stretch>
                      <a:fillRect/>
                    </a:stretch>
                  </pic:blipFill>
                  <pic:spPr>
                    <a:xfrm>
                      <a:off x="0" y="0"/>
                      <a:ext cx="5199835" cy="1363717"/>
                    </a:xfrm>
                    <a:prstGeom prst="rect">
                      <a:avLst/>
                    </a:prstGeom>
                  </pic:spPr>
                </pic:pic>
              </a:graphicData>
            </a:graphic>
          </wp:inline>
        </w:drawing>
      </w:r>
    </w:p>
    <w:p w14:paraId="07009564" w14:textId="34DAF079" w:rsidR="00D61162" w:rsidRPr="00F6002C" w:rsidRDefault="00D61162" w:rsidP="00D61162">
      <w:pPr>
        <w:pStyle w:val="WTStep"/>
        <w:rPr>
          <w:lang w:val="nl-NL" w:eastAsia="ko-KR"/>
        </w:rPr>
      </w:pPr>
      <w:r w:rsidRPr="00F6002C">
        <w:rPr>
          <w:lang w:val="nl-NL" w:eastAsia="ko-KR"/>
        </w:rPr>
        <w:lastRenderedPageBreak/>
        <w:t xml:space="preserve">Indien nodig, klik op </w:t>
      </w:r>
      <w:r w:rsidRPr="00F6002C">
        <w:rPr>
          <w:b/>
          <w:bCs/>
          <w:lang w:val="nl-NL" w:eastAsia="ko-KR"/>
        </w:rPr>
        <w:t>Save</w:t>
      </w:r>
      <w:r w:rsidRPr="00F6002C">
        <w:rPr>
          <w:lang w:val="nl-NL" w:eastAsia="ko-KR"/>
        </w:rPr>
        <w:t>.</w:t>
      </w:r>
    </w:p>
    <w:p w14:paraId="01ADE9FE" w14:textId="65010D95" w:rsidR="001D64AF" w:rsidRPr="00F6002C" w:rsidRDefault="007B0A41" w:rsidP="00451815">
      <w:pPr>
        <w:pStyle w:val="WTstepsheading"/>
      </w:pPr>
      <w:bookmarkStart w:id="26" w:name="_Toc136539564"/>
      <w:r w:rsidRPr="00F6002C">
        <w:t>Voeg commentaar toe om de code te verduidelijken</w:t>
      </w:r>
      <w:bookmarkEnd w:id="26"/>
    </w:p>
    <w:p w14:paraId="7472EB29" w14:textId="53443017" w:rsidR="00451815" w:rsidRPr="00F6002C" w:rsidRDefault="00451815" w:rsidP="00451815">
      <w:pPr>
        <w:pStyle w:val="WTStep"/>
        <w:rPr>
          <w:lang w:val="nl-NL" w:eastAsia="ko-KR"/>
        </w:rPr>
      </w:pPr>
      <w:r w:rsidRPr="00F6002C">
        <w:rPr>
          <w:lang w:val="nl-NL" w:eastAsia="ko-KR"/>
        </w:rPr>
        <w:t>Voeg de volgende rege</w:t>
      </w:r>
      <w:r w:rsidR="005D5EA3" w:rsidRPr="00F6002C">
        <w:rPr>
          <w:lang w:val="nl-NL" w:eastAsia="ko-KR"/>
        </w:rPr>
        <w:t>l</w:t>
      </w:r>
      <w:r w:rsidRPr="00F6002C">
        <w:rPr>
          <w:lang w:val="nl-NL" w:eastAsia="ko-KR"/>
        </w:rPr>
        <w:t xml:space="preserve"> </w:t>
      </w:r>
      <w:r w:rsidR="005D5EA3" w:rsidRPr="00F6002C">
        <w:rPr>
          <w:lang w:val="nl-NL" w:eastAsia="ko-KR"/>
        </w:rPr>
        <w:t xml:space="preserve">commentaar </w:t>
      </w:r>
      <w:r w:rsidRPr="00F6002C">
        <w:rPr>
          <w:lang w:val="nl-NL" w:eastAsia="ko-KR"/>
        </w:rPr>
        <w:t xml:space="preserve">toe boven </w:t>
      </w:r>
      <w:r w:rsidR="005D5EA3" w:rsidRPr="00F6002C">
        <w:rPr>
          <w:lang w:val="nl-NL" w:eastAsia="ko-KR"/>
        </w:rPr>
        <w:t xml:space="preserve">de </w:t>
      </w:r>
      <w:proofErr w:type="spellStart"/>
      <w:r w:rsidR="005D5EA3" w:rsidRPr="00F6002C">
        <w:rPr>
          <w:lang w:val="nl-NL" w:eastAsia="ko-KR"/>
        </w:rPr>
        <w:t>for</w:t>
      </w:r>
      <w:proofErr w:type="spellEnd"/>
      <w:r w:rsidR="005D5EA3" w:rsidRPr="00F6002C">
        <w:rPr>
          <w:lang w:val="nl-NL" w:eastAsia="ko-KR"/>
        </w:rPr>
        <w:t>-loop regel:</w:t>
      </w:r>
    </w:p>
    <w:p w14:paraId="7809941B" w14:textId="50F3841C" w:rsidR="005D5EA3" w:rsidRPr="00F6002C" w:rsidRDefault="005D5EA3" w:rsidP="005D5EA3">
      <w:pPr>
        <w:pStyle w:val="Code"/>
        <w:rPr>
          <w:lang w:val="nl-NL"/>
        </w:rPr>
      </w:pPr>
      <w:r w:rsidRPr="00F6002C">
        <w:rPr>
          <w:lang w:val="nl-NL"/>
        </w:rPr>
        <w:t># Definieer een verzameling muntwaardes en loop hier doorheen.</w:t>
      </w:r>
    </w:p>
    <w:p w14:paraId="49254988" w14:textId="17AE384D" w:rsidR="005D5EA3" w:rsidRPr="00F6002C" w:rsidRDefault="005D5EA3" w:rsidP="005D5EA3">
      <w:pPr>
        <w:pStyle w:val="WTStepImage"/>
        <w:rPr>
          <w:noProof w:val="0"/>
          <w:lang w:val="nl-NL"/>
        </w:rPr>
      </w:pPr>
      <w:r w:rsidRPr="00F6002C">
        <w:rPr>
          <w:lang w:val="nl-NL"/>
        </w:rPr>
        <w:drawing>
          <wp:inline distT="0" distB="0" distL="0" distR="0" wp14:anchorId="3816F686" wp14:editId="13D619F3">
            <wp:extent cx="5613400" cy="1487154"/>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stretch>
                      <a:fillRect/>
                    </a:stretch>
                  </pic:blipFill>
                  <pic:spPr>
                    <a:xfrm>
                      <a:off x="0" y="0"/>
                      <a:ext cx="5667811" cy="1501569"/>
                    </a:xfrm>
                    <a:prstGeom prst="rect">
                      <a:avLst/>
                    </a:prstGeom>
                  </pic:spPr>
                </pic:pic>
              </a:graphicData>
            </a:graphic>
          </wp:inline>
        </w:drawing>
      </w:r>
    </w:p>
    <w:p w14:paraId="11B29E38" w14:textId="69F800E6" w:rsidR="005D5EA3" w:rsidRPr="00F6002C" w:rsidRDefault="005D5EA3" w:rsidP="005D5EA3">
      <w:pPr>
        <w:pStyle w:val="WTStep"/>
        <w:rPr>
          <w:lang w:val="nl-NL" w:eastAsia="ko-KR"/>
        </w:rPr>
      </w:pPr>
      <w:r w:rsidRPr="00F6002C">
        <w:rPr>
          <w:lang w:val="nl-NL" w:eastAsia="ko-KR"/>
        </w:rPr>
        <w:t xml:space="preserve">Voeg nu de volgende regel commentaar toe boven de regel met de </w:t>
      </w:r>
      <w:proofErr w:type="spellStart"/>
      <w:r w:rsidRPr="00F6002C">
        <w:rPr>
          <w:lang w:val="nl-NL" w:eastAsia="ko-KR"/>
        </w:rPr>
        <w:t>while</w:t>
      </w:r>
      <w:proofErr w:type="spellEnd"/>
      <w:r w:rsidRPr="00F6002C">
        <w:rPr>
          <w:lang w:val="nl-NL" w:eastAsia="ko-KR"/>
        </w:rPr>
        <w:t>-loop:</w:t>
      </w:r>
    </w:p>
    <w:p w14:paraId="6A47761C" w14:textId="758AA4DD" w:rsidR="005D5EA3" w:rsidRPr="00F6002C" w:rsidRDefault="005D5EA3" w:rsidP="005D5EA3">
      <w:pPr>
        <w:pStyle w:val="Code"/>
        <w:rPr>
          <w:lang w:val="nl-NL"/>
        </w:rPr>
      </w:pPr>
      <w:r w:rsidRPr="00F6002C">
        <w:rPr>
          <w:lang w:val="nl-NL"/>
        </w:rPr>
        <w:t>#Doe dit zo lang bedrag groter is dan gekozen munt</w:t>
      </w:r>
    </w:p>
    <w:p w14:paraId="62E3A8D2" w14:textId="18826DED" w:rsidR="005D5EA3" w:rsidRPr="00F6002C" w:rsidRDefault="005D5EA3" w:rsidP="00057F68">
      <w:pPr>
        <w:pStyle w:val="WTStepNote"/>
        <w:rPr>
          <w:lang w:val="nl-NL"/>
        </w:rPr>
      </w:pPr>
      <w:r w:rsidRPr="00F6002C">
        <w:rPr>
          <w:lang w:val="nl-NL"/>
        </w:rPr>
        <w:t xml:space="preserve">Belangrijk: zorg </w:t>
      </w:r>
      <w:r w:rsidR="00057F68" w:rsidRPr="00F6002C">
        <w:rPr>
          <w:lang w:val="nl-NL"/>
        </w:rPr>
        <w:t>ervoor</w:t>
      </w:r>
      <w:r w:rsidRPr="00F6002C">
        <w:rPr>
          <w:lang w:val="nl-NL"/>
        </w:rPr>
        <w:t xml:space="preserve"> dat de het begin van de regel is ingesprongen, net zo ver als de </w:t>
      </w:r>
      <w:r w:rsidR="00057F68" w:rsidRPr="00F6002C">
        <w:rPr>
          <w:lang w:val="nl-NL"/>
        </w:rPr>
        <w:t xml:space="preserve">regel met </w:t>
      </w:r>
      <w:proofErr w:type="spellStart"/>
      <w:r w:rsidR="00057F68" w:rsidRPr="00F6002C">
        <w:rPr>
          <w:lang w:val="nl-NL"/>
        </w:rPr>
        <w:t>while</w:t>
      </w:r>
      <w:proofErr w:type="spellEnd"/>
      <w:r w:rsidR="00057F68" w:rsidRPr="00F6002C">
        <w:rPr>
          <w:lang w:val="nl-NL"/>
        </w:rPr>
        <w:t>.</w:t>
      </w:r>
    </w:p>
    <w:p w14:paraId="5EBFEA6C" w14:textId="1A5DAF25" w:rsidR="00057F68" w:rsidRPr="00F6002C" w:rsidRDefault="006A03A5" w:rsidP="00057F68">
      <w:pPr>
        <w:pStyle w:val="WTStepImage"/>
        <w:rPr>
          <w:noProof w:val="0"/>
          <w:lang w:val="nl-NL"/>
        </w:rPr>
      </w:pPr>
      <w:r w:rsidRPr="00F6002C">
        <w:rPr>
          <w:lang w:val="nl-NL"/>
        </w:rPr>
        <w:drawing>
          <wp:inline distT="0" distB="0" distL="0" distR="0" wp14:anchorId="1714D178" wp14:editId="0EE19638">
            <wp:extent cx="5410200" cy="1856321"/>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3"/>
                    <a:stretch>
                      <a:fillRect/>
                    </a:stretch>
                  </pic:blipFill>
                  <pic:spPr>
                    <a:xfrm>
                      <a:off x="0" y="0"/>
                      <a:ext cx="5442747" cy="1867488"/>
                    </a:xfrm>
                    <a:prstGeom prst="rect">
                      <a:avLst/>
                    </a:prstGeom>
                  </pic:spPr>
                </pic:pic>
              </a:graphicData>
            </a:graphic>
          </wp:inline>
        </w:drawing>
      </w:r>
    </w:p>
    <w:p w14:paraId="5F459F10" w14:textId="47852E29" w:rsidR="00FC6CDA" w:rsidRPr="00F6002C" w:rsidRDefault="00FC6CDA" w:rsidP="005D5EA3">
      <w:pPr>
        <w:pStyle w:val="WTStep"/>
        <w:rPr>
          <w:lang w:val="nl-NL" w:eastAsia="ko-KR"/>
        </w:rPr>
      </w:pPr>
      <w:r w:rsidRPr="00F6002C">
        <w:rPr>
          <w:lang w:val="nl-NL" w:eastAsia="ko-KR"/>
        </w:rPr>
        <w:t>Voeg nu meer commentaar toe, achter de code van regels 9 en 10:</w:t>
      </w:r>
    </w:p>
    <w:p w14:paraId="5A7E9E5E" w14:textId="4FC407D1" w:rsidR="00FC6CDA" w:rsidRPr="00F6002C" w:rsidRDefault="00FC6CDA" w:rsidP="00FC6CDA">
      <w:pPr>
        <w:pStyle w:val="Code"/>
        <w:rPr>
          <w:lang w:val="nl-NL"/>
        </w:rPr>
      </w:pPr>
      <w:r w:rsidRPr="00F6002C">
        <w:rPr>
          <w:lang w:val="nl-NL"/>
        </w:rPr>
        <w:t xml:space="preserve">   </w:t>
      </w:r>
      <w:proofErr w:type="gramStart"/>
      <w:r w:rsidRPr="00F6002C">
        <w:rPr>
          <w:lang w:val="nl-NL"/>
        </w:rPr>
        <w:t>aantal</w:t>
      </w:r>
      <w:proofErr w:type="gramEnd"/>
      <w:r w:rsidRPr="00F6002C">
        <w:rPr>
          <w:lang w:val="nl-NL"/>
        </w:rPr>
        <w:t xml:space="preserve"> = aantal + 1     #Verhoog aantal gebruikte munten van een waarde</w:t>
      </w:r>
    </w:p>
    <w:p w14:paraId="5B48A718" w14:textId="09A666D7" w:rsidR="00FC6CDA" w:rsidRPr="00F6002C" w:rsidRDefault="00FC6CDA" w:rsidP="00FC6CDA">
      <w:pPr>
        <w:pStyle w:val="Code"/>
        <w:rPr>
          <w:lang w:val="nl-NL"/>
        </w:rPr>
      </w:pPr>
      <w:r w:rsidRPr="00F6002C">
        <w:rPr>
          <w:lang w:val="nl-NL"/>
        </w:rPr>
        <w:t xml:space="preserve">   </w:t>
      </w:r>
      <w:proofErr w:type="gramStart"/>
      <w:r w:rsidRPr="00F6002C">
        <w:rPr>
          <w:lang w:val="nl-NL"/>
        </w:rPr>
        <w:t>bedrag</w:t>
      </w:r>
      <w:proofErr w:type="gramEnd"/>
      <w:r w:rsidRPr="00F6002C">
        <w:rPr>
          <w:lang w:val="nl-NL"/>
        </w:rPr>
        <w:t xml:space="preserve"> = bedrag - munt  #Verminder restbedrag met de waarde van de munt</w:t>
      </w:r>
    </w:p>
    <w:p w14:paraId="181208D2" w14:textId="31D8A52E" w:rsidR="00057F68" w:rsidRPr="00F6002C" w:rsidRDefault="00057F68" w:rsidP="005D5EA3">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643320E9" w14:textId="11038F9C" w:rsidR="00057F68" w:rsidRPr="00F6002C" w:rsidRDefault="00FC6CDA" w:rsidP="00FC6CDA">
      <w:pPr>
        <w:pStyle w:val="WTStepImage"/>
        <w:rPr>
          <w:noProof w:val="0"/>
          <w:lang w:val="nl-NL"/>
        </w:rPr>
      </w:pPr>
      <w:r w:rsidRPr="00F6002C">
        <w:rPr>
          <w:lang w:val="nl-NL"/>
        </w:rPr>
        <w:lastRenderedPageBreak/>
        <w:drawing>
          <wp:inline distT="0" distB="0" distL="0" distR="0" wp14:anchorId="553F182B" wp14:editId="02FBCD67">
            <wp:extent cx="5765800" cy="1649400"/>
            <wp:effectExtent l="0" t="0" r="0" b="190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4"/>
                    <a:stretch>
                      <a:fillRect/>
                    </a:stretch>
                  </pic:blipFill>
                  <pic:spPr>
                    <a:xfrm>
                      <a:off x="0" y="0"/>
                      <a:ext cx="5902860" cy="1688608"/>
                    </a:xfrm>
                    <a:prstGeom prst="rect">
                      <a:avLst/>
                    </a:prstGeom>
                  </pic:spPr>
                </pic:pic>
              </a:graphicData>
            </a:graphic>
          </wp:inline>
        </w:drawing>
      </w:r>
    </w:p>
    <w:p w14:paraId="50A90713" w14:textId="663C7F29" w:rsidR="00FC6CDA" w:rsidRPr="00F6002C" w:rsidRDefault="00FC6CDA" w:rsidP="00FC6CDA">
      <w:pPr>
        <w:pStyle w:val="WTstepsheading"/>
      </w:pPr>
      <w:bookmarkStart w:id="27" w:name="_Toc136539565"/>
      <w:r w:rsidRPr="00F6002C">
        <w:t>Toon de berekening</w:t>
      </w:r>
      <w:bookmarkEnd w:id="27"/>
    </w:p>
    <w:p w14:paraId="39E7336B" w14:textId="1F8E33EB" w:rsidR="00FC6CDA" w:rsidRPr="00F6002C" w:rsidRDefault="00FC6CDA" w:rsidP="00FC6CDA">
      <w:pPr>
        <w:pStyle w:val="WTStep"/>
        <w:rPr>
          <w:lang w:val="nl-NL" w:eastAsia="ko-KR"/>
        </w:rPr>
      </w:pPr>
      <w:r w:rsidRPr="00F6002C">
        <w:rPr>
          <w:lang w:val="nl-NL" w:eastAsia="ko-KR"/>
        </w:rPr>
        <w:t>Voeg tenslotte de volgende regels code toe, onder de reeds aanwezig regels:</w:t>
      </w:r>
    </w:p>
    <w:p w14:paraId="06EBEE14" w14:textId="77777777" w:rsidR="00FC6CDA" w:rsidRPr="00F6002C" w:rsidRDefault="00FC6CDA" w:rsidP="00FC6CDA">
      <w:pPr>
        <w:pStyle w:val="Code"/>
        <w:rPr>
          <w:lang w:val="nl-NL"/>
        </w:rPr>
      </w:pPr>
      <w:r w:rsidRPr="00F6002C">
        <w:rPr>
          <w:lang w:val="nl-NL"/>
        </w:rPr>
        <w:t xml:space="preserve">    </w:t>
      </w:r>
      <w:proofErr w:type="spellStart"/>
      <w:proofErr w:type="gramStart"/>
      <w:r w:rsidRPr="00F6002C">
        <w:rPr>
          <w:lang w:val="nl-NL"/>
        </w:rPr>
        <w:t>if</w:t>
      </w:r>
      <w:proofErr w:type="spellEnd"/>
      <w:proofErr w:type="gramEnd"/>
      <w:r w:rsidRPr="00F6002C">
        <w:rPr>
          <w:lang w:val="nl-NL"/>
        </w:rPr>
        <w:t xml:space="preserve"> (aantal &gt; 0) :</w:t>
      </w:r>
    </w:p>
    <w:p w14:paraId="2D6A804F" w14:textId="746BB126" w:rsidR="00FC6CDA" w:rsidRPr="00F6002C" w:rsidRDefault="00FC6CDA" w:rsidP="00FC6CDA">
      <w:pPr>
        <w:pStyle w:val="Code"/>
        <w:rPr>
          <w:lang w:val="nl-NL"/>
        </w:rPr>
      </w:pPr>
      <w:r w:rsidRPr="00F6002C">
        <w:rPr>
          <w:lang w:val="nl-NL"/>
        </w:rPr>
        <w:t xml:space="preserve">        </w:t>
      </w:r>
      <w:proofErr w:type="gramStart"/>
      <w:r w:rsidRPr="00F6002C">
        <w:rPr>
          <w:lang w:val="nl-NL"/>
        </w:rPr>
        <w:t>print(</w:t>
      </w:r>
      <w:proofErr w:type="gramEnd"/>
      <w:r w:rsidRPr="00F6002C">
        <w:rPr>
          <w:lang w:val="nl-NL"/>
        </w:rPr>
        <w:t>aantal, 'x', munt)</w:t>
      </w:r>
    </w:p>
    <w:p w14:paraId="6277E348" w14:textId="074A84FC" w:rsidR="00FC6CDA" w:rsidRPr="00F6002C" w:rsidRDefault="00FC6CDA" w:rsidP="00DC2018">
      <w:pPr>
        <w:pStyle w:val="Setupnote"/>
        <w:rPr>
          <w:lang w:val="nl-NL" w:eastAsia="ko-KR"/>
        </w:rPr>
      </w:pPr>
      <w:r w:rsidRPr="00F6002C">
        <w:rPr>
          <w:lang w:val="nl-NL" w:eastAsia="ko-KR"/>
        </w:rPr>
        <w:t xml:space="preserve">Let op: de regel met </w:t>
      </w:r>
      <w:proofErr w:type="spellStart"/>
      <w:r w:rsidRPr="00F6002C">
        <w:rPr>
          <w:b/>
          <w:bCs/>
          <w:lang w:val="nl-NL" w:eastAsia="ko-KR"/>
        </w:rPr>
        <w:t>if</w:t>
      </w:r>
      <w:proofErr w:type="spellEnd"/>
      <w:r w:rsidRPr="00F6002C">
        <w:rPr>
          <w:lang w:val="nl-NL" w:eastAsia="ko-KR"/>
        </w:rPr>
        <w:t xml:space="preserve"> moet even ver inspringen als de regel met </w:t>
      </w:r>
      <w:proofErr w:type="spellStart"/>
      <w:r w:rsidRPr="00F6002C">
        <w:rPr>
          <w:b/>
          <w:bCs/>
          <w:lang w:val="nl-NL" w:eastAsia="ko-KR"/>
        </w:rPr>
        <w:t>while</w:t>
      </w:r>
      <w:proofErr w:type="spellEnd"/>
      <w:r w:rsidRPr="00F6002C">
        <w:rPr>
          <w:lang w:val="nl-NL" w:eastAsia="ko-KR"/>
        </w:rPr>
        <w:t>.</w:t>
      </w:r>
      <w:r w:rsidR="00DC2018" w:rsidRPr="00F6002C">
        <w:rPr>
          <w:lang w:val="nl-NL" w:eastAsia="ko-KR"/>
        </w:rPr>
        <w:t xml:space="preserve"> De regel met </w:t>
      </w:r>
      <w:r w:rsidR="00DC2018" w:rsidRPr="00F6002C">
        <w:rPr>
          <w:b/>
          <w:bCs/>
          <w:lang w:val="nl-NL" w:eastAsia="ko-KR"/>
        </w:rPr>
        <w:t>print</w:t>
      </w:r>
      <w:r w:rsidR="00DC2018" w:rsidRPr="00F6002C">
        <w:rPr>
          <w:lang w:val="nl-NL" w:eastAsia="ko-KR"/>
        </w:rPr>
        <w:t xml:space="preserve"> moet verder inspringen dan de regel met </w:t>
      </w:r>
      <w:proofErr w:type="spellStart"/>
      <w:r w:rsidR="00DC2018" w:rsidRPr="00F6002C">
        <w:rPr>
          <w:b/>
          <w:bCs/>
          <w:lang w:val="nl-NL" w:eastAsia="ko-KR"/>
        </w:rPr>
        <w:t>if</w:t>
      </w:r>
      <w:proofErr w:type="spellEnd"/>
      <w:r w:rsidR="00DC2018" w:rsidRPr="00F6002C">
        <w:rPr>
          <w:lang w:val="nl-NL" w:eastAsia="ko-KR"/>
        </w:rPr>
        <w:t>.</w:t>
      </w:r>
    </w:p>
    <w:p w14:paraId="27FAD3B7" w14:textId="2707466C" w:rsidR="00DC2018" w:rsidRPr="00F6002C" w:rsidRDefault="00DC2018" w:rsidP="00DC2018">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5D25574D" w14:textId="0E5207C4" w:rsidR="00DC2018" w:rsidRPr="00F6002C" w:rsidRDefault="00DC2018" w:rsidP="00DC2018">
      <w:pPr>
        <w:pStyle w:val="WTStep"/>
        <w:rPr>
          <w:lang w:val="nl-NL" w:eastAsia="ko-KR"/>
        </w:rPr>
      </w:pPr>
      <w:r w:rsidRPr="00F6002C">
        <w:rPr>
          <w:lang w:val="nl-NL" w:eastAsia="ko-KR"/>
        </w:rPr>
        <w:t>Vergelijk je code met het voorbeeld hieronder, en pas aan als dat nodig is.</w:t>
      </w:r>
    </w:p>
    <w:p w14:paraId="50DC657A" w14:textId="4783D2AA" w:rsidR="00DC2018" w:rsidRPr="00F6002C" w:rsidRDefault="00DC2018" w:rsidP="00DC2018">
      <w:pPr>
        <w:pStyle w:val="WTStepImage"/>
        <w:rPr>
          <w:noProof w:val="0"/>
          <w:lang w:val="nl-NL"/>
        </w:rPr>
      </w:pPr>
      <w:r w:rsidRPr="00F6002C">
        <w:rPr>
          <w:lang w:val="nl-NL"/>
        </w:rPr>
        <w:drawing>
          <wp:inline distT="0" distB="0" distL="0" distR="0" wp14:anchorId="2735961B" wp14:editId="7C96249B">
            <wp:extent cx="5647267" cy="1939401"/>
            <wp:effectExtent l="0" t="0" r="4445" b="381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stretch>
                      <a:fillRect/>
                    </a:stretch>
                  </pic:blipFill>
                  <pic:spPr>
                    <a:xfrm>
                      <a:off x="0" y="0"/>
                      <a:ext cx="5677896" cy="1949920"/>
                    </a:xfrm>
                    <a:prstGeom prst="rect">
                      <a:avLst/>
                    </a:prstGeom>
                  </pic:spPr>
                </pic:pic>
              </a:graphicData>
            </a:graphic>
          </wp:inline>
        </w:drawing>
      </w:r>
    </w:p>
    <w:p w14:paraId="5566D4DD" w14:textId="334084C5" w:rsidR="00451815" w:rsidRPr="00F6002C" w:rsidRDefault="00DC2018" w:rsidP="00DC2018">
      <w:pPr>
        <w:pStyle w:val="WTstepsheading"/>
      </w:pPr>
      <w:bookmarkStart w:id="28" w:name="_Toc136539566"/>
      <w:r w:rsidRPr="00F6002C">
        <w:t>Voer het programma uit</w:t>
      </w:r>
      <w:bookmarkEnd w:id="28"/>
    </w:p>
    <w:p w14:paraId="4D323A3B" w14:textId="6B41E940" w:rsidR="00DC2018" w:rsidRPr="00F6002C" w:rsidRDefault="00DC2018" w:rsidP="00DC2018">
      <w:pPr>
        <w:pStyle w:val="WTStep"/>
        <w:rPr>
          <w:lang w:val="nl-NL" w:eastAsia="ko-KR"/>
        </w:rPr>
      </w:pPr>
      <w:r w:rsidRPr="00F6002C">
        <w:rPr>
          <w:lang w:val="nl-NL" w:eastAsia="ko-KR"/>
        </w:rPr>
        <w:t xml:space="preserve">Klik op </w:t>
      </w:r>
      <w:r w:rsidRPr="00F6002C">
        <w:rPr>
          <w:b/>
          <w:bCs/>
          <w:lang w:val="nl-NL" w:eastAsia="ko-KR"/>
        </w:rPr>
        <w:t>Run</w:t>
      </w:r>
      <w:r w:rsidRPr="00F6002C">
        <w:rPr>
          <w:lang w:val="nl-NL" w:eastAsia="ko-KR"/>
        </w:rPr>
        <w:t>.</w:t>
      </w:r>
    </w:p>
    <w:p w14:paraId="5A9E21ED" w14:textId="6E367D43" w:rsidR="00DC2018" w:rsidRPr="00F6002C" w:rsidRDefault="00DC2018" w:rsidP="00DC2018">
      <w:pPr>
        <w:pStyle w:val="WTStep"/>
        <w:rPr>
          <w:lang w:val="nl-NL" w:eastAsia="ko-KR"/>
        </w:rPr>
      </w:pPr>
      <w:r w:rsidRPr="00F6002C">
        <w:rPr>
          <w:lang w:val="nl-NL" w:eastAsia="ko-KR"/>
        </w:rPr>
        <w:t xml:space="preserve">Voer een waarde in tussen 0 en 500, bijvoorbeeld </w:t>
      </w:r>
      <w:r w:rsidRPr="00F6002C">
        <w:rPr>
          <w:b/>
          <w:bCs/>
          <w:lang w:val="nl-NL" w:eastAsia="ko-KR"/>
        </w:rPr>
        <w:t>245</w:t>
      </w:r>
      <w:r w:rsidRPr="00F6002C">
        <w:rPr>
          <w:lang w:val="nl-NL" w:eastAsia="ko-KR"/>
        </w:rPr>
        <w:t>.</w:t>
      </w:r>
    </w:p>
    <w:p w14:paraId="3E965E35" w14:textId="77777777" w:rsidR="00DC2018" w:rsidRPr="00F6002C" w:rsidRDefault="00DC2018" w:rsidP="00DC2018">
      <w:pPr>
        <w:pStyle w:val="Code"/>
        <w:rPr>
          <w:lang w:val="nl-NL"/>
        </w:rPr>
      </w:pPr>
      <w:r w:rsidRPr="00F6002C">
        <w:rPr>
          <w:lang w:val="nl-NL"/>
        </w:rPr>
        <w:t>Geef bedrag op in centen (tussen 0 en 500): 245</w:t>
      </w:r>
    </w:p>
    <w:p w14:paraId="62CA9B31" w14:textId="0A72B777" w:rsidR="00DC2018" w:rsidRPr="00F6002C" w:rsidRDefault="00DC2018" w:rsidP="00DC2018">
      <w:pPr>
        <w:pStyle w:val="WTStep"/>
        <w:rPr>
          <w:lang w:val="nl-NL" w:eastAsia="ko-KR"/>
        </w:rPr>
      </w:pPr>
      <w:r w:rsidRPr="00F6002C">
        <w:rPr>
          <w:lang w:val="nl-NL" w:eastAsia="ko-KR"/>
        </w:rPr>
        <w:t>Let op de uitvoer, welke aangeeft welke, en hoeveel munten je nodig hebt om tot een bedrag van 245 cent (€2,45) te komen.</w:t>
      </w:r>
    </w:p>
    <w:p w14:paraId="6DF4FBFC" w14:textId="0689EB81" w:rsidR="00DC2018" w:rsidRPr="00F6002C" w:rsidRDefault="00DC2018" w:rsidP="00DC2018">
      <w:pPr>
        <w:pStyle w:val="WTStepImage"/>
        <w:rPr>
          <w:noProof w:val="0"/>
          <w:lang w:val="nl-NL"/>
        </w:rPr>
      </w:pPr>
      <w:r w:rsidRPr="00F6002C">
        <w:rPr>
          <w:lang w:val="nl-NL"/>
        </w:rPr>
        <w:lastRenderedPageBreak/>
        <w:drawing>
          <wp:inline distT="0" distB="0" distL="0" distR="0" wp14:anchorId="741C7426" wp14:editId="7FC05AFB">
            <wp:extent cx="5672667" cy="2789769"/>
            <wp:effectExtent l="0" t="0" r="4445" b="444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6"/>
                    <a:stretch>
                      <a:fillRect/>
                    </a:stretch>
                  </pic:blipFill>
                  <pic:spPr>
                    <a:xfrm>
                      <a:off x="0" y="0"/>
                      <a:ext cx="5695134" cy="2800818"/>
                    </a:xfrm>
                    <a:prstGeom prst="rect">
                      <a:avLst/>
                    </a:prstGeom>
                  </pic:spPr>
                </pic:pic>
              </a:graphicData>
            </a:graphic>
          </wp:inline>
        </w:drawing>
      </w:r>
    </w:p>
    <w:p w14:paraId="38503D5C" w14:textId="719D3224" w:rsidR="00DC2018" w:rsidRPr="00F6002C" w:rsidRDefault="00DC2018" w:rsidP="00DC2018">
      <w:pPr>
        <w:pStyle w:val="WTStep"/>
        <w:rPr>
          <w:lang w:val="nl-NL" w:eastAsia="ko-KR"/>
        </w:rPr>
      </w:pPr>
      <w:r w:rsidRPr="00F6002C">
        <w:rPr>
          <w:lang w:val="nl-NL" w:eastAsia="ko-KR"/>
        </w:rPr>
        <w:t xml:space="preserve">Klik op </w:t>
      </w:r>
      <w:r w:rsidRPr="00F6002C">
        <w:rPr>
          <w:b/>
          <w:bCs/>
          <w:lang w:val="nl-NL" w:eastAsia="ko-KR"/>
        </w:rPr>
        <w:t>Stop</w:t>
      </w:r>
      <w:r w:rsidRPr="00F6002C">
        <w:rPr>
          <w:lang w:val="nl-NL" w:eastAsia="ko-KR"/>
        </w:rPr>
        <w:t>.</w:t>
      </w:r>
    </w:p>
    <w:p w14:paraId="369983D1" w14:textId="35C0D444" w:rsidR="008D37E8" w:rsidRPr="00F6002C" w:rsidRDefault="008D37E8" w:rsidP="008D37E8">
      <w:pPr>
        <w:pStyle w:val="WTStepNote"/>
        <w:rPr>
          <w:lang w:val="nl-NL"/>
        </w:rPr>
      </w:pPr>
      <w:r w:rsidRPr="00F6002C">
        <w:rPr>
          <w:lang w:val="nl-NL"/>
        </w:rPr>
        <w:t>Sluit de Mu omgeving NIET af als je direct wilt doorgaan met de volgende labs.</w:t>
      </w:r>
    </w:p>
    <w:p w14:paraId="11F5B656" w14:textId="3DA3E82D" w:rsidR="00AF6938" w:rsidRPr="00F6002C" w:rsidRDefault="00AF6938" w:rsidP="00AF6938">
      <w:pPr>
        <w:pStyle w:val="WTTitle"/>
        <w:rPr>
          <w:lang w:val="nl-NL"/>
        </w:rPr>
      </w:pPr>
      <w:bookmarkStart w:id="29" w:name="_Toc136539567"/>
      <w:r w:rsidRPr="00F6002C">
        <w:rPr>
          <w:lang w:val="nl-NL"/>
        </w:rPr>
        <w:lastRenderedPageBreak/>
        <w:t>Lab 2.</w:t>
      </w:r>
      <w:r w:rsidR="00235299">
        <w:rPr>
          <w:lang w:val="nl-NL"/>
        </w:rPr>
        <w:t>5</w:t>
      </w:r>
      <w:r w:rsidRPr="00F6002C">
        <w:rPr>
          <w:lang w:val="nl-NL"/>
        </w:rPr>
        <w:t>: Verbeter het rekenprogramma</w:t>
      </w:r>
      <w:bookmarkEnd w:id="29"/>
    </w:p>
    <w:p w14:paraId="2A5BE259" w14:textId="0363BC62" w:rsidR="00AF6938" w:rsidRPr="00F6002C" w:rsidRDefault="00AF6938" w:rsidP="00AF6938">
      <w:pPr>
        <w:rPr>
          <w:lang w:val="nl-NL" w:eastAsia="ko-KR"/>
        </w:rPr>
      </w:pPr>
      <w:r w:rsidRPr="00F6002C">
        <w:rPr>
          <w:lang w:val="nl-NL" w:eastAsia="ko-KR"/>
        </w:rPr>
        <w:t xml:space="preserve">In dit lab bouw je voort </w:t>
      </w:r>
      <w:r w:rsidR="003F4C73" w:rsidRPr="00F6002C">
        <w:rPr>
          <w:lang w:val="nl-NL" w:eastAsia="ko-KR"/>
        </w:rPr>
        <w:t xml:space="preserve">op de code van lab 2.1. Zorg er dus voor dat je lab 2.1 helemaal hebt afgerond en dat je code goed is. Als je code niet werkt, open dan bestand </w:t>
      </w:r>
      <w:r w:rsidR="003F4C73" w:rsidRPr="00F6002C">
        <w:rPr>
          <w:b/>
          <w:bCs/>
          <w:lang w:val="nl-NL" w:eastAsia="ko-KR"/>
        </w:rPr>
        <w:t>gepast1.py</w:t>
      </w:r>
      <w:r w:rsidR="003F4C73" w:rsidRPr="00F6002C">
        <w:rPr>
          <w:lang w:val="nl-NL" w:eastAsia="ko-KR"/>
        </w:rPr>
        <w:t xml:space="preserve"> in de map /</w:t>
      </w:r>
      <w:r w:rsidR="003F4C73" w:rsidRPr="00F6002C">
        <w:rPr>
          <w:b/>
          <w:bCs/>
          <w:lang w:val="nl-NL" w:eastAsia="ko-KR"/>
        </w:rPr>
        <w:t>home/pi/</w:t>
      </w:r>
      <w:proofErr w:type="spellStart"/>
      <w:r w:rsidR="003F4C73" w:rsidRPr="00F6002C">
        <w:rPr>
          <w:b/>
          <w:bCs/>
          <w:lang w:val="nl-NL" w:eastAsia="ko-KR"/>
        </w:rPr>
        <w:t>Documents</w:t>
      </w:r>
      <w:proofErr w:type="spellEnd"/>
      <w:r w:rsidR="003F4C73" w:rsidRPr="00F6002C">
        <w:rPr>
          <w:b/>
          <w:bCs/>
          <w:lang w:val="nl-NL" w:eastAsia="ko-KR"/>
        </w:rPr>
        <w:t>/Module02/oplossingen</w:t>
      </w:r>
      <w:r w:rsidR="003F4C73" w:rsidRPr="00F6002C">
        <w:rPr>
          <w:lang w:val="nl-NL" w:eastAsia="ko-KR"/>
        </w:rPr>
        <w:t>.</w:t>
      </w:r>
    </w:p>
    <w:p w14:paraId="152294AE" w14:textId="77777777" w:rsidR="003F4C73" w:rsidRPr="00F6002C" w:rsidRDefault="003F4C73" w:rsidP="00AF6938">
      <w:pPr>
        <w:rPr>
          <w:lang w:val="nl-NL" w:eastAsia="ko-KR"/>
        </w:rPr>
      </w:pPr>
    </w:p>
    <w:p w14:paraId="10BA582F" w14:textId="77777777" w:rsidR="00B72FEF" w:rsidRPr="00F6002C" w:rsidRDefault="003F4C73" w:rsidP="00AF6938">
      <w:pPr>
        <w:rPr>
          <w:lang w:val="nl-NL" w:eastAsia="ko-KR"/>
        </w:rPr>
      </w:pPr>
      <w:r w:rsidRPr="00F6002C">
        <w:rPr>
          <w:lang w:val="nl-NL" w:eastAsia="ko-KR"/>
        </w:rPr>
        <w:t xml:space="preserve">Je gaat de eerste versie van je programma verbeteren door bestaande code aan te passen en nieuwe code toe te </w:t>
      </w:r>
      <w:r w:rsidR="00B72FEF" w:rsidRPr="00F6002C">
        <w:rPr>
          <w:lang w:val="nl-NL" w:eastAsia="ko-KR"/>
        </w:rPr>
        <w:t>voegen</w:t>
      </w:r>
      <w:r w:rsidRPr="00F6002C">
        <w:rPr>
          <w:lang w:val="nl-NL" w:eastAsia="ko-KR"/>
        </w:rPr>
        <w:t>.</w:t>
      </w:r>
      <w:r w:rsidR="006E2927" w:rsidRPr="00F6002C">
        <w:rPr>
          <w:lang w:val="nl-NL" w:eastAsia="ko-KR"/>
        </w:rPr>
        <w:t xml:space="preserve"> </w:t>
      </w:r>
    </w:p>
    <w:p w14:paraId="3BC65C89" w14:textId="77777777" w:rsidR="00B72FEF" w:rsidRPr="00F6002C" w:rsidRDefault="00B72FEF" w:rsidP="00AF6938">
      <w:pPr>
        <w:rPr>
          <w:lang w:val="nl-NL" w:eastAsia="ko-KR"/>
        </w:rPr>
      </w:pPr>
    </w:p>
    <w:p w14:paraId="108BEE03" w14:textId="57D5AFCE" w:rsidR="003F4C73" w:rsidRPr="00F6002C" w:rsidRDefault="006E2927" w:rsidP="00AF6938">
      <w:pPr>
        <w:rPr>
          <w:lang w:val="nl-NL" w:eastAsia="ko-KR"/>
        </w:rPr>
      </w:pPr>
      <w:r w:rsidRPr="00F6002C">
        <w:rPr>
          <w:lang w:val="nl-NL" w:eastAsia="ko-KR"/>
        </w:rPr>
        <w:t>Zorg ervoor dat je de Mu programmeeromgeving al hebt geopend.</w:t>
      </w:r>
    </w:p>
    <w:p w14:paraId="4663519E" w14:textId="4C7AECE7" w:rsidR="00AF6938" w:rsidRPr="00F6002C" w:rsidRDefault="00AF6938" w:rsidP="00AF6938">
      <w:pPr>
        <w:rPr>
          <w:lang w:val="nl-NL" w:eastAsia="ko-KR"/>
        </w:rPr>
      </w:pPr>
    </w:p>
    <w:p w14:paraId="22DF3FD3" w14:textId="0609A13B" w:rsidR="003F4C73" w:rsidRPr="00F6002C" w:rsidRDefault="00B86436" w:rsidP="00B86436">
      <w:pPr>
        <w:pStyle w:val="WTstepsheading"/>
      </w:pPr>
      <w:bookmarkStart w:id="30" w:name="_Toc136539568"/>
      <w:r w:rsidRPr="00F6002C">
        <w:t>Maak een nieuw bestand aan</w:t>
      </w:r>
      <w:bookmarkEnd w:id="30"/>
    </w:p>
    <w:p w14:paraId="5AAA8204" w14:textId="78777E9E" w:rsidR="00B86436" w:rsidRPr="00F6002C" w:rsidRDefault="00B86436" w:rsidP="006E2927">
      <w:pPr>
        <w:pStyle w:val="WTStep"/>
        <w:numPr>
          <w:ilvl w:val="0"/>
          <w:numId w:val="34"/>
        </w:numPr>
        <w:rPr>
          <w:lang w:val="nl-NL" w:eastAsia="ko-KR"/>
        </w:rPr>
      </w:pPr>
      <w:r w:rsidRPr="00F6002C">
        <w:rPr>
          <w:lang w:val="nl-NL" w:eastAsia="ko-KR"/>
        </w:rPr>
        <w:t xml:space="preserve">Klik op </w:t>
      </w:r>
      <w:r w:rsidRPr="00F6002C">
        <w:rPr>
          <w:b/>
          <w:bCs/>
          <w:lang w:val="nl-NL" w:eastAsia="ko-KR"/>
        </w:rPr>
        <w:t>New</w:t>
      </w:r>
      <w:r w:rsidRPr="00F6002C">
        <w:rPr>
          <w:lang w:val="nl-NL" w:eastAsia="ko-KR"/>
        </w:rPr>
        <w:t>.</w:t>
      </w:r>
    </w:p>
    <w:p w14:paraId="1B415C60" w14:textId="3D10605B" w:rsidR="00B86436" w:rsidRPr="00F6002C" w:rsidRDefault="00B86436" w:rsidP="00B86436">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00810D0D" w14:textId="77777777" w:rsidR="00B86436" w:rsidRPr="00F6002C" w:rsidRDefault="00B86436" w:rsidP="00B86436">
      <w:pPr>
        <w:pStyle w:val="WTStep"/>
        <w:rPr>
          <w:lang w:val="nl-NL"/>
        </w:rPr>
      </w:pPr>
      <w:r w:rsidRPr="00F6002C">
        <w:rPr>
          <w:lang w:val="nl-NL"/>
        </w:rPr>
        <w:t>Nu verschijnt een dialoogvenster.</w:t>
      </w:r>
    </w:p>
    <w:p w14:paraId="784DB7D9" w14:textId="7AAADEA8" w:rsidR="00B86436" w:rsidRPr="00F6002C" w:rsidRDefault="00B86436" w:rsidP="00B86436">
      <w:pPr>
        <w:pStyle w:val="WTStep"/>
        <w:rPr>
          <w:lang w:val="nl-NL"/>
        </w:rPr>
      </w:pPr>
      <w:r w:rsidRPr="00F6002C">
        <w:rPr>
          <w:lang w:val="nl-NL"/>
        </w:rPr>
        <w:t>Geef bij “</w:t>
      </w:r>
      <w:r w:rsidRPr="00F6002C">
        <w:rPr>
          <w:b/>
          <w:bCs/>
          <w:lang w:val="nl-NL"/>
        </w:rPr>
        <w:t>File name:</w:t>
      </w:r>
      <w:r w:rsidRPr="00F6002C">
        <w:rPr>
          <w:lang w:val="nl-NL"/>
        </w:rPr>
        <w:t xml:space="preserve">” de volgende bestandsnaam op: </w:t>
      </w:r>
      <w:r w:rsidRPr="00F6002C">
        <w:rPr>
          <w:b/>
          <w:bCs/>
          <w:lang w:val="nl-NL"/>
        </w:rPr>
        <w:t>gepast2.py</w:t>
      </w:r>
    </w:p>
    <w:p w14:paraId="5892F671" w14:textId="77777777" w:rsidR="00B86436" w:rsidRPr="00F6002C" w:rsidRDefault="00B86436" w:rsidP="00B86436">
      <w:pPr>
        <w:pStyle w:val="WTStep"/>
        <w:rPr>
          <w:lang w:val="nl-NL"/>
        </w:rPr>
      </w:pPr>
      <w:r w:rsidRPr="00F6002C">
        <w:rPr>
          <w:lang w:val="nl-NL"/>
        </w:rPr>
        <w:t xml:space="preserve">Klik op </w:t>
      </w:r>
      <w:r w:rsidRPr="00F6002C">
        <w:rPr>
          <w:b/>
          <w:bCs/>
          <w:lang w:val="nl-NL"/>
        </w:rPr>
        <w:t>Save</w:t>
      </w:r>
      <w:r w:rsidRPr="00F6002C">
        <w:rPr>
          <w:lang w:val="nl-NL"/>
        </w:rPr>
        <w:t>.</w:t>
      </w:r>
    </w:p>
    <w:p w14:paraId="384D64EA" w14:textId="1363CAFB" w:rsidR="00B86436" w:rsidRPr="00F6002C" w:rsidRDefault="00B86436" w:rsidP="00B86436">
      <w:pPr>
        <w:pStyle w:val="WTstepsheading"/>
      </w:pPr>
      <w:bookmarkStart w:id="31" w:name="_Toc136539569"/>
      <w:r w:rsidRPr="00F6002C">
        <w:t>Kopieer de code van gepast1.py</w:t>
      </w:r>
      <w:bookmarkEnd w:id="31"/>
    </w:p>
    <w:p w14:paraId="20F5DE74" w14:textId="534E1504" w:rsidR="00B86436" w:rsidRPr="00F6002C" w:rsidRDefault="00B86436" w:rsidP="00B86436">
      <w:pPr>
        <w:pStyle w:val="WTStep"/>
        <w:rPr>
          <w:lang w:val="nl-NL" w:eastAsia="ko-KR"/>
        </w:rPr>
      </w:pPr>
      <w:r w:rsidRPr="00F6002C">
        <w:rPr>
          <w:lang w:val="nl-NL" w:eastAsia="ko-KR"/>
        </w:rPr>
        <w:t xml:space="preserve">Controleer of bestand </w:t>
      </w:r>
      <w:r w:rsidRPr="00F6002C">
        <w:rPr>
          <w:b/>
          <w:bCs/>
          <w:lang w:val="nl-NL" w:eastAsia="ko-KR"/>
        </w:rPr>
        <w:t>gepast1.py</w:t>
      </w:r>
      <w:r w:rsidRPr="00F6002C">
        <w:rPr>
          <w:lang w:val="nl-NL" w:eastAsia="ko-KR"/>
        </w:rPr>
        <w:t xml:space="preserve"> (uit lab 2.1) geopend is. Zo niet, open het dan door te klikken op </w:t>
      </w:r>
      <w:r w:rsidRPr="00F6002C">
        <w:rPr>
          <w:b/>
          <w:bCs/>
          <w:lang w:val="nl-NL" w:eastAsia="ko-KR"/>
        </w:rPr>
        <w:t>Load</w:t>
      </w:r>
      <w:r w:rsidRPr="00F6002C">
        <w:rPr>
          <w:lang w:val="nl-NL" w:eastAsia="ko-KR"/>
        </w:rPr>
        <w:t>.</w:t>
      </w:r>
    </w:p>
    <w:p w14:paraId="0DFC3542" w14:textId="75891B55" w:rsidR="00B86436" w:rsidRPr="00F6002C" w:rsidRDefault="00B86436" w:rsidP="00B86436">
      <w:pPr>
        <w:pStyle w:val="WTStep"/>
        <w:rPr>
          <w:lang w:val="nl-NL" w:eastAsia="ko-KR"/>
        </w:rPr>
      </w:pPr>
      <w:r w:rsidRPr="00F6002C">
        <w:rPr>
          <w:lang w:val="nl-NL" w:eastAsia="ko-KR"/>
        </w:rPr>
        <w:t xml:space="preserve">Ga naar bestand </w:t>
      </w:r>
      <w:r w:rsidRPr="00F6002C">
        <w:rPr>
          <w:b/>
          <w:bCs/>
          <w:lang w:val="nl-NL" w:eastAsia="ko-KR"/>
        </w:rPr>
        <w:t>gepast1.py</w:t>
      </w:r>
      <w:r w:rsidRPr="00F6002C">
        <w:rPr>
          <w:lang w:val="nl-NL" w:eastAsia="ko-KR"/>
        </w:rPr>
        <w:t xml:space="preserve"> door op het tabblad te klikken.</w:t>
      </w:r>
    </w:p>
    <w:p w14:paraId="27EA86C3" w14:textId="43B72363" w:rsidR="00B25F6D" w:rsidRPr="00F6002C" w:rsidRDefault="00B25F6D" w:rsidP="00B25F6D">
      <w:pPr>
        <w:pStyle w:val="WTStepImage"/>
        <w:rPr>
          <w:noProof w:val="0"/>
          <w:lang w:val="nl-NL"/>
        </w:rPr>
      </w:pPr>
      <w:r w:rsidRPr="00F6002C">
        <w:rPr>
          <w:lang w:val="nl-NL"/>
        </w:rPr>
        <w:drawing>
          <wp:inline distT="0" distB="0" distL="0" distR="0" wp14:anchorId="63D555DE" wp14:editId="6DD0BBA7">
            <wp:extent cx="1921933" cy="72384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7"/>
                    <a:stretch>
                      <a:fillRect/>
                    </a:stretch>
                  </pic:blipFill>
                  <pic:spPr>
                    <a:xfrm>
                      <a:off x="0" y="0"/>
                      <a:ext cx="1972858" cy="743024"/>
                    </a:xfrm>
                    <a:prstGeom prst="rect">
                      <a:avLst/>
                    </a:prstGeom>
                  </pic:spPr>
                </pic:pic>
              </a:graphicData>
            </a:graphic>
          </wp:inline>
        </w:drawing>
      </w:r>
    </w:p>
    <w:p w14:paraId="07880B0D" w14:textId="691A3062" w:rsidR="00B86436" w:rsidRPr="00F6002C" w:rsidRDefault="00B86436" w:rsidP="00B86436">
      <w:pPr>
        <w:pStyle w:val="WTStep"/>
        <w:rPr>
          <w:lang w:val="nl-NL" w:eastAsia="ko-KR"/>
        </w:rPr>
      </w:pPr>
      <w:r w:rsidRPr="00F6002C">
        <w:rPr>
          <w:lang w:val="nl-NL" w:eastAsia="ko-KR"/>
        </w:rPr>
        <w:t>Beweeg je muis naar de code.</w:t>
      </w:r>
    </w:p>
    <w:p w14:paraId="2CBF1E75" w14:textId="3B9B2921" w:rsidR="00B86436" w:rsidRPr="00F6002C" w:rsidRDefault="00B86436" w:rsidP="00B86436">
      <w:pPr>
        <w:pStyle w:val="WTStep"/>
        <w:rPr>
          <w:lang w:val="nl-NL" w:eastAsia="ko-KR"/>
        </w:rPr>
      </w:pPr>
      <w:r w:rsidRPr="00F6002C">
        <w:rPr>
          <w:lang w:val="nl-NL" w:eastAsia="ko-KR"/>
        </w:rPr>
        <w:t xml:space="preserve">Geef </w:t>
      </w:r>
      <w:r w:rsidRPr="00F6002C">
        <w:rPr>
          <w:b/>
          <w:bCs/>
          <w:lang w:val="nl-NL" w:eastAsia="ko-KR"/>
        </w:rPr>
        <w:t>rechtermuisklik</w:t>
      </w:r>
      <w:r w:rsidRPr="00F6002C">
        <w:rPr>
          <w:lang w:val="nl-NL" w:eastAsia="ko-KR"/>
        </w:rPr>
        <w:t xml:space="preserve">, kies </w:t>
      </w:r>
      <w:r w:rsidRPr="00F6002C">
        <w:rPr>
          <w:b/>
          <w:bCs/>
          <w:lang w:val="nl-NL" w:eastAsia="ko-KR"/>
        </w:rPr>
        <w:t xml:space="preserve">Select </w:t>
      </w:r>
      <w:proofErr w:type="spellStart"/>
      <w:r w:rsidRPr="00F6002C">
        <w:rPr>
          <w:b/>
          <w:bCs/>
          <w:lang w:val="nl-NL" w:eastAsia="ko-KR"/>
        </w:rPr>
        <w:t>All</w:t>
      </w:r>
      <w:proofErr w:type="spellEnd"/>
      <w:r w:rsidRPr="00F6002C">
        <w:rPr>
          <w:lang w:val="nl-NL" w:eastAsia="ko-KR"/>
        </w:rPr>
        <w:t>.</w:t>
      </w:r>
    </w:p>
    <w:p w14:paraId="4A85A85C" w14:textId="5F33F10E" w:rsidR="00B86436" w:rsidRPr="00F6002C" w:rsidRDefault="00B25F6D" w:rsidP="00B86436">
      <w:pPr>
        <w:pStyle w:val="WTStep"/>
        <w:rPr>
          <w:lang w:val="nl-NL" w:eastAsia="ko-KR"/>
        </w:rPr>
      </w:pPr>
      <w:r w:rsidRPr="00F6002C">
        <w:rPr>
          <w:lang w:val="nl-NL" w:eastAsia="ko-KR"/>
        </w:rPr>
        <w:t xml:space="preserve">Geef wederom </w:t>
      </w:r>
      <w:r w:rsidRPr="00F6002C">
        <w:rPr>
          <w:b/>
          <w:bCs/>
          <w:lang w:val="nl-NL" w:eastAsia="ko-KR"/>
        </w:rPr>
        <w:t>rechtermuisklik</w:t>
      </w:r>
      <w:r w:rsidRPr="00F6002C">
        <w:rPr>
          <w:lang w:val="nl-NL" w:eastAsia="ko-KR"/>
        </w:rPr>
        <w:t xml:space="preserve">, kies </w:t>
      </w:r>
      <w:r w:rsidRPr="00F6002C">
        <w:rPr>
          <w:b/>
          <w:bCs/>
          <w:lang w:val="nl-NL" w:eastAsia="ko-KR"/>
        </w:rPr>
        <w:t>Copy</w:t>
      </w:r>
      <w:r w:rsidRPr="00F6002C">
        <w:rPr>
          <w:lang w:val="nl-NL" w:eastAsia="ko-KR"/>
        </w:rPr>
        <w:t>.</w:t>
      </w:r>
    </w:p>
    <w:p w14:paraId="66B39D98" w14:textId="15A7CFAA" w:rsidR="00B25F6D" w:rsidRPr="00F6002C" w:rsidRDefault="00B25F6D" w:rsidP="00B25F6D">
      <w:pPr>
        <w:pStyle w:val="WTStepImage"/>
        <w:rPr>
          <w:noProof w:val="0"/>
          <w:lang w:val="nl-NL"/>
        </w:rPr>
      </w:pPr>
      <w:r w:rsidRPr="00F6002C">
        <w:rPr>
          <w:lang w:val="nl-NL"/>
        </w:rPr>
        <w:lastRenderedPageBreak/>
        <w:drawing>
          <wp:inline distT="0" distB="0" distL="0" distR="0" wp14:anchorId="61C0EE5D" wp14:editId="0E111B27">
            <wp:extent cx="5003800" cy="2169203"/>
            <wp:effectExtent l="0" t="0" r="0" b="254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8"/>
                    <a:stretch>
                      <a:fillRect/>
                    </a:stretch>
                  </pic:blipFill>
                  <pic:spPr>
                    <a:xfrm>
                      <a:off x="0" y="0"/>
                      <a:ext cx="5048019" cy="2188372"/>
                    </a:xfrm>
                    <a:prstGeom prst="rect">
                      <a:avLst/>
                    </a:prstGeom>
                  </pic:spPr>
                </pic:pic>
              </a:graphicData>
            </a:graphic>
          </wp:inline>
        </w:drawing>
      </w:r>
    </w:p>
    <w:p w14:paraId="61D66879" w14:textId="0BB56ADA" w:rsidR="00B25F6D" w:rsidRPr="00F6002C" w:rsidRDefault="00B25F6D" w:rsidP="00B86436">
      <w:pPr>
        <w:pStyle w:val="WTStep"/>
        <w:rPr>
          <w:lang w:val="nl-NL" w:eastAsia="ko-KR"/>
        </w:rPr>
      </w:pPr>
      <w:r w:rsidRPr="00F6002C">
        <w:rPr>
          <w:lang w:val="nl-NL" w:eastAsia="ko-KR"/>
        </w:rPr>
        <w:t xml:space="preserve">Ga naar het nieuwe bestand </w:t>
      </w:r>
      <w:r w:rsidRPr="00F6002C">
        <w:rPr>
          <w:b/>
          <w:bCs/>
          <w:lang w:val="nl-NL" w:eastAsia="ko-KR"/>
        </w:rPr>
        <w:t>gepast2.py</w:t>
      </w:r>
      <w:r w:rsidRPr="00F6002C">
        <w:rPr>
          <w:lang w:val="nl-NL" w:eastAsia="ko-KR"/>
        </w:rPr>
        <w:t xml:space="preserve"> door op het tabblad te klikken.</w:t>
      </w:r>
    </w:p>
    <w:p w14:paraId="6CB55EC0" w14:textId="5889EB2C" w:rsidR="00B25F6D" w:rsidRPr="00F6002C" w:rsidRDefault="00B25F6D" w:rsidP="00B25F6D">
      <w:pPr>
        <w:pStyle w:val="WTStep"/>
        <w:rPr>
          <w:lang w:val="nl-NL" w:eastAsia="ko-KR"/>
        </w:rPr>
      </w:pPr>
      <w:r w:rsidRPr="00F6002C">
        <w:rPr>
          <w:lang w:val="nl-NL" w:eastAsia="ko-KR"/>
        </w:rPr>
        <w:t xml:space="preserve">Geef </w:t>
      </w:r>
      <w:r w:rsidRPr="00F6002C">
        <w:rPr>
          <w:b/>
          <w:bCs/>
          <w:lang w:val="nl-NL" w:eastAsia="ko-KR"/>
        </w:rPr>
        <w:t>rechtermuisklik</w:t>
      </w:r>
      <w:r w:rsidRPr="00F6002C">
        <w:rPr>
          <w:lang w:val="nl-NL" w:eastAsia="ko-KR"/>
        </w:rPr>
        <w:t xml:space="preserve">, kies </w:t>
      </w:r>
      <w:r w:rsidRPr="00F6002C">
        <w:rPr>
          <w:b/>
          <w:bCs/>
          <w:lang w:val="nl-NL" w:eastAsia="ko-KR"/>
        </w:rPr>
        <w:t>Paste</w:t>
      </w:r>
      <w:r w:rsidRPr="00F6002C">
        <w:rPr>
          <w:lang w:val="nl-NL" w:eastAsia="ko-KR"/>
        </w:rPr>
        <w:t>.</w:t>
      </w:r>
    </w:p>
    <w:p w14:paraId="4F6C1B84" w14:textId="480B938E" w:rsidR="00B25F6D" w:rsidRPr="00F6002C" w:rsidRDefault="00B25F6D" w:rsidP="00B86436">
      <w:pPr>
        <w:pStyle w:val="WTStep"/>
        <w:rPr>
          <w:lang w:val="nl-NL" w:eastAsia="ko-KR"/>
        </w:rPr>
      </w:pPr>
      <w:r w:rsidRPr="00F6002C">
        <w:rPr>
          <w:lang w:val="nl-NL" w:eastAsia="ko-KR"/>
        </w:rPr>
        <w:t xml:space="preserve">Klik </w:t>
      </w:r>
      <w:r w:rsidRPr="00F6002C">
        <w:rPr>
          <w:b/>
          <w:bCs/>
          <w:lang w:val="nl-NL" w:eastAsia="ko-KR"/>
        </w:rPr>
        <w:t>Save</w:t>
      </w:r>
      <w:r w:rsidRPr="00F6002C">
        <w:rPr>
          <w:lang w:val="nl-NL" w:eastAsia="ko-KR"/>
        </w:rPr>
        <w:t xml:space="preserve"> in de menubalk.</w:t>
      </w:r>
    </w:p>
    <w:p w14:paraId="7F2897A2" w14:textId="1815D3D0" w:rsidR="00B25F6D" w:rsidRPr="00F6002C" w:rsidRDefault="00B25F6D" w:rsidP="00B86436">
      <w:pPr>
        <w:pStyle w:val="WTStep"/>
        <w:rPr>
          <w:lang w:val="nl-NL" w:eastAsia="ko-KR"/>
        </w:rPr>
      </w:pPr>
      <w:r w:rsidRPr="00F6002C">
        <w:rPr>
          <w:lang w:val="nl-NL" w:eastAsia="ko-KR"/>
        </w:rPr>
        <w:t>Voeg de volgende regels code toe, direct onder regel 1:</w:t>
      </w:r>
    </w:p>
    <w:p w14:paraId="2436A9DD" w14:textId="472931FB" w:rsidR="00B25F6D" w:rsidRPr="00F6002C" w:rsidRDefault="00B25F6D" w:rsidP="00B25F6D">
      <w:pPr>
        <w:pStyle w:val="Code"/>
        <w:rPr>
          <w:lang w:val="nl-NL"/>
        </w:rPr>
      </w:pPr>
      <w:proofErr w:type="spellStart"/>
      <w:proofErr w:type="gramStart"/>
      <w:r w:rsidRPr="00F6002C">
        <w:rPr>
          <w:lang w:val="nl-NL"/>
        </w:rPr>
        <w:t>beschikbareMunten</w:t>
      </w:r>
      <w:proofErr w:type="spellEnd"/>
      <w:proofErr w:type="gramEnd"/>
      <w:r w:rsidRPr="00F6002C">
        <w:rPr>
          <w:lang w:val="nl-NL"/>
        </w:rPr>
        <w:t xml:space="preserve"> = (200, 100, 50, 20, 10, 5, 2, 1)</w:t>
      </w:r>
    </w:p>
    <w:p w14:paraId="126F497F" w14:textId="77777777" w:rsidR="00B25F6D" w:rsidRPr="00F6002C" w:rsidRDefault="00B25F6D" w:rsidP="00B25F6D">
      <w:pPr>
        <w:pStyle w:val="Code"/>
        <w:rPr>
          <w:lang w:val="nl-NL"/>
        </w:rPr>
      </w:pPr>
    </w:p>
    <w:p w14:paraId="7BC25E2E" w14:textId="09D71979" w:rsidR="00B25F6D" w:rsidRPr="00F6002C" w:rsidRDefault="00B25F6D" w:rsidP="00B25F6D">
      <w:pPr>
        <w:pStyle w:val="Code"/>
        <w:rPr>
          <w:lang w:val="nl-NL"/>
        </w:rPr>
      </w:pPr>
      <w:proofErr w:type="gramStart"/>
      <w:r w:rsidRPr="00F6002C">
        <w:rPr>
          <w:lang w:val="nl-NL"/>
        </w:rPr>
        <w:t>print(</w:t>
      </w:r>
      <w:proofErr w:type="gramEnd"/>
      <w:r w:rsidRPr="00F6002C">
        <w:rPr>
          <w:lang w:val="nl-NL"/>
        </w:rPr>
        <w:t>"Het bedrag van %i Euro</w:t>
      </w:r>
      <w:r w:rsidR="006E2927" w:rsidRPr="00F6002C">
        <w:rPr>
          <w:lang w:val="nl-NL"/>
        </w:rPr>
        <w:t>cent</w:t>
      </w:r>
      <w:r w:rsidRPr="00F6002C">
        <w:rPr>
          <w:lang w:val="nl-NL"/>
        </w:rPr>
        <w:t xml:space="preserve"> kan met deze munten worden betaald:" %bedrag)</w:t>
      </w:r>
    </w:p>
    <w:p w14:paraId="44F7959A" w14:textId="23D3D940" w:rsidR="00B25F6D" w:rsidRPr="00F6002C" w:rsidRDefault="00B25F6D" w:rsidP="00B86436">
      <w:pPr>
        <w:pStyle w:val="WTStep"/>
        <w:rPr>
          <w:lang w:val="nl-NL" w:eastAsia="ko-KR"/>
        </w:rPr>
      </w:pPr>
      <w:r w:rsidRPr="00F6002C">
        <w:rPr>
          <w:lang w:val="nl-NL" w:eastAsia="ko-KR"/>
        </w:rPr>
        <w:t>Verander regel 6</w:t>
      </w:r>
      <w:r w:rsidR="006E2927" w:rsidRPr="00F6002C">
        <w:rPr>
          <w:lang w:val="nl-NL" w:eastAsia="ko-KR"/>
        </w:rPr>
        <w:t xml:space="preserve"> in:</w:t>
      </w:r>
    </w:p>
    <w:p w14:paraId="11422B58" w14:textId="5E364BFD" w:rsidR="006E2927" w:rsidRPr="00F6002C" w:rsidRDefault="006E2927" w:rsidP="006E2927">
      <w:pPr>
        <w:pStyle w:val="Code"/>
        <w:rPr>
          <w:lang w:val="nl-NL"/>
        </w:rPr>
      </w:pPr>
      <w:proofErr w:type="spellStart"/>
      <w:proofErr w:type="gramStart"/>
      <w:r w:rsidRPr="00F6002C">
        <w:rPr>
          <w:lang w:val="nl-NL"/>
        </w:rPr>
        <w:t>for</w:t>
      </w:r>
      <w:proofErr w:type="spellEnd"/>
      <w:proofErr w:type="gramEnd"/>
      <w:r w:rsidRPr="00F6002C">
        <w:rPr>
          <w:lang w:val="nl-NL"/>
        </w:rPr>
        <w:t xml:space="preserve"> munt in </w:t>
      </w:r>
      <w:proofErr w:type="spellStart"/>
      <w:r w:rsidRPr="00F6002C">
        <w:rPr>
          <w:lang w:val="nl-NL"/>
        </w:rPr>
        <w:t>beschikbareMunten</w:t>
      </w:r>
      <w:proofErr w:type="spellEnd"/>
      <w:r w:rsidRPr="00F6002C">
        <w:rPr>
          <w:lang w:val="nl-NL"/>
        </w:rPr>
        <w:t xml:space="preserve"> :</w:t>
      </w:r>
    </w:p>
    <w:p w14:paraId="394506B8" w14:textId="433C7B41" w:rsidR="006E2927" w:rsidRPr="00F6002C" w:rsidRDefault="006E2927" w:rsidP="00B86436">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02513F1D" w14:textId="4420BDE7" w:rsidR="006E2927" w:rsidRPr="00F6002C" w:rsidRDefault="006E2927" w:rsidP="00B86436">
      <w:pPr>
        <w:pStyle w:val="WTStep"/>
        <w:rPr>
          <w:lang w:val="nl-NL" w:eastAsia="ko-KR"/>
        </w:rPr>
      </w:pPr>
      <w:r w:rsidRPr="00F6002C">
        <w:rPr>
          <w:lang w:val="nl-NL" w:eastAsia="ko-KR"/>
        </w:rPr>
        <w:t xml:space="preserve">Klik op </w:t>
      </w:r>
      <w:r w:rsidRPr="00F6002C">
        <w:rPr>
          <w:b/>
          <w:bCs/>
          <w:lang w:val="nl-NL" w:eastAsia="ko-KR"/>
        </w:rPr>
        <w:t>Run</w:t>
      </w:r>
      <w:r w:rsidRPr="00F6002C">
        <w:rPr>
          <w:lang w:val="nl-NL" w:eastAsia="ko-KR"/>
        </w:rPr>
        <w:t>.</w:t>
      </w:r>
    </w:p>
    <w:p w14:paraId="3722196A" w14:textId="40B63DAF" w:rsidR="006E2927" w:rsidRPr="00F6002C" w:rsidRDefault="006E2927" w:rsidP="00B86436">
      <w:pPr>
        <w:pStyle w:val="WTStep"/>
        <w:rPr>
          <w:lang w:val="nl-NL" w:eastAsia="ko-KR"/>
        </w:rPr>
      </w:pPr>
      <w:r w:rsidRPr="00F6002C">
        <w:rPr>
          <w:lang w:val="nl-NL" w:eastAsia="ko-KR"/>
        </w:rPr>
        <w:t xml:space="preserve">Geef een bedrag in centen op (tussen 0 en 500), bijvoorbeeld </w:t>
      </w:r>
      <w:r w:rsidRPr="00F6002C">
        <w:rPr>
          <w:b/>
          <w:bCs/>
          <w:lang w:val="nl-NL" w:eastAsia="ko-KR"/>
        </w:rPr>
        <w:t>245</w:t>
      </w:r>
      <w:r w:rsidRPr="00F6002C">
        <w:rPr>
          <w:lang w:val="nl-NL" w:eastAsia="ko-KR"/>
        </w:rPr>
        <w:t>.</w:t>
      </w:r>
    </w:p>
    <w:p w14:paraId="2A6946E8" w14:textId="69C30EE5" w:rsidR="006E2927" w:rsidRPr="00F6002C" w:rsidRDefault="006E2927" w:rsidP="006E2927">
      <w:pPr>
        <w:pStyle w:val="WTStepImage"/>
        <w:rPr>
          <w:noProof w:val="0"/>
          <w:lang w:val="nl-NL"/>
        </w:rPr>
      </w:pPr>
      <w:r w:rsidRPr="00F6002C">
        <w:rPr>
          <w:lang w:val="nl-NL"/>
        </w:rPr>
        <w:drawing>
          <wp:inline distT="0" distB="0" distL="0" distR="0" wp14:anchorId="7B1F521C" wp14:editId="7F22AB1E">
            <wp:extent cx="4487333" cy="1346753"/>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4524306" cy="1357850"/>
                    </a:xfrm>
                    <a:prstGeom prst="rect">
                      <a:avLst/>
                    </a:prstGeom>
                  </pic:spPr>
                </pic:pic>
              </a:graphicData>
            </a:graphic>
          </wp:inline>
        </w:drawing>
      </w:r>
    </w:p>
    <w:p w14:paraId="5070449D" w14:textId="0C696917" w:rsidR="006E2927" w:rsidRPr="00F6002C" w:rsidRDefault="006E2927" w:rsidP="00B86436">
      <w:pPr>
        <w:pStyle w:val="WTStep"/>
        <w:rPr>
          <w:lang w:val="nl-NL" w:eastAsia="ko-KR"/>
        </w:rPr>
      </w:pPr>
      <w:r w:rsidRPr="00F6002C">
        <w:rPr>
          <w:lang w:val="nl-NL" w:eastAsia="ko-KR"/>
        </w:rPr>
        <w:t xml:space="preserve">Klik op </w:t>
      </w:r>
      <w:r w:rsidRPr="00F6002C">
        <w:rPr>
          <w:b/>
          <w:bCs/>
          <w:lang w:val="nl-NL" w:eastAsia="ko-KR"/>
        </w:rPr>
        <w:t>Stop</w:t>
      </w:r>
      <w:r w:rsidRPr="00F6002C">
        <w:rPr>
          <w:lang w:val="nl-NL" w:eastAsia="ko-KR"/>
        </w:rPr>
        <w:t>.</w:t>
      </w:r>
    </w:p>
    <w:p w14:paraId="0759538B" w14:textId="77777777" w:rsidR="008D37E8" w:rsidRPr="00F6002C" w:rsidRDefault="008D37E8" w:rsidP="008D37E8">
      <w:pPr>
        <w:pStyle w:val="WTStepNote"/>
        <w:rPr>
          <w:lang w:val="nl-NL"/>
        </w:rPr>
      </w:pPr>
      <w:r w:rsidRPr="00F6002C">
        <w:rPr>
          <w:lang w:val="nl-NL"/>
        </w:rPr>
        <w:t>Sluit de Mu omgeving NIET af als je direct wilt doorgaan met de volgende labs.</w:t>
      </w:r>
    </w:p>
    <w:p w14:paraId="42F15E2A" w14:textId="1A2F53FC" w:rsidR="006E2927" w:rsidRPr="00F6002C" w:rsidRDefault="006E2927" w:rsidP="006E2927">
      <w:pPr>
        <w:rPr>
          <w:lang w:val="nl-NL"/>
        </w:rPr>
      </w:pPr>
    </w:p>
    <w:p w14:paraId="6750D448" w14:textId="56518A6C" w:rsidR="006E2927" w:rsidRPr="00F6002C" w:rsidRDefault="006E2927" w:rsidP="006E2927">
      <w:pPr>
        <w:pStyle w:val="WTTitle"/>
        <w:rPr>
          <w:lang w:val="nl-NL"/>
        </w:rPr>
      </w:pPr>
      <w:bookmarkStart w:id="32" w:name="_Toc136539570"/>
      <w:r w:rsidRPr="00F6002C">
        <w:rPr>
          <w:lang w:val="nl-NL"/>
        </w:rPr>
        <w:lastRenderedPageBreak/>
        <w:t>Lab 2.</w:t>
      </w:r>
      <w:r w:rsidR="00235299">
        <w:rPr>
          <w:lang w:val="nl-NL"/>
        </w:rPr>
        <w:t>6</w:t>
      </w:r>
      <w:r w:rsidRPr="00F6002C">
        <w:rPr>
          <w:lang w:val="nl-NL"/>
        </w:rPr>
        <w:t>: Breid het rekenprogramma uit</w:t>
      </w:r>
      <w:bookmarkEnd w:id="32"/>
    </w:p>
    <w:p w14:paraId="22ECA97F" w14:textId="45A529ED" w:rsidR="006E2927" w:rsidRPr="00F6002C" w:rsidRDefault="006E2927" w:rsidP="006E2927">
      <w:pPr>
        <w:rPr>
          <w:lang w:val="nl-NL" w:eastAsia="ko-KR"/>
        </w:rPr>
      </w:pPr>
      <w:r w:rsidRPr="00F6002C">
        <w:rPr>
          <w:lang w:val="nl-NL" w:eastAsia="ko-KR"/>
        </w:rPr>
        <w:t xml:space="preserve">In dit lab bouw je voort op de code van lab 2.2. Zorg er dus voor dat je lab 2.2 helemaal hebt afgerond en dat je code goed is. Als je code niet werkt, open dan bestand </w:t>
      </w:r>
      <w:r w:rsidRPr="00F6002C">
        <w:rPr>
          <w:b/>
          <w:bCs/>
          <w:lang w:val="nl-NL" w:eastAsia="ko-KR"/>
        </w:rPr>
        <w:t>gepast2.py</w:t>
      </w:r>
      <w:r w:rsidRPr="00F6002C">
        <w:rPr>
          <w:lang w:val="nl-NL" w:eastAsia="ko-KR"/>
        </w:rPr>
        <w:t xml:space="preserve"> in de map /</w:t>
      </w:r>
      <w:r w:rsidRPr="00F6002C">
        <w:rPr>
          <w:b/>
          <w:bCs/>
          <w:lang w:val="nl-NL" w:eastAsia="ko-KR"/>
        </w:rPr>
        <w:t>home/pi/</w:t>
      </w:r>
      <w:proofErr w:type="spellStart"/>
      <w:r w:rsidRPr="00F6002C">
        <w:rPr>
          <w:b/>
          <w:bCs/>
          <w:lang w:val="nl-NL" w:eastAsia="ko-KR"/>
        </w:rPr>
        <w:t>Documents</w:t>
      </w:r>
      <w:proofErr w:type="spellEnd"/>
      <w:r w:rsidRPr="00F6002C">
        <w:rPr>
          <w:b/>
          <w:bCs/>
          <w:lang w:val="nl-NL" w:eastAsia="ko-KR"/>
        </w:rPr>
        <w:t>/Module02/oplossingen</w:t>
      </w:r>
      <w:r w:rsidRPr="00F6002C">
        <w:rPr>
          <w:lang w:val="nl-NL" w:eastAsia="ko-KR"/>
        </w:rPr>
        <w:t>.</w:t>
      </w:r>
    </w:p>
    <w:p w14:paraId="6C2F30B8" w14:textId="77777777" w:rsidR="006E2927" w:rsidRPr="00F6002C" w:rsidRDefault="006E2927" w:rsidP="006E2927">
      <w:pPr>
        <w:rPr>
          <w:lang w:val="nl-NL" w:eastAsia="ko-KR"/>
        </w:rPr>
      </w:pPr>
    </w:p>
    <w:p w14:paraId="6D5AC21A" w14:textId="0FA90B63" w:rsidR="00B72FEF" w:rsidRPr="00F6002C" w:rsidRDefault="006E2927" w:rsidP="006E2927">
      <w:pPr>
        <w:rPr>
          <w:lang w:val="nl-NL" w:eastAsia="ko-KR"/>
        </w:rPr>
      </w:pPr>
      <w:r w:rsidRPr="00F6002C">
        <w:rPr>
          <w:lang w:val="nl-NL" w:eastAsia="ko-KR"/>
        </w:rPr>
        <w:t xml:space="preserve">Je gaat </w:t>
      </w:r>
      <w:r w:rsidR="00B72FEF" w:rsidRPr="00F6002C">
        <w:rPr>
          <w:lang w:val="nl-NL" w:eastAsia="ko-KR"/>
        </w:rPr>
        <w:t>het reken</w:t>
      </w:r>
      <w:r w:rsidRPr="00F6002C">
        <w:rPr>
          <w:lang w:val="nl-NL" w:eastAsia="ko-KR"/>
        </w:rPr>
        <w:t xml:space="preserve">programma verbeteren door </w:t>
      </w:r>
      <w:r w:rsidR="00B72FEF" w:rsidRPr="00F6002C">
        <w:rPr>
          <w:lang w:val="nl-NL" w:eastAsia="ko-KR"/>
        </w:rPr>
        <w:t xml:space="preserve">te werken met bedragen in Euro’s, in plaats van </w:t>
      </w:r>
      <w:proofErr w:type="spellStart"/>
      <w:r w:rsidR="00B72FEF" w:rsidRPr="00F6002C">
        <w:rPr>
          <w:lang w:val="nl-NL" w:eastAsia="ko-KR"/>
        </w:rPr>
        <w:t>Euro-centen</w:t>
      </w:r>
      <w:proofErr w:type="spellEnd"/>
      <w:r w:rsidR="00B72FEF" w:rsidRPr="00F6002C">
        <w:rPr>
          <w:lang w:val="nl-NL" w:eastAsia="ko-KR"/>
        </w:rPr>
        <w:t xml:space="preserve">. </w:t>
      </w:r>
      <w:r w:rsidR="008D37E8" w:rsidRPr="00F6002C">
        <w:rPr>
          <w:lang w:val="nl-NL" w:eastAsia="ko-KR"/>
        </w:rPr>
        <w:t>Tenslotte</w:t>
      </w:r>
      <w:r w:rsidR="00B72FEF" w:rsidRPr="00F6002C">
        <w:rPr>
          <w:lang w:val="nl-NL" w:eastAsia="ko-KR"/>
        </w:rPr>
        <w:t xml:space="preserve"> ga je functionaliteiten toevoegen om te tonen hoeveel munten er in totaal nodig zijn om een bepaald bedrag gepast te betalen.</w:t>
      </w:r>
    </w:p>
    <w:p w14:paraId="0D27FC0A" w14:textId="77777777" w:rsidR="00B72FEF" w:rsidRPr="00F6002C" w:rsidRDefault="00B72FEF" w:rsidP="006E2927">
      <w:pPr>
        <w:rPr>
          <w:lang w:val="nl-NL" w:eastAsia="ko-KR"/>
        </w:rPr>
      </w:pPr>
    </w:p>
    <w:p w14:paraId="696CFCE6" w14:textId="4DD55B9A" w:rsidR="006E2927" w:rsidRPr="00F6002C" w:rsidRDefault="006E2927" w:rsidP="006E2927">
      <w:pPr>
        <w:rPr>
          <w:lang w:val="nl-NL" w:eastAsia="ko-KR"/>
        </w:rPr>
      </w:pPr>
      <w:r w:rsidRPr="00F6002C">
        <w:rPr>
          <w:lang w:val="nl-NL" w:eastAsia="ko-KR"/>
        </w:rPr>
        <w:t>Zorg ervoor dat je de Mu programmeeromgeving al hebt geopend.</w:t>
      </w:r>
    </w:p>
    <w:p w14:paraId="152EFFB7" w14:textId="77777777" w:rsidR="006E2927" w:rsidRPr="00F6002C" w:rsidRDefault="006E2927" w:rsidP="006E2927">
      <w:pPr>
        <w:rPr>
          <w:lang w:val="nl-NL" w:eastAsia="ko-KR"/>
        </w:rPr>
      </w:pPr>
    </w:p>
    <w:p w14:paraId="0953F63A" w14:textId="77777777" w:rsidR="006E2927" w:rsidRPr="00F6002C" w:rsidRDefault="006E2927" w:rsidP="006E2927">
      <w:pPr>
        <w:pStyle w:val="WTstepsheading"/>
      </w:pPr>
      <w:bookmarkStart w:id="33" w:name="_Toc136539571"/>
      <w:r w:rsidRPr="00F6002C">
        <w:t>Maak een nieuw bestand aan</w:t>
      </w:r>
      <w:bookmarkEnd w:id="33"/>
    </w:p>
    <w:p w14:paraId="7519BCC6" w14:textId="77777777" w:rsidR="006E2927" w:rsidRPr="00F6002C" w:rsidRDefault="006E2927" w:rsidP="006E2927">
      <w:pPr>
        <w:pStyle w:val="WTStep"/>
        <w:numPr>
          <w:ilvl w:val="0"/>
          <w:numId w:val="35"/>
        </w:numPr>
        <w:rPr>
          <w:lang w:val="nl-NL" w:eastAsia="ko-KR"/>
        </w:rPr>
      </w:pPr>
      <w:r w:rsidRPr="00F6002C">
        <w:rPr>
          <w:lang w:val="nl-NL" w:eastAsia="ko-KR"/>
        </w:rPr>
        <w:t xml:space="preserve">Klik op </w:t>
      </w:r>
      <w:r w:rsidRPr="00F6002C">
        <w:rPr>
          <w:b/>
          <w:bCs/>
          <w:lang w:val="nl-NL" w:eastAsia="ko-KR"/>
        </w:rPr>
        <w:t>New</w:t>
      </w:r>
      <w:r w:rsidRPr="00F6002C">
        <w:rPr>
          <w:lang w:val="nl-NL" w:eastAsia="ko-KR"/>
        </w:rPr>
        <w:t>.</w:t>
      </w:r>
    </w:p>
    <w:p w14:paraId="776BF07C" w14:textId="77777777" w:rsidR="006E2927" w:rsidRPr="00F6002C" w:rsidRDefault="006E2927" w:rsidP="006E2927">
      <w:pPr>
        <w:pStyle w:val="WTStep"/>
        <w:rPr>
          <w:lang w:val="nl-NL" w:eastAsia="ko-KR"/>
        </w:rPr>
      </w:pPr>
      <w:r w:rsidRPr="00F6002C">
        <w:rPr>
          <w:lang w:val="nl-NL" w:eastAsia="ko-KR"/>
        </w:rPr>
        <w:t xml:space="preserve">Klik op </w:t>
      </w:r>
      <w:r w:rsidRPr="00F6002C">
        <w:rPr>
          <w:b/>
          <w:bCs/>
          <w:lang w:val="nl-NL" w:eastAsia="ko-KR"/>
        </w:rPr>
        <w:t>Save</w:t>
      </w:r>
      <w:r w:rsidRPr="00F6002C">
        <w:rPr>
          <w:lang w:val="nl-NL" w:eastAsia="ko-KR"/>
        </w:rPr>
        <w:t>.</w:t>
      </w:r>
    </w:p>
    <w:p w14:paraId="02F5CF4B" w14:textId="77777777" w:rsidR="006E2927" w:rsidRPr="00F6002C" w:rsidRDefault="006E2927" w:rsidP="006E2927">
      <w:pPr>
        <w:pStyle w:val="WTStep"/>
        <w:rPr>
          <w:lang w:val="nl-NL"/>
        </w:rPr>
      </w:pPr>
      <w:r w:rsidRPr="00F6002C">
        <w:rPr>
          <w:lang w:val="nl-NL"/>
        </w:rPr>
        <w:t>Nu verschijnt een dialoogvenster.</w:t>
      </w:r>
    </w:p>
    <w:p w14:paraId="2B1E28AB" w14:textId="2D098DBE" w:rsidR="006E2927" w:rsidRPr="00F6002C" w:rsidRDefault="006E2927" w:rsidP="006E2927">
      <w:pPr>
        <w:pStyle w:val="WTStep"/>
        <w:rPr>
          <w:lang w:val="nl-NL"/>
        </w:rPr>
      </w:pPr>
      <w:r w:rsidRPr="00F6002C">
        <w:rPr>
          <w:lang w:val="nl-NL"/>
        </w:rPr>
        <w:t>Geef bij “</w:t>
      </w:r>
      <w:r w:rsidRPr="00F6002C">
        <w:rPr>
          <w:b/>
          <w:bCs/>
          <w:lang w:val="nl-NL"/>
        </w:rPr>
        <w:t>File name:</w:t>
      </w:r>
      <w:r w:rsidRPr="00F6002C">
        <w:rPr>
          <w:lang w:val="nl-NL"/>
        </w:rPr>
        <w:t xml:space="preserve">” de volgende bestandsnaam op: </w:t>
      </w:r>
      <w:r w:rsidRPr="00F6002C">
        <w:rPr>
          <w:b/>
          <w:bCs/>
          <w:lang w:val="nl-NL"/>
        </w:rPr>
        <w:t>gepast3.py</w:t>
      </w:r>
    </w:p>
    <w:p w14:paraId="3F0AF959" w14:textId="77777777" w:rsidR="006E2927" w:rsidRPr="00F6002C" w:rsidRDefault="006E2927" w:rsidP="006E2927">
      <w:pPr>
        <w:pStyle w:val="WTStep"/>
        <w:rPr>
          <w:lang w:val="nl-NL"/>
        </w:rPr>
      </w:pPr>
      <w:r w:rsidRPr="00F6002C">
        <w:rPr>
          <w:lang w:val="nl-NL"/>
        </w:rPr>
        <w:t xml:space="preserve">Klik op </w:t>
      </w:r>
      <w:r w:rsidRPr="00F6002C">
        <w:rPr>
          <w:b/>
          <w:bCs/>
          <w:lang w:val="nl-NL"/>
        </w:rPr>
        <w:t>Save</w:t>
      </w:r>
      <w:r w:rsidRPr="00F6002C">
        <w:rPr>
          <w:lang w:val="nl-NL"/>
        </w:rPr>
        <w:t>.</w:t>
      </w:r>
    </w:p>
    <w:p w14:paraId="230C91EB" w14:textId="36CA7C68" w:rsidR="006E2927" w:rsidRPr="00F6002C" w:rsidRDefault="006E2927" w:rsidP="006E2927">
      <w:pPr>
        <w:pStyle w:val="WTstepsheading"/>
      </w:pPr>
      <w:bookmarkStart w:id="34" w:name="_Toc136539572"/>
      <w:r w:rsidRPr="00F6002C">
        <w:t>Kopieer de code van gepast2.py</w:t>
      </w:r>
      <w:bookmarkEnd w:id="34"/>
    </w:p>
    <w:p w14:paraId="34469BE5" w14:textId="346609D4" w:rsidR="006E2927" w:rsidRPr="00F6002C" w:rsidRDefault="006E2927" w:rsidP="006E2927">
      <w:pPr>
        <w:pStyle w:val="WTStep"/>
        <w:rPr>
          <w:lang w:val="nl-NL" w:eastAsia="ko-KR"/>
        </w:rPr>
      </w:pPr>
      <w:r w:rsidRPr="00F6002C">
        <w:rPr>
          <w:lang w:val="nl-NL" w:eastAsia="ko-KR"/>
        </w:rPr>
        <w:t xml:space="preserve">Controleer of bestand </w:t>
      </w:r>
      <w:r w:rsidRPr="00F6002C">
        <w:rPr>
          <w:b/>
          <w:bCs/>
          <w:lang w:val="nl-NL" w:eastAsia="ko-KR"/>
        </w:rPr>
        <w:t>gepast2.py</w:t>
      </w:r>
      <w:r w:rsidRPr="00F6002C">
        <w:rPr>
          <w:lang w:val="nl-NL" w:eastAsia="ko-KR"/>
        </w:rPr>
        <w:t xml:space="preserve"> (uit lab 2.1) geopend is. Zo niet, open het dan door te klikken op </w:t>
      </w:r>
      <w:r w:rsidRPr="00F6002C">
        <w:rPr>
          <w:b/>
          <w:bCs/>
          <w:lang w:val="nl-NL" w:eastAsia="ko-KR"/>
        </w:rPr>
        <w:t>Load</w:t>
      </w:r>
      <w:r w:rsidRPr="00F6002C">
        <w:rPr>
          <w:lang w:val="nl-NL" w:eastAsia="ko-KR"/>
        </w:rPr>
        <w:t>.</w:t>
      </w:r>
    </w:p>
    <w:p w14:paraId="4A1E5159" w14:textId="3485B236" w:rsidR="006E2927" w:rsidRPr="00F6002C" w:rsidRDefault="006E2927" w:rsidP="006E2927">
      <w:pPr>
        <w:pStyle w:val="WTStep"/>
        <w:rPr>
          <w:lang w:val="nl-NL" w:eastAsia="ko-KR"/>
        </w:rPr>
      </w:pPr>
      <w:r w:rsidRPr="00F6002C">
        <w:rPr>
          <w:lang w:val="nl-NL" w:eastAsia="ko-KR"/>
        </w:rPr>
        <w:t xml:space="preserve">Ga naar bestand </w:t>
      </w:r>
      <w:r w:rsidRPr="00F6002C">
        <w:rPr>
          <w:b/>
          <w:bCs/>
          <w:lang w:val="nl-NL" w:eastAsia="ko-KR"/>
        </w:rPr>
        <w:t>gepast2.py</w:t>
      </w:r>
      <w:r w:rsidRPr="00F6002C">
        <w:rPr>
          <w:lang w:val="nl-NL" w:eastAsia="ko-KR"/>
        </w:rPr>
        <w:t xml:space="preserve"> door op het tabblad te klikken.</w:t>
      </w:r>
    </w:p>
    <w:p w14:paraId="0823A5CB" w14:textId="77777777" w:rsidR="006E2927" w:rsidRPr="00F6002C" w:rsidRDefault="006E2927" w:rsidP="006E2927">
      <w:pPr>
        <w:pStyle w:val="WTStep"/>
        <w:rPr>
          <w:lang w:val="nl-NL" w:eastAsia="ko-KR"/>
        </w:rPr>
      </w:pPr>
      <w:r w:rsidRPr="00F6002C">
        <w:rPr>
          <w:lang w:val="nl-NL" w:eastAsia="ko-KR"/>
        </w:rPr>
        <w:t>Beweeg je muis naar de code.</w:t>
      </w:r>
    </w:p>
    <w:p w14:paraId="5A9C03C8" w14:textId="77777777" w:rsidR="006E2927" w:rsidRPr="00F6002C" w:rsidRDefault="006E2927" w:rsidP="006E2927">
      <w:pPr>
        <w:pStyle w:val="WTStep"/>
        <w:rPr>
          <w:lang w:val="nl-NL" w:eastAsia="ko-KR"/>
        </w:rPr>
      </w:pPr>
      <w:r w:rsidRPr="00F6002C">
        <w:rPr>
          <w:lang w:val="nl-NL" w:eastAsia="ko-KR"/>
        </w:rPr>
        <w:t xml:space="preserve">Geef </w:t>
      </w:r>
      <w:r w:rsidRPr="00F6002C">
        <w:rPr>
          <w:b/>
          <w:bCs/>
          <w:lang w:val="nl-NL" w:eastAsia="ko-KR"/>
        </w:rPr>
        <w:t>rechtermuisklik</w:t>
      </w:r>
      <w:r w:rsidRPr="00F6002C">
        <w:rPr>
          <w:lang w:val="nl-NL" w:eastAsia="ko-KR"/>
        </w:rPr>
        <w:t xml:space="preserve">, kies </w:t>
      </w:r>
      <w:r w:rsidRPr="00F6002C">
        <w:rPr>
          <w:b/>
          <w:bCs/>
          <w:lang w:val="nl-NL" w:eastAsia="ko-KR"/>
        </w:rPr>
        <w:t xml:space="preserve">Select </w:t>
      </w:r>
      <w:proofErr w:type="spellStart"/>
      <w:r w:rsidRPr="00F6002C">
        <w:rPr>
          <w:b/>
          <w:bCs/>
          <w:lang w:val="nl-NL" w:eastAsia="ko-KR"/>
        </w:rPr>
        <w:t>All</w:t>
      </w:r>
      <w:proofErr w:type="spellEnd"/>
      <w:r w:rsidRPr="00F6002C">
        <w:rPr>
          <w:lang w:val="nl-NL" w:eastAsia="ko-KR"/>
        </w:rPr>
        <w:t>.</w:t>
      </w:r>
    </w:p>
    <w:p w14:paraId="6835B4C7" w14:textId="76C9C95E" w:rsidR="006E2927" w:rsidRPr="00F6002C" w:rsidRDefault="006E2927" w:rsidP="006E2927">
      <w:pPr>
        <w:pStyle w:val="WTStep"/>
        <w:rPr>
          <w:lang w:val="nl-NL" w:eastAsia="ko-KR"/>
        </w:rPr>
      </w:pPr>
      <w:r w:rsidRPr="00F6002C">
        <w:rPr>
          <w:lang w:val="nl-NL" w:eastAsia="ko-KR"/>
        </w:rPr>
        <w:t xml:space="preserve">Geef wederom </w:t>
      </w:r>
      <w:r w:rsidRPr="00F6002C">
        <w:rPr>
          <w:b/>
          <w:bCs/>
          <w:lang w:val="nl-NL" w:eastAsia="ko-KR"/>
        </w:rPr>
        <w:t>rechtermuisklik</w:t>
      </w:r>
      <w:r w:rsidRPr="00F6002C">
        <w:rPr>
          <w:lang w:val="nl-NL" w:eastAsia="ko-KR"/>
        </w:rPr>
        <w:t xml:space="preserve">, kies </w:t>
      </w:r>
      <w:r w:rsidRPr="00F6002C">
        <w:rPr>
          <w:b/>
          <w:bCs/>
          <w:lang w:val="nl-NL" w:eastAsia="ko-KR"/>
        </w:rPr>
        <w:t>Copy</w:t>
      </w:r>
      <w:r w:rsidRPr="00F6002C">
        <w:rPr>
          <w:lang w:val="nl-NL" w:eastAsia="ko-KR"/>
        </w:rPr>
        <w:t>.</w:t>
      </w:r>
    </w:p>
    <w:p w14:paraId="6F65130D" w14:textId="4BCB7B55" w:rsidR="006E2927" w:rsidRPr="00F6002C" w:rsidRDefault="006E2927" w:rsidP="006E2927">
      <w:pPr>
        <w:pStyle w:val="WTStep"/>
        <w:rPr>
          <w:lang w:val="nl-NL" w:eastAsia="ko-KR"/>
        </w:rPr>
      </w:pPr>
      <w:r w:rsidRPr="00F6002C">
        <w:rPr>
          <w:lang w:val="nl-NL" w:eastAsia="ko-KR"/>
        </w:rPr>
        <w:t xml:space="preserve">Ga naar het nieuwe bestand </w:t>
      </w:r>
      <w:r w:rsidRPr="00F6002C">
        <w:rPr>
          <w:b/>
          <w:bCs/>
          <w:lang w:val="nl-NL" w:eastAsia="ko-KR"/>
        </w:rPr>
        <w:t>gepast3.py</w:t>
      </w:r>
      <w:r w:rsidRPr="00F6002C">
        <w:rPr>
          <w:lang w:val="nl-NL" w:eastAsia="ko-KR"/>
        </w:rPr>
        <w:t xml:space="preserve"> door op het tabblad te klikken.</w:t>
      </w:r>
    </w:p>
    <w:p w14:paraId="1398D4FC" w14:textId="77777777" w:rsidR="006E2927" w:rsidRPr="00F6002C" w:rsidRDefault="006E2927" w:rsidP="006E2927">
      <w:pPr>
        <w:pStyle w:val="WTStep"/>
        <w:rPr>
          <w:lang w:val="nl-NL" w:eastAsia="ko-KR"/>
        </w:rPr>
      </w:pPr>
      <w:r w:rsidRPr="00F6002C">
        <w:rPr>
          <w:lang w:val="nl-NL" w:eastAsia="ko-KR"/>
        </w:rPr>
        <w:t xml:space="preserve">Geef </w:t>
      </w:r>
      <w:r w:rsidRPr="00F6002C">
        <w:rPr>
          <w:b/>
          <w:bCs/>
          <w:lang w:val="nl-NL" w:eastAsia="ko-KR"/>
        </w:rPr>
        <w:t>rechtermuisklik</w:t>
      </w:r>
      <w:r w:rsidRPr="00F6002C">
        <w:rPr>
          <w:lang w:val="nl-NL" w:eastAsia="ko-KR"/>
        </w:rPr>
        <w:t xml:space="preserve">, kies </w:t>
      </w:r>
      <w:r w:rsidRPr="00F6002C">
        <w:rPr>
          <w:b/>
          <w:bCs/>
          <w:lang w:val="nl-NL" w:eastAsia="ko-KR"/>
        </w:rPr>
        <w:t>Paste</w:t>
      </w:r>
      <w:r w:rsidRPr="00F6002C">
        <w:rPr>
          <w:lang w:val="nl-NL" w:eastAsia="ko-KR"/>
        </w:rPr>
        <w:t>.</w:t>
      </w:r>
    </w:p>
    <w:p w14:paraId="692F7361" w14:textId="2408B6CB" w:rsidR="006E2927" w:rsidRPr="00F6002C" w:rsidRDefault="006E2927" w:rsidP="006E2927">
      <w:pPr>
        <w:pStyle w:val="WTStep"/>
        <w:rPr>
          <w:lang w:val="nl-NL" w:eastAsia="ko-KR"/>
        </w:rPr>
      </w:pPr>
      <w:r w:rsidRPr="00F6002C">
        <w:rPr>
          <w:lang w:val="nl-NL" w:eastAsia="ko-KR"/>
        </w:rPr>
        <w:t xml:space="preserve">Klik </w:t>
      </w:r>
      <w:r w:rsidRPr="00F6002C">
        <w:rPr>
          <w:b/>
          <w:bCs/>
          <w:lang w:val="nl-NL" w:eastAsia="ko-KR"/>
        </w:rPr>
        <w:t>Save</w:t>
      </w:r>
      <w:r w:rsidRPr="00F6002C">
        <w:rPr>
          <w:lang w:val="nl-NL" w:eastAsia="ko-KR"/>
        </w:rPr>
        <w:t xml:space="preserve"> in de menubalk.</w:t>
      </w:r>
    </w:p>
    <w:p w14:paraId="7D59563F" w14:textId="69A1AE89" w:rsidR="00B72FEF" w:rsidRPr="00F6002C" w:rsidRDefault="00B72FEF" w:rsidP="00B72FEF">
      <w:pPr>
        <w:pStyle w:val="WTstepsheading"/>
      </w:pPr>
      <w:bookmarkStart w:id="35" w:name="_Toc136539573"/>
      <w:r w:rsidRPr="00F6002C">
        <w:t>Gebruik andere data types om met Euro’s te kunnen werken</w:t>
      </w:r>
      <w:bookmarkEnd w:id="35"/>
    </w:p>
    <w:p w14:paraId="704B996F" w14:textId="06F2CFC1" w:rsidR="00B72FEF" w:rsidRPr="00F6002C" w:rsidRDefault="00162C7E" w:rsidP="006E2927">
      <w:pPr>
        <w:pStyle w:val="WTStep"/>
        <w:rPr>
          <w:lang w:val="nl-NL" w:eastAsia="ko-KR"/>
        </w:rPr>
      </w:pPr>
      <w:r w:rsidRPr="00F6002C">
        <w:rPr>
          <w:lang w:val="nl-NL" w:eastAsia="ko-KR"/>
        </w:rPr>
        <w:t>Verander de code van regel 1 in het volgende:</w:t>
      </w:r>
    </w:p>
    <w:p w14:paraId="2C18D91C" w14:textId="245C2E14" w:rsidR="00162C7E" w:rsidRPr="00F6002C" w:rsidRDefault="00162C7E" w:rsidP="00162C7E">
      <w:pPr>
        <w:pStyle w:val="Code"/>
        <w:rPr>
          <w:lang w:val="nl-NL"/>
        </w:rPr>
      </w:pPr>
      <w:proofErr w:type="gramStart"/>
      <w:r w:rsidRPr="00F6002C">
        <w:rPr>
          <w:lang w:val="nl-NL"/>
        </w:rPr>
        <w:t>bedrag</w:t>
      </w:r>
      <w:proofErr w:type="gramEnd"/>
      <w:r w:rsidRPr="00F6002C">
        <w:rPr>
          <w:lang w:val="nl-NL"/>
        </w:rPr>
        <w:t xml:space="preserve"> = </w:t>
      </w:r>
      <w:proofErr w:type="spellStart"/>
      <w:r w:rsidRPr="00F6002C">
        <w:rPr>
          <w:lang w:val="nl-NL"/>
        </w:rPr>
        <w:t>float</w:t>
      </w:r>
      <w:proofErr w:type="spellEnd"/>
      <w:r w:rsidRPr="00F6002C">
        <w:rPr>
          <w:lang w:val="nl-NL"/>
        </w:rPr>
        <w:t>(input("Geef bedrag tussen 0.00 en 5.00 Euro: "))</w:t>
      </w:r>
    </w:p>
    <w:p w14:paraId="7F608BA8" w14:textId="226EC80C" w:rsidR="00162C7E" w:rsidRPr="00F6002C" w:rsidRDefault="00162C7E" w:rsidP="006E2927">
      <w:pPr>
        <w:pStyle w:val="WTStep"/>
        <w:rPr>
          <w:lang w:val="nl-NL" w:eastAsia="ko-KR"/>
        </w:rPr>
      </w:pPr>
      <w:r w:rsidRPr="00F6002C">
        <w:rPr>
          <w:lang w:val="nl-NL" w:eastAsia="ko-KR"/>
        </w:rPr>
        <w:t>Verander de code van regel 2 in het volgende:</w:t>
      </w:r>
    </w:p>
    <w:p w14:paraId="0EFD3C25" w14:textId="320CEB68" w:rsidR="00162C7E" w:rsidRPr="00F6002C" w:rsidRDefault="00162C7E" w:rsidP="00162C7E">
      <w:pPr>
        <w:pStyle w:val="Code"/>
        <w:rPr>
          <w:lang w:val="nl-NL"/>
        </w:rPr>
      </w:pPr>
      <w:proofErr w:type="spellStart"/>
      <w:proofErr w:type="gramStart"/>
      <w:r w:rsidRPr="00F6002C">
        <w:rPr>
          <w:lang w:val="nl-NL"/>
        </w:rPr>
        <w:t>beschikbareMunten</w:t>
      </w:r>
      <w:proofErr w:type="spellEnd"/>
      <w:proofErr w:type="gramEnd"/>
      <w:r w:rsidRPr="00F6002C">
        <w:rPr>
          <w:lang w:val="nl-NL"/>
        </w:rPr>
        <w:t xml:space="preserve"> = (2.00, 1.00, 0.50, 0.20, 0.10, 0.05, 0.02, 0.01)</w:t>
      </w:r>
    </w:p>
    <w:p w14:paraId="34AFD1C5" w14:textId="71F5FC33" w:rsidR="00162C7E" w:rsidRPr="00F6002C" w:rsidRDefault="00162C7E" w:rsidP="006E2927">
      <w:pPr>
        <w:pStyle w:val="WTStep"/>
        <w:rPr>
          <w:lang w:val="nl-NL" w:eastAsia="ko-KR"/>
        </w:rPr>
      </w:pPr>
      <w:r w:rsidRPr="00F6002C">
        <w:rPr>
          <w:lang w:val="nl-NL" w:eastAsia="ko-KR"/>
        </w:rPr>
        <w:lastRenderedPageBreak/>
        <w:t>Voeg direct onder regel 2 de volgende (nieuwe) coderegel toe:</w:t>
      </w:r>
    </w:p>
    <w:p w14:paraId="04D91935" w14:textId="57247AB4" w:rsidR="00162C7E" w:rsidRPr="00F6002C" w:rsidRDefault="00162C7E" w:rsidP="00162C7E">
      <w:pPr>
        <w:pStyle w:val="Code"/>
        <w:rPr>
          <w:lang w:val="nl-NL"/>
        </w:rPr>
      </w:pPr>
      <w:proofErr w:type="spellStart"/>
      <w:proofErr w:type="gramStart"/>
      <w:r w:rsidRPr="00F6002C">
        <w:rPr>
          <w:lang w:val="nl-NL"/>
        </w:rPr>
        <w:t>totaalAantal</w:t>
      </w:r>
      <w:proofErr w:type="spellEnd"/>
      <w:proofErr w:type="gramEnd"/>
      <w:r w:rsidRPr="00F6002C">
        <w:rPr>
          <w:lang w:val="nl-NL"/>
        </w:rPr>
        <w:t xml:space="preserve"> = 0</w:t>
      </w:r>
    </w:p>
    <w:p w14:paraId="2D842D06" w14:textId="74C1C4F9" w:rsidR="00162C7E" w:rsidRPr="00F6002C" w:rsidRDefault="00162C7E" w:rsidP="006E2927">
      <w:pPr>
        <w:pStyle w:val="WTStep"/>
        <w:rPr>
          <w:lang w:val="nl-NL" w:eastAsia="ko-KR"/>
        </w:rPr>
      </w:pPr>
      <w:r w:rsidRPr="00F6002C">
        <w:rPr>
          <w:lang w:val="nl-NL" w:eastAsia="ko-KR"/>
        </w:rPr>
        <w:t>Con</w:t>
      </w:r>
      <w:r w:rsidR="008D37E8" w:rsidRPr="00F6002C">
        <w:rPr>
          <w:lang w:val="nl-NL" w:eastAsia="ko-KR"/>
        </w:rPr>
        <w:t>troleer of de eerste 3 regels van je code overeenkomen met het onderstaande:</w:t>
      </w:r>
    </w:p>
    <w:p w14:paraId="48AE6CAF" w14:textId="7AA74547" w:rsidR="008D37E8" w:rsidRPr="00F6002C" w:rsidRDefault="008D37E8" w:rsidP="008D37E8">
      <w:pPr>
        <w:pStyle w:val="WTStepImage"/>
        <w:rPr>
          <w:noProof w:val="0"/>
          <w:lang w:val="nl-NL"/>
        </w:rPr>
      </w:pPr>
      <w:r w:rsidRPr="00F6002C">
        <w:rPr>
          <w:lang w:val="nl-NL"/>
        </w:rPr>
        <w:drawing>
          <wp:inline distT="0" distB="0" distL="0" distR="0" wp14:anchorId="7E19BE82" wp14:editId="4CF74D43">
            <wp:extent cx="5774267" cy="557520"/>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stretch>
                      <a:fillRect/>
                    </a:stretch>
                  </pic:blipFill>
                  <pic:spPr>
                    <a:xfrm>
                      <a:off x="0" y="0"/>
                      <a:ext cx="5844214" cy="564274"/>
                    </a:xfrm>
                    <a:prstGeom prst="rect">
                      <a:avLst/>
                    </a:prstGeom>
                  </pic:spPr>
                </pic:pic>
              </a:graphicData>
            </a:graphic>
          </wp:inline>
        </w:drawing>
      </w:r>
    </w:p>
    <w:p w14:paraId="2B6703E8" w14:textId="35D98F9F" w:rsidR="008D37E8" w:rsidRPr="00F6002C" w:rsidRDefault="008D37E8" w:rsidP="006E2927">
      <w:pPr>
        <w:pStyle w:val="WTStep"/>
        <w:rPr>
          <w:lang w:val="nl-NL" w:eastAsia="ko-KR"/>
        </w:rPr>
      </w:pPr>
      <w:r w:rsidRPr="00F6002C">
        <w:rPr>
          <w:lang w:val="nl-NL" w:eastAsia="ko-KR"/>
        </w:rPr>
        <w:t>Verander de laatste regel code (het print commando) in het volgende:</w:t>
      </w:r>
    </w:p>
    <w:p w14:paraId="7667A445" w14:textId="632689B6" w:rsidR="008D37E8" w:rsidRPr="00920CCA" w:rsidRDefault="008D37E8" w:rsidP="008D37E8">
      <w:pPr>
        <w:pStyle w:val="Code"/>
        <w:rPr>
          <w:lang w:val="en-US"/>
        </w:rPr>
      </w:pPr>
      <w:proofErr w:type="gramStart"/>
      <w:r w:rsidRPr="00920CCA">
        <w:rPr>
          <w:lang w:val="en-US"/>
        </w:rPr>
        <w:t>print(</w:t>
      </w:r>
      <w:proofErr w:type="gramEnd"/>
      <w:r w:rsidRPr="00920CCA">
        <w:rPr>
          <w:lang w:val="en-US"/>
        </w:rPr>
        <w:t>"%</w:t>
      </w:r>
      <w:proofErr w:type="spellStart"/>
      <w:r w:rsidRPr="00920CCA">
        <w:rPr>
          <w:lang w:val="en-US"/>
        </w:rPr>
        <w:t>i</w:t>
      </w:r>
      <w:proofErr w:type="spellEnd"/>
      <w:r w:rsidRPr="00920CCA">
        <w:rPr>
          <w:lang w:val="en-US"/>
        </w:rPr>
        <w:t xml:space="preserve"> x %1.2f" % (</w:t>
      </w:r>
      <w:proofErr w:type="spellStart"/>
      <w:r w:rsidRPr="00920CCA">
        <w:rPr>
          <w:lang w:val="en-US"/>
        </w:rPr>
        <w:t>aantal</w:t>
      </w:r>
      <w:proofErr w:type="spellEnd"/>
      <w:r w:rsidRPr="00920CCA">
        <w:rPr>
          <w:lang w:val="en-US"/>
        </w:rPr>
        <w:t>, munt))</w:t>
      </w:r>
    </w:p>
    <w:p w14:paraId="587E0686" w14:textId="5576116A" w:rsidR="008D37E8" w:rsidRPr="00F6002C" w:rsidRDefault="008D37E8" w:rsidP="008D37E8">
      <w:pPr>
        <w:pStyle w:val="WTStepNote"/>
        <w:rPr>
          <w:lang w:val="nl-NL"/>
        </w:rPr>
      </w:pPr>
      <w:r w:rsidRPr="00F6002C">
        <w:rPr>
          <w:lang w:val="nl-NL"/>
        </w:rPr>
        <w:t xml:space="preserve">Let </w:t>
      </w:r>
      <w:proofErr w:type="gramStart"/>
      <w:r w:rsidRPr="00F6002C">
        <w:rPr>
          <w:lang w:val="nl-NL"/>
        </w:rPr>
        <w:t>er op</w:t>
      </w:r>
      <w:proofErr w:type="gramEnd"/>
      <w:r w:rsidRPr="00F6002C">
        <w:rPr>
          <w:lang w:val="nl-NL"/>
        </w:rPr>
        <w:t xml:space="preserve"> dat het niveau van inspringen niet verandert!</w:t>
      </w:r>
    </w:p>
    <w:p w14:paraId="21050B13" w14:textId="77777777" w:rsidR="008D37E8" w:rsidRPr="00F6002C" w:rsidRDefault="008D37E8" w:rsidP="008D37E8">
      <w:pPr>
        <w:pStyle w:val="WTStep"/>
        <w:rPr>
          <w:lang w:val="nl-NL" w:eastAsia="ko-KR"/>
        </w:rPr>
      </w:pPr>
      <w:r w:rsidRPr="00F6002C">
        <w:rPr>
          <w:lang w:val="nl-NL" w:eastAsia="ko-KR"/>
        </w:rPr>
        <w:t xml:space="preserve">Klik </w:t>
      </w:r>
      <w:r w:rsidRPr="00F6002C">
        <w:rPr>
          <w:b/>
          <w:bCs/>
          <w:lang w:val="nl-NL" w:eastAsia="ko-KR"/>
        </w:rPr>
        <w:t>Save</w:t>
      </w:r>
      <w:r w:rsidRPr="00F6002C">
        <w:rPr>
          <w:lang w:val="nl-NL" w:eastAsia="ko-KR"/>
        </w:rPr>
        <w:t xml:space="preserve"> in de menubalk.</w:t>
      </w:r>
    </w:p>
    <w:p w14:paraId="7FDC10DB" w14:textId="012F41B8" w:rsidR="008D37E8" w:rsidRPr="00F6002C" w:rsidRDefault="008D37E8" w:rsidP="006E2927">
      <w:pPr>
        <w:pStyle w:val="WTStep"/>
        <w:rPr>
          <w:lang w:val="nl-NL" w:eastAsia="ko-KR"/>
        </w:rPr>
      </w:pPr>
      <w:r w:rsidRPr="00F6002C">
        <w:rPr>
          <w:lang w:val="nl-NL" w:eastAsia="ko-KR"/>
        </w:rPr>
        <w:t xml:space="preserve">Nu worden bedragen weergegeven als Euro’s, en niet meer in </w:t>
      </w:r>
      <w:proofErr w:type="spellStart"/>
      <w:r w:rsidRPr="00F6002C">
        <w:rPr>
          <w:lang w:val="nl-NL" w:eastAsia="ko-KR"/>
        </w:rPr>
        <w:t>euro-centen</w:t>
      </w:r>
      <w:proofErr w:type="spellEnd"/>
      <w:r w:rsidRPr="00F6002C">
        <w:rPr>
          <w:lang w:val="nl-NL" w:eastAsia="ko-KR"/>
        </w:rPr>
        <w:t>.</w:t>
      </w:r>
    </w:p>
    <w:p w14:paraId="0CF8E8B8" w14:textId="054A876B" w:rsidR="00DC5049" w:rsidRPr="00F6002C" w:rsidRDefault="00765B72" w:rsidP="00DC5049">
      <w:pPr>
        <w:pStyle w:val="WTstepsheading"/>
      </w:pPr>
      <w:bookmarkStart w:id="36" w:name="_Toc136539574"/>
      <w:r w:rsidRPr="00F6002C">
        <w:t>Leer code te verkorten</w:t>
      </w:r>
      <w:bookmarkEnd w:id="36"/>
    </w:p>
    <w:p w14:paraId="1739D92F" w14:textId="7E9BE3C1" w:rsidR="00765B72" w:rsidRPr="00F6002C" w:rsidRDefault="00765B72" w:rsidP="00765B72">
      <w:pPr>
        <w:pStyle w:val="WTStep"/>
        <w:rPr>
          <w:lang w:val="nl-NL" w:eastAsia="ko-KR"/>
        </w:rPr>
      </w:pPr>
      <w:r w:rsidRPr="00F6002C">
        <w:rPr>
          <w:lang w:val="nl-NL" w:eastAsia="ko-KR"/>
        </w:rPr>
        <w:t xml:space="preserve">Zoek de regel code </w:t>
      </w:r>
      <w:r w:rsidRPr="00F6002C">
        <w:rPr>
          <w:b/>
          <w:bCs/>
          <w:lang w:val="nl-NL" w:eastAsia="ko-KR"/>
        </w:rPr>
        <w:t>aantal = aantal + 1</w:t>
      </w:r>
      <w:r w:rsidRPr="00F6002C">
        <w:rPr>
          <w:lang w:val="nl-NL" w:eastAsia="ko-KR"/>
        </w:rPr>
        <w:t xml:space="preserve"> en verander dit in het volgende:</w:t>
      </w:r>
    </w:p>
    <w:p w14:paraId="0CD99D74" w14:textId="7CBC2E9D" w:rsidR="00765B72" w:rsidRPr="00F6002C" w:rsidRDefault="00765B72" w:rsidP="00765B72">
      <w:pPr>
        <w:pStyle w:val="Code"/>
        <w:ind w:firstLine="720"/>
        <w:rPr>
          <w:lang w:val="nl-NL"/>
        </w:rPr>
      </w:pPr>
      <w:proofErr w:type="gramStart"/>
      <w:r w:rsidRPr="00F6002C">
        <w:rPr>
          <w:lang w:val="nl-NL"/>
        </w:rPr>
        <w:t>aantal</w:t>
      </w:r>
      <w:proofErr w:type="gramEnd"/>
      <w:r w:rsidRPr="00F6002C">
        <w:rPr>
          <w:lang w:val="nl-NL"/>
        </w:rPr>
        <w:t xml:space="preserve"> += 1</w:t>
      </w:r>
    </w:p>
    <w:p w14:paraId="2096816F" w14:textId="5FEE05AD" w:rsidR="008D37E8" w:rsidRPr="00F6002C" w:rsidRDefault="008D37E8" w:rsidP="008D37E8">
      <w:pPr>
        <w:pStyle w:val="WTstepsheading"/>
      </w:pPr>
      <w:bookmarkStart w:id="37" w:name="_Toc136539575"/>
      <w:r w:rsidRPr="00F6002C">
        <w:t>Voeg nieuwe functionaliteit toe: totaal aantal munten</w:t>
      </w:r>
      <w:bookmarkEnd w:id="37"/>
    </w:p>
    <w:p w14:paraId="038D4CB5" w14:textId="18681341" w:rsidR="00DC5049" w:rsidRPr="00F6002C" w:rsidRDefault="00DC5049" w:rsidP="006E2927">
      <w:pPr>
        <w:pStyle w:val="WTStep"/>
        <w:rPr>
          <w:lang w:val="nl-NL" w:eastAsia="ko-KR"/>
        </w:rPr>
      </w:pPr>
      <w:r w:rsidRPr="00F6002C">
        <w:rPr>
          <w:lang w:val="nl-NL" w:eastAsia="ko-KR"/>
        </w:rPr>
        <w:t xml:space="preserve">Voeg een nieuwe regel toe in de </w:t>
      </w:r>
      <w:proofErr w:type="spellStart"/>
      <w:r w:rsidRPr="00F6002C">
        <w:rPr>
          <w:lang w:val="nl-NL" w:eastAsia="ko-KR"/>
        </w:rPr>
        <w:t>while</w:t>
      </w:r>
      <w:proofErr w:type="spellEnd"/>
      <w:r w:rsidRPr="00F6002C">
        <w:rPr>
          <w:lang w:val="nl-NL" w:eastAsia="ko-KR"/>
        </w:rPr>
        <w:t xml:space="preserve"> loop (dus onder de regel die begint met </w:t>
      </w:r>
      <w:proofErr w:type="spellStart"/>
      <w:r w:rsidRPr="00F6002C">
        <w:rPr>
          <w:b/>
          <w:bCs/>
          <w:lang w:val="nl-NL" w:eastAsia="ko-KR"/>
        </w:rPr>
        <w:t>while</w:t>
      </w:r>
      <w:proofErr w:type="spellEnd"/>
      <w:r w:rsidRPr="00F6002C">
        <w:rPr>
          <w:lang w:val="nl-NL" w:eastAsia="ko-KR"/>
        </w:rPr>
        <w:t>):</w:t>
      </w:r>
    </w:p>
    <w:p w14:paraId="6BB770AA" w14:textId="29ED5782" w:rsidR="00DC5049" w:rsidRPr="00F6002C" w:rsidRDefault="00DC5049" w:rsidP="00DC5049">
      <w:pPr>
        <w:pStyle w:val="Code"/>
        <w:ind w:firstLine="720"/>
        <w:rPr>
          <w:lang w:val="nl-NL"/>
        </w:rPr>
      </w:pPr>
      <w:proofErr w:type="spellStart"/>
      <w:proofErr w:type="gramStart"/>
      <w:r w:rsidRPr="00F6002C">
        <w:rPr>
          <w:lang w:val="nl-NL"/>
        </w:rPr>
        <w:t>totaalAantal</w:t>
      </w:r>
      <w:proofErr w:type="spellEnd"/>
      <w:proofErr w:type="gramEnd"/>
      <w:r w:rsidRPr="00F6002C">
        <w:rPr>
          <w:lang w:val="nl-NL"/>
        </w:rPr>
        <w:t xml:space="preserve"> += 1       #Verhoog totaal aantal gebruikte munten</w:t>
      </w:r>
    </w:p>
    <w:p w14:paraId="1142CD87" w14:textId="706647C7" w:rsidR="00DC5049" w:rsidRPr="00F6002C" w:rsidRDefault="00DC5049" w:rsidP="00DC5049">
      <w:pPr>
        <w:pStyle w:val="Setupnote"/>
        <w:rPr>
          <w:lang w:val="nl-NL" w:eastAsia="ko-KR"/>
        </w:rPr>
      </w:pPr>
      <w:r w:rsidRPr="00F6002C">
        <w:rPr>
          <w:lang w:val="nl-NL" w:eastAsia="ko-KR"/>
        </w:rPr>
        <w:t xml:space="preserve">Let wederom op het niveau van inspringen. Deze regel moet ingesprongen zijn ten opzichte van de regel die begint met </w:t>
      </w:r>
      <w:proofErr w:type="spellStart"/>
      <w:r w:rsidRPr="00F6002C">
        <w:rPr>
          <w:lang w:val="nl-NL" w:eastAsia="ko-KR"/>
        </w:rPr>
        <w:t>while</w:t>
      </w:r>
      <w:proofErr w:type="spellEnd"/>
      <w:r w:rsidRPr="00F6002C">
        <w:rPr>
          <w:lang w:val="nl-NL" w:eastAsia="ko-KR"/>
        </w:rPr>
        <w:t>.</w:t>
      </w:r>
    </w:p>
    <w:p w14:paraId="1EDCA3DE" w14:textId="20967EC0" w:rsidR="00DC5049" w:rsidRPr="00F6002C" w:rsidRDefault="00DC5049" w:rsidP="00DC5049">
      <w:pPr>
        <w:pStyle w:val="WTStepImage"/>
        <w:rPr>
          <w:noProof w:val="0"/>
          <w:lang w:val="nl-NL"/>
        </w:rPr>
      </w:pPr>
      <w:r w:rsidRPr="00F6002C">
        <w:rPr>
          <w:lang w:val="nl-NL"/>
        </w:rPr>
        <w:drawing>
          <wp:inline distT="0" distB="0" distL="0" distR="0" wp14:anchorId="48893EA0" wp14:editId="3B212257">
            <wp:extent cx="4792133" cy="692809"/>
            <wp:effectExtent l="0" t="0" r="0" b="571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1"/>
                    <a:stretch>
                      <a:fillRect/>
                    </a:stretch>
                  </pic:blipFill>
                  <pic:spPr>
                    <a:xfrm>
                      <a:off x="0" y="0"/>
                      <a:ext cx="4870067" cy="704076"/>
                    </a:xfrm>
                    <a:prstGeom prst="rect">
                      <a:avLst/>
                    </a:prstGeom>
                  </pic:spPr>
                </pic:pic>
              </a:graphicData>
            </a:graphic>
          </wp:inline>
        </w:drawing>
      </w:r>
    </w:p>
    <w:p w14:paraId="495C9A16" w14:textId="730AE202" w:rsidR="008D37E8" w:rsidRPr="00F6002C" w:rsidRDefault="008D37E8" w:rsidP="006E2927">
      <w:pPr>
        <w:pStyle w:val="WTStep"/>
        <w:rPr>
          <w:lang w:val="nl-NL" w:eastAsia="ko-KR"/>
        </w:rPr>
      </w:pPr>
      <w:r w:rsidRPr="00F6002C">
        <w:rPr>
          <w:lang w:val="nl-NL" w:eastAsia="ko-KR"/>
        </w:rPr>
        <w:t xml:space="preserve">Voeg </w:t>
      </w:r>
      <w:r w:rsidR="00DC5049" w:rsidRPr="00F6002C">
        <w:rPr>
          <w:lang w:val="nl-NL" w:eastAsia="ko-KR"/>
        </w:rPr>
        <w:t>helemaal onderaan de volgende regels code toe:</w:t>
      </w:r>
    </w:p>
    <w:p w14:paraId="64D1534D" w14:textId="77777777" w:rsidR="00DC5049" w:rsidRPr="00F6002C" w:rsidRDefault="00DC5049" w:rsidP="00DC5049">
      <w:pPr>
        <w:pStyle w:val="Code"/>
        <w:rPr>
          <w:lang w:val="nl-NL"/>
        </w:rPr>
      </w:pPr>
      <w:proofErr w:type="gramStart"/>
      <w:r w:rsidRPr="00F6002C">
        <w:rPr>
          <w:lang w:val="nl-NL"/>
        </w:rPr>
        <w:t>print(</w:t>
      </w:r>
      <w:proofErr w:type="gramEnd"/>
      <w:r w:rsidRPr="00F6002C">
        <w:rPr>
          <w:lang w:val="nl-NL"/>
        </w:rPr>
        <w:t>"------------------------------")</w:t>
      </w:r>
    </w:p>
    <w:p w14:paraId="51D49C80" w14:textId="4D75A9FB" w:rsidR="00DC5049" w:rsidRPr="00F6002C" w:rsidRDefault="00DC5049" w:rsidP="00DC5049">
      <w:pPr>
        <w:pStyle w:val="Code"/>
        <w:rPr>
          <w:lang w:val="nl-NL"/>
        </w:rPr>
      </w:pPr>
      <w:proofErr w:type="gramStart"/>
      <w:r w:rsidRPr="00F6002C">
        <w:rPr>
          <w:lang w:val="nl-NL"/>
        </w:rPr>
        <w:t>print(</w:t>
      </w:r>
      <w:proofErr w:type="gramEnd"/>
      <w:r w:rsidRPr="00F6002C">
        <w:rPr>
          <w:lang w:val="nl-NL"/>
        </w:rPr>
        <w:t>"Aantal munten: %i" %</w:t>
      </w:r>
      <w:proofErr w:type="spellStart"/>
      <w:r w:rsidRPr="00F6002C">
        <w:rPr>
          <w:lang w:val="nl-NL"/>
        </w:rPr>
        <w:t>totaalAantal</w:t>
      </w:r>
      <w:proofErr w:type="spellEnd"/>
      <w:r w:rsidRPr="00F6002C">
        <w:rPr>
          <w:lang w:val="nl-NL"/>
        </w:rPr>
        <w:t>)</w:t>
      </w:r>
    </w:p>
    <w:p w14:paraId="5B5BFD22" w14:textId="77777777" w:rsidR="00DC5049" w:rsidRPr="00F6002C" w:rsidRDefault="00DC5049" w:rsidP="00DC5049">
      <w:pPr>
        <w:pStyle w:val="WTStep"/>
        <w:rPr>
          <w:lang w:val="nl-NL" w:eastAsia="ko-KR"/>
        </w:rPr>
      </w:pPr>
      <w:r w:rsidRPr="00F6002C">
        <w:rPr>
          <w:lang w:val="nl-NL" w:eastAsia="ko-KR"/>
        </w:rPr>
        <w:t xml:space="preserve">Klik </w:t>
      </w:r>
      <w:r w:rsidRPr="00F6002C">
        <w:rPr>
          <w:b/>
          <w:bCs/>
          <w:lang w:val="nl-NL" w:eastAsia="ko-KR"/>
        </w:rPr>
        <w:t>Save</w:t>
      </w:r>
      <w:r w:rsidRPr="00F6002C">
        <w:rPr>
          <w:lang w:val="nl-NL" w:eastAsia="ko-KR"/>
        </w:rPr>
        <w:t xml:space="preserve"> in de menubalk.</w:t>
      </w:r>
    </w:p>
    <w:p w14:paraId="5071F811" w14:textId="0394A84D" w:rsidR="008D37E8" w:rsidRPr="00F6002C" w:rsidRDefault="00765B72" w:rsidP="00765B72">
      <w:pPr>
        <w:pStyle w:val="WTstepsheading"/>
      </w:pPr>
      <w:bookmarkStart w:id="38" w:name="_Toc136539576"/>
      <w:r w:rsidRPr="00F6002C">
        <w:t>Controleer je werk</w:t>
      </w:r>
      <w:bookmarkEnd w:id="38"/>
    </w:p>
    <w:p w14:paraId="79093C61" w14:textId="5A0FD1EB" w:rsidR="00765B72" w:rsidRPr="00F6002C" w:rsidRDefault="00765B72" w:rsidP="006E2927">
      <w:pPr>
        <w:pStyle w:val="WTStep"/>
        <w:rPr>
          <w:lang w:val="nl-NL" w:eastAsia="ko-KR"/>
        </w:rPr>
      </w:pPr>
      <w:r w:rsidRPr="00F6002C">
        <w:rPr>
          <w:lang w:val="nl-NL" w:eastAsia="ko-KR"/>
        </w:rPr>
        <w:t>Vergelijk je code met het onderstaande, en pas aan indien nodig:</w:t>
      </w:r>
    </w:p>
    <w:p w14:paraId="2BF4FD9D" w14:textId="08068D05" w:rsidR="00765B72" w:rsidRPr="00F6002C" w:rsidRDefault="00765B72" w:rsidP="00765B72">
      <w:pPr>
        <w:pStyle w:val="WTimage"/>
        <w:rPr>
          <w:noProof w:val="0"/>
          <w:lang w:val="nl-NL" w:eastAsia="ko-KR"/>
        </w:rPr>
      </w:pPr>
      <w:r w:rsidRPr="00F6002C">
        <w:rPr>
          <w:lang w:val="nl-NL" w:eastAsia="ko-KR"/>
        </w:rPr>
        <w:lastRenderedPageBreak/>
        <w:drawing>
          <wp:inline distT="0" distB="0" distL="0" distR="0" wp14:anchorId="23A62782" wp14:editId="618465C2">
            <wp:extent cx="5825067" cy="3067932"/>
            <wp:effectExtent l="0" t="0" r="4445" b="571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a:stretch>
                      <a:fillRect/>
                    </a:stretch>
                  </pic:blipFill>
                  <pic:spPr>
                    <a:xfrm>
                      <a:off x="0" y="0"/>
                      <a:ext cx="5836612" cy="3074012"/>
                    </a:xfrm>
                    <a:prstGeom prst="rect">
                      <a:avLst/>
                    </a:prstGeom>
                  </pic:spPr>
                </pic:pic>
              </a:graphicData>
            </a:graphic>
          </wp:inline>
        </w:drawing>
      </w:r>
    </w:p>
    <w:p w14:paraId="7E5CB3A2" w14:textId="3DB45FD1" w:rsidR="00765B72" w:rsidRPr="00F6002C" w:rsidRDefault="00765B72" w:rsidP="00765B72">
      <w:pPr>
        <w:pStyle w:val="WTstepsheading"/>
      </w:pPr>
      <w:bookmarkStart w:id="39" w:name="_Toc136539577"/>
      <w:r w:rsidRPr="00F6002C">
        <w:t>Voer het programma uit</w:t>
      </w:r>
      <w:bookmarkEnd w:id="39"/>
    </w:p>
    <w:p w14:paraId="4BCC9776" w14:textId="6BB85566" w:rsidR="00765B72" w:rsidRPr="00F6002C" w:rsidRDefault="00765B72" w:rsidP="006E2927">
      <w:pPr>
        <w:pStyle w:val="WTStep"/>
        <w:rPr>
          <w:lang w:val="nl-NL" w:eastAsia="ko-KR"/>
        </w:rPr>
      </w:pPr>
      <w:r w:rsidRPr="00F6002C">
        <w:rPr>
          <w:lang w:val="nl-NL" w:eastAsia="ko-KR"/>
        </w:rPr>
        <w:t xml:space="preserve">Klik in de menubalk op </w:t>
      </w:r>
      <w:r w:rsidRPr="00F6002C">
        <w:rPr>
          <w:b/>
          <w:bCs/>
          <w:lang w:val="nl-NL" w:eastAsia="ko-KR"/>
        </w:rPr>
        <w:t>Run</w:t>
      </w:r>
      <w:r w:rsidRPr="00F6002C">
        <w:rPr>
          <w:lang w:val="nl-NL" w:eastAsia="ko-KR"/>
        </w:rPr>
        <w:t>.</w:t>
      </w:r>
    </w:p>
    <w:p w14:paraId="19B12445" w14:textId="6A1455BA" w:rsidR="00765B72" w:rsidRPr="00F6002C" w:rsidRDefault="00765B72" w:rsidP="006E2927">
      <w:pPr>
        <w:pStyle w:val="WTStep"/>
        <w:rPr>
          <w:lang w:val="nl-NL" w:eastAsia="ko-KR"/>
        </w:rPr>
      </w:pPr>
      <w:r w:rsidRPr="00F6002C">
        <w:rPr>
          <w:lang w:val="nl-NL" w:eastAsia="ko-KR"/>
        </w:rPr>
        <w:t xml:space="preserve">Geef een bedrag op, bijvoorbeeld </w:t>
      </w:r>
      <w:r w:rsidRPr="00F6002C">
        <w:rPr>
          <w:b/>
          <w:bCs/>
          <w:lang w:val="nl-NL" w:eastAsia="ko-KR"/>
        </w:rPr>
        <w:t>2.45</w:t>
      </w:r>
      <w:r w:rsidRPr="00F6002C">
        <w:rPr>
          <w:lang w:val="nl-NL" w:eastAsia="ko-KR"/>
        </w:rPr>
        <w:t>.</w:t>
      </w:r>
    </w:p>
    <w:p w14:paraId="2929AB92" w14:textId="1303FFA2" w:rsidR="00765B72" w:rsidRPr="00F6002C" w:rsidRDefault="00765B72" w:rsidP="00765B72">
      <w:pPr>
        <w:pStyle w:val="WTStepNote"/>
        <w:rPr>
          <w:lang w:val="nl-NL"/>
        </w:rPr>
      </w:pPr>
      <w:r w:rsidRPr="00F6002C">
        <w:rPr>
          <w:lang w:val="nl-NL"/>
        </w:rPr>
        <w:t xml:space="preserve">Let op: gebruik een </w:t>
      </w:r>
      <w:r w:rsidRPr="00F6002C">
        <w:rPr>
          <w:b/>
          <w:bCs/>
          <w:lang w:val="nl-NL"/>
        </w:rPr>
        <w:t>punt</w:t>
      </w:r>
      <w:r w:rsidRPr="00F6002C">
        <w:rPr>
          <w:lang w:val="nl-NL"/>
        </w:rPr>
        <w:t xml:space="preserve"> (.) en geen komma (,) als scheidingsteken.</w:t>
      </w:r>
    </w:p>
    <w:p w14:paraId="151CF587" w14:textId="4331B242" w:rsidR="00765B72" w:rsidRPr="00F6002C" w:rsidRDefault="00765B72" w:rsidP="006E2927">
      <w:pPr>
        <w:pStyle w:val="WTStep"/>
        <w:rPr>
          <w:lang w:val="nl-NL" w:eastAsia="ko-KR"/>
        </w:rPr>
      </w:pPr>
      <w:r w:rsidRPr="00F6002C">
        <w:rPr>
          <w:lang w:val="nl-NL" w:eastAsia="ko-KR"/>
        </w:rPr>
        <w:t>Kijk naar de uitvoer van het rekenprogramma.</w:t>
      </w:r>
    </w:p>
    <w:p w14:paraId="64906D5C" w14:textId="3E5F4AF2" w:rsidR="00765B72" w:rsidRPr="00F6002C" w:rsidRDefault="00765B72" w:rsidP="00765B72">
      <w:pPr>
        <w:pStyle w:val="WTStepImage"/>
        <w:rPr>
          <w:noProof w:val="0"/>
          <w:lang w:val="nl-NL"/>
        </w:rPr>
      </w:pPr>
      <w:r w:rsidRPr="00F6002C">
        <w:rPr>
          <w:lang w:val="nl-NL"/>
        </w:rPr>
        <w:drawing>
          <wp:inline distT="0" distB="0" distL="0" distR="0" wp14:anchorId="11E6E4A6" wp14:editId="1F1D33F7">
            <wp:extent cx="4470400" cy="1460471"/>
            <wp:effectExtent l="0" t="0" r="0" b="63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a:stretch>
                      <a:fillRect/>
                    </a:stretch>
                  </pic:blipFill>
                  <pic:spPr>
                    <a:xfrm>
                      <a:off x="0" y="0"/>
                      <a:ext cx="4516256" cy="1475452"/>
                    </a:xfrm>
                    <a:prstGeom prst="rect">
                      <a:avLst/>
                    </a:prstGeom>
                  </pic:spPr>
                </pic:pic>
              </a:graphicData>
            </a:graphic>
          </wp:inline>
        </w:drawing>
      </w:r>
    </w:p>
    <w:p w14:paraId="68CAF2F0" w14:textId="4F2BF102" w:rsidR="00765B72" w:rsidRPr="00F6002C" w:rsidRDefault="00765B72" w:rsidP="00765B72">
      <w:pPr>
        <w:pStyle w:val="WTStepNote"/>
        <w:rPr>
          <w:lang w:val="nl-NL"/>
        </w:rPr>
      </w:pPr>
      <w:r w:rsidRPr="00F6002C">
        <w:rPr>
          <w:lang w:val="nl-NL"/>
        </w:rPr>
        <w:t xml:space="preserve">Het programma geeft aan dat het minimale aantal munten om gepast €2,45 te betalen </w:t>
      </w:r>
      <w:r w:rsidRPr="00F6002C">
        <w:rPr>
          <w:b/>
          <w:bCs/>
          <w:lang w:val="nl-NL"/>
        </w:rPr>
        <w:t>vier</w:t>
      </w:r>
      <w:r w:rsidRPr="00F6002C">
        <w:rPr>
          <w:lang w:val="nl-NL"/>
        </w:rPr>
        <w:t xml:space="preserve"> is: 1x €2, 2x 20 cent en 1x 5 cent.</w:t>
      </w:r>
    </w:p>
    <w:p w14:paraId="63C9B12B" w14:textId="3464E953" w:rsidR="00765B72" w:rsidRPr="00F6002C" w:rsidRDefault="00765B72" w:rsidP="00765B72">
      <w:pPr>
        <w:pStyle w:val="WTStep"/>
        <w:rPr>
          <w:lang w:val="nl-NL"/>
        </w:rPr>
      </w:pPr>
      <w:r w:rsidRPr="00F6002C">
        <w:rPr>
          <w:lang w:val="nl-NL"/>
        </w:rPr>
        <w:t xml:space="preserve">Klik op </w:t>
      </w:r>
      <w:r w:rsidRPr="00F6002C">
        <w:rPr>
          <w:b/>
          <w:bCs/>
          <w:lang w:val="nl-NL"/>
        </w:rPr>
        <w:t>Stop</w:t>
      </w:r>
      <w:r w:rsidRPr="00F6002C">
        <w:rPr>
          <w:lang w:val="nl-NL"/>
        </w:rPr>
        <w:t>.</w:t>
      </w:r>
    </w:p>
    <w:p w14:paraId="24B5A392" w14:textId="1E57EAA6" w:rsidR="006E2927" w:rsidRPr="00F6002C" w:rsidRDefault="006E2927" w:rsidP="006E2927">
      <w:pPr>
        <w:rPr>
          <w:lang w:val="nl-NL"/>
        </w:rPr>
      </w:pPr>
    </w:p>
    <w:p w14:paraId="2DD19F73" w14:textId="65FBB977" w:rsidR="00765B72" w:rsidRPr="00A47EBD" w:rsidRDefault="00A47EBD" w:rsidP="00765B72">
      <w:pPr>
        <w:jc w:val="center"/>
        <w:rPr>
          <w:b/>
          <w:bCs/>
          <w:lang w:val="nl-NL"/>
        </w:rPr>
      </w:pPr>
      <w:r w:rsidRPr="00A47EBD">
        <w:rPr>
          <w:b/>
          <w:bCs/>
          <w:lang w:val="nl-NL"/>
        </w:rPr>
        <w:t>~~~</w:t>
      </w:r>
      <w:r w:rsidR="00765B72" w:rsidRPr="00A47EBD">
        <w:rPr>
          <w:b/>
          <w:bCs/>
          <w:lang w:val="nl-NL"/>
        </w:rPr>
        <w:t xml:space="preserve"> Einde van de opdrachten </w:t>
      </w:r>
      <w:r w:rsidRPr="00A47EBD">
        <w:rPr>
          <w:b/>
          <w:bCs/>
          <w:lang w:val="nl-NL"/>
        </w:rPr>
        <w:t>~~~</w:t>
      </w:r>
    </w:p>
    <w:p w14:paraId="03E43E5E" w14:textId="77777777" w:rsidR="00AF6938" w:rsidRPr="00F6002C" w:rsidRDefault="00AF6938" w:rsidP="00AF6938">
      <w:pPr>
        <w:rPr>
          <w:lang w:val="nl-NL"/>
        </w:rPr>
      </w:pPr>
    </w:p>
    <w:sectPr w:rsidR="00AF6938" w:rsidRPr="00F6002C" w:rsidSect="006A2793">
      <w:headerReference w:type="even" r:id="rId44"/>
      <w:footerReference w:type="even" r:id="rId45"/>
      <w:footerReference w:type="default" r:id="rId46"/>
      <w:pgSz w:w="11900" w:h="16820"/>
      <w:pgMar w:top="1440" w:right="1077" w:bottom="1588" w:left="1077"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5F1F26" w14:textId="77777777" w:rsidR="003948F6" w:rsidRDefault="003948F6">
      <w:r>
        <w:separator/>
      </w:r>
    </w:p>
    <w:p w14:paraId="043AD46B" w14:textId="77777777" w:rsidR="003948F6" w:rsidRDefault="003948F6"/>
  </w:endnote>
  <w:endnote w:type="continuationSeparator" w:id="0">
    <w:p w14:paraId="23D97702" w14:textId="77777777" w:rsidR="003948F6" w:rsidRDefault="003948F6">
      <w:r>
        <w:continuationSeparator/>
      </w:r>
    </w:p>
    <w:p w14:paraId="68B74C6F" w14:textId="77777777" w:rsidR="003948F6" w:rsidRDefault="003948F6"/>
  </w:endnote>
  <w:endnote w:type="continuationNotice" w:id="1">
    <w:p w14:paraId="17768F8F" w14:textId="77777777" w:rsidR="003948F6" w:rsidRDefault="003948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auto"/>
    <w:pitch w:val="variable"/>
    <w:sig w:usb0="E0002AFF" w:usb1="C0007843" w:usb2="00000009" w:usb3="00000000" w:csb0="000001FF" w:csb1="00000000"/>
  </w:font>
  <w:font w:name="Ubuntu Medium">
    <w:altName w:val="Calibri"/>
    <w:panose1 w:val="020B0604030602030204"/>
    <w:charset w:val="00"/>
    <w:family w:val="swiss"/>
    <w:pitch w:val="variable"/>
    <w:sig w:usb0="E00002FF" w:usb1="5000205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Grande">
    <w:panose1 w:val="020B0600040502020204"/>
    <w:charset w:val="00"/>
    <w:family w:val="swiss"/>
    <w:pitch w:val="variable"/>
    <w:sig w:usb0="E1000AEF" w:usb1="5000A1FF" w:usb2="00000000" w:usb3="00000000" w:csb0="000001BF" w:csb1="00000000"/>
  </w:font>
  <w:font w:name="Times">
    <w:altName w:val="Times New Roman"/>
    <w:panose1 w:val="020B0604020202020204"/>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2070309020205020404"/>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92A1" w14:textId="77777777" w:rsidR="00B25F6D" w:rsidRDefault="00B25F6D">
    <w:pPr>
      <w:pStyle w:val="Voettekst"/>
      <w:rPr>
        <w:rStyle w:val="Paginanummer"/>
        <w:rFonts w:eastAsiaTheme="minorEastAsia"/>
        <w:lang w:eastAsia="en-US"/>
      </w:rPr>
    </w:pPr>
    <w:r>
      <w:rPr>
        <w:rStyle w:val="Paginanummer"/>
      </w:rPr>
      <w:fldChar w:fldCharType="begin"/>
    </w:r>
    <w:r>
      <w:rPr>
        <w:rStyle w:val="Paginanummer"/>
      </w:rPr>
      <w:instrText xml:space="preserve">PAGE  </w:instrText>
    </w:r>
    <w:r>
      <w:rPr>
        <w:rStyle w:val="Paginanummer"/>
      </w:rPr>
      <w:fldChar w:fldCharType="end"/>
    </w:r>
  </w:p>
  <w:p w14:paraId="0E7DD979" w14:textId="77777777" w:rsidR="00B25F6D" w:rsidRDefault="00B25F6D">
    <w:pPr>
      <w:pStyle w:val="Voettekst"/>
      <w:rPr>
        <w:rStyle w:val="Paginanummer"/>
      </w:rPr>
    </w:pPr>
    <w:r>
      <w:rPr>
        <w:rStyle w:val="Paginanummer"/>
      </w:rPr>
      <w:fldChar w:fldCharType="begin"/>
    </w:r>
    <w:r>
      <w:rPr>
        <w:rStyle w:val="Paginanummer"/>
      </w:rPr>
      <w:instrText xml:space="preserve">PAGE  </w:instrText>
    </w:r>
    <w:r>
      <w:rPr>
        <w:rStyle w:val="Paginanummer"/>
      </w:rPr>
      <w:fldChar w:fldCharType="end"/>
    </w:r>
  </w:p>
  <w:p w14:paraId="0D0CA62A" w14:textId="77777777" w:rsidR="00B25F6D" w:rsidRDefault="00B25F6D">
    <w:pPr>
      <w:pStyle w:val="Voettekst"/>
      <w:rPr>
        <w:rStyle w:val="Paginanummer"/>
      </w:rPr>
    </w:pPr>
  </w:p>
  <w:p w14:paraId="394F5D5E" w14:textId="77777777" w:rsidR="00B25F6D" w:rsidRDefault="00B25F6D">
    <w:pPr>
      <w:pStyle w:val="Voettekst"/>
    </w:pPr>
  </w:p>
  <w:p w14:paraId="34BDBD42" w14:textId="77777777" w:rsidR="00B25F6D" w:rsidRDefault="00B25F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5C40" w14:textId="44A49D59" w:rsidR="00B25F6D" w:rsidRPr="000E41AF" w:rsidRDefault="00B25F6D">
    <w:pPr>
      <w:pStyle w:val="Voettekst"/>
    </w:pPr>
    <w:r>
      <w:rPr>
        <w:noProof/>
        <w:lang w:eastAsia="en-US"/>
      </w:rPr>
      <w:drawing>
        <wp:anchor distT="0" distB="0" distL="114300" distR="114300" simplePos="0" relativeHeight="251661312" behindDoc="0" locked="0" layoutInCell="1" allowOverlap="1" wp14:anchorId="7A3543F5" wp14:editId="10739FA8">
          <wp:simplePos x="0" y="0"/>
          <wp:positionH relativeFrom="column">
            <wp:posOffset>-134122</wp:posOffset>
          </wp:positionH>
          <wp:positionV relativeFrom="paragraph">
            <wp:posOffset>-107950</wp:posOffset>
          </wp:positionV>
          <wp:extent cx="1279729" cy="377825"/>
          <wp:effectExtent l="0" t="0" r="0" b="317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zagray:Desktop:MuleSoft Logo:4 Color Process:MuleSoft®_h_4C_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79729" cy="37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41AF">
      <w:rPr>
        <w:rStyle w:val="Paginanummer"/>
        <w:color w:val="BFBFBF" w:themeColor="background1" w:themeShade="BF"/>
      </w:rPr>
      <w:fldChar w:fldCharType="begin"/>
    </w:r>
    <w:r w:rsidRPr="000E41AF">
      <w:rPr>
        <w:rStyle w:val="Paginanummer"/>
        <w:color w:val="BFBFBF" w:themeColor="background1" w:themeShade="BF"/>
      </w:rPr>
      <w:instrText xml:space="preserve">PAGE  </w:instrText>
    </w:r>
    <w:r w:rsidRPr="000E41AF">
      <w:rPr>
        <w:rStyle w:val="Paginanummer"/>
        <w:color w:val="BFBFBF" w:themeColor="background1" w:themeShade="BF"/>
      </w:rPr>
      <w:fldChar w:fldCharType="separate"/>
    </w:r>
    <w:r>
      <w:rPr>
        <w:rStyle w:val="Paginanummer"/>
        <w:noProof/>
        <w:color w:val="BFBFBF" w:themeColor="background1" w:themeShade="BF"/>
      </w:rPr>
      <w:t>45</w:t>
    </w:r>
    <w:r w:rsidRPr="000E41AF">
      <w:rPr>
        <w:rStyle w:val="Paginanummer"/>
        <w:color w:val="BFBFBF" w:themeColor="background1" w:themeShade="BF"/>
      </w:rPr>
      <w:fldChar w:fldCharType="end"/>
    </w:r>
  </w:p>
  <w:p w14:paraId="549BD406" w14:textId="5BE406EA" w:rsidR="00B25F6D" w:rsidRDefault="00B25F6D" w:rsidP="00021A39">
    <w:pPr>
      <w:pStyle w:val="Spacing"/>
    </w:pPr>
    <w:r>
      <w:rPr>
        <w:noProof/>
        <w:lang w:eastAsia="en-US"/>
      </w:rPr>
      <mc:AlternateContent>
        <mc:Choice Requires="wps">
          <w:drawing>
            <wp:anchor distT="0" distB="0" distL="114300" distR="114300" simplePos="0" relativeHeight="251663360" behindDoc="1" locked="0" layoutInCell="1" allowOverlap="1" wp14:anchorId="1B31AADD" wp14:editId="5B74ACC9">
              <wp:simplePos x="0" y="0"/>
              <wp:positionH relativeFrom="column">
                <wp:posOffset>-1139190</wp:posOffset>
              </wp:positionH>
              <wp:positionV relativeFrom="paragraph">
                <wp:posOffset>172720</wp:posOffset>
              </wp:positionV>
              <wp:extent cx="8797290" cy="424815"/>
              <wp:effectExtent l="50800" t="25400" r="41910" b="8318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7290" cy="424815"/>
                      </a:xfrm>
                      <a:prstGeom prst="rect">
                        <a:avLst/>
                      </a:prstGeom>
                      <a:solidFill>
                        <a:srgbClr val="00A0DF"/>
                      </a:solidFill>
                      <a:ln>
                        <a:noFill/>
                      </a:ln>
                      <a:effectLst>
                        <a:outerShdw blurRad="40000" dist="23000" dir="5400000" rotWithShape="0">
                          <a:srgbClr val="000000">
                            <a:alpha val="34999"/>
                          </a:srgbClr>
                        </a:outerShdw>
                      </a:effectLst>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cap="flat" cmpd="sng">
                            <a:solidFill>
                              <a:srgbClr val="4A7EBB"/>
                            </a:solidFill>
                            <a:prstDash val="solid"/>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22026F38" id="Rectangle 2" o:spid="_x0000_s1026" style="position:absolute;margin-left:-89.7pt;margin-top:13.6pt;width:692.7pt;height:3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" fillcolor="#00a0df" stroked="f">
              <v:shadow on="t" opacity="22936f" mv:blur="40000f" origin=",.5" offset="0,23000emu"/>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42CD17" w14:textId="77777777" w:rsidR="003948F6" w:rsidRDefault="003948F6">
      <w:r>
        <w:separator/>
      </w:r>
    </w:p>
    <w:p w14:paraId="0BC2C37A" w14:textId="77777777" w:rsidR="003948F6" w:rsidRDefault="003948F6"/>
  </w:footnote>
  <w:footnote w:type="continuationSeparator" w:id="0">
    <w:p w14:paraId="0F51C7A6" w14:textId="77777777" w:rsidR="003948F6" w:rsidRDefault="003948F6">
      <w:r>
        <w:continuationSeparator/>
      </w:r>
    </w:p>
    <w:p w14:paraId="4F64F0EA" w14:textId="77777777" w:rsidR="003948F6" w:rsidRDefault="003948F6"/>
  </w:footnote>
  <w:footnote w:type="continuationNotice" w:id="1">
    <w:p w14:paraId="02493973" w14:textId="77777777" w:rsidR="003948F6" w:rsidRDefault="003948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6026" w14:textId="77777777" w:rsidR="00B25F6D" w:rsidRDefault="00B25F6D" w:rsidP="00FA15E9">
    <w:pPr>
      <w:pStyle w:val="Koptekst"/>
      <w:rPr>
        <w:rStyle w:val="Paginanummer"/>
        <w:rFonts w:ascii="Times New Roman" w:eastAsiaTheme="minorEastAsia" w:hAnsi="Times New Roman"/>
        <w:sz w:val="24"/>
        <w:szCs w:val="24"/>
        <w:lang w:eastAsia="en-US"/>
      </w:rPr>
    </w:pPr>
    <w:r>
      <w:rPr>
        <w:rStyle w:val="Paginanummer"/>
      </w:rPr>
      <w:fldChar w:fldCharType="begin"/>
    </w:r>
    <w:r>
      <w:rPr>
        <w:rStyle w:val="Paginanummer"/>
      </w:rPr>
      <w:instrText xml:space="preserve">PAGE  </w:instrText>
    </w:r>
    <w:r>
      <w:rPr>
        <w:rStyle w:val="Paginanummer"/>
      </w:rPr>
      <w:fldChar w:fldCharType="end"/>
    </w:r>
  </w:p>
  <w:p w14:paraId="70FC7D06" w14:textId="77777777" w:rsidR="00B25F6D" w:rsidRDefault="00B25F6D" w:rsidP="00FA15E9">
    <w:pPr>
      <w:pStyle w:val="Koptekst"/>
      <w:rPr>
        <w:rStyle w:val="Paginanummer"/>
      </w:rPr>
    </w:pPr>
    <w:r>
      <w:rPr>
        <w:rStyle w:val="Paginanummer"/>
      </w:rPr>
      <w:fldChar w:fldCharType="begin"/>
    </w:r>
    <w:r>
      <w:rPr>
        <w:rStyle w:val="Paginanummer"/>
      </w:rPr>
      <w:instrText xml:space="preserve">PAGE  </w:instrText>
    </w:r>
    <w:r>
      <w:rPr>
        <w:rStyle w:val="Paginanummer"/>
      </w:rPr>
      <w:fldChar w:fldCharType="end"/>
    </w:r>
  </w:p>
  <w:p w14:paraId="21554CB0" w14:textId="77777777" w:rsidR="00B25F6D" w:rsidRDefault="00B25F6D" w:rsidP="00FA15E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A0CE8E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64C63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260B48"/>
    <w:lvl w:ilvl="0">
      <w:start w:val="1"/>
      <w:numFmt w:val="decimal"/>
      <w:pStyle w:val="Lijstnummering3"/>
      <w:lvlText w:val="%1."/>
      <w:lvlJc w:val="left"/>
      <w:pPr>
        <w:tabs>
          <w:tab w:val="num" w:pos="1080"/>
        </w:tabs>
        <w:ind w:left="1080" w:hanging="360"/>
      </w:pPr>
    </w:lvl>
  </w:abstractNum>
  <w:abstractNum w:abstractNumId="3" w15:restartNumberingAfterBreak="0">
    <w:nsid w:val="FFFFFF7F"/>
    <w:multiLevelType w:val="singleLevel"/>
    <w:tmpl w:val="ACFA74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F8E038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3D6416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F003BD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F1EDE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678A835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8C40689"/>
    <w:multiLevelType w:val="hybridMultilevel"/>
    <w:tmpl w:val="D0B69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C01533"/>
    <w:multiLevelType w:val="hybridMultilevel"/>
    <w:tmpl w:val="F79E2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35F55"/>
    <w:multiLevelType w:val="hybridMultilevel"/>
    <w:tmpl w:val="3930421C"/>
    <w:lvl w:ilvl="0" w:tplc="7B6EB63E">
      <w:start w:val="1"/>
      <w:numFmt w:val="decimal"/>
      <w:pStyle w:val="Setupitem"/>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7F39F0"/>
    <w:multiLevelType w:val="hybridMultilevel"/>
    <w:tmpl w:val="C1EC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A7D8E"/>
    <w:multiLevelType w:val="hybridMultilevel"/>
    <w:tmpl w:val="FCB2F0E4"/>
    <w:lvl w:ilvl="0" w:tplc="9AA2A7EC">
      <w:start w:val="1"/>
      <w:numFmt w:val="bullet"/>
      <w:pStyle w:val="WTStepbullets"/>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4" w15:restartNumberingAfterBreak="0">
    <w:nsid w:val="4F292646"/>
    <w:multiLevelType w:val="hybridMultilevel"/>
    <w:tmpl w:val="04F0BE64"/>
    <w:lvl w:ilvl="0" w:tplc="64CA0908">
      <w:start w:val="1"/>
      <w:numFmt w:val="decimal"/>
      <w:pStyle w:val="WTStep"/>
      <w:lvlText w:val="%1."/>
      <w:lvlJc w:val="left"/>
      <w:pPr>
        <w:ind w:left="720" w:hanging="360"/>
      </w:pPr>
      <w:rPr>
        <w:rFonts w:hint="default"/>
        <w:lang w:val="en-G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800A47"/>
    <w:multiLevelType w:val="hybridMultilevel"/>
    <w:tmpl w:val="274CDB6E"/>
    <w:lvl w:ilvl="0" w:tplc="A1D848E4">
      <w:start w:val="1"/>
      <w:numFmt w:val="bullet"/>
      <w:pStyle w:val="WTobjectiv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60062E"/>
    <w:multiLevelType w:val="hybridMultilevel"/>
    <w:tmpl w:val="F8380836"/>
    <w:lvl w:ilvl="0" w:tplc="522AA16C">
      <w:start w:val="1"/>
      <w:numFmt w:val="bullet"/>
      <w:pStyle w:val="infodoc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6E557A"/>
    <w:multiLevelType w:val="hybridMultilevel"/>
    <w:tmpl w:val="EF2E6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AE3A9C"/>
    <w:multiLevelType w:val="hybridMultilevel"/>
    <w:tmpl w:val="3FF4E538"/>
    <w:lvl w:ilvl="0" w:tplc="5BB0E9EE">
      <w:start w:val="1"/>
      <w:numFmt w:val="bullet"/>
      <w:pStyle w:val="ModuleObjectiv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9091217">
    <w:abstractNumId w:val="2"/>
  </w:num>
  <w:num w:numId="2" w16cid:durableId="2031640888">
    <w:abstractNumId w:val="15"/>
  </w:num>
  <w:num w:numId="3" w16cid:durableId="1156611691">
    <w:abstractNumId w:val="11"/>
  </w:num>
  <w:num w:numId="4" w16cid:durableId="915432349">
    <w:abstractNumId w:val="16"/>
  </w:num>
  <w:num w:numId="5" w16cid:durableId="37166450">
    <w:abstractNumId w:val="13"/>
  </w:num>
  <w:num w:numId="6" w16cid:durableId="88238059">
    <w:abstractNumId w:val="18"/>
  </w:num>
  <w:num w:numId="7" w16cid:durableId="1910312448">
    <w:abstractNumId w:val="14"/>
  </w:num>
  <w:num w:numId="8" w16cid:durableId="1357579363">
    <w:abstractNumId w:val="14"/>
  </w:num>
  <w:num w:numId="9" w16cid:durableId="1265066210">
    <w:abstractNumId w:val="10"/>
  </w:num>
  <w:num w:numId="10" w16cid:durableId="51272543">
    <w:abstractNumId w:val="14"/>
  </w:num>
  <w:num w:numId="11" w16cid:durableId="329606008">
    <w:abstractNumId w:val="12"/>
  </w:num>
  <w:num w:numId="12" w16cid:durableId="512232627">
    <w:abstractNumId w:val="14"/>
    <w:lvlOverride w:ilvl="0">
      <w:startOverride w:val="1"/>
    </w:lvlOverride>
  </w:num>
  <w:num w:numId="13" w16cid:durableId="2058967105">
    <w:abstractNumId w:val="14"/>
    <w:lvlOverride w:ilvl="0">
      <w:startOverride w:val="1"/>
    </w:lvlOverride>
  </w:num>
  <w:num w:numId="14" w16cid:durableId="1684625787">
    <w:abstractNumId w:val="14"/>
    <w:lvlOverride w:ilvl="0">
      <w:startOverride w:val="1"/>
    </w:lvlOverride>
  </w:num>
  <w:num w:numId="15" w16cid:durableId="817722228">
    <w:abstractNumId w:val="0"/>
  </w:num>
  <w:num w:numId="16" w16cid:durableId="1104837560">
    <w:abstractNumId w:val="1"/>
  </w:num>
  <w:num w:numId="17" w16cid:durableId="246577310">
    <w:abstractNumId w:val="3"/>
  </w:num>
  <w:num w:numId="18" w16cid:durableId="1665166363">
    <w:abstractNumId w:val="4"/>
  </w:num>
  <w:num w:numId="19" w16cid:durableId="30889513">
    <w:abstractNumId w:val="5"/>
  </w:num>
  <w:num w:numId="20" w16cid:durableId="1814986598">
    <w:abstractNumId w:val="6"/>
  </w:num>
  <w:num w:numId="21" w16cid:durableId="570847983">
    <w:abstractNumId w:val="7"/>
  </w:num>
  <w:num w:numId="22" w16cid:durableId="999307732">
    <w:abstractNumId w:val="8"/>
  </w:num>
  <w:num w:numId="23" w16cid:durableId="1032608675">
    <w:abstractNumId w:val="14"/>
    <w:lvlOverride w:ilvl="0">
      <w:startOverride w:val="1"/>
    </w:lvlOverride>
  </w:num>
  <w:num w:numId="24" w16cid:durableId="48119475">
    <w:abstractNumId w:val="14"/>
    <w:lvlOverride w:ilvl="0">
      <w:startOverride w:val="1"/>
    </w:lvlOverride>
  </w:num>
  <w:num w:numId="25" w16cid:durableId="733239193">
    <w:abstractNumId w:val="14"/>
    <w:lvlOverride w:ilvl="0">
      <w:startOverride w:val="1"/>
    </w:lvlOverride>
  </w:num>
  <w:num w:numId="26" w16cid:durableId="44910565">
    <w:abstractNumId w:val="9"/>
  </w:num>
  <w:num w:numId="27" w16cid:durableId="1971011408">
    <w:abstractNumId w:val="14"/>
    <w:lvlOverride w:ilvl="0">
      <w:startOverride w:val="1"/>
    </w:lvlOverride>
  </w:num>
  <w:num w:numId="28" w16cid:durableId="1367291079">
    <w:abstractNumId w:val="14"/>
    <w:lvlOverride w:ilvl="0">
      <w:startOverride w:val="1"/>
    </w:lvlOverride>
  </w:num>
  <w:num w:numId="29" w16cid:durableId="1605652417">
    <w:abstractNumId w:val="14"/>
    <w:lvlOverride w:ilvl="0">
      <w:startOverride w:val="1"/>
    </w:lvlOverride>
  </w:num>
  <w:num w:numId="30" w16cid:durableId="1336880819">
    <w:abstractNumId w:val="14"/>
    <w:lvlOverride w:ilvl="0">
      <w:startOverride w:val="1"/>
    </w:lvlOverride>
  </w:num>
  <w:num w:numId="31" w16cid:durableId="839080256">
    <w:abstractNumId w:val="17"/>
  </w:num>
  <w:num w:numId="32" w16cid:durableId="601257816">
    <w:abstractNumId w:val="14"/>
    <w:lvlOverride w:ilvl="0">
      <w:startOverride w:val="1"/>
    </w:lvlOverride>
  </w:num>
  <w:num w:numId="33" w16cid:durableId="1214318132">
    <w:abstractNumId w:val="14"/>
    <w:lvlOverride w:ilvl="0">
      <w:startOverride w:val="1"/>
    </w:lvlOverride>
  </w:num>
  <w:num w:numId="34" w16cid:durableId="1241790593">
    <w:abstractNumId w:val="14"/>
    <w:lvlOverride w:ilvl="0">
      <w:startOverride w:val="1"/>
    </w:lvlOverride>
  </w:num>
  <w:num w:numId="35" w16cid:durableId="1427775495">
    <w:abstractNumId w:val="14"/>
    <w:lvlOverride w:ilvl="0">
      <w:startOverride w:val="1"/>
    </w:lvlOverride>
  </w:num>
  <w:num w:numId="36" w16cid:durableId="155456637">
    <w:abstractNumId w:val="14"/>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192"/>
    <w:rsid w:val="0000065E"/>
    <w:rsid w:val="00000806"/>
    <w:rsid w:val="00000BF2"/>
    <w:rsid w:val="0000109F"/>
    <w:rsid w:val="00001186"/>
    <w:rsid w:val="000012E2"/>
    <w:rsid w:val="00001318"/>
    <w:rsid w:val="00001B63"/>
    <w:rsid w:val="00001D0A"/>
    <w:rsid w:val="00001D2E"/>
    <w:rsid w:val="00002631"/>
    <w:rsid w:val="00003353"/>
    <w:rsid w:val="00003E67"/>
    <w:rsid w:val="00003E83"/>
    <w:rsid w:val="00004DFF"/>
    <w:rsid w:val="000055C8"/>
    <w:rsid w:val="000066A1"/>
    <w:rsid w:val="00006FD5"/>
    <w:rsid w:val="00007345"/>
    <w:rsid w:val="00007444"/>
    <w:rsid w:val="000074A0"/>
    <w:rsid w:val="00007E4F"/>
    <w:rsid w:val="00007E73"/>
    <w:rsid w:val="00010427"/>
    <w:rsid w:val="000109A3"/>
    <w:rsid w:val="00011520"/>
    <w:rsid w:val="0001156E"/>
    <w:rsid w:val="00011A3F"/>
    <w:rsid w:val="00011D19"/>
    <w:rsid w:val="0001217F"/>
    <w:rsid w:val="0001221E"/>
    <w:rsid w:val="0001231C"/>
    <w:rsid w:val="00012B6A"/>
    <w:rsid w:val="0001310B"/>
    <w:rsid w:val="000131CC"/>
    <w:rsid w:val="0001323D"/>
    <w:rsid w:val="000134BB"/>
    <w:rsid w:val="00013909"/>
    <w:rsid w:val="00014538"/>
    <w:rsid w:val="00014978"/>
    <w:rsid w:val="00014C68"/>
    <w:rsid w:val="00014DC1"/>
    <w:rsid w:val="0001508A"/>
    <w:rsid w:val="000152F6"/>
    <w:rsid w:val="0001535F"/>
    <w:rsid w:val="000153CF"/>
    <w:rsid w:val="00015449"/>
    <w:rsid w:val="0001620E"/>
    <w:rsid w:val="00016278"/>
    <w:rsid w:val="0001673D"/>
    <w:rsid w:val="00016A3E"/>
    <w:rsid w:val="00016D45"/>
    <w:rsid w:val="00016DD7"/>
    <w:rsid w:val="00016FAE"/>
    <w:rsid w:val="000171E2"/>
    <w:rsid w:val="0001731C"/>
    <w:rsid w:val="000174AF"/>
    <w:rsid w:val="00017848"/>
    <w:rsid w:val="0002026F"/>
    <w:rsid w:val="00020720"/>
    <w:rsid w:val="00020F29"/>
    <w:rsid w:val="0002169E"/>
    <w:rsid w:val="00021A39"/>
    <w:rsid w:val="000223DE"/>
    <w:rsid w:val="000229D1"/>
    <w:rsid w:val="00022BBB"/>
    <w:rsid w:val="00022F7B"/>
    <w:rsid w:val="00022F90"/>
    <w:rsid w:val="000232F8"/>
    <w:rsid w:val="0002353D"/>
    <w:rsid w:val="00023A20"/>
    <w:rsid w:val="00023C45"/>
    <w:rsid w:val="00024239"/>
    <w:rsid w:val="0002423D"/>
    <w:rsid w:val="00024B49"/>
    <w:rsid w:val="00024CD3"/>
    <w:rsid w:val="00024D42"/>
    <w:rsid w:val="00024D97"/>
    <w:rsid w:val="000252AB"/>
    <w:rsid w:val="000253CD"/>
    <w:rsid w:val="000255D6"/>
    <w:rsid w:val="0002598D"/>
    <w:rsid w:val="00025B33"/>
    <w:rsid w:val="000263C5"/>
    <w:rsid w:val="00027274"/>
    <w:rsid w:val="0003096B"/>
    <w:rsid w:val="000311D4"/>
    <w:rsid w:val="0003122C"/>
    <w:rsid w:val="000316B0"/>
    <w:rsid w:val="00031D32"/>
    <w:rsid w:val="00031DD0"/>
    <w:rsid w:val="000326B1"/>
    <w:rsid w:val="00032E9E"/>
    <w:rsid w:val="000345D9"/>
    <w:rsid w:val="00034B55"/>
    <w:rsid w:val="000367AD"/>
    <w:rsid w:val="00036C72"/>
    <w:rsid w:val="00037144"/>
    <w:rsid w:val="000371E2"/>
    <w:rsid w:val="00037418"/>
    <w:rsid w:val="000375DA"/>
    <w:rsid w:val="00037AF2"/>
    <w:rsid w:val="00040C5E"/>
    <w:rsid w:val="00041048"/>
    <w:rsid w:val="0004177F"/>
    <w:rsid w:val="00041EDC"/>
    <w:rsid w:val="00042178"/>
    <w:rsid w:val="000422A5"/>
    <w:rsid w:val="000426F4"/>
    <w:rsid w:val="000428B1"/>
    <w:rsid w:val="00042CFE"/>
    <w:rsid w:val="0004300A"/>
    <w:rsid w:val="00043A56"/>
    <w:rsid w:val="00043AA9"/>
    <w:rsid w:val="00043BB7"/>
    <w:rsid w:val="00043EC3"/>
    <w:rsid w:val="00043ED2"/>
    <w:rsid w:val="00044B67"/>
    <w:rsid w:val="00046D00"/>
    <w:rsid w:val="00046E90"/>
    <w:rsid w:val="0004716C"/>
    <w:rsid w:val="00047839"/>
    <w:rsid w:val="0005001A"/>
    <w:rsid w:val="000505FA"/>
    <w:rsid w:val="000508A7"/>
    <w:rsid w:val="00050CFC"/>
    <w:rsid w:val="00050DA1"/>
    <w:rsid w:val="00050E73"/>
    <w:rsid w:val="0005108A"/>
    <w:rsid w:val="000510E2"/>
    <w:rsid w:val="00051630"/>
    <w:rsid w:val="0005182C"/>
    <w:rsid w:val="00051896"/>
    <w:rsid w:val="0005294E"/>
    <w:rsid w:val="00052A0F"/>
    <w:rsid w:val="00052C78"/>
    <w:rsid w:val="00052F45"/>
    <w:rsid w:val="0005319C"/>
    <w:rsid w:val="00053264"/>
    <w:rsid w:val="00053A9B"/>
    <w:rsid w:val="00054791"/>
    <w:rsid w:val="000547AD"/>
    <w:rsid w:val="00054881"/>
    <w:rsid w:val="00054B24"/>
    <w:rsid w:val="00055CEE"/>
    <w:rsid w:val="000562A4"/>
    <w:rsid w:val="00056571"/>
    <w:rsid w:val="00056A9F"/>
    <w:rsid w:val="00056B32"/>
    <w:rsid w:val="000570A1"/>
    <w:rsid w:val="000577E6"/>
    <w:rsid w:val="00057F68"/>
    <w:rsid w:val="00060638"/>
    <w:rsid w:val="000606B9"/>
    <w:rsid w:val="000614CD"/>
    <w:rsid w:val="00061E3A"/>
    <w:rsid w:val="00062241"/>
    <w:rsid w:val="00062C2F"/>
    <w:rsid w:val="00062D05"/>
    <w:rsid w:val="0006387E"/>
    <w:rsid w:val="000639E6"/>
    <w:rsid w:val="00063C28"/>
    <w:rsid w:val="00063D1E"/>
    <w:rsid w:val="00064457"/>
    <w:rsid w:val="00064773"/>
    <w:rsid w:val="0006488F"/>
    <w:rsid w:val="00064FAD"/>
    <w:rsid w:val="00065A86"/>
    <w:rsid w:val="00065F52"/>
    <w:rsid w:val="000664F5"/>
    <w:rsid w:val="00066C60"/>
    <w:rsid w:val="00066F70"/>
    <w:rsid w:val="000676A5"/>
    <w:rsid w:val="00067861"/>
    <w:rsid w:val="00067C5B"/>
    <w:rsid w:val="0007016D"/>
    <w:rsid w:val="0007072D"/>
    <w:rsid w:val="0007074E"/>
    <w:rsid w:val="00070FD0"/>
    <w:rsid w:val="00071CBE"/>
    <w:rsid w:val="00071D67"/>
    <w:rsid w:val="00072FA1"/>
    <w:rsid w:val="00072FE5"/>
    <w:rsid w:val="00074095"/>
    <w:rsid w:val="0007421D"/>
    <w:rsid w:val="00074D2C"/>
    <w:rsid w:val="00074FCA"/>
    <w:rsid w:val="000751BF"/>
    <w:rsid w:val="00075424"/>
    <w:rsid w:val="0007590E"/>
    <w:rsid w:val="00075A44"/>
    <w:rsid w:val="00075D17"/>
    <w:rsid w:val="00075EED"/>
    <w:rsid w:val="00076156"/>
    <w:rsid w:val="0007626E"/>
    <w:rsid w:val="0007633D"/>
    <w:rsid w:val="00076523"/>
    <w:rsid w:val="00077307"/>
    <w:rsid w:val="0007798F"/>
    <w:rsid w:val="000801F6"/>
    <w:rsid w:val="00080212"/>
    <w:rsid w:val="000812CC"/>
    <w:rsid w:val="0008153E"/>
    <w:rsid w:val="000815B2"/>
    <w:rsid w:val="00081DFC"/>
    <w:rsid w:val="00081E7A"/>
    <w:rsid w:val="0008218B"/>
    <w:rsid w:val="0008233A"/>
    <w:rsid w:val="00082B8B"/>
    <w:rsid w:val="00082F3B"/>
    <w:rsid w:val="00083643"/>
    <w:rsid w:val="000838D8"/>
    <w:rsid w:val="0008427C"/>
    <w:rsid w:val="000849B0"/>
    <w:rsid w:val="00085234"/>
    <w:rsid w:val="0008542E"/>
    <w:rsid w:val="00085909"/>
    <w:rsid w:val="00085B11"/>
    <w:rsid w:val="00086014"/>
    <w:rsid w:val="0008634B"/>
    <w:rsid w:val="00086388"/>
    <w:rsid w:val="000869DF"/>
    <w:rsid w:val="000878B9"/>
    <w:rsid w:val="000905B9"/>
    <w:rsid w:val="0009077F"/>
    <w:rsid w:val="000915BE"/>
    <w:rsid w:val="00091DAA"/>
    <w:rsid w:val="00092ECA"/>
    <w:rsid w:val="00092EF7"/>
    <w:rsid w:val="00092FB2"/>
    <w:rsid w:val="00093156"/>
    <w:rsid w:val="00093DFD"/>
    <w:rsid w:val="000941C3"/>
    <w:rsid w:val="0009440C"/>
    <w:rsid w:val="0009442C"/>
    <w:rsid w:val="00094D46"/>
    <w:rsid w:val="00095D04"/>
    <w:rsid w:val="00095D4F"/>
    <w:rsid w:val="0009611E"/>
    <w:rsid w:val="000A0208"/>
    <w:rsid w:val="000A06F8"/>
    <w:rsid w:val="000A09D9"/>
    <w:rsid w:val="000A11B0"/>
    <w:rsid w:val="000A1801"/>
    <w:rsid w:val="000A2A7C"/>
    <w:rsid w:val="000A2D62"/>
    <w:rsid w:val="000A2DE3"/>
    <w:rsid w:val="000A3124"/>
    <w:rsid w:val="000A3223"/>
    <w:rsid w:val="000A32CF"/>
    <w:rsid w:val="000A3451"/>
    <w:rsid w:val="000A346B"/>
    <w:rsid w:val="000A397E"/>
    <w:rsid w:val="000A3F2A"/>
    <w:rsid w:val="000A4084"/>
    <w:rsid w:val="000A4450"/>
    <w:rsid w:val="000A530A"/>
    <w:rsid w:val="000A542B"/>
    <w:rsid w:val="000A558E"/>
    <w:rsid w:val="000A56B8"/>
    <w:rsid w:val="000A5CE9"/>
    <w:rsid w:val="000A5DB3"/>
    <w:rsid w:val="000A659F"/>
    <w:rsid w:val="000A6D38"/>
    <w:rsid w:val="000A7026"/>
    <w:rsid w:val="000A77B6"/>
    <w:rsid w:val="000A7D84"/>
    <w:rsid w:val="000B0BC8"/>
    <w:rsid w:val="000B2308"/>
    <w:rsid w:val="000B2A03"/>
    <w:rsid w:val="000B3AFE"/>
    <w:rsid w:val="000B3BD0"/>
    <w:rsid w:val="000B3C5F"/>
    <w:rsid w:val="000B501D"/>
    <w:rsid w:val="000B52D8"/>
    <w:rsid w:val="000B53A9"/>
    <w:rsid w:val="000B5654"/>
    <w:rsid w:val="000B5675"/>
    <w:rsid w:val="000B56C1"/>
    <w:rsid w:val="000B6184"/>
    <w:rsid w:val="000B6866"/>
    <w:rsid w:val="000B6BB1"/>
    <w:rsid w:val="000B7919"/>
    <w:rsid w:val="000B7A46"/>
    <w:rsid w:val="000C069A"/>
    <w:rsid w:val="000C1019"/>
    <w:rsid w:val="000C12A8"/>
    <w:rsid w:val="000C1C73"/>
    <w:rsid w:val="000C2265"/>
    <w:rsid w:val="000C244A"/>
    <w:rsid w:val="000C2AC2"/>
    <w:rsid w:val="000C3D26"/>
    <w:rsid w:val="000C46B6"/>
    <w:rsid w:val="000C47C9"/>
    <w:rsid w:val="000C49F9"/>
    <w:rsid w:val="000C4CAE"/>
    <w:rsid w:val="000C5181"/>
    <w:rsid w:val="000C538F"/>
    <w:rsid w:val="000C5EC1"/>
    <w:rsid w:val="000C640E"/>
    <w:rsid w:val="000C65BE"/>
    <w:rsid w:val="000C683B"/>
    <w:rsid w:val="000C741C"/>
    <w:rsid w:val="000C7420"/>
    <w:rsid w:val="000C7E8A"/>
    <w:rsid w:val="000D0093"/>
    <w:rsid w:val="000D0160"/>
    <w:rsid w:val="000D0242"/>
    <w:rsid w:val="000D0421"/>
    <w:rsid w:val="000D0608"/>
    <w:rsid w:val="000D12CF"/>
    <w:rsid w:val="000D1500"/>
    <w:rsid w:val="000D2936"/>
    <w:rsid w:val="000D2B80"/>
    <w:rsid w:val="000D2FA9"/>
    <w:rsid w:val="000D3A13"/>
    <w:rsid w:val="000D4023"/>
    <w:rsid w:val="000D4B04"/>
    <w:rsid w:val="000D5548"/>
    <w:rsid w:val="000D572A"/>
    <w:rsid w:val="000D5CB2"/>
    <w:rsid w:val="000D5CF5"/>
    <w:rsid w:val="000D5E91"/>
    <w:rsid w:val="000D5FA5"/>
    <w:rsid w:val="000D60AC"/>
    <w:rsid w:val="000D6955"/>
    <w:rsid w:val="000D6BDE"/>
    <w:rsid w:val="000D7B6B"/>
    <w:rsid w:val="000E0C7F"/>
    <w:rsid w:val="000E0E0C"/>
    <w:rsid w:val="000E0E92"/>
    <w:rsid w:val="000E13E8"/>
    <w:rsid w:val="000E1415"/>
    <w:rsid w:val="000E14D5"/>
    <w:rsid w:val="000E1DE1"/>
    <w:rsid w:val="000E223C"/>
    <w:rsid w:val="000E2AEF"/>
    <w:rsid w:val="000E35E8"/>
    <w:rsid w:val="000E3892"/>
    <w:rsid w:val="000E3956"/>
    <w:rsid w:val="000E41AF"/>
    <w:rsid w:val="000E4293"/>
    <w:rsid w:val="000E431A"/>
    <w:rsid w:val="000E4388"/>
    <w:rsid w:val="000E4541"/>
    <w:rsid w:val="000E4629"/>
    <w:rsid w:val="000E4A9C"/>
    <w:rsid w:val="000E5188"/>
    <w:rsid w:val="000E51E7"/>
    <w:rsid w:val="000E5576"/>
    <w:rsid w:val="000E5655"/>
    <w:rsid w:val="000E5721"/>
    <w:rsid w:val="000E5EA0"/>
    <w:rsid w:val="000E5F48"/>
    <w:rsid w:val="000E61D5"/>
    <w:rsid w:val="000E6A83"/>
    <w:rsid w:val="000E7039"/>
    <w:rsid w:val="000E78D6"/>
    <w:rsid w:val="000E7A35"/>
    <w:rsid w:val="000E7C2F"/>
    <w:rsid w:val="000F0F02"/>
    <w:rsid w:val="000F137F"/>
    <w:rsid w:val="000F1B1D"/>
    <w:rsid w:val="000F2062"/>
    <w:rsid w:val="000F2266"/>
    <w:rsid w:val="000F312F"/>
    <w:rsid w:val="000F3BED"/>
    <w:rsid w:val="000F4177"/>
    <w:rsid w:val="000F4792"/>
    <w:rsid w:val="000F52DD"/>
    <w:rsid w:val="000F559F"/>
    <w:rsid w:val="000F5623"/>
    <w:rsid w:val="000F5748"/>
    <w:rsid w:val="000F5ADB"/>
    <w:rsid w:val="000F5C43"/>
    <w:rsid w:val="000F5D3C"/>
    <w:rsid w:val="000F5D92"/>
    <w:rsid w:val="000F67BB"/>
    <w:rsid w:val="000F68DB"/>
    <w:rsid w:val="000F69C7"/>
    <w:rsid w:val="000F75B3"/>
    <w:rsid w:val="000F7650"/>
    <w:rsid w:val="00100D54"/>
    <w:rsid w:val="00101263"/>
    <w:rsid w:val="0010148E"/>
    <w:rsid w:val="00102E08"/>
    <w:rsid w:val="00103483"/>
    <w:rsid w:val="00103742"/>
    <w:rsid w:val="00103A5A"/>
    <w:rsid w:val="00103FE9"/>
    <w:rsid w:val="0010427A"/>
    <w:rsid w:val="0010433B"/>
    <w:rsid w:val="0010497E"/>
    <w:rsid w:val="00104BF3"/>
    <w:rsid w:val="00104FDA"/>
    <w:rsid w:val="001053A7"/>
    <w:rsid w:val="00105637"/>
    <w:rsid w:val="00105DFB"/>
    <w:rsid w:val="00106195"/>
    <w:rsid w:val="00106CF5"/>
    <w:rsid w:val="00107903"/>
    <w:rsid w:val="00107AA2"/>
    <w:rsid w:val="0011007F"/>
    <w:rsid w:val="00110476"/>
    <w:rsid w:val="00110553"/>
    <w:rsid w:val="00110941"/>
    <w:rsid w:val="00111106"/>
    <w:rsid w:val="0011137F"/>
    <w:rsid w:val="0011170F"/>
    <w:rsid w:val="00112A4A"/>
    <w:rsid w:val="00112B20"/>
    <w:rsid w:val="00113136"/>
    <w:rsid w:val="001139CA"/>
    <w:rsid w:val="00113AA8"/>
    <w:rsid w:val="00114D8F"/>
    <w:rsid w:val="00114DCA"/>
    <w:rsid w:val="0011516E"/>
    <w:rsid w:val="001151D0"/>
    <w:rsid w:val="0011547F"/>
    <w:rsid w:val="001154CF"/>
    <w:rsid w:val="00115F57"/>
    <w:rsid w:val="00116378"/>
    <w:rsid w:val="0011649B"/>
    <w:rsid w:val="00116574"/>
    <w:rsid w:val="001169C0"/>
    <w:rsid w:val="00116AF8"/>
    <w:rsid w:val="0011760F"/>
    <w:rsid w:val="00117629"/>
    <w:rsid w:val="001206F8"/>
    <w:rsid w:val="0012088C"/>
    <w:rsid w:val="0012090A"/>
    <w:rsid w:val="0012101A"/>
    <w:rsid w:val="00121331"/>
    <w:rsid w:val="001213B6"/>
    <w:rsid w:val="0012151E"/>
    <w:rsid w:val="00122302"/>
    <w:rsid w:val="001226A9"/>
    <w:rsid w:val="00122727"/>
    <w:rsid w:val="00122BC7"/>
    <w:rsid w:val="00123059"/>
    <w:rsid w:val="001233B6"/>
    <w:rsid w:val="0012373B"/>
    <w:rsid w:val="001241DB"/>
    <w:rsid w:val="001241DD"/>
    <w:rsid w:val="001248BA"/>
    <w:rsid w:val="00124E56"/>
    <w:rsid w:val="001253CF"/>
    <w:rsid w:val="00125A2A"/>
    <w:rsid w:val="00125A57"/>
    <w:rsid w:val="00125C09"/>
    <w:rsid w:val="001265CA"/>
    <w:rsid w:val="0012710D"/>
    <w:rsid w:val="001277DC"/>
    <w:rsid w:val="00127D15"/>
    <w:rsid w:val="001300B2"/>
    <w:rsid w:val="0013016C"/>
    <w:rsid w:val="001306DA"/>
    <w:rsid w:val="0013084E"/>
    <w:rsid w:val="00130CC1"/>
    <w:rsid w:val="00130DD9"/>
    <w:rsid w:val="001311EB"/>
    <w:rsid w:val="0013132F"/>
    <w:rsid w:val="001316F9"/>
    <w:rsid w:val="0013206C"/>
    <w:rsid w:val="00132320"/>
    <w:rsid w:val="001327DF"/>
    <w:rsid w:val="00132BE9"/>
    <w:rsid w:val="00133334"/>
    <w:rsid w:val="001333F0"/>
    <w:rsid w:val="00134C69"/>
    <w:rsid w:val="00134DE3"/>
    <w:rsid w:val="001350F4"/>
    <w:rsid w:val="0013612F"/>
    <w:rsid w:val="0013719E"/>
    <w:rsid w:val="0013723C"/>
    <w:rsid w:val="00137733"/>
    <w:rsid w:val="00137B3D"/>
    <w:rsid w:val="00137B8A"/>
    <w:rsid w:val="00137F04"/>
    <w:rsid w:val="00140386"/>
    <w:rsid w:val="00141D75"/>
    <w:rsid w:val="00142740"/>
    <w:rsid w:val="00142F7E"/>
    <w:rsid w:val="00142FBB"/>
    <w:rsid w:val="001438BA"/>
    <w:rsid w:val="00143EFB"/>
    <w:rsid w:val="00144727"/>
    <w:rsid w:val="001449BD"/>
    <w:rsid w:val="00144CDB"/>
    <w:rsid w:val="00145360"/>
    <w:rsid w:val="00145D1E"/>
    <w:rsid w:val="00145D3F"/>
    <w:rsid w:val="00145EAE"/>
    <w:rsid w:val="0014668E"/>
    <w:rsid w:val="00146A19"/>
    <w:rsid w:val="00146EBF"/>
    <w:rsid w:val="001479C6"/>
    <w:rsid w:val="00147A73"/>
    <w:rsid w:val="001507A2"/>
    <w:rsid w:val="00150A69"/>
    <w:rsid w:val="00150C60"/>
    <w:rsid w:val="00151215"/>
    <w:rsid w:val="00151D62"/>
    <w:rsid w:val="00151F27"/>
    <w:rsid w:val="0015246D"/>
    <w:rsid w:val="001525F0"/>
    <w:rsid w:val="001528D5"/>
    <w:rsid w:val="0015323E"/>
    <w:rsid w:val="001538AF"/>
    <w:rsid w:val="00153A94"/>
    <w:rsid w:val="00153E65"/>
    <w:rsid w:val="00154253"/>
    <w:rsid w:val="00154BB8"/>
    <w:rsid w:val="0015556C"/>
    <w:rsid w:val="0015648C"/>
    <w:rsid w:val="00156637"/>
    <w:rsid w:val="001569DF"/>
    <w:rsid w:val="00156F77"/>
    <w:rsid w:val="00157A43"/>
    <w:rsid w:val="00160D99"/>
    <w:rsid w:val="00160E0A"/>
    <w:rsid w:val="0016108F"/>
    <w:rsid w:val="00161208"/>
    <w:rsid w:val="00161F92"/>
    <w:rsid w:val="001623EB"/>
    <w:rsid w:val="001625E9"/>
    <w:rsid w:val="00162913"/>
    <w:rsid w:val="00162C7E"/>
    <w:rsid w:val="00162E38"/>
    <w:rsid w:val="001644B9"/>
    <w:rsid w:val="0016494D"/>
    <w:rsid w:val="00164E7E"/>
    <w:rsid w:val="001665AE"/>
    <w:rsid w:val="00166720"/>
    <w:rsid w:val="00167318"/>
    <w:rsid w:val="001673D6"/>
    <w:rsid w:val="001679B2"/>
    <w:rsid w:val="00167E4F"/>
    <w:rsid w:val="0017072B"/>
    <w:rsid w:val="00171907"/>
    <w:rsid w:val="00171B87"/>
    <w:rsid w:val="00171BC5"/>
    <w:rsid w:val="00172527"/>
    <w:rsid w:val="001725F3"/>
    <w:rsid w:val="00172990"/>
    <w:rsid w:val="00172A68"/>
    <w:rsid w:val="00172B06"/>
    <w:rsid w:val="00173306"/>
    <w:rsid w:val="001737B0"/>
    <w:rsid w:val="001754F4"/>
    <w:rsid w:val="00175738"/>
    <w:rsid w:val="0017590F"/>
    <w:rsid w:val="001762D4"/>
    <w:rsid w:val="0017633E"/>
    <w:rsid w:val="00176864"/>
    <w:rsid w:val="00176937"/>
    <w:rsid w:val="0017732C"/>
    <w:rsid w:val="00177ABA"/>
    <w:rsid w:val="00177BC2"/>
    <w:rsid w:val="00180245"/>
    <w:rsid w:val="001802BC"/>
    <w:rsid w:val="00180824"/>
    <w:rsid w:val="00180F57"/>
    <w:rsid w:val="0018128A"/>
    <w:rsid w:val="001819DF"/>
    <w:rsid w:val="00181AD9"/>
    <w:rsid w:val="0018345B"/>
    <w:rsid w:val="00183AD7"/>
    <w:rsid w:val="00184394"/>
    <w:rsid w:val="00184801"/>
    <w:rsid w:val="00184DBE"/>
    <w:rsid w:val="00185084"/>
    <w:rsid w:val="0018528C"/>
    <w:rsid w:val="00185BA9"/>
    <w:rsid w:val="001864D1"/>
    <w:rsid w:val="001864EF"/>
    <w:rsid w:val="00187075"/>
    <w:rsid w:val="00187744"/>
    <w:rsid w:val="00190497"/>
    <w:rsid w:val="00190A52"/>
    <w:rsid w:val="00190D38"/>
    <w:rsid w:val="0019168D"/>
    <w:rsid w:val="001916B9"/>
    <w:rsid w:val="00191AC0"/>
    <w:rsid w:val="00191FE3"/>
    <w:rsid w:val="0019275E"/>
    <w:rsid w:val="00193B26"/>
    <w:rsid w:val="0019403A"/>
    <w:rsid w:val="001945B2"/>
    <w:rsid w:val="00195323"/>
    <w:rsid w:val="00195873"/>
    <w:rsid w:val="001963B4"/>
    <w:rsid w:val="001968B8"/>
    <w:rsid w:val="00196CED"/>
    <w:rsid w:val="00196D3F"/>
    <w:rsid w:val="00197C37"/>
    <w:rsid w:val="00197CBB"/>
    <w:rsid w:val="00197FB1"/>
    <w:rsid w:val="001A040F"/>
    <w:rsid w:val="001A076D"/>
    <w:rsid w:val="001A0E6F"/>
    <w:rsid w:val="001A1EB4"/>
    <w:rsid w:val="001A2367"/>
    <w:rsid w:val="001A243E"/>
    <w:rsid w:val="001A29E6"/>
    <w:rsid w:val="001A2BAE"/>
    <w:rsid w:val="001A2F16"/>
    <w:rsid w:val="001A305D"/>
    <w:rsid w:val="001A3490"/>
    <w:rsid w:val="001A3B3D"/>
    <w:rsid w:val="001A3BCD"/>
    <w:rsid w:val="001A413F"/>
    <w:rsid w:val="001A4549"/>
    <w:rsid w:val="001A60A2"/>
    <w:rsid w:val="001A6206"/>
    <w:rsid w:val="001A7442"/>
    <w:rsid w:val="001A7760"/>
    <w:rsid w:val="001A7DE5"/>
    <w:rsid w:val="001B1027"/>
    <w:rsid w:val="001B1410"/>
    <w:rsid w:val="001B2151"/>
    <w:rsid w:val="001B254D"/>
    <w:rsid w:val="001B26F9"/>
    <w:rsid w:val="001B328A"/>
    <w:rsid w:val="001B351A"/>
    <w:rsid w:val="001B37B0"/>
    <w:rsid w:val="001B4F05"/>
    <w:rsid w:val="001B508F"/>
    <w:rsid w:val="001B6D5C"/>
    <w:rsid w:val="001B6DF0"/>
    <w:rsid w:val="001C0438"/>
    <w:rsid w:val="001C06D1"/>
    <w:rsid w:val="001C09B7"/>
    <w:rsid w:val="001C0C8D"/>
    <w:rsid w:val="001C1433"/>
    <w:rsid w:val="001C14F9"/>
    <w:rsid w:val="001C195B"/>
    <w:rsid w:val="001C1EBC"/>
    <w:rsid w:val="001C26C2"/>
    <w:rsid w:val="001C29CF"/>
    <w:rsid w:val="001C2E9E"/>
    <w:rsid w:val="001C3D76"/>
    <w:rsid w:val="001C3DD5"/>
    <w:rsid w:val="001C3FB6"/>
    <w:rsid w:val="001C43D7"/>
    <w:rsid w:val="001C4407"/>
    <w:rsid w:val="001C4D04"/>
    <w:rsid w:val="001C57F7"/>
    <w:rsid w:val="001C5F44"/>
    <w:rsid w:val="001C6432"/>
    <w:rsid w:val="001C6824"/>
    <w:rsid w:val="001C6B81"/>
    <w:rsid w:val="001C77F7"/>
    <w:rsid w:val="001C7A21"/>
    <w:rsid w:val="001C7B53"/>
    <w:rsid w:val="001D0CB0"/>
    <w:rsid w:val="001D1F44"/>
    <w:rsid w:val="001D2248"/>
    <w:rsid w:val="001D2748"/>
    <w:rsid w:val="001D32A3"/>
    <w:rsid w:val="001D46C0"/>
    <w:rsid w:val="001D47D9"/>
    <w:rsid w:val="001D4887"/>
    <w:rsid w:val="001D5011"/>
    <w:rsid w:val="001D511E"/>
    <w:rsid w:val="001D52D5"/>
    <w:rsid w:val="001D5BD4"/>
    <w:rsid w:val="001D6080"/>
    <w:rsid w:val="001D608D"/>
    <w:rsid w:val="001D61BD"/>
    <w:rsid w:val="001D64AF"/>
    <w:rsid w:val="001D6F94"/>
    <w:rsid w:val="001D763A"/>
    <w:rsid w:val="001D798A"/>
    <w:rsid w:val="001E04AF"/>
    <w:rsid w:val="001E11E3"/>
    <w:rsid w:val="001E15E6"/>
    <w:rsid w:val="001E2323"/>
    <w:rsid w:val="001E28B4"/>
    <w:rsid w:val="001E2969"/>
    <w:rsid w:val="001E2CC4"/>
    <w:rsid w:val="001E2FC5"/>
    <w:rsid w:val="001E390D"/>
    <w:rsid w:val="001E3E8A"/>
    <w:rsid w:val="001E46F0"/>
    <w:rsid w:val="001E4E63"/>
    <w:rsid w:val="001E4F65"/>
    <w:rsid w:val="001E5071"/>
    <w:rsid w:val="001E5368"/>
    <w:rsid w:val="001E53D9"/>
    <w:rsid w:val="001E540E"/>
    <w:rsid w:val="001E59C0"/>
    <w:rsid w:val="001E5E03"/>
    <w:rsid w:val="001E6246"/>
    <w:rsid w:val="001E6453"/>
    <w:rsid w:val="001E6919"/>
    <w:rsid w:val="001E698F"/>
    <w:rsid w:val="001E6B3E"/>
    <w:rsid w:val="001E6CED"/>
    <w:rsid w:val="001E6E0D"/>
    <w:rsid w:val="001E7873"/>
    <w:rsid w:val="001E7C1E"/>
    <w:rsid w:val="001F014D"/>
    <w:rsid w:val="001F025A"/>
    <w:rsid w:val="001F0EEB"/>
    <w:rsid w:val="001F1468"/>
    <w:rsid w:val="001F14CF"/>
    <w:rsid w:val="001F1889"/>
    <w:rsid w:val="001F28EA"/>
    <w:rsid w:val="001F304F"/>
    <w:rsid w:val="001F4F5C"/>
    <w:rsid w:val="001F541E"/>
    <w:rsid w:val="001F57FE"/>
    <w:rsid w:val="001F596F"/>
    <w:rsid w:val="001F620D"/>
    <w:rsid w:val="001F6617"/>
    <w:rsid w:val="001F743A"/>
    <w:rsid w:val="001F74B0"/>
    <w:rsid w:val="001F7576"/>
    <w:rsid w:val="00200D3A"/>
    <w:rsid w:val="00201550"/>
    <w:rsid w:val="00201954"/>
    <w:rsid w:val="00201CE8"/>
    <w:rsid w:val="002020FE"/>
    <w:rsid w:val="002023AD"/>
    <w:rsid w:val="002024B4"/>
    <w:rsid w:val="002024BA"/>
    <w:rsid w:val="00202FA5"/>
    <w:rsid w:val="00203342"/>
    <w:rsid w:val="0020508D"/>
    <w:rsid w:val="00205698"/>
    <w:rsid w:val="0020596E"/>
    <w:rsid w:val="00205A1B"/>
    <w:rsid w:val="00205DFA"/>
    <w:rsid w:val="0020625D"/>
    <w:rsid w:val="00206514"/>
    <w:rsid w:val="0020711B"/>
    <w:rsid w:val="0020768E"/>
    <w:rsid w:val="002078DB"/>
    <w:rsid w:val="00207E1F"/>
    <w:rsid w:val="002105A9"/>
    <w:rsid w:val="0021081F"/>
    <w:rsid w:val="00210A7D"/>
    <w:rsid w:val="00210B12"/>
    <w:rsid w:val="002113A2"/>
    <w:rsid w:val="002113B4"/>
    <w:rsid w:val="00211D13"/>
    <w:rsid w:val="00212612"/>
    <w:rsid w:val="00213500"/>
    <w:rsid w:val="00213AE5"/>
    <w:rsid w:val="00213C41"/>
    <w:rsid w:val="00214619"/>
    <w:rsid w:val="00214D9F"/>
    <w:rsid w:val="00215727"/>
    <w:rsid w:val="0021572F"/>
    <w:rsid w:val="002158BD"/>
    <w:rsid w:val="00215C95"/>
    <w:rsid w:val="00215E53"/>
    <w:rsid w:val="002160B2"/>
    <w:rsid w:val="00216182"/>
    <w:rsid w:val="0021622F"/>
    <w:rsid w:val="00217141"/>
    <w:rsid w:val="00217758"/>
    <w:rsid w:val="00217D4C"/>
    <w:rsid w:val="00220177"/>
    <w:rsid w:val="00220204"/>
    <w:rsid w:val="00220410"/>
    <w:rsid w:val="00220FB2"/>
    <w:rsid w:val="00221507"/>
    <w:rsid w:val="002219BC"/>
    <w:rsid w:val="00221AC7"/>
    <w:rsid w:val="00221BD0"/>
    <w:rsid w:val="00221C7F"/>
    <w:rsid w:val="00221F2C"/>
    <w:rsid w:val="002224D1"/>
    <w:rsid w:val="002227BA"/>
    <w:rsid w:val="00222CBF"/>
    <w:rsid w:val="00222DB6"/>
    <w:rsid w:val="002241CA"/>
    <w:rsid w:val="00224385"/>
    <w:rsid w:val="002246E1"/>
    <w:rsid w:val="00224B9D"/>
    <w:rsid w:val="002253C3"/>
    <w:rsid w:val="0022554E"/>
    <w:rsid w:val="0022562A"/>
    <w:rsid w:val="00225EFA"/>
    <w:rsid w:val="0022605E"/>
    <w:rsid w:val="0022685F"/>
    <w:rsid w:val="00226B1B"/>
    <w:rsid w:val="00226B79"/>
    <w:rsid w:val="00227423"/>
    <w:rsid w:val="002308B5"/>
    <w:rsid w:val="00230B92"/>
    <w:rsid w:val="00231791"/>
    <w:rsid w:val="00231DC7"/>
    <w:rsid w:val="002322AA"/>
    <w:rsid w:val="002323C0"/>
    <w:rsid w:val="002325C7"/>
    <w:rsid w:val="002336EB"/>
    <w:rsid w:val="002337E5"/>
    <w:rsid w:val="00233CA3"/>
    <w:rsid w:val="0023402E"/>
    <w:rsid w:val="002345E3"/>
    <w:rsid w:val="00234B88"/>
    <w:rsid w:val="002350AA"/>
    <w:rsid w:val="00235299"/>
    <w:rsid w:val="00235712"/>
    <w:rsid w:val="0023612A"/>
    <w:rsid w:val="00236441"/>
    <w:rsid w:val="00236692"/>
    <w:rsid w:val="00237273"/>
    <w:rsid w:val="002375A5"/>
    <w:rsid w:val="0023794B"/>
    <w:rsid w:val="00237B3A"/>
    <w:rsid w:val="002400CF"/>
    <w:rsid w:val="00240D1F"/>
    <w:rsid w:val="00241C8A"/>
    <w:rsid w:val="002425C3"/>
    <w:rsid w:val="0024395E"/>
    <w:rsid w:val="00243D4C"/>
    <w:rsid w:val="002440FF"/>
    <w:rsid w:val="002445E2"/>
    <w:rsid w:val="00244C31"/>
    <w:rsid w:val="00244C8A"/>
    <w:rsid w:val="00244E98"/>
    <w:rsid w:val="00245491"/>
    <w:rsid w:val="00245968"/>
    <w:rsid w:val="00245EE4"/>
    <w:rsid w:val="002462E1"/>
    <w:rsid w:val="0024630E"/>
    <w:rsid w:val="00246926"/>
    <w:rsid w:val="00247207"/>
    <w:rsid w:val="00247442"/>
    <w:rsid w:val="002474D0"/>
    <w:rsid w:val="002502A0"/>
    <w:rsid w:val="00250335"/>
    <w:rsid w:val="00251258"/>
    <w:rsid w:val="0025136B"/>
    <w:rsid w:val="00252630"/>
    <w:rsid w:val="00252CE1"/>
    <w:rsid w:val="0025346C"/>
    <w:rsid w:val="00253C09"/>
    <w:rsid w:val="00253C2C"/>
    <w:rsid w:val="00253D83"/>
    <w:rsid w:val="0025438F"/>
    <w:rsid w:val="002545F7"/>
    <w:rsid w:val="00254ABB"/>
    <w:rsid w:val="00254CBB"/>
    <w:rsid w:val="00254F68"/>
    <w:rsid w:val="00255309"/>
    <w:rsid w:val="0025562F"/>
    <w:rsid w:val="00255A9D"/>
    <w:rsid w:val="00256030"/>
    <w:rsid w:val="00256676"/>
    <w:rsid w:val="00256FA3"/>
    <w:rsid w:val="00257058"/>
    <w:rsid w:val="00257178"/>
    <w:rsid w:val="002571A2"/>
    <w:rsid w:val="0026093E"/>
    <w:rsid w:val="00260BF9"/>
    <w:rsid w:val="00260D10"/>
    <w:rsid w:val="002651A5"/>
    <w:rsid w:val="00265364"/>
    <w:rsid w:val="00266090"/>
    <w:rsid w:val="00266097"/>
    <w:rsid w:val="00266597"/>
    <w:rsid w:val="002676C5"/>
    <w:rsid w:val="002677ED"/>
    <w:rsid w:val="00267E3E"/>
    <w:rsid w:val="00270021"/>
    <w:rsid w:val="00270638"/>
    <w:rsid w:val="00270D17"/>
    <w:rsid w:val="00270F79"/>
    <w:rsid w:val="0027270A"/>
    <w:rsid w:val="00272C25"/>
    <w:rsid w:val="00273F0D"/>
    <w:rsid w:val="00274687"/>
    <w:rsid w:val="00274E8B"/>
    <w:rsid w:val="00275B49"/>
    <w:rsid w:val="00275C51"/>
    <w:rsid w:val="00275D93"/>
    <w:rsid w:val="00276401"/>
    <w:rsid w:val="00276D77"/>
    <w:rsid w:val="00276EA8"/>
    <w:rsid w:val="002773B0"/>
    <w:rsid w:val="0027746B"/>
    <w:rsid w:val="0027773E"/>
    <w:rsid w:val="00277A0F"/>
    <w:rsid w:val="00281409"/>
    <w:rsid w:val="00281420"/>
    <w:rsid w:val="0028162F"/>
    <w:rsid w:val="00281ADE"/>
    <w:rsid w:val="00282168"/>
    <w:rsid w:val="002835EB"/>
    <w:rsid w:val="00283806"/>
    <w:rsid w:val="002839C7"/>
    <w:rsid w:val="00284001"/>
    <w:rsid w:val="00284146"/>
    <w:rsid w:val="0028435D"/>
    <w:rsid w:val="002844DF"/>
    <w:rsid w:val="00284805"/>
    <w:rsid w:val="00284DD4"/>
    <w:rsid w:val="00285537"/>
    <w:rsid w:val="00285893"/>
    <w:rsid w:val="0028598C"/>
    <w:rsid w:val="00285A00"/>
    <w:rsid w:val="00286848"/>
    <w:rsid w:val="0028685E"/>
    <w:rsid w:val="002873EA"/>
    <w:rsid w:val="00287EC2"/>
    <w:rsid w:val="00287F07"/>
    <w:rsid w:val="002903B4"/>
    <w:rsid w:val="0029046A"/>
    <w:rsid w:val="002909DF"/>
    <w:rsid w:val="00291F12"/>
    <w:rsid w:val="00292815"/>
    <w:rsid w:val="00293076"/>
    <w:rsid w:val="00294500"/>
    <w:rsid w:val="002947C9"/>
    <w:rsid w:val="00294D03"/>
    <w:rsid w:val="00295953"/>
    <w:rsid w:val="00295BCC"/>
    <w:rsid w:val="002960D4"/>
    <w:rsid w:val="00296146"/>
    <w:rsid w:val="00296353"/>
    <w:rsid w:val="002965C9"/>
    <w:rsid w:val="00296C24"/>
    <w:rsid w:val="00296C2A"/>
    <w:rsid w:val="00296D51"/>
    <w:rsid w:val="002970C9"/>
    <w:rsid w:val="00297125"/>
    <w:rsid w:val="002A04C7"/>
    <w:rsid w:val="002A0758"/>
    <w:rsid w:val="002A0C6E"/>
    <w:rsid w:val="002A1125"/>
    <w:rsid w:val="002A1CBB"/>
    <w:rsid w:val="002A1F95"/>
    <w:rsid w:val="002A272E"/>
    <w:rsid w:val="002A288B"/>
    <w:rsid w:val="002A2AF8"/>
    <w:rsid w:val="002A2CCE"/>
    <w:rsid w:val="002A2E23"/>
    <w:rsid w:val="002A4422"/>
    <w:rsid w:val="002A4C5B"/>
    <w:rsid w:val="002A51B0"/>
    <w:rsid w:val="002A5455"/>
    <w:rsid w:val="002A5640"/>
    <w:rsid w:val="002A56F1"/>
    <w:rsid w:val="002A60DC"/>
    <w:rsid w:val="002A6583"/>
    <w:rsid w:val="002A6920"/>
    <w:rsid w:val="002A6D08"/>
    <w:rsid w:val="002A770E"/>
    <w:rsid w:val="002A7AC1"/>
    <w:rsid w:val="002A7B7B"/>
    <w:rsid w:val="002B0036"/>
    <w:rsid w:val="002B0653"/>
    <w:rsid w:val="002B075F"/>
    <w:rsid w:val="002B24D2"/>
    <w:rsid w:val="002B2591"/>
    <w:rsid w:val="002B2731"/>
    <w:rsid w:val="002B296A"/>
    <w:rsid w:val="002B2B46"/>
    <w:rsid w:val="002B307A"/>
    <w:rsid w:val="002B32DA"/>
    <w:rsid w:val="002B331B"/>
    <w:rsid w:val="002B3442"/>
    <w:rsid w:val="002B3691"/>
    <w:rsid w:val="002B3C58"/>
    <w:rsid w:val="002B3C63"/>
    <w:rsid w:val="002B3D3A"/>
    <w:rsid w:val="002B4323"/>
    <w:rsid w:val="002B44C9"/>
    <w:rsid w:val="002B46AC"/>
    <w:rsid w:val="002B5092"/>
    <w:rsid w:val="002B55DD"/>
    <w:rsid w:val="002B5E21"/>
    <w:rsid w:val="002B5E9B"/>
    <w:rsid w:val="002B6BD0"/>
    <w:rsid w:val="002B7717"/>
    <w:rsid w:val="002B7E33"/>
    <w:rsid w:val="002C10E6"/>
    <w:rsid w:val="002C2091"/>
    <w:rsid w:val="002C2110"/>
    <w:rsid w:val="002C22D6"/>
    <w:rsid w:val="002C2D09"/>
    <w:rsid w:val="002C3BCF"/>
    <w:rsid w:val="002C3BFC"/>
    <w:rsid w:val="002C4373"/>
    <w:rsid w:val="002C462D"/>
    <w:rsid w:val="002C482C"/>
    <w:rsid w:val="002C593A"/>
    <w:rsid w:val="002C61B6"/>
    <w:rsid w:val="002C6500"/>
    <w:rsid w:val="002C6660"/>
    <w:rsid w:val="002C6981"/>
    <w:rsid w:val="002C6D2B"/>
    <w:rsid w:val="002C7087"/>
    <w:rsid w:val="002C7191"/>
    <w:rsid w:val="002C77DA"/>
    <w:rsid w:val="002C7AC4"/>
    <w:rsid w:val="002C7DD2"/>
    <w:rsid w:val="002D0816"/>
    <w:rsid w:val="002D0F9F"/>
    <w:rsid w:val="002D111C"/>
    <w:rsid w:val="002D150A"/>
    <w:rsid w:val="002D151B"/>
    <w:rsid w:val="002D15F3"/>
    <w:rsid w:val="002D1F84"/>
    <w:rsid w:val="002D2137"/>
    <w:rsid w:val="002D25FD"/>
    <w:rsid w:val="002D2F7C"/>
    <w:rsid w:val="002D30F4"/>
    <w:rsid w:val="002D3912"/>
    <w:rsid w:val="002D415B"/>
    <w:rsid w:val="002D4F4E"/>
    <w:rsid w:val="002D557F"/>
    <w:rsid w:val="002D5873"/>
    <w:rsid w:val="002D6126"/>
    <w:rsid w:val="002D617D"/>
    <w:rsid w:val="002D61E8"/>
    <w:rsid w:val="002D65B3"/>
    <w:rsid w:val="002D663B"/>
    <w:rsid w:val="002D6963"/>
    <w:rsid w:val="002D70DB"/>
    <w:rsid w:val="002D7189"/>
    <w:rsid w:val="002D7689"/>
    <w:rsid w:val="002D79AC"/>
    <w:rsid w:val="002D79C6"/>
    <w:rsid w:val="002E0163"/>
    <w:rsid w:val="002E022A"/>
    <w:rsid w:val="002E1120"/>
    <w:rsid w:val="002E1513"/>
    <w:rsid w:val="002E1AC6"/>
    <w:rsid w:val="002E1C9C"/>
    <w:rsid w:val="002E21B8"/>
    <w:rsid w:val="002E234C"/>
    <w:rsid w:val="002E23BA"/>
    <w:rsid w:val="002E246C"/>
    <w:rsid w:val="002E2F75"/>
    <w:rsid w:val="002E5110"/>
    <w:rsid w:val="002E536A"/>
    <w:rsid w:val="002E6418"/>
    <w:rsid w:val="002E6ABF"/>
    <w:rsid w:val="002E7932"/>
    <w:rsid w:val="002E7CD1"/>
    <w:rsid w:val="002F033C"/>
    <w:rsid w:val="002F0C90"/>
    <w:rsid w:val="002F0DE6"/>
    <w:rsid w:val="002F2488"/>
    <w:rsid w:val="002F3872"/>
    <w:rsid w:val="002F392B"/>
    <w:rsid w:val="002F3BB2"/>
    <w:rsid w:val="002F400D"/>
    <w:rsid w:val="002F4D74"/>
    <w:rsid w:val="002F54F9"/>
    <w:rsid w:val="002F59FF"/>
    <w:rsid w:val="002F5C86"/>
    <w:rsid w:val="002F5EF0"/>
    <w:rsid w:val="002F6304"/>
    <w:rsid w:val="002F6337"/>
    <w:rsid w:val="002F6AD2"/>
    <w:rsid w:val="002F6B63"/>
    <w:rsid w:val="002F6BC2"/>
    <w:rsid w:val="002F75C7"/>
    <w:rsid w:val="002F7797"/>
    <w:rsid w:val="002F7FF6"/>
    <w:rsid w:val="00300082"/>
    <w:rsid w:val="003004D0"/>
    <w:rsid w:val="003017F9"/>
    <w:rsid w:val="00301D4B"/>
    <w:rsid w:val="003020AD"/>
    <w:rsid w:val="0030237F"/>
    <w:rsid w:val="00302EB9"/>
    <w:rsid w:val="00304131"/>
    <w:rsid w:val="00304145"/>
    <w:rsid w:val="00304DA4"/>
    <w:rsid w:val="00305252"/>
    <w:rsid w:val="003056EF"/>
    <w:rsid w:val="003060FF"/>
    <w:rsid w:val="003062AE"/>
    <w:rsid w:val="00306C32"/>
    <w:rsid w:val="003071CE"/>
    <w:rsid w:val="0030779A"/>
    <w:rsid w:val="003079E5"/>
    <w:rsid w:val="00310298"/>
    <w:rsid w:val="003111B1"/>
    <w:rsid w:val="00311539"/>
    <w:rsid w:val="0031189F"/>
    <w:rsid w:val="003124CB"/>
    <w:rsid w:val="003130DC"/>
    <w:rsid w:val="00314149"/>
    <w:rsid w:val="00314A68"/>
    <w:rsid w:val="00314DF3"/>
    <w:rsid w:val="00315567"/>
    <w:rsid w:val="003158AF"/>
    <w:rsid w:val="00315D14"/>
    <w:rsid w:val="003160A3"/>
    <w:rsid w:val="0031623A"/>
    <w:rsid w:val="00316950"/>
    <w:rsid w:val="0031748F"/>
    <w:rsid w:val="003178F9"/>
    <w:rsid w:val="00317ABA"/>
    <w:rsid w:val="00317BDA"/>
    <w:rsid w:val="00317C80"/>
    <w:rsid w:val="00317DB4"/>
    <w:rsid w:val="00320541"/>
    <w:rsid w:val="0032054E"/>
    <w:rsid w:val="003208C4"/>
    <w:rsid w:val="00320A26"/>
    <w:rsid w:val="0032184B"/>
    <w:rsid w:val="00321975"/>
    <w:rsid w:val="00321F39"/>
    <w:rsid w:val="003221F6"/>
    <w:rsid w:val="0032263D"/>
    <w:rsid w:val="003229B5"/>
    <w:rsid w:val="00322DEC"/>
    <w:rsid w:val="00323217"/>
    <w:rsid w:val="00323CBA"/>
    <w:rsid w:val="00323DC8"/>
    <w:rsid w:val="0032405E"/>
    <w:rsid w:val="00324408"/>
    <w:rsid w:val="00324547"/>
    <w:rsid w:val="00324FD4"/>
    <w:rsid w:val="00325102"/>
    <w:rsid w:val="00325439"/>
    <w:rsid w:val="0032595E"/>
    <w:rsid w:val="003259DD"/>
    <w:rsid w:val="00325AD7"/>
    <w:rsid w:val="00325AE8"/>
    <w:rsid w:val="00325CC8"/>
    <w:rsid w:val="0032640B"/>
    <w:rsid w:val="003266FC"/>
    <w:rsid w:val="00326776"/>
    <w:rsid w:val="00326EFB"/>
    <w:rsid w:val="00326FC9"/>
    <w:rsid w:val="003271D7"/>
    <w:rsid w:val="0032722B"/>
    <w:rsid w:val="00327400"/>
    <w:rsid w:val="0032789D"/>
    <w:rsid w:val="003301FD"/>
    <w:rsid w:val="00330962"/>
    <w:rsid w:val="00331211"/>
    <w:rsid w:val="00331387"/>
    <w:rsid w:val="00331C4A"/>
    <w:rsid w:val="00331EE4"/>
    <w:rsid w:val="003328A8"/>
    <w:rsid w:val="003328D3"/>
    <w:rsid w:val="0033297F"/>
    <w:rsid w:val="00332C87"/>
    <w:rsid w:val="00333486"/>
    <w:rsid w:val="00333535"/>
    <w:rsid w:val="003338BD"/>
    <w:rsid w:val="003338EB"/>
    <w:rsid w:val="0033399B"/>
    <w:rsid w:val="00333C94"/>
    <w:rsid w:val="00333D24"/>
    <w:rsid w:val="00334068"/>
    <w:rsid w:val="0033463D"/>
    <w:rsid w:val="00334E17"/>
    <w:rsid w:val="003350E8"/>
    <w:rsid w:val="00335436"/>
    <w:rsid w:val="00336C09"/>
    <w:rsid w:val="003375F1"/>
    <w:rsid w:val="003377F2"/>
    <w:rsid w:val="00337B0C"/>
    <w:rsid w:val="0034019E"/>
    <w:rsid w:val="0034065F"/>
    <w:rsid w:val="00340A70"/>
    <w:rsid w:val="00340BAD"/>
    <w:rsid w:val="00340D85"/>
    <w:rsid w:val="00341005"/>
    <w:rsid w:val="00341348"/>
    <w:rsid w:val="0034155E"/>
    <w:rsid w:val="0034161E"/>
    <w:rsid w:val="003417F2"/>
    <w:rsid w:val="00342316"/>
    <w:rsid w:val="003429B0"/>
    <w:rsid w:val="00343F89"/>
    <w:rsid w:val="00344A2B"/>
    <w:rsid w:val="00344B0F"/>
    <w:rsid w:val="003461C6"/>
    <w:rsid w:val="00346D99"/>
    <w:rsid w:val="00346E09"/>
    <w:rsid w:val="00346EBD"/>
    <w:rsid w:val="003477B3"/>
    <w:rsid w:val="00347A39"/>
    <w:rsid w:val="00347BBF"/>
    <w:rsid w:val="00350682"/>
    <w:rsid w:val="003513E0"/>
    <w:rsid w:val="00351EA4"/>
    <w:rsid w:val="00351F31"/>
    <w:rsid w:val="00352243"/>
    <w:rsid w:val="00352CFA"/>
    <w:rsid w:val="00352D04"/>
    <w:rsid w:val="0035331A"/>
    <w:rsid w:val="003535A7"/>
    <w:rsid w:val="00353C4A"/>
    <w:rsid w:val="00353DF9"/>
    <w:rsid w:val="00354446"/>
    <w:rsid w:val="0035467F"/>
    <w:rsid w:val="003556CA"/>
    <w:rsid w:val="00355D59"/>
    <w:rsid w:val="003564B8"/>
    <w:rsid w:val="00356603"/>
    <w:rsid w:val="003566B9"/>
    <w:rsid w:val="003567E5"/>
    <w:rsid w:val="003569E3"/>
    <w:rsid w:val="003576BD"/>
    <w:rsid w:val="003606E1"/>
    <w:rsid w:val="00360A1C"/>
    <w:rsid w:val="00360B24"/>
    <w:rsid w:val="0036108E"/>
    <w:rsid w:val="0036186D"/>
    <w:rsid w:val="003627D1"/>
    <w:rsid w:val="003634C4"/>
    <w:rsid w:val="00363AC8"/>
    <w:rsid w:val="00365244"/>
    <w:rsid w:val="00365687"/>
    <w:rsid w:val="00365C59"/>
    <w:rsid w:val="003661E8"/>
    <w:rsid w:val="00366322"/>
    <w:rsid w:val="003665C9"/>
    <w:rsid w:val="003668C6"/>
    <w:rsid w:val="00366A46"/>
    <w:rsid w:val="00367077"/>
    <w:rsid w:val="003673D7"/>
    <w:rsid w:val="00367D08"/>
    <w:rsid w:val="00367DAC"/>
    <w:rsid w:val="003700A0"/>
    <w:rsid w:val="0037091D"/>
    <w:rsid w:val="00370959"/>
    <w:rsid w:val="00370BBF"/>
    <w:rsid w:val="003714B0"/>
    <w:rsid w:val="0037161E"/>
    <w:rsid w:val="00371C07"/>
    <w:rsid w:val="00372BE3"/>
    <w:rsid w:val="00373862"/>
    <w:rsid w:val="00373B71"/>
    <w:rsid w:val="00374324"/>
    <w:rsid w:val="0037467B"/>
    <w:rsid w:val="0037473E"/>
    <w:rsid w:val="003748F3"/>
    <w:rsid w:val="00374F5D"/>
    <w:rsid w:val="0037523E"/>
    <w:rsid w:val="003756E7"/>
    <w:rsid w:val="00375AEA"/>
    <w:rsid w:val="0037618F"/>
    <w:rsid w:val="00376E83"/>
    <w:rsid w:val="00376EFF"/>
    <w:rsid w:val="00376FAD"/>
    <w:rsid w:val="003775F8"/>
    <w:rsid w:val="00377790"/>
    <w:rsid w:val="003777FA"/>
    <w:rsid w:val="00377B58"/>
    <w:rsid w:val="00380512"/>
    <w:rsid w:val="00380C23"/>
    <w:rsid w:val="00380D2A"/>
    <w:rsid w:val="003813C3"/>
    <w:rsid w:val="003818FC"/>
    <w:rsid w:val="00381E23"/>
    <w:rsid w:val="00381FEF"/>
    <w:rsid w:val="0038239A"/>
    <w:rsid w:val="00382483"/>
    <w:rsid w:val="00382713"/>
    <w:rsid w:val="003828A4"/>
    <w:rsid w:val="00383447"/>
    <w:rsid w:val="00383667"/>
    <w:rsid w:val="00383E5B"/>
    <w:rsid w:val="00384D31"/>
    <w:rsid w:val="0038544F"/>
    <w:rsid w:val="003854B5"/>
    <w:rsid w:val="00385C51"/>
    <w:rsid w:val="00385CCF"/>
    <w:rsid w:val="003869EC"/>
    <w:rsid w:val="003875F3"/>
    <w:rsid w:val="00387D47"/>
    <w:rsid w:val="00387FBD"/>
    <w:rsid w:val="003903D4"/>
    <w:rsid w:val="003904AC"/>
    <w:rsid w:val="00390777"/>
    <w:rsid w:val="003907C5"/>
    <w:rsid w:val="003907F4"/>
    <w:rsid w:val="00390ACC"/>
    <w:rsid w:val="00390D00"/>
    <w:rsid w:val="00391565"/>
    <w:rsid w:val="0039189C"/>
    <w:rsid w:val="0039196B"/>
    <w:rsid w:val="003929EB"/>
    <w:rsid w:val="00392C23"/>
    <w:rsid w:val="00392D61"/>
    <w:rsid w:val="0039329A"/>
    <w:rsid w:val="00393456"/>
    <w:rsid w:val="00393992"/>
    <w:rsid w:val="00393C38"/>
    <w:rsid w:val="00394277"/>
    <w:rsid w:val="003948F6"/>
    <w:rsid w:val="00394ABE"/>
    <w:rsid w:val="00394F0C"/>
    <w:rsid w:val="0039520F"/>
    <w:rsid w:val="00395705"/>
    <w:rsid w:val="00396317"/>
    <w:rsid w:val="00396C1E"/>
    <w:rsid w:val="003973E2"/>
    <w:rsid w:val="00397793"/>
    <w:rsid w:val="003977C5"/>
    <w:rsid w:val="00397DDE"/>
    <w:rsid w:val="003A0294"/>
    <w:rsid w:val="003A0522"/>
    <w:rsid w:val="003A0B40"/>
    <w:rsid w:val="003A119C"/>
    <w:rsid w:val="003A1676"/>
    <w:rsid w:val="003A16AF"/>
    <w:rsid w:val="003A25F5"/>
    <w:rsid w:val="003A2BE2"/>
    <w:rsid w:val="003A2E47"/>
    <w:rsid w:val="003A3059"/>
    <w:rsid w:val="003A3357"/>
    <w:rsid w:val="003A350B"/>
    <w:rsid w:val="003A40D7"/>
    <w:rsid w:val="003A42BF"/>
    <w:rsid w:val="003A4818"/>
    <w:rsid w:val="003A525C"/>
    <w:rsid w:val="003A57CB"/>
    <w:rsid w:val="003A5B0D"/>
    <w:rsid w:val="003A647F"/>
    <w:rsid w:val="003A68CD"/>
    <w:rsid w:val="003A7152"/>
    <w:rsid w:val="003A7B93"/>
    <w:rsid w:val="003B02C3"/>
    <w:rsid w:val="003B0359"/>
    <w:rsid w:val="003B08B4"/>
    <w:rsid w:val="003B0E9B"/>
    <w:rsid w:val="003B11F1"/>
    <w:rsid w:val="003B19E9"/>
    <w:rsid w:val="003B1A8A"/>
    <w:rsid w:val="003B2DF1"/>
    <w:rsid w:val="003B32E4"/>
    <w:rsid w:val="003B369D"/>
    <w:rsid w:val="003B3BDC"/>
    <w:rsid w:val="003B3BDD"/>
    <w:rsid w:val="003B3EAE"/>
    <w:rsid w:val="003B50B3"/>
    <w:rsid w:val="003B566D"/>
    <w:rsid w:val="003B5B41"/>
    <w:rsid w:val="003B5FCE"/>
    <w:rsid w:val="003B6101"/>
    <w:rsid w:val="003B6815"/>
    <w:rsid w:val="003B68BC"/>
    <w:rsid w:val="003B6AFF"/>
    <w:rsid w:val="003B6C31"/>
    <w:rsid w:val="003B709A"/>
    <w:rsid w:val="003B77F6"/>
    <w:rsid w:val="003B7D48"/>
    <w:rsid w:val="003C0049"/>
    <w:rsid w:val="003C1239"/>
    <w:rsid w:val="003C17CD"/>
    <w:rsid w:val="003C17DE"/>
    <w:rsid w:val="003C2060"/>
    <w:rsid w:val="003C2517"/>
    <w:rsid w:val="003C2772"/>
    <w:rsid w:val="003C2CA3"/>
    <w:rsid w:val="003C2DF0"/>
    <w:rsid w:val="003C2EDA"/>
    <w:rsid w:val="003C3E04"/>
    <w:rsid w:val="003C4100"/>
    <w:rsid w:val="003C4388"/>
    <w:rsid w:val="003C4A0A"/>
    <w:rsid w:val="003C4AF4"/>
    <w:rsid w:val="003C4D66"/>
    <w:rsid w:val="003C5009"/>
    <w:rsid w:val="003C56E4"/>
    <w:rsid w:val="003C5712"/>
    <w:rsid w:val="003C58EF"/>
    <w:rsid w:val="003C5AB0"/>
    <w:rsid w:val="003C6884"/>
    <w:rsid w:val="003C6E08"/>
    <w:rsid w:val="003C7529"/>
    <w:rsid w:val="003C76D6"/>
    <w:rsid w:val="003C77BF"/>
    <w:rsid w:val="003D0073"/>
    <w:rsid w:val="003D02CE"/>
    <w:rsid w:val="003D0346"/>
    <w:rsid w:val="003D128A"/>
    <w:rsid w:val="003D13C3"/>
    <w:rsid w:val="003D140B"/>
    <w:rsid w:val="003D1924"/>
    <w:rsid w:val="003D1E90"/>
    <w:rsid w:val="003D2D89"/>
    <w:rsid w:val="003D2DE5"/>
    <w:rsid w:val="003D3150"/>
    <w:rsid w:val="003D3A25"/>
    <w:rsid w:val="003D3E01"/>
    <w:rsid w:val="003D3E53"/>
    <w:rsid w:val="003D448B"/>
    <w:rsid w:val="003D5074"/>
    <w:rsid w:val="003D697D"/>
    <w:rsid w:val="003D728A"/>
    <w:rsid w:val="003D73D3"/>
    <w:rsid w:val="003D7B87"/>
    <w:rsid w:val="003D7B89"/>
    <w:rsid w:val="003D7CB5"/>
    <w:rsid w:val="003D7F3A"/>
    <w:rsid w:val="003E06F9"/>
    <w:rsid w:val="003E0A92"/>
    <w:rsid w:val="003E0BEB"/>
    <w:rsid w:val="003E16F3"/>
    <w:rsid w:val="003E1767"/>
    <w:rsid w:val="003E17F7"/>
    <w:rsid w:val="003E28E3"/>
    <w:rsid w:val="003E3CCD"/>
    <w:rsid w:val="003E4A7F"/>
    <w:rsid w:val="003E4C22"/>
    <w:rsid w:val="003E4F44"/>
    <w:rsid w:val="003E53B4"/>
    <w:rsid w:val="003E5CB5"/>
    <w:rsid w:val="003E5F8A"/>
    <w:rsid w:val="003E695C"/>
    <w:rsid w:val="003E7663"/>
    <w:rsid w:val="003E7D85"/>
    <w:rsid w:val="003F0072"/>
    <w:rsid w:val="003F1243"/>
    <w:rsid w:val="003F19B4"/>
    <w:rsid w:val="003F1D0D"/>
    <w:rsid w:val="003F1DBD"/>
    <w:rsid w:val="003F258A"/>
    <w:rsid w:val="003F2662"/>
    <w:rsid w:val="003F272E"/>
    <w:rsid w:val="003F346F"/>
    <w:rsid w:val="003F3984"/>
    <w:rsid w:val="003F3E05"/>
    <w:rsid w:val="003F4C73"/>
    <w:rsid w:val="003F53E1"/>
    <w:rsid w:val="003F59D3"/>
    <w:rsid w:val="003F5ECB"/>
    <w:rsid w:val="003F5F47"/>
    <w:rsid w:val="003F5F5B"/>
    <w:rsid w:val="003F65AA"/>
    <w:rsid w:val="003F67DD"/>
    <w:rsid w:val="003F6812"/>
    <w:rsid w:val="003F6CE8"/>
    <w:rsid w:val="003F6EBE"/>
    <w:rsid w:val="003F6F6C"/>
    <w:rsid w:val="003F7075"/>
    <w:rsid w:val="003F7ABC"/>
    <w:rsid w:val="003F7E6D"/>
    <w:rsid w:val="0040021C"/>
    <w:rsid w:val="00400240"/>
    <w:rsid w:val="00400E51"/>
    <w:rsid w:val="00400F06"/>
    <w:rsid w:val="004010C0"/>
    <w:rsid w:val="004018FC"/>
    <w:rsid w:val="00401AEC"/>
    <w:rsid w:val="00402097"/>
    <w:rsid w:val="0040251B"/>
    <w:rsid w:val="0040270C"/>
    <w:rsid w:val="00402EF7"/>
    <w:rsid w:val="0040313B"/>
    <w:rsid w:val="004037D9"/>
    <w:rsid w:val="00404EB5"/>
    <w:rsid w:val="004052CF"/>
    <w:rsid w:val="00405770"/>
    <w:rsid w:val="00406339"/>
    <w:rsid w:val="004064A0"/>
    <w:rsid w:val="0040655F"/>
    <w:rsid w:val="004072FA"/>
    <w:rsid w:val="00410514"/>
    <w:rsid w:val="00410891"/>
    <w:rsid w:val="00411208"/>
    <w:rsid w:val="00411466"/>
    <w:rsid w:val="00411D5C"/>
    <w:rsid w:val="00411DCA"/>
    <w:rsid w:val="00411E7F"/>
    <w:rsid w:val="0041258E"/>
    <w:rsid w:val="00412FC5"/>
    <w:rsid w:val="0041320D"/>
    <w:rsid w:val="00413866"/>
    <w:rsid w:val="00414030"/>
    <w:rsid w:val="00414476"/>
    <w:rsid w:val="0041450C"/>
    <w:rsid w:val="00414C66"/>
    <w:rsid w:val="00414DD5"/>
    <w:rsid w:val="00415618"/>
    <w:rsid w:val="0041580D"/>
    <w:rsid w:val="00415B60"/>
    <w:rsid w:val="00416161"/>
    <w:rsid w:val="00416C6C"/>
    <w:rsid w:val="004174CF"/>
    <w:rsid w:val="00417970"/>
    <w:rsid w:val="00417A4A"/>
    <w:rsid w:val="00420549"/>
    <w:rsid w:val="0042074F"/>
    <w:rsid w:val="0042088E"/>
    <w:rsid w:val="00420A8F"/>
    <w:rsid w:val="00420C09"/>
    <w:rsid w:val="00422459"/>
    <w:rsid w:val="00422571"/>
    <w:rsid w:val="004227F8"/>
    <w:rsid w:val="00423136"/>
    <w:rsid w:val="00423218"/>
    <w:rsid w:val="00423A24"/>
    <w:rsid w:val="00423B0B"/>
    <w:rsid w:val="004241B0"/>
    <w:rsid w:val="004246DB"/>
    <w:rsid w:val="00424D9B"/>
    <w:rsid w:val="00425BAD"/>
    <w:rsid w:val="00425CD1"/>
    <w:rsid w:val="004267EA"/>
    <w:rsid w:val="0042683E"/>
    <w:rsid w:val="004268AE"/>
    <w:rsid w:val="004269CE"/>
    <w:rsid w:val="00426F5D"/>
    <w:rsid w:val="004300CD"/>
    <w:rsid w:val="00430187"/>
    <w:rsid w:val="0043160A"/>
    <w:rsid w:val="00431617"/>
    <w:rsid w:val="00431BC4"/>
    <w:rsid w:val="0043299B"/>
    <w:rsid w:val="00432D79"/>
    <w:rsid w:val="004332C2"/>
    <w:rsid w:val="0043353C"/>
    <w:rsid w:val="00433B0F"/>
    <w:rsid w:val="00433C34"/>
    <w:rsid w:val="00434E4A"/>
    <w:rsid w:val="00434E58"/>
    <w:rsid w:val="00435093"/>
    <w:rsid w:val="00435125"/>
    <w:rsid w:val="00435449"/>
    <w:rsid w:val="00435B6C"/>
    <w:rsid w:val="004366A3"/>
    <w:rsid w:val="004366CC"/>
    <w:rsid w:val="00436B99"/>
    <w:rsid w:val="004373A3"/>
    <w:rsid w:val="00437448"/>
    <w:rsid w:val="004376B8"/>
    <w:rsid w:val="00437810"/>
    <w:rsid w:val="004378F0"/>
    <w:rsid w:val="00437A80"/>
    <w:rsid w:val="00437C04"/>
    <w:rsid w:val="00440002"/>
    <w:rsid w:val="004400AB"/>
    <w:rsid w:val="00440284"/>
    <w:rsid w:val="004402B5"/>
    <w:rsid w:val="004409B7"/>
    <w:rsid w:val="00440ACE"/>
    <w:rsid w:val="00441163"/>
    <w:rsid w:val="00441B70"/>
    <w:rsid w:val="00441FDB"/>
    <w:rsid w:val="00442050"/>
    <w:rsid w:val="004421E8"/>
    <w:rsid w:val="004423C6"/>
    <w:rsid w:val="004428E4"/>
    <w:rsid w:val="0044325C"/>
    <w:rsid w:val="004432B8"/>
    <w:rsid w:val="0044393E"/>
    <w:rsid w:val="004445E1"/>
    <w:rsid w:val="00444EB2"/>
    <w:rsid w:val="004450C4"/>
    <w:rsid w:val="004458E7"/>
    <w:rsid w:val="00445F89"/>
    <w:rsid w:val="0044620F"/>
    <w:rsid w:val="0044647E"/>
    <w:rsid w:val="004468AF"/>
    <w:rsid w:val="00447357"/>
    <w:rsid w:val="004473D0"/>
    <w:rsid w:val="00450133"/>
    <w:rsid w:val="00450161"/>
    <w:rsid w:val="00451161"/>
    <w:rsid w:val="00451815"/>
    <w:rsid w:val="004529C3"/>
    <w:rsid w:val="00453028"/>
    <w:rsid w:val="00453041"/>
    <w:rsid w:val="004530D5"/>
    <w:rsid w:val="004533F6"/>
    <w:rsid w:val="00453A2C"/>
    <w:rsid w:val="004546F4"/>
    <w:rsid w:val="00454C31"/>
    <w:rsid w:val="00455105"/>
    <w:rsid w:val="00455202"/>
    <w:rsid w:val="00455644"/>
    <w:rsid w:val="00456039"/>
    <w:rsid w:val="0045669B"/>
    <w:rsid w:val="00456A14"/>
    <w:rsid w:val="00456F1A"/>
    <w:rsid w:val="0045741B"/>
    <w:rsid w:val="0045743B"/>
    <w:rsid w:val="004578A3"/>
    <w:rsid w:val="00457D9B"/>
    <w:rsid w:val="00460295"/>
    <w:rsid w:val="00460689"/>
    <w:rsid w:val="00460DE4"/>
    <w:rsid w:val="0046107A"/>
    <w:rsid w:val="004612EA"/>
    <w:rsid w:val="00461885"/>
    <w:rsid w:val="00461C27"/>
    <w:rsid w:val="00461F28"/>
    <w:rsid w:val="004633B8"/>
    <w:rsid w:val="0046358C"/>
    <w:rsid w:val="004639DB"/>
    <w:rsid w:val="00463CC0"/>
    <w:rsid w:val="00463DBD"/>
    <w:rsid w:val="00464744"/>
    <w:rsid w:val="0046478C"/>
    <w:rsid w:val="00464925"/>
    <w:rsid w:val="004651CA"/>
    <w:rsid w:val="00465663"/>
    <w:rsid w:val="00465A89"/>
    <w:rsid w:val="00466079"/>
    <w:rsid w:val="00466282"/>
    <w:rsid w:val="00466608"/>
    <w:rsid w:val="00466BDA"/>
    <w:rsid w:val="00466D40"/>
    <w:rsid w:val="00467057"/>
    <w:rsid w:val="00467D2C"/>
    <w:rsid w:val="00467DF9"/>
    <w:rsid w:val="00470313"/>
    <w:rsid w:val="00470339"/>
    <w:rsid w:val="00470443"/>
    <w:rsid w:val="0047145A"/>
    <w:rsid w:val="004714B0"/>
    <w:rsid w:val="00472515"/>
    <w:rsid w:val="00472A4D"/>
    <w:rsid w:val="00473656"/>
    <w:rsid w:val="004737EB"/>
    <w:rsid w:val="00474D02"/>
    <w:rsid w:val="00474FF9"/>
    <w:rsid w:val="004750D0"/>
    <w:rsid w:val="004750F9"/>
    <w:rsid w:val="004753B2"/>
    <w:rsid w:val="004753C6"/>
    <w:rsid w:val="0047548B"/>
    <w:rsid w:val="00475533"/>
    <w:rsid w:val="00476BE7"/>
    <w:rsid w:val="00476CA9"/>
    <w:rsid w:val="0047716E"/>
    <w:rsid w:val="00477198"/>
    <w:rsid w:val="004772A7"/>
    <w:rsid w:val="004772BB"/>
    <w:rsid w:val="004778D1"/>
    <w:rsid w:val="00477B7E"/>
    <w:rsid w:val="00480133"/>
    <w:rsid w:val="00480461"/>
    <w:rsid w:val="0048065E"/>
    <w:rsid w:val="004811AD"/>
    <w:rsid w:val="0048257E"/>
    <w:rsid w:val="0048274C"/>
    <w:rsid w:val="0048374A"/>
    <w:rsid w:val="00483F94"/>
    <w:rsid w:val="00483FDE"/>
    <w:rsid w:val="004842D9"/>
    <w:rsid w:val="004842DA"/>
    <w:rsid w:val="004846B6"/>
    <w:rsid w:val="004856A2"/>
    <w:rsid w:val="004859EE"/>
    <w:rsid w:val="00486563"/>
    <w:rsid w:val="00486747"/>
    <w:rsid w:val="004867DC"/>
    <w:rsid w:val="004868AE"/>
    <w:rsid w:val="00486912"/>
    <w:rsid w:val="0048712E"/>
    <w:rsid w:val="0048796F"/>
    <w:rsid w:val="00487F5A"/>
    <w:rsid w:val="004900F2"/>
    <w:rsid w:val="00490537"/>
    <w:rsid w:val="0049068F"/>
    <w:rsid w:val="00491187"/>
    <w:rsid w:val="00492AF9"/>
    <w:rsid w:val="00493258"/>
    <w:rsid w:val="00494079"/>
    <w:rsid w:val="00494359"/>
    <w:rsid w:val="0049441C"/>
    <w:rsid w:val="00495213"/>
    <w:rsid w:val="00496890"/>
    <w:rsid w:val="00496EAA"/>
    <w:rsid w:val="00497683"/>
    <w:rsid w:val="004977FD"/>
    <w:rsid w:val="004A0760"/>
    <w:rsid w:val="004A0D2C"/>
    <w:rsid w:val="004A14D2"/>
    <w:rsid w:val="004A14FE"/>
    <w:rsid w:val="004A1626"/>
    <w:rsid w:val="004A18ED"/>
    <w:rsid w:val="004A23A0"/>
    <w:rsid w:val="004A29F2"/>
    <w:rsid w:val="004A2B99"/>
    <w:rsid w:val="004A30FA"/>
    <w:rsid w:val="004A4C6B"/>
    <w:rsid w:val="004A4F51"/>
    <w:rsid w:val="004A52B9"/>
    <w:rsid w:val="004A5685"/>
    <w:rsid w:val="004A5830"/>
    <w:rsid w:val="004A617D"/>
    <w:rsid w:val="004A66BB"/>
    <w:rsid w:val="004A6821"/>
    <w:rsid w:val="004A684E"/>
    <w:rsid w:val="004A68B2"/>
    <w:rsid w:val="004A71B3"/>
    <w:rsid w:val="004A75B1"/>
    <w:rsid w:val="004A7B2B"/>
    <w:rsid w:val="004B0438"/>
    <w:rsid w:val="004B050E"/>
    <w:rsid w:val="004B0678"/>
    <w:rsid w:val="004B0736"/>
    <w:rsid w:val="004B11DE"/>
    <w:rsid w:val="004B1483"/>
    <w:rsid w:val="004B2290"/>
    <w:rsid w:val="004B2449"/>
    <w:rsid w:val="004B27CE"/>
    <w:rsid w:val="004B2B4C"/>
    <w:rsid w:val="004B2D96"/>
    <w:rsid w:val="004B31CF"/>
    <w:rsid w:val="004B378E"/>
    <w:rsid w:val="004B3895"/>
    <w:rsid w:val="004B3A73"/>
    <w:rsid w:val="004B3C67"/>
    <w:rsid w:val="004B42CD"/>
    <w:rsid w:val="004B4568"/>
    <w:rsid w:val="004B45F4"/>
    <w:rsid w:val="004B46AB"/>
    <w:rsid w:val="004B48BE"/>
    <w:rsid w:val="004B4913"/>
    <w:rsid w:val="004B51B7"/>
    <w:rsid w:val="004B6037"/>
    <w:rsid w:val="004B606B"/>
    <w:rsid w:val="004B621E"/>
    <w:rsid w:val="004B6481"/>
    <w:rsid w:val="004B7257"/>
    <w:rsid w:val="004B78A0"/>
    <w:rsid w:val="004B7A5F"/>
    <w:rsid w:val="004B7D5F"/>
    <w:rsid w:val="004C0CB5"/>
    <w:rsid w:val="004C195E"/>
    <w:rsid w:val="004C1DB3"/>
    <w:rsid w:val="004C2F45"/>
    <w:rsid w:val="004C3C2A"/>
    <w:rsid w:val="004C3C3B"/>
    <w:rsid w:val="004C3FD9"/>
    <w:rsid w:val="004C423E"/>
    <w:rsid w:val="004C45D8"/>
    <w:rsid w:val="004C479C"/>
    <w:rsid w:val="004C5709"/>
    <w:rsid w:val="004C6C0A"/>
    <w:rsid w:val="004C738F"/>
    <w:rsid w:val="004C7DFF"/>
    <w:rsid w:val="004D1C27"/>
    <w:rsid w:val="004D1D38"/>
    <w:rsid w:val="004D222B"/>
    <w:rsid w:val="004D232D"/>
    <w:rsid w:val="004D25FD"/>
    <w:rsid w:val="004D2665"/>
    <w:rsid w:val="004D2693"/>
    <w:rsid w:val="004D2F9C"/>
    <w:rsid w:val="004D308D"/>
    <w:rsid w:val="004D3AD8"/>
    <w:rsid w:val="004D40CE"/>
    <w:rsid w:val="004D416A"/>
    <w:rsid w:val="004D43D3"/>
    <w:rsid w:val="004D44B4"/>
    <w:rsid w:val="004D4939"/>
    <w:rsid w:val="004D55B3"/>
    <w:rsid w:val="004D5694"/>
    <w:rsid w:val="004D58C4"/>
    <w:rsid w:val="004D5F43"/>
    <w:rsid w:val="004D5FC2"/>
    <w:rsid w:val="004D688B"/>
    <w:rsid w:val="004D6BFE"/>
    <w:rsid w:val="004E013A"/>
    <w:rsid w:val="004E0750"/>
    <w:rsid w:val="004E07A3"/>
    <w:rsid w:val="004E237B"/>
    <w:rsid w:val="004E2794"/>
    <w:rsid w:val="004E2D60"/>
    <w:rsid w:val="004E3412"/>
    <w:rsid w:val="004E364D"/>
    <w:rsid w:val="004E39C0"/>
    <w:rsid w:val="004E3CB9"/>
    <w:rsid w:val="004E3D0A"/>
    <w:rsid w:val="004E48C7"/>
    <w:rsid w:val="004E4C0B"/>
    <w:rsid w:val="004E5122"/>
    <w:rsid w:val="004E526C"/>
    <w:rsid w:val="004E5307"/>
    <w:rsid w:val="004E5E57"/>
    <w:rsid w:val="004E6B25"/>
    <w:rsid w:val="004E6C52"/>
    <w:rsid w:val="004F0176"/>
    <w:rsid w:val="004F144E"/>
    <w:rsid w:val="004F1EB8"/>
    <w:rsid w:val="004F21D2"/>
    <w:rsid w:val="004F26A0"/>
    <w:rsid w:val="004F2D6C"/>
    <w:rsid w:val="004F2F88"/>
    <w:rsid w:val="004F304C"/>
    <w:rsid w:val="004F3418"/>
    <w:rsid w:val="004F3508"/>
    <w:rsid w:val="004F3847"/>
    <w:rsid w:val="004F3A18"/>
    <w:rsid w:val="004F3C3E"/>
    <w:rsid w:val="004F3D22"/>
    <w:rsid w:val="004F3F99"/>
    <w:rsid w:val="004F45B1"/>
    <w:rsid w:val="004F49D4"/>
    <w:rsid w:val="004F4A55"/>
    <w:rsid w:val="004F4A90"/>
    <w:rsid w:val="004F4BF7"/>
    <w:rsid w:val="004F4DC9"/>
    <w:rsid w:val="004F4FE8"/>
    <w:rsid w:val="004F58AB"/>
    <w:rsid w:val="004F6CB0"/>
    <w:rsid w:val="00500651"/>
    <w:rsid w:val="00500A58"/>
    <w:rsid w:val="00500EF3"/>
    <w:rsid w:val="00501ADC"/>
    <w:rsid w:val="00501D4D"/>
    <w:rsid w:val="00501D67"/>
    <w:rsid w:val="00502A02"/>
    <w:rsid w:val="00502D9B"/>
    <w:rsid w:val="00502ECB"/>
    <w:rsid w:val="005031AB"/>
    <w:rsid w:val="00503355"/>
    <w:rsid w:val="005033FF"/>
    <w:rsid w:val="00503B05"/>
    <w:rsid w:val="00503BA9"/>
    <w:rsid w:val="0050412A"/>
    <w:rsid w:val="005042E7"/>
    <w:rsid w:val="00504B94"/>
    <w:rsid w:val="005050F0"/>
    <w:rsid w:val="005056DE"/>
    <w:rsid w:val="005057CD"/>
    <w:rsid w:val="00505C2C"/>
    <w:rsid w:val="00505D25"/>
    <w:rsid w:val="005073D9"/>
    <w:rsid w:val="005073DC"/>
    <w:rsid w:val="00507722"/>
    <w:rsid w:val="005077A7"/>
    <w:rsid w:val="005078DD"/>
    <w:rsid w:val="00507A82"/>
    <w:rsid w:val="0051080C"/>
    <w:rsid w:val="0051112D"/>
    <w:rsid w:val="005113EE"/>
    <w:rsid w:val="0051196F"/>
    <w:rsid w:val="0051242C"/>
    <w:rsid w:val="00513115"/>
    <w:rsid w:val="00513461"/>
    <w:rsid w:val="0051374B"/>
    <w:rsid w:val="0051482C"/>
    <w:rsid w:val="0051499A"/>
    <w:rsid w:val="00514CD6"/>
    <w:rsid w:val="00515B2C"/>
    <w:rsid w:val="00515B91"/>
    <w:rsid w:val="00515C86"/>
    <w:rsid w:val="00515E38"/>
    <w:rsid w:val="0051692C"/>
    <w:rsid w:val="00516C69"/>
    <w:rsid w:val="00517519"/>
    <w:rsid w:val="00517653"/>
    <w:rsid w:val="00517AA0"/>
    <w:rsid w:val="00517D1B"/>
    <w:rsid w:val="00517F2C"/>
    <w:rsid w:val="00520315"/>
    <w:rsid w:val="00520531"/>
    <w:rsid w:val="005205B9"/>
    <w:rsid w:val="00520F60"/>
    <w:rsid w:val="00521149"/>
    <w:rsid w:val="00521766"/>
    <w:rsid w:val="00521CB7"/>
    <w:rsid w:val="00523059"/>
    <w:rsid w:val="005230F0"/>
    <w:rsid w:val="00523259"/>
    <w:rsid w:val="0052328C"/>
    <w:rsid w:val="005239B5"/>
    <w:rsid w:val="00523D1D"/>
    <w:rsid w:val="0052497A"/>
    <w:rsid w:val="00524C77"/>
    <w:rsid w:val="00525290"/>
    <w:rsid w:val="005254BB"/>
    <w:rsid w:val="00525984"/>
    <w:rsid w:val="00525D0D"/>
    <w:rsid w:val="00525FAC"/>
    <w:rsid w:val="00526187"/>
    <w:rsid w:val="00526413"/>
    <w:rsid w:val="005270B3"/>
    <w:rsid w:val="005276CB"/>
    <w:rsid w:val="00527925"/>
    <w:rsid w:val="00527A58"/>
    <w:rsid w:val="00527FA2"/>
    <w:rsid w:val="0053054F"/>
    <w:rsid w:val="00530561"/>
    <w:rsid w:val="0053067E"/>
    <w:rsid w:val="00530D47"/>
    <w:rsid w:val="0053112E"/>
    <w:rsid w:val="00531684"/>
    <w:rsid w:val="00533C9B"/>
    <w:rsid w:val="00534A04"/>
    <w:rsid w:val="0053535A"/>
    <w:rsid w:val="00535602"/>
    <w:rsid w:val="00536573"/>
    <w:rsid w:val="005369DE"/>
    <w:rsid w:val="00536A41"/>
    <w:rsid w:val="005373DF"/>
    <w:rsid w:val="00540245"/>
    <w:rsid w:val="00541471"/>
    <w:rsid w:val="00541C0B"/>
    <w:rsid w:val="00542652"/>
    <w:rsid w:val="005426D9"/>
    <w:rsid w:val="00542C5A"/>
    <w:rsid w:val="005431AF"/>
    <w:rsid w:val="005437E1"/>
    <w:rsid w:val="00543EC3"/>
    <w:rsid w:val="005446BE"/>
    <w:rsid w:val="00544E24"/>
    <w:rsid w:val="00544FB0"/>
    <w:rsid w:val="0054571A"/>
    <w:rsid w:val="00545828"/>
    <w:rsid w:val="00545ED8"/>
    <w:rsid w:val="00546192"/>
    <w:rsid w:val="00546248"/>
    <w:rsid w:val="00546546"/>
    <w:rsid w:val="00546F21"/>
    <w:rsid w:val="00547591"/>
    <w:rsid w:val="00547779"/>
    <w:rsid w:val="00547BAD"/>
    <w:rsid w:val="005501C7"/>
    <w:rsid w:val="005504A2"/>
    <w:rsid w:val="00550A0F"/>
    <w:rsid w:val="00550E78"/>
    <w:rsid w:val="0055128F"/>
    <w:rsid w:val="00551781"/>
    <w:rsid w:val="005519BD"/>
    <w:rsid w:val="00551DA5"/>
    <w:rsid w:val="00552521"/>
    <w:rsid w:val="005528A5"/>
    <w:rsid w:val="00552C00"/>
    <w:rsid w:val="00553268"/>
    <w:rsid w:val="005535A9"/>
    <w:rsid w:val="00553AF2"/>
    <w:rsid w:val="00553F29"/>
    <w:rsid w:val="00554530"/>
    <w:rsid w:val="0055488F"/>
    <w:rsid w:val="005549C4"/>
    <w:rsid w:val="00556757"/>
    <w:rsid w:val="005574F3"/>
    <w:rsid w:val="00557E55"/>
    <w:rsid w:val="00557E86"/>
    <w:rsid w:val="005629A4"/>
    <w:rsid w:val="00562BEF"/>
    <w:rsid w:val="00562D96"/>
    <w:rsid w:val="00563060"/>
    <w:rsid w:val="005633DC"/>
    <w:rsid w:val="00563799"/>
    <w:rsid w:val="005644CC"/>
    <w:rsid w:val="0056467C"/>
    <w:rsid w:val="00564980"/>
    <w:rsid w:val="00564B2B"/>
    <w:rsid w:val="00565669"/>
    <w:rsid w:val="005659F0"/>
    <w:rsid w:val="0056658A"/>
    <w:rsid w:val="005669E0"/>
    <w:rsid w:val="00566B7B"/>
    <w:rsid w:val="00566D2C"/>
    <w:rsid w:val="00567927"/>
    <w:rsid w:val="00567D63"/>
    <w:rsid w:val="005704A3"/>
    <w:rsid w:val="005706C3"/>
    <w:rsid w:val="0057189B"/>
    <w:rsid w:val="005718B5"/>
    <w:rsid w:val="005718F4"/>
    <w:rsid w:val="00571AEE"/>
    <w:rsid w:val="00572722"/>
    <w:rsid w:val="005728C5"/>
    <w:rsid w:val="00573AB8"/>
    <w:rsid w:val="00573E7A"/>
    <w:rsid w:val="0057430B"/>
    <w:rsid w:val="00574A43"/>
    <w:rsid w:val="00574D0A"/>
    <w:rsid w:val="00575704"/>
    <w:rsid w:val="005757EA"/>
    <w:rsid w:val="00575812"/>
    <w:rsid w:val="00575DD3"/>
    <w:rsid w:val="0057623F"/>
    <w:rsid w:val="0057647D"/>
    <w:rsid w:val="00576E3F"/>
    <w:rsid w:val="00576FB2"/>
    <w:rsid w:val="005804AB"/>
    <w:rsid w:val="0058154A"/>
    <w:rsid w:val="00581BA6"/>
    <w:rsid w:val="0058232B"/>
    <w:rsid w:val="0058279F"/>
    <w:rsid w:val="005828DE"/>
    <w:rsid w:val="00582C7D"/>
    <w:rsid w:val="00582FED"/>
    <w:rsid w:val="005835C7"/>
    <w:rsid w:val="00583639"/>
    <w:rsid w:val="00583E27"/>
    <w:rsid w:val="005847D7"/>
    <w:rsid w:val="00584ABD"/>
    <w:rsid w:val="00584CBF"/>
    <w:rsid w:val="00584EF3"/>
    <w:rsid w:val="00585793"/>
    <w:rsid w:val="00585885"/>
    <w:rsid w:val="00585E87"/>
    <w:rsid w:val="005861EB"/>
    <w:rsid w:val="0058620C"/>
    <w:rsid w:val="005864BE"/>
    <w:rsid w:val="005869FB"/>
    <w:rsid w:val="00586F7F"/>
    <w:rsid w:val="00587644"/>
    <w:rsid w:val="00587851"/>
    <w:rsid w:val="00587910"/>
    <w:rsid w:val="00587D95"/>
    <w:rsid w:val="005902C1"/>
    <w:rsid w:val="005908B0"/>
    <w:rsid w:val="00590AA7"/>
    <w:rsid w:val="00590FE2"/>
    <w:rsid w:val="0059132D"/>
    <w:rsid w:val="00591561"/>
    <w:rsid w:val="00591575"/>
    <w:rsid w:val="00591925"/>
    <w:rsid w:val="00591E5A"/>
    <w:rsid w:val="00591F16"/>
    <w:rsid w:val="00592937"/>
    <w:rsid w:val="00592F71"/>
    <w:rsid w:val="00593601"/>
    <w:rsid w:val="005939B0"/>
    <w:rsid w:val="00593CD9"/>
    <w:rsid w:val="00594537"/>
    <w:rsid w:val="00594A6C"/>
    <w:rsid w:val="00594F67"/>
    <w:rsid w:val="005951CF"/>
    <w:rsid w:val="0059566A"/>
    <w:rsid w:val="00595A8F"/>
    <w:rsid w:val="00595EAC"/>
    <w:rsid w:val="00596769"/>
    <w:rsid w:val="0059679B"/>
    <w:rsid w:val="00596B0D"/>
    <w:rsid w:val="00596C60"/>
    <w:rsid w:val="00596DEC"/>
    <w:rsid w:val="00597029"/>
    <w:rsid w:val="00597558"/>
    <w:rsid w:val="00597819"/>
    <w:rsid w:val="005979C9"/>
    <w:rsid w:val="00597B08"/>
    <w:rsid w:val="00597E58"/>
    <w:rsid w:val="005A0B66"/>
    <w:rsid w:val="005A119A"/>
    <w:rsid w:val="005A1B30"/>
    <w:rsid w:val="005A1C83"/>
    <w:rsid w:val="005A1E2F"/>
    <w:rsid w:val="005A297B"/>
    <w:rsid w:val="005A29F7"/>
    <w:rsid w:val="005A3AF1"/>
    <w:rsid w:val="005A44DD"/>
    <w:rsid w:val="005A4A24"/>
    <w:rsid w:val="005A4D9F"/>
    <w:rsid w:val="005A4DA2"/>
    <w:rsid w:val="005A51B3"/>
    <w:rsid w:val="005A5626"/>
    <w:rsid w:val="005A57BA"/>
    <w:rsid w:val="005A59E2"/>
    <w:rsid w:val="005A59FE"/>
    <w:rsid w:val="005A6909"/>
    <w:rsid w:val="005A698C"/>
    <w:rsid w:val="005A7026"/>
    <w:rsid w:val="005A75F5"/>
    <w:rsid w:val="005B0672"/>
    <w:rsid w:val="005B1BD8"/>
    <w:rsid w:val="005B1CF5"/>
    <w:rsid w:val="005B1DF0"/>
    <w:rsid w:val="005B1EA3"/>
    <w:rsid w:val="005B1F2F"/>
    <w:rsid w:val="005B2A81"/>
    <w:rsid w:val="005B2C04"/>
    <w:rsid w:val="005B2D80"/>
    <w:rsid w:val="005B30C4"/>
    <w:rsid w:val="005B31ED"/>
    <w:rsid w:val="005B48E8"/>
    <w:rsid w:val="005B4AAD"/>
    <w:rsid w:val="005B4D44"/>
    <w:rsid w:val="005B4E86"/>
    <w:rsid w:val="005B5863"/>
    <w:rsid w:val="005B680C"/>
    <w:rsid w:val="005B777B"/>
    <w:rsid w:val="005B7787"/>
    <w:rsid w:val="005B7CBB"/>
    <w:rsid w:val="005B7E0F"/>
    <w:rsid w:val="005C0BCC"/>
    <w:rsid w:val="005C0D92"/>
    <w:rsid w:val="005C0F47"/>
    <w:rsid w:val="005C10DE"/>
    <w:rsid w:val="005C1202"/>
    <w:rsid w:val="005C1C12"/>
    <w:rsid w:val="005C1EE2"/>
    <w:rsid w:val="005C1FC7"/>
    <w:rsid w:val="005C23AE"/>
    <w:rsid w:val="005C2531"/>
    <w:rsid w:val="005C258B"/>
    <w:rsid w:val="005C2653"/>
    <w:rsid w:val="005C2D55"/>
    <w:rsid w:val="005C36A1"/>
    <w:rsid w:val="005C37EB"/>
    <w:rsid w:val="005C530A"/>
    <w:rsid w:val="005C533C"/>
    <w:rsid w:val="005C5BE9"/>
    <w:rsid w:val="005C5E03"/>
    <w:rsid w:val="005C5FDE"/>
    <w:rsid w:val="005C6013"/>
    <w:rsid w:val="005C644D"/>
    <w:rsid w:val="005C686B"/>
    <w:rsid w:val="005C6C01"/>
    <w:rsid w:val="005C712A"/>
    <w:rsid w:val="005C7B90"/>
    <w:rsid w:val="005C7E17"/>
    <w:rsid w:val="005D00A3"/>
    <w:rsid w:val="005D0115"/>
    <w:rsid w:val="005D0B21"/>
    <w:rsid w:val="005D0CF5"/>
    <w:rsid w:val="005D0CFF"/>
    <w:rsid w:val="005D17B6"/>
    <w:rsid w:val="005D1B07"/>
    <w:rsid w:val="005D1C0F"/>
    <w:rsid w:val="005D1E53"/>
    <w:rsid w:val="005D21FC"/>
    <w:rsid w:val="005D3C33"/>
    <w:rsid w:val="005D3CAF"/>
    <w:rsid w:val="005D438B"/>
    <w:rsid w:val="005D5EA3"/>
    <w:rsid w:val="005D6291"/>
    <w:rsid w:val="005D64A9"/>
    <w:rsid w:val="005D68AA"/>
    <w:rsid w:val="005D69A4"/>
    <w:rsid w:val="005D6B49"/>
    <w:rsid w:val="005D76D2"/>
    <w:rsid w:val="005D787C"/>
    <w:rsid w:val="005D78BB"/>
    <w:rsid w:val="005D7E2C"/>
    <w:rsid w:val="005E00C4"/>
    <w:rsid w:val="005E119F"/>
    <w:rsid w:val="005E1813"/>
    <w:rsid w:val="005E184D"/>
    <w:rsid w:val="005E1992"/>
    <w:rsid w:val="005E2924"/>
    <w:rsid w:val="005E2EEA"/>
    <w:rsid w:val="005E302F"/>
    <w:rsid w:val="005E353C"/>
    <w:rsid w:val="005E387D"/>
    <w:rsid w:val="005E4168"/>
    <w:rsid w:val="005E43BC"/>
    <w:rsid w:val="005E57DD"/>
    <w:rsid w:val="005E58B8"/>
    <w:rsid w:val="005E5A7E"/>
    <w:rsid w:val="005E5E76"/>
    <w:rsid w:val="005E707C"/>
    <w:rsid w:val="005E7244"/>
    <w:rsid w:val="005E744F"/>
    <w:rsid w:val="005E7A59"/>
    <w:rsid w:val="005F04C7"/>
    <w:rsid w:val="005F11D2"/>
    <w:rsid w:val="005F1524"/>
    <w:rsid w:val="005F1551"/>
    <w:rsid w:val="005F1840"/>
    <w:rsid w:val="005F195B"/>
    <w:rsid w:val="005F2C45"/>
    <w:rsid w:val="005F2D2E"/>
    <w:rsid w:val="005F3BA2"/>
    <w:rsid w:val="005F4304"/>
    <w:rsid w:val="005F4346"/>
    <w:rsid w:val="005F4645"/>
    <w:rsid w:val="005F4BFE"/>
    <w:rsid w:val="005F6C93"/>
    <w:rsid w:val="005F6DB8"/>
    <w:rsid w:val="005F6F9D"/>
    <w:rsid w:val="005F76A5"/>
    <w:rsid w:val="005F7B26"/>
    <w:rsid w:val="005F7D0C"/>
    <w:rsid w:val="006006BB"/>
    <w:rsid w:val="00600A84"/>
    <w:rsid w:val="00600BD8"/>
    <w:rsid w:val="00601000"/>
    <w:rsid w:val="0060185A"/>
    <w:rsid w:val="00601AF9"/>
    <w:rsid w:val="00601ED8"/>
    <w:rsid w:val="00602AFA"/>
    <w:rsid w:val="00603BA0"/>
    <w:rsid w:val="00603C9C"/>
    <w:rsid w:val="00603D15"/>
    <w:rsid w:val="00603D38"/>
    <w:rsid w:val="00603F8E"/>
    <w:rsid w:val="006050FD"/>
    <w:rsid w:val="006052C5"/>
    <w:rsid w:val="006052E7"/>
    <w:rsid w:val="0060542E"/>
    <w:rsid w:val="006054BE"/>
    <w:rsid w:val="00605D6F"/>
    <w:rsid w:val="00605EB7"/>
    <w:rsid w:val="00606135"/>
    <w:rsid w:val="0060630D"/>
    <w:rsid w:val="00607437"/>
    <w:rsid w:val="00610245"/>
    <w:rsid w:val="00610565"/>
    <w:rsid w:val="006105F0"/>
    <w:rsid w:val="00611363"/>
    <w:rsid w:val="0061150A"/>
    <w:rsid w:val="006120E1"/>
    <w:rsid w:val="00612193"/>
    <w:rsid w:val="006121B1"/>
    <w:rsid w:val="00612260"/>
    <w:rsid w:val="00612782"/>
    <w:rsid w:val="00612AB9"/>
    <w:rsid w:val="0061346F"/>
    <w:rsid w:val="0061393F"/>
    <w:rsid w:val="00613BDA"/>
    <w:rsid w:val="00613F71"/>
    <w:rsid w:val="00613FF8"/>
    <w:rsid w:val="0061614A"/>
    <w:rsid w:val="00616F70"/>
    <w:rsid w:val="006170EC"/>
    <w:rsid w:val="00617651"/>
    <w:rsid w:val="00617C58"/>
    <w:rsid w:val="00620366"/>
    <w:rsid w:val="006216AD"/>
    <w:rsid w:val="006218E8"/>
    <w:rsid w:val="0062243E"/>
    <w:rsid w:val="006225D6"/>
    <w:rsid w:val="0062267A"/>
    <w:rsid w:val="0062278F"/>
    <w:rsid w:val="00622996"/>
    <w:rsid w:val="00622AA8"/>
    <w:rsid w:val="00622DAC"/>
    <w:rsid w:val="0062323D"/>
    <w:rsid w:val="00623646"/>
    <w:rsid w:val="006239D6"/>
    <w:rsid w:val="00623A36"/>
    <w:rsid w:val="00623D2A"/>
    <w:rsid w:val="0062457D"/>
    <w:rsid w:val="006253FA"/>
    <w:rsid w:val="00626510"/>
    <w:rsid w:val="00626F21"/>
    <w:rsid w:val="0062744B"/>
    <w:rsid w:val="00627517"/>
    <w:rsid w:val="00627F79"/>
    <w:rsid w:val="00630035"/>
    <w:rsid w:val="00630056"/>
    <w:rsid w:val="00630EFB"/>
    <w:rsid w:val="00630FD6"/>
    <w:rsid w:val="00631107"/>
    <w:rsid w:val="006315B0"/>
    <w:rsid w:val="00631BBD"/>
    <w:rsid w:val="00631C48"/>
    <w:rsid w:val="00631F27"/>
    <w:rsid w:val="006321C1"/>
    <w:rsid w:val="0063276A"/>
    <w:rsid w:val="006328F4"/>
    <w:rsid w:val="00632F70"/>
    <w:rsid w:val="006330A4"/>
    <w:rsid w:val="00633457"/>
    <w:rsid w:val="00633D07"/>
    <w:rsid w:val="00633D2E"/>
    <w:rsid w:val="0063454E"/>
    <w:rsid w:val="00634FFD"/>
    <w:rsid w:val="00635375"/>
    <w:rsid w:val="00635859"/>
    <w:rsid w:val="00635E66"/>
    <w:rsid w:val="00636638"/>
    <w:rsid w:val="00636D5B"/>
    <w:rsid w:val="00636E3D"/>
    <w:rsid w:val="006373F3"/>
    <w:rsid w:val="00637715"/>
    <w:rsid w:val="0064048D"/>
    <w:rsid w:val="006406BF"/>
    <w:rsid w:val="00641346"/>
    <w:rsid w:val="0064145B"/>
    <w:rsid w:val="0064158F"/>
    <w:rsid w:val="00641837"/>
    <w:rsid w:val="0064238F"/>
    <w:rsid w:val="006425AC"/>
    <w:rsid w:val="00642600"/>
    <w:rsid w:val="00642F5B"/>
    <w:rsid w:val="00643212"/>
    <w:rsid w:val="0064386A"/>
    <w:rsid w:val="00643ABB"/>
    <w:rsid w:val="00643AFD"/>
    <w:rsid w:val="00643B65"/>
    <w:rsid w:val="00643F1C"/>
    <w:rsid w:val="006442C6"/>
    <w:rsid w:val="0064444A"/>
    <w:rsid w:val="00644F54"/>
    <w:rsid w:val="00645E03"/>
    <w:rsid w:val="00645E65"/>
    <w:rsid w:val="00646173"/>
    <w:rsid w:val="006461CC"/>
    <w:rsid w:val="006461D7"/>
    <w:rsid w:val="006467ED"/>
    <w:rsid w:val="00647186"/>
    <w:rsid w:val="00647CDE"/>
    <w:rsid w:val="006507CC"/>
    <w:rsid w:val="0065115D"/>
    <w:rsid w:val="00651263"/>
    <w:rsid w:val="00651346"/>
    <w:rsid w:val="006513E8"/>
    <w:rsid w:val="006514D5"/>
    <w:rsid w:val="0065233C"/>
    <w:rsid w:val="00653ACE"/>
    <w:rsid w:val="00653F53"/>
    <w:rsid w:val="00654012"/>
    <w:rsid w:val="0065430C"/>
    <w:rsid w:val="006551ED"/>
    <w:rsid w:val="0065528B"/>
    <w:rsid w:val="00656324"/>
    <w:rsid w:val="00657304"/>
    <w:rsid w:val="00657B4E"/>
    <w:rsid w:val="00657D03"/>
    <w:rsid w:val="00660F21"/>
    <w:rsid w:val="00661382"/>
    <w:rsid w:val="006619DF"/>
    <w:rsid w:val="00661E11"/>
    <w:rsid w:val="006621AF"/>
    <w:rsid w:val="00662410"/>
    <w:rsid w:val="00662965"/>
    <w:rsid w:val="00662D13"/>
    <w:rsid w:val="0066392E"/>
    <w:rsid w:val="006646FE"/>
    <w:rsid w:val="006647DD"/>
    <w:rsid w:val="00664C41"/>
    <w:rsid w:val="00665BFD"/>
    <w:rsid w:val="00666593"/>
    <w:rsid w:val="0066690B"/>
    <w:rsid w:val="00667A0A"/>
    <w:rsid w:val="0067097A"/>
    <w:rsid w:val="00671355"/>
    <w:rsid w:val="00671CB5"/>
    <w:rsid w:val="00672681"/>
    <w:rsid w:val="00674107"/>
    <w:rsid w:val="00674235"/>
    <w:rsid w:val="006745F9"/>
    <w:rsid w:val="00674621"/>
    <w:rsid w:val="00674E8E"/>
    <w:rsid w:val="00675380"/>
    <w:rsid w:val="00675581"/>
    <w:rsid w:val="00675D65"/>
    <w:rsid w:val="00676902"/>
    <w:rsid w:val="0067695C"/>
    <w:rsid w:val="00676F71"/>
    <w:rsid w:val="00676F9E"/>
    <w:rsid w:val="006772E4"/>
    <w:rsid w:val="0067789D"/>
    <w:rsid w:val="006779E8"/>
    <w:rsid w:val="00680695"/>
    <w:rsid w:val="0068178F"/>
    <w:rsid w:val="006822CE"/>
    <w:rsid w:val="006827CB"/>
    <w:rsid w:val="006837C5"/>
    <w:rsid w:val="0068483B"/>
    <w:rsid w:val="00684CC5"/>
    <w:rsid w:val="0068518F"/>
    <w:rsid w:val="00685542"/>
    <w:rsid w:val="006855EF"/>
    <w:rsid w:val="0068614E"/>
    <w:rsid w:val="006861E2"/>
    <w:rsid w:val="006862BA"/>
    <w:rsid w:val="006867AA"/>
    <w:rsid w:val="00686F72"/>
    <w:rsid w:val="006870C7"/>
    <w:rsid w:val="0068719B"/>
    <w:rsid w:val="00687405"/>
    <w:rsid w:val="006877F5"/>
    <w:rsid w:val="00687CB2"/>
    <w:rsid w:val="00687CDE"/>
    <w:rsid w:val="00690037"/>
    <w:rsid w:val="00690429"/>
    <w:rsid w:val="00690A4F"/>
    <w:rsid w:val="00690DBB"/>
    <w:rsid w:val="00691037"/>
    <w:rsid w:val="0069185C"/>
    <w:rsid w:val="00692210"/>
    <w:rsid w:val="00693093"/>
    <w:rsid w:val="006934F0"/>
    <w:rsid w:val="006940B4"/>
    <w:rsid w:val="00694420"/>
    <w:rsid w:val="0069449C"/>
    <w:rsid w:val="00694552"/>
    <w:rsid w:val="0069493D"/>
    <w:rsid w:val="00694D1A"/>
    <w:rsid w:val="00694F81"/>
    <w:rsid w:val="0069500D"/>
    <w:rsid w:val="006957F2"/>
    <w:rsid w:val="006959E5"/>
    <w:rsid w:val="00695EE9"/>
    <w:rsid w:val="00696108"/>
    <w:rsid w:val="006963B4"/>
    <w:rsid w:val="00696744"/>
    <w:rsid w:val="00696787"/>
    <w:rsid w:val="00696F58"/>
    <w:rsid w:val="006976AC"/>
    <w:rsid w:val="006A03A5"/>
    <w:rsid w:val="006A0700"/>
    <w:rsid w:val="006A0A3D"/>
    <w:rsid w:val="006A1599"/>
    <w:rsid w:val="006A16BB"/>
    <w:rsid w:val="006A16DD"/>
    <w:rsid w:val="006A1989"/>
    <w:rsid w:val="006A1A4E"/>
    <w:rsid w:val="006A1D3F"/>
    <w:rsid w:val="006A230A"/>
    <w:rsid w:val="006A24DB"/>
    <w:rsid w:val="006A2793"/>
    <w:rsid w:val="006A3217"/>
    <w:rsid w:val="006A3954"/>
    <w:rsid w:val="006A3CA9"/>
    <w:rsid w:val="006A3DC6"/>
    <w:rsid w:val="006A4495"/>
    <w:rsid w:val="006A4989"/>
    <w:rsid w:val="006A4A9F"/>
    <w:rsid w:val="006A4BFB"/>
    <w:rsid w:val="006A691E"/>
    <w:rsid w:val="006A6FEF"/>
    <w:rsid w:val="006A78BC"/>
    <w:rsid w:val="006A7C95"/>
    <w:rsid w:val="006B031A"/>
    <w:rsid w:val="006B08A4"/>
    <w:rsid w:val="006B0954"/>
    <w:rsid w:val="006B0C78"/>
    <w:rsid w:val="006B17C0"/>
    <w:rsid w:val="006B2595"/>
    <w:rsid w:val="006B25B2"/>
    <w:rsid w:val="006B26E9"/>
    <w:rsid w:val="006B3D6C"/>
    <w:rsid w:val="006B3DFC"/>
    <w:rsid w:val="006B46BA"/>
    <w:rsid w:val="006B51E2"/>
    <w:rsid w:val="006B567E"/>
    <w:rsid w:val="006B75E5"/>
    <w:rsid w:val="006B787B"/>
    <w:rsid w:val="006C0777"/>
    <w:rsid w:val="006C07F9"/>
    <w:rsid w:val="006C0BF0"/>
    <w:rsid w:val="006C0C5A"/>
    <w:rsid w:val="006C0D2D"/>
    <w:rsid w:val="006C10E0"/>
    <w:rsid w:val="006C1352"/>
    <w:rsid w:val="006C1355"/>
    <w:rsid w:val="006C143B"/>
    <w:rsid w:val="006C1782"/>
    <w:rsid w:val="006C1C99"/>
    <w:rsid w:val="006C2683"/>
    <w:rsid w:val="006C3499"/>
    <w:rsid w:val="006C3916"/>
    <w:rsid w:val="006C483F"/>
    <w:rsid w:val="006C4D07"/>
    <w:rsid w:val="006C55E1"/>
    <w:rsid w:val="006C5984"/>
    <w:rsid w:val="006C5AC4"/>
    <w:rsid w:val="006C5B2E"/>
    <w:rsid w:val="006C5D9E"/>
    <w:rsid w:val="006C5FEF"/>
    <w:rsid w:val="006C635B"/>
    <w:rsid w:val="006C65D4"/>
    <w:rsid w:val="006C6E15"/>
    <w:rsid w:val="006C6EB4"/>
    <w:rsid w:val="006C71B8"/>
    <w:rsid w:val="006C77BC"/>
    <w:rsid w:val="006D048D"/>
    <w:rsid w:val="006D0B5E"/>
    <w:rsid w:val="006D17E7"/>
    <w:rsid w:val="006D20D1"/>
    <w:rsid w:val="006D34DF"/>
    <w:rsid w:val="006D37A3"/>
    <w:rsid w:val="006D3800"/>
    <w:rsid w:val="006D3C4D"/>
    <w:rsid w:val="006D4611"/>
    <w:rsid w:val="006D47BF"/>
    <w:rsid w:val="006D4A4D"/>
    <w:rsid w:val="006D4DF0"/>
    <w:rsid w:val="006D4FAB"/>
    <w:rsid w:val="006D5186"/>
    <w:rsid w:val="006D54B2"/>
    <w:rsid w:val="006D551A"/>
    <w:rsid w:val="006D569E"/>
    <w:rsid w:val="006D574E"/>
    <w:rsid w:val="006D59E7"/>
    <w:rsid w:val="006D650B"/>
    <w:rsid w:val="006D7067"/>
    <w:rsid w:val="006E054F"/>
    <w:rsid w:val="006E05A3"/>
    <w:rsid w:val="006E109D"/>
    <w:rsid w:val="006E18DD"/>
    <w:rsid w:val="006E1BB6"/>
    <w:rsid w:val="006E2927"/>
    <w:rsid w:val="006E2AA8"/>
    <w:rsid w:val="006E3157"/>
    <w:rsid w:val="006E4010"/>
    <w:rsid w:val="006E6E63"/>
    <w:rsid w:val="006E7045"/>
    <w:rsid w:val="006E7150"/>
    <w:rsid w:val="006E796A"/>
    <w:rsid w:val="006E7EA4"/>
    <w:rsid w:val="006F02D2"/>
    <w:rsid w:val="006F05DE"/>
    <w:rsid w:val="006F096E"/>
    <w:rsid w:val="006F0BA0"/>
    <w:rsid w:val="006F12CF"/>
    <w:rsid w:val="006F1DE5"/>
    <w:rsid w:val="006F1ED7"/>
    <w:rsid w:val="006F1FF3"/>
    <w:rsid w:val="006F2362"/>
    <w:rsid w:val="006F25C1"/>
    <w:rsid w:val="006F2B99"/>
    <w:rsid w:val="006F2D5C"/>
    <w:rsid w:val="006F2D6D"/>
    <w:rsid w:val="006F3028"/>
    <w:rsid w:val="006F3650"/>
    <w:rsid w:val="006F3709"/>
    <w:rsid w:val="006F3EF0"/>
    <w:rsid w:val="006F4165"/>
    <w:rsid w:val="006F432A"/>
    <w:rsid w:val="006F464C"/>
    <w:rsid w:val="006F47F7"/>
    <w:rsid w:val="006F50A5"/>
    <w:rsid w:val="006F5DA5"/>
    <w:rsid w:val="006F6039"/>
    <w:rsid w:val="006F7002"/>
    <w:rsid w:val="007000E2"/>
    <w:rsid w:val="00700284"/>
    <w:rsid w:val="007006FE"/>
    <w:rsid w:val="0070087B"/>
    <w:rsid w:val="007008B0"/>
    <w:rsid w:val="007009DB"/>
    <w:rsid w:val="00700A1B"/>
    <w:rsid w:val="00701539"/>
    <w:rsid w:val="007016DD"/>
    <w:rsid w:val="007016F2"/>
    <w:rsid w:val="00701845"/>
    <w:rsid w:val="00701AB1"/>
    <w:rsid w:val="007027E6"/>
    <w:rsid w:val="007028D2"/>
    <w:rsid w:val="00703978"/>
    <w:rsid w:val="00703DFF"/>
    <w:rsid w:val="00703E88"/>
    <w:rsid w:val="00703FAD"/>
    <w:rsid w:val="00703FB9"/>
    <w:rsid w:val="0070405B"/>
    <w:rsid w:val="00704CEB"/>
    <w:rsid w:val="00704EAA"/>
    <w:rsid w:val="0070563A"/>
    <w:rsid w:val="00705E1F"/>
    <w:rsid w:val="00705E54"/>
    <w:rsid w:val="007062D2"/>
    <w:rsid w:val="007064C7"/>
    <w:rsid w:val="007067A8"/>
    <w:rsid w:val="00707CBF"/>
    <w:rsid w:val="00707ECF"/>
    <w:rsid w:val="0071039C"/>
    <w:rsid w:val="007108D5"/>
    <w:rsid w:val="00711190"/>
    <w:rsid w:val="0071154C"/>
    <w:rsid w:val="00711C25"/>
    <w:rsid w:val="00711C99"/>
    <w:rsid w:val="00712883"/>
    <w:rsid w:val="00712C56"/>
    <w:rsid w:val="00712DA0"/>
    <w:rsid w:val="00713182"/>
    <w:rsid w:val="007139A9"/>
    <w:rsid w:val="007150BF"/>
    <w:rsid w:val="00715650"/>
    <w:rsid w:val="00715B5C"/>
    <w:rsid w:val="00716298"/>
    <w:rsid w:val="00716CAB"/>
    <w:rsid w:val="00716D25"/>
    <w:rsid w:val="00716F05"/>
    <w:rsid w:val="00717217"/>
    <w:rsid w:val="00717417"/>
    <w:rsid w:val="00717CF1"/>
    <w:rsid w:val="00717DF0"/>
    <w:rsid w:val="00720544"/>
    <w:rsid w:val="007214F0"/>
    <w:rsid w:val="00721634"/>
    <w:rsid w:val="00721759"/>
    <w:rsid w:val="007221CE"/>
    <w:rsid w:val="00722531"/>
    <w:rsid w:val="007225CF"/>
    <w:rsid w:val="007226C3"/>
    <w:rsid w:val="0072287E"/>
    <w:rsid w:val="00722BEA"/>
    <w:rsid w:val="00722D5A"/>
    <w:rsid w:val="00722F0A"/>
    <w:rsid w:val="0072340C"/>
    <w:rsid w:val="00723496"/>
    <w:rsid w:val="0072373F"/>
    <w:rsid w:val="00723F29"/>
    <w:rsid w:val="00723F9E"/>
    <w:rsid w:val="00724D59"/>
    <w:rsid w:val="007257B9"/>
    <w:rsid w:val="00725867"/>
    <w:rsid w:val="00725BD8"/>
    <w:rsid w:val="00725DD4"/>
    <w:rsid w:val="0072649E"/>
    <w:rsid w:val="00726E41"/>
    <w:rsid w:val="0072778E"/>
    <w:rsid w:val="007277ED"/>
    <w:rsid w:val="007306CE"/>
    <w:rsid w:val="00730A62"/>
    <w:rsid w:val="00730BA4"/>
    <w:rsid w:val="00730D75"/>
    <w:rsid w:val="00730E1A"/>
    <w:rsid w:val="0073118B"/>
    <w:rsid w:val="007336A2"/>
    <w:rsid w:val="00733A93"/>
    <w:rsid w:val="00734326"/>
    <w:rsid w:val="00734FA7"/>
    <w:rsid w:val="00735597"/>
    <w:rsid w:val="0073562B"/>
    <w:rsid w:val="007357AD"/>
    <w:rsid w:val="00735EF8"/>
    <w:rsid w:val="007365F5"/>
    <w:rsid w:val="00736704"/>
    <w:rsid w:val="00736B6A"/>
    <w:rsid w:val="00736FFF"/>
    <w:rsid w:val="00737162"/>
    <w:rsid w:val="00737436"/>
    <w:rsid w:val="007379E1"/>
    <w:rsid w:val="00737ED1"/>
    <w:rsid w:val="00741D76"/>
    <w:rsid w:val="00742865"/>
    <w:rsid w:val="00742BB3"/>
    <w:rsid w:val="00742F3E"/>
    <w:rsid w:val="00743240"/>
    <w:rsid w:val="00743F8D"/>
    <w:rsid w:val="0074484E"/>
    <w:rsid w:val="00745450"/>
    <w:rsid w:val="00745546"/>
    <w:rsid w:val="007459BD"/>
    <w:rsid w:val="00745C45"/>
    <w:rsid w:val="007462F9"/>
    <w:rsid w:val="007465EB"/>
    <w:rsid w:val="00746797"/>
    <w:rsid w:val="00746C22"/>
    <w:rsid w:val="007473BD"/>
    <w:rsid w:val="007478AF"/>
    <w:rsid w:val="00747BF5"/>
    <w:rsid w:val="00750431"/>
    <w:rsid w:val="00750A38"/>
    <w:rsid w:val="00750F0E"/>
    <w:rsid w:val="00751A5E"/>
    <w:rsid w:val="00751F80"/>
    <w:rsid w:val="00751FC8"/>
    <w:rsid w:val="00752188"/>
    <w:rsid w:val="00752A79"/>
    <w:rsid w:val="007531CF"/>
    <w:rsid w:val="00753428"/>
    <w:rsid w:val="0075356A"/>
    <w:rsid w:val="007536E2"/>
    <w:rsid w:val="007538DD"/>
    <w:rsid w:val="00753907"/>
    <w:rsid w:val="00753AF2"/>
    <w:rsid w:val="00753F17"/>
    <w:rsid w:val="0075427A"/>
    <w:rsid w:val="00754C60"/>
    <w:rsid w:val="00754D89"/>
    <w:rsid w:val="00754E9C"/>
    <w:rsid w:val="007552E4"/>
    <w:rsid w:val="00755678"/>
    <w:rsid w:val="00755C5C"/>
    <w:rsid w:val="007569B7"/>
    <w:rsid w:val="007569C6"/>
    <w:rsid w:val="00756C33"/>
    <w:rsid w:val="00756D1A"/>
    <w:rsid w:val="00756F9C"/>
    <w:rsid w:val="00757676"/>
    <w:rsid w:val="00757BD0"/>
    <w:rsid w:val="007607EF"/>
    <w:rsid w:val="00761152"/>
    <w:rsid w:val="00761FBE"/>
    <w:rsid w:val="0076215B"/>
    <w:rsid w:val="00762475"/>
    <w:rsid w:val="007635D4"/>
    <w:rsid w:val="00763627"/>
    <w:rsid w:val="00764472"/>
    <w:rsid w:val="00764C55"/>
    <w:rsid w:val="00765885"/>
    <w:rsid w:val="00765B72"/>
    <w:rsid w:val="00766180"/>
    <w:rsid w:val="00766B0F"/>
    <w:rsid w:val="00767253"/>
    <w:rsid w:val="007704BE"/>
    <w:rsid w:val="007716FB"/>
    <w:rsid w:val="0077223B"/>
    <w:rsid w:val="00772E75"/>
    <w:rsid w:val="007732BF"/>
    <w:rsid w:val="007747B4"/>
    <w:rsid w:val="00775933"/>
    <w:rsid w:val="00775D29"/>
    <w:rsid w:val="0077683B"/>
    <w:rsid w:val="0077753A"/>
    <w:rsid w:val="00777B7B"/>
    <w:rsid w:val="00777D31"/>
    <w:rsid w:val="007800A3"/>
    <w:rsid w:val="007800E7"/>
    <w:rsid w:val="00780DA3"/>
    <w:rsid w:val="007811C6"/>
    <w:rsid w:val="00781955"/>
    <w:rsid w:val="00781E6A"/>
    <w:rsid w:val="0078228A"/>
    <w:rsid w:val="00782379"/>
    <w:rsid w:val="00782BBD"/>
    <w:rsid w:val="007832AC"/>
    <w:rsid w:val="0078406C"/>
    <w:rsid w:val="00784633"/>
    <w:rsid w:val="00784764"/>
    <w:rsid w:val="00784D75"/>
    <w:rsid w:val="00785157"/>
    <w:rsid w:val="007854C5"/>
    <w:rsid w:val="00785B75"/>
    <w:rsid w:val="007861E7"/>
    <w:rsid w:val="00786667"/>
    <w:rsid w:val="0078671A"/>
    <w:rsid w:val="00786AD9"/>
    <w:rsid w:val="00787BBE"/>
    <w:rsid w:val="00787BDE"/>
    <w:rsid w:val="00790026"/>
    <w:rsid w:val="007909F4"/>
    <w:rsid w:val="00790C2F"/>
    <w:rsid w:val="0079121A"/>
    <w:rsid w:val="00791827"/>
    <w:rsid w:val="0079242D"/>
    <w:rsid w:val="00792DEB"/>
    <w:rsid w:val="00793499"/>
    <w:rsid w:val="00793BA3"/>
    <w:rsid w:val="00793F83"/>
    <w:rsid w:val="0079479E"/>
    <w:rsid w:val="0079484A"/>
    <w:rsid w:val="007956E8"/>
    <w:rsid w:val="00795DD7"/>
    <w:rsid w:val="00795F43"/>
    <w:rsid w:val="007960DC"/>
    <w:rsid w:val="007962C0"/>
    <w:rsid w:val="0079664E"/>
    <w:rsid w:val="00796700"/>
    <w:rsid w:val="00796A5D"/>
    <w:rsid w:val="0079702D"/>
    <w:rsid w:val="007976E1"/>
    <w:rsid w:val="007979D0"/>
    <w:rsid w:val="007979D6"/>
    <w:rsid w:val="00797B7B"/>
    <w:rsid w:val="00797E9B"/>
    <w:rsid w:val="007A1102"/>
    <w:rsid w:val="007A173E"/>
    <w:rsid w:val="007A18BD"/>
    <w:rsid w:val="007A1A24"/>
    <w:rsid w:val="007A1E4A"/>
    <w:rsid w:val="007A248D"/>
    <w:rsid w:val="007A2697"/>
    <w:rsid w:val="007A2D1C"/>
    <w:rsid w:val="007A379C"/>
    <w:rsid w:val="007A494A"/>
    <w:rsid w:val="007A4B96"/>
    <w:rsid w:val="007A50C2"/>
    <w:rsid w:val="007A57D1"/>
    <w:rsid w:val="007A6690"/>
    <w:rsid w:val="007A6A6C"/>
    <w:rsid w:val="007A6C4A"/>
    <w:rsid w:val="007A7B4B"/>
    <w:rsid w:val="007A7CEE"/>
    <w:rsid w:val="007A7CF4"/>
    <w:rsid w:val="007A7F34"/>
    <w:rsid w:val="007B077A"/>
    <w:rsid w:val="007B0A41"/>
    <w:rsid w:val="007B0D68"/>
    <w:rsid w:val="007B0F07"/>
    <w:rsid w:val="007B1414"/>
    <w:rsid w:val="007B1F1E"/>
    <w:rsid w:val="007B2B7D"/>
    <w:rsid w:val="007B34B2"/>
    <w:rsid w:val="007B34D4"/>
    <w:rsid w:val="007B35E3"/>
    <w:rsid w:val="007B3D18"/>
    <w:rsid w:val="007B53DF"/>
    <w:rsid w:val="007B5794"/>
    <w:rsid w:val="007B6522"/>
    <w:rsid w:val="007B73D3"/>
    <w:rsid w:val="007B7632"/>
    <w:rsid w:val="007B765E"/>
    <w:rsid w:val="007B796B"/>
    <w:rsid w:val="007B7CBD"/>
    <w:rsid w:val="007B7CF4"/>
    <w:rsid w:val="007B7D78"/>
    <w:rsid w:val="007C0A60"/>
    <w:rsid w:val="007C14E6"/>
    <w:rsid w:val="007C27C1"/>
    <w:rsid w:val="007C2899"/>
    <w:rsid w:val="007C3311"/>
    <w:rsid w:val="007C33D7"/>
    <w:rsid w:val="007C362E"/>
    <w:rsid w:val="007C4AED"/>
    <w:rsid w:val="007C5045"/>
    <w:rsid w:val="007C5273"/>
    <w:rsid w:val="007C532B"/>
    <w:rsid w:val="007C550C"/>
    <w:rsid w:val="007C5538"/>
    <w:rsid w:val="007C58A7"/>
    <w:rsid w:val="007C5B24"/>
    <w:rsid w:val="007C5D71"/>
    <w:rsid w:val="007C5EBF"/>
    <w:rsid w:val="007C6315"/>
    <w:rsid w:val="007C73AC"/>
    <w:rsid w:val="007C759B"/>
    <w:rsid w:val="007C7601"/>
    <w:rsid w:val="007C7AA1"/>
    <w:rsid w:val="007D01B5"/>
    <w:rsid w:val="007D03CD"/>
    <w:rsid w:val="007D0401"/>
    <w:rsid w:val="007D0C02"/>
    <w:rsid w:val="007D1844"/>
    <w:rsid w:val="007D28BA"/>
    <w:rsid w:val="007D2B48"/>
    <w:rsid w:val="007D2DCB"/>
    <w:rsid w:val="007D30F9"/>
    <w:rsid w:val="007D34D8"/>
    <w:rsid w:val="007D354A"/>
    <w:rsid w:val="007D3657"/>
    <w:rsid w:val="007D36D1"/>
    <w:rsid w:val="007D37A5"/>
    <w:rsid w:val="007D37B0"/>
    <w:rsid w:val="007D3925"/>
    <w:rsid w:val="007D3B33"/>
    <w:rsid w:val="007D3C95"/>
    <w:rsid w:val="007D4190"/>
    <w:rsid w:val="007D44B3"/>
    <w:rsid w:val="007D5080"/>
    <w:rsid w:val="007D58BA"/>
    <w:rsid w:val="007D58FD"/>
    <w:rsid w:val="007D5A06"/>
    <w:rsid w:val="007D5E18"/>
    <w:rsid w:val="007D5F08"/>
    <w:rsid w:val="007D65E9"/>
    <w:rsid w:val="007D6622"/>
    <w:rsid w:val="007D6789"/>
    <w:rsid w:val="007D6AD3"/>
    <w:rsid w:val="007D6ADA"/>
    <w:rsid w:val="007D76B9"/>
    <w:rsid w:val="007D786F"/>
    <w:rsid w:val="007D7A04"/>
    <w:rsid w:val="007E030B"/>
    <w:rsid w:val="007E0DDF"/>
    <w:rsid w:val="007E10D8"/>
    <w:rsid w:val="007E11D9"/>
    <w:rsid w:val="007E12BA"/>
    <w:rsid w:val="007E1713"/>
    <w:rsid w:val="007E1D97"/>
    <w:rsid w:val="007E2D9E"/>
    <w:rsid w:val="007E36AE"/>
    <w:rsid w:val="007E3861"/>
    <w:rsid w:val="007E399A"/>
    <w:rsid w:val="007E4101"/>
    <w:rsid w:val="007E42C0"/>
    <w:rsid w:val="007E42DE"/>
    <w:rsid w:val="007E442A"/>
    <w:rsid w:val="007E4467"/>
    <w:rsid w:val="007E589A"/>
    <w:rsid w:val="007E5CDC"/>
    <w:rsid w:val="007E5CEA"/>
    <w:rsid w:val="007E5D93"/>
    <w:rsid w:val="007E6520"/>
    <w:rsid w:val="007E6829"/>
    <w:rsid w:val="007E6BE5"/>
    <w:rsid w:val="007E7201"/>
    <w:rsid w:val="007E799A"/>
    <w:rsid w:val="007E7D8C"/>
    <w:rsid w:val="007F0036"/>
    <w:rsid w:val="007F00B2"/>
    <w:rsid w:val="007F0122"/>
    <w:rsid w:val="007F020D"/>
    <w:rsid w:val="007F0608"/>
    <w:rsid w:val="007F0702"/>
    <w:rsid w:val="007F0A24"/>
    <w:rsid w:val="007F0EDB"/>
    <w:rsid w:val="007F1057"/>
    <w:rsid w:val="007F160F"/>
    <w:rsid w:val="007F386F"/>
    <w:rsid w:val="007F3EAA"/>
    <w:rsid w:val="007F4681"/>
    <w:rsid w:val="007F4BA4"/>
    <w:rsid w:val="007F5058"/>
    <w:rsid w:val="007F561E"/>
    <w:rsid w:val="007F5D4A"/>
    <w:rsid w:val="007F6911"/>
    <w:rsid w:val="007F6E4C"/>
    <w:rsid w:val="007F7639"/>
    <w:rsid w:val="007F779D"/>
    <w:rsid w:val="007F7DC2"/>
    <w:rsid w:val="008005A1"/>
    <w:rsid w:val="00802B96"/>
    <w:rsid w:val="00802BC5"/>
    <w:rsid w:val="00802EE1"/>
    <w:rsid w:val="00803995"/>
    <w:rsid w:val="00803E5B"/>
    <w:rsid w:val="00803EC8"/>
    <w:rsid w:val="008040B9"/>
    <w:rsid w:val="00804C69"/>
    <w:rsid w:val="00804D8D"/>
    <w:rsid w:val="00806B3D"/>
    <w:rsid w:val="00806B58"/>
    <w:rsid w:val="00807D7E"/>
    <w:rsid w:val="0081034E"/>
    <w:rsid w:val="00810C3A"/>
    <w:rsid w:val="008111D4"/>
    <w:rsid w:val="00811C95"/>
    <w:rsid w:val="008121DA"/>
    <w:rsid w:val="008130D1"/>
    <w:rsid w:val="008133BB"/>
    <w:rsid w:val="0081350F"/>
    <w:rsid w:val="00813862"/>
    <w:rsid w:val="00814F74"/>
    <w:rsid w:val="008152F8"/>
    <w:rsid w:val="0081591C"/>
    <w:rsid w:val="008159D6"/>
    <w:rsid w:val="00815A21"/>
    <w:rsid w:val="00815D0C"/>
    <w:rsid w:val="00816466"/>
    <w:rsid w:val="00816611"/>
    <w:rsid w:val="00816DBC"/>
    <w:rsid w:val="008176BF"/>
    <w:rsid w:val="0082025C"/>
    <w:rsid w:val="008204C7"/>
    <w:rsid w:val="00820F4A"/>
    <w:rsid w:val="00822346"/>
    <w:rsid w:val="0082242A"/>
    <w:rsid w:val="008225D4"/>
    <w:rsid w:val="008229C6"/>
    <w:rsid w:val="0082312F"/>
    <w:rsid w:val="008233A1"/>
    <w:rsid w:val="00823FBB"/>
    <w:rsid w:val="00824307"/>
    <w:rsid w:val="008249E0"/>
    <w:rsid w:val="00824A5F"/>
    <w:rsid w:val="00824D31"/>
    <w:rsid w:val="00825120"/>
    <w:rsid w:val="00825D3E"/>
    <w:rsid w:val="00825ED0"/>
    <w:rsid w:val="0082697F"/>
    <w:rsid w:val="00827B1D"/>
    <w:rsid w:val="008308EB"/>
    <w:rsid w:val="00830D61"/>
    <w:rsid w:val="00830E33"/>
    <w:rsid w:val="00830FBC"/>
    <w:rsid w:val="00830FC5"/>
    <w:rsid w:val="00831DA3"/>
    <w:rsid w:val="00831DF5"/>
    <w:rsid w:val="00831E4A"/>
    <w:rsid w:val="00832121"/>
    <w:rsid w:val="00832640"/>
    <w:rsid w:val="00832A94"/>
    <w:rsid w:val="00832AF0"/>
    <w:rsid w:val="00833015"/>
    <w:rsid w:val="0083393D"/>
    <w:rsid w:val="00833E8A"/>
    <w:rsid w:val="008346A3"/>
    <w:rsid w:val="008346C9"/>
    <w:rsid w:val="008348D4"/>
    <w:rsid w:val="00835137"/>
    <w:rsid w:val="0083533F"/>
    <w:rsid w:val="00835510"/>
    <w:rsid w:val="008365E2"/>
    <w:rsid w:val="00836988"/>
    <w:rsid w:val="00836AF9"/>
    <w:rsid w:val="00836EDB"/>
    <w:rsid w:val="0083702B"/>
    <w:rsid w:val="00837AA1"/>
    <w:rsid w:val="0084090C"/>
    <w:rsid w:val="0084106E"/>
    <w:rsid w:val="00841C3A"/>
    <w:rsid w:val="00841C88"/>
    <w:rsid w:val="00842464"/>
    <w:rsid w:val="00842523"/>
    <w:rsid w:val="00843003"/>
    <w:rsid w:val="008436B7"/>
    <w:rsid w:val="008436FF"/>
    <w:rsid w:val="00843B85"/>
    <w:rsid w:val="00844AA9"/>
    <w:rsid w:val="00845226"/>
    <w:rsid w:val="00845C76"/>
    <w:rsid w:val="0084626F"/>
    <w:rsid w:val="00846D13"/>
    <w:rsid w:val="00846D60"/>
    <w:rsid w:val="0084716C"/>
    <w:rsid w:val="00847A9D"/>
    <w:rsid w:val="0085077C"/>
    <w:rsid w:val="008509C1"/>
    <w:rsid w:val="008512BC"/>
    <w:rsid w:val="0085170D"/>
    <w:rsid w:val="00851922"/>
    <w:rsid w:val="00852469"/>
    <w:rsid w:val="00852574"/>
    <w:rsid w:val="008529E1"/>
    <w:rsid w:val="008545E7"/>
    <w:rsid w:val="00854E0E"/>
    <w:rsid w:val="00854E3C"/>
    <w:rsid w:val="00855192"/>
    <w:rsid w:val="0085542C"/>
    <w:rsid w:val="00855AD7"/>
    <w:rsid w:val="00855D56"/>
    <w:rsid w:val="00857225"/>
    <w:rsid w:val="00857809"/>
    <w:rsid w:val="008579E7"/>
    <w:rsid w:val="00860B48"/>
    <w:rsid w:val="00860FF7"/>
    <w:rsid w:val="0086123E"/>
    <w:rsid w:val="00861BCC"/>
    <w:rsid w:val="00861D73"/>
    <w:rsid w:val="00861E07"/>
    <w:rsid w:val="008624C1"/>
    <w:rsid w:val="00862DF0"/>
    <w:rsid w:val="008630D3"/>
    <w:rsid w:val="0086326F"/>
    <w:rsid w:val="00863731"/>
    <w:rsid w:val="00863AC5"/>
    <w:rsid w:val="00864EA3"/>
    <w:rsid w:val="00865327"/>
    <w:rsid w:val="008654ED"/>
    <w:rsid w:val="0086564F"/>
    <w:rsid w:val="00865FAF"/>
    <w:rsid w:val="00866148"/>
    <w:rsid w:val="008664F6"/>
    <w:rsid w:val="00867010"/>
    <w:rsid w:val="00867594"/>
    <w:rsid w:val="0086788E"/>
    <w:rsid w:val="00870969"/>
    <w:rsid w:val="00871A7B"/>
    <w:rsid w:val="008724D7"/>
    <w:rsid w:val="0087295F"/>
    <w:rsid w:val="00872B1A"/>
    <w:rsid w:val="00873107"/>
    <w:rsid w:val="00873165"/>
    <w:rsid w:val="008735D1"/>
    <w:rsid w:val="00873D6D"/>
    <w:rsid w:val="00873DF5"/>
    <w:rsid w:val="00874132"/>
    <w:rsid w:val="008743E5"/>
    <w:rsid w:val="00874528"/>
    <w:rsid w:val="0087499D"/>
    <w:rsid w:val="008750E2"/>
    <w:rsid w:val="00875814"/>
    <w:rsid w:val="00875CC4"/>
    <w:rsid w:val="00876021"/>
    <w:rsid w:val="0087611C"/>
    <w:rsid w:val="0087622D"/>
    <w:rsid w:val="008764BA"/>
    <w:rsid w:val="0087669D"/>
    <w:rsid w:val="00876BCF"/>
    <w:rsid w:val="00876BF9"/>
    <w:rsid w:val="00880984"/>
    <w:rsid w:val="008812B6"/>
    <w:rsid w:val="00881FEE"/>
    <w:rsid w:val="0088201B"/>
    <w:rsid w:val="0088206A"/>
    <w:rsid w:val="00882238"/>
    <w:rsid w:val="00882C2B"/>
    <w:rsid w:val="00882E23"/>
    <w:rsid w:val="00882E90"/>
    <w:rsid w:val="008830F6"/>
    <w:rsid w:val="00883202"/>
    <w:rsid w:val="008836C6"/>
    <w:rsid w:val="00883A1E"/>
    <w:rsid w:val="00883E9D"/>
    <w:rsid w:val="00884289"/>
    <w:rsid w:val="008843A6"/>
    <w:rsid w:val="00884AF1"/>
    <w:rsid w:val="00885662"/>
    <w:rsid w:val="008859E7"/>
    <w:rsid w:val="0088621E"/>
    <w:rsid w:val="00886240"/>
    <w:rsid w:val="0088624C"/>
    <w:rsid w:val="008862E1"/>
    <w:rsid w:val="00886E6D"/>
    <w:rsid w:val="00886FF3"/>
    <w:rsid w:val="0088712D"/>
    <w:rsid w:val="0088762D"/>
    <w:rsid w:val="00890253"/>
    <w:rsid w:val="00890C02"/>
    <w:rsid w:val="00891331"/>
    <w:rsid w:val="008914F8"/>
    <w:rsid w:val="00891D2E"/>
    <w:rsid w:val="00891F3F"/>
    <w:rsid w:val="0089206C"/>
    <w:rsid w:val="008935EF"/>
    <w:rsid w:val="008937E6"/>
    <w:rsid w:val="0089422A"/>
    <w:rsid w:val="008943EB"/>
    <w:rsid w:val="0089452B"/>
    <w:rsid w:val="0089472B"/>
    <w:rsid w:val="00894FB4"/>
    <w:rsid w:val="0089527F"/>
    <w:rsid w:val="008954F2"/>
    <w:rsid w:val="00895941"/>
    <w:rsid w:val="00897326"/>
    <w:rsid w:val="0089783E"/>
    <w:rsid w:val="00897BBE"/>
    <w:rsid w:val="008A0245"/>
    <w:rsid w:val="008A0B4B"/>
    <w:rsid w:val="008A0D7D"/>
    <w:rsid w:val="008A0DCC"/>
    <w:rsid w:val="008A0F5A"/>
    <w:rsid w:val="008A1E7F"/>
    <w:rsid w:val="008A2213"/>
    <w:rsid w:val="008A2B2E"/>
    <w:rsid w:val="008A2E12"/>
    <w:rsid w:val="008A2FC7"/>
    <w:rsid w:val="008A34D1"/>
    <w:rsid w:val="008A36BA"/>
    <w:rsid w:val="008A371F"/>
    <w:rsid w:val="008A3A12"/>
    <w:rsid w:val="008A3AB9"/>
    <w:rsid w:val="008A3E95"/>
    <w:rsid w:val="008A4091"/>
    <w:rsid w:val="008A474C"/>
    <w:rsid w:val="008A5B61"/>
    <w:rsid w:val="008A5F3F"/>
    <w:rsid w:val="008A6869"/>
    <w:rsid w:val="008A6985"/>
    <w:rsid w:val="008A6C6C"/>
    <w:rsid w:val="008A736A"/>
    <w:rsid w:val="008A74E3"/>
    <w:rsid w:val="008A77EF"/>
    <w:rsid w:val="008A7C6B"/>
    <w:rsid w:val="008B047F"/>
    <w:rsid w:val="008B0AA9"/>
    <w:rsid w:val="008B1F8A"/>
    <w:rsid w:val="008B2540"/>
    <w:rsid w:val="008B2980"/>
    <w:rsid w:val="008B29A3"/>
    <w:rsid w:val="008B3057"/>
    <w:rsid w:val="008B364A"/>
    <w:rsid w:val="008B3F24"/>
    <w:rsid w:val="008B3F43"/>
    <w:rsid w:val="008B3F63"/>
    <w:rsid w:val="008B48BA"/>
    <w:rsid w:val="008B4909"/>
    <w:rsid w:val="008B4A9F"/>
    <w:rsid w:val="008B4DDB"/>
    <w:rsid w:val="008B55CB"/>
    <w:rsid w:val="008B62D5"/>
    <w:rsid w:val="008B6BDA"/>
    <w:rsid w:val="008B71AE"/>
    <w:rsid w:val="008B7467"/>
    <w:rsid w:val="008B7D38"/>
    <w:rsid w:val="008C0026"/>
    <w:rsid w:val="008C1637"/>
    <w:rsid w:val="008C1A80"/>
    <w:rsid w:val="008C1CD6"/>
    <w:rsid w:val="008C2E28"/>
    <w:rsid w:val="008C3667"/>
    <w:rsid w:val="008C4922"/>
    <w:rsid w:val="008C4C73"/>
    <w:rsid w:val="008C4FAB"/>
    <w:rsid w:val="008C5029"/>
    <w:rsid w:val="008C58E1"/>
    <w:rsid w:val="008C5B98"/>
    <w:rsid w:val="008C6B3B"/>
    <w:rsid w:val="008C725A"/>
    <w:rsid w:val="008C7B3C"/>
    <w:rsid w:val="008D0296"/>
    <w:rsid w:val="008D05FF"/>
    <w:rsid w:val="008D066A"/>
    <w:rsid w:val="008D0915"/>
    <w:rsid w:val="008D0C00"/>
    <w:rsid w:val="008D0D83"/>
    <w:rsid w:val="008D12BC"/>
    <w:rsid w:val="008D2625"/>
    <w:rsid w:val="008D27A1"/>
    <w:rsid w:val="008D2857"/>
    <w:rsid w:val="008D2C17"/>
    <w:rsid w:val="008D2CF6"/>
    <w:rsid w:val="008D2EA0"/>
    <w:rsid w:val="008D2FF0"/>
    <w:rsid w:val="008D3301"/>
    <w:rsid w:val="008D37E8"/>
    <w:rsid w:val="008D447E"/>
    <w:rsid w:val="008D44BF"/>
    <w:rsid w:val="008D4686"/>
    <w:rsid w:val="008D4839"/>
    <w:rsid w:val="008D4C01"/>
    <w:rsid w:val="008D4EB5"/>
    <w:rsid w:val="008D4F81"/>
    <w:rsid w:val="008D6A59"/>
    <w:rsid w:val="008D79CF"/>
    <w:rsid w:val="008E0138"/>
    <w:rsid w:val="008E037B"/>
    <w:rsid w:val="008E1AD6"/>
    <w:rsid w:val="008E1D16"/>
    <w:rsid w:val="008E2233"/>
    <w:rsid w:val="008E262F"/>
    <w:rsid w:val="008E2AFE"/>
    <w:rsid w:val="008E2C85"/>
    <w:rsid w:val="008E3C66"/>
    <w:rsid w:val="008E52FD"/>
    <w:rsid w:val="008E5895"/>
    <w:rsid w:val="008E5D51"/>
    <w:rsid w:val="008E6469"/>
    <w:rsid w:val="008E7390"/>
    <w:rsid w:val="008E77BF"/>
    <w:rsid w:val="008E78E6"/>
    <w:rsid w:val="008E7AFE"/>
    <w:rsid w:val="008E7B36"/>
    <w:rsid w:val="008F062D"/>
    <w:rsid w:val="008F181C"/>
    <w:rsid w:val="008F2025"/>
    <w:rsid w:val="008F372A"/>
    <w:rsid w:val="008F3808"/>
    <w:rsid w:val="008F3F7B"/>
    <w:rsid w:val="008F41BE"/>
    <w:rsid w:val="008F41C6"/>
    <w:rsid w:val="008F43CF"/>
    <w:rsid w:val="008F453D"/>
    <w:rsid w:val="008F4577"/>
    <w:rsid w:val="008F4664"/>
    <w:rsid w:val="008F486C"/>
    <w:rsid w:val="008F539E"/>
    <w:rsid w:val="008F53BE"/>
    <w:rsid w:val="008F5534"/>
    <w:rsid w:val="008F56BD"/>
    <w:rsid w:val="008F608F"/>
    <w:rsid w:val="008F6B3C"/>
    <w:rsid w:val="008F6D0E"/>
    <w:rsid w:val="008F6D14"/>
    <w:rsid w:val="008F739B"/>
    <w:rsid w:val="008F7819"/>
    <w:rsid w:val="008F7F26"/>
    <w:rsid w:val="008F7FAF"/>
    <w:rsid w:val="00900044"/>
    <w:rsid w:val="009011B7"/>
    <w:rsid w:val="00901468"/>
    <w:rsid w:val="0090149B"/>
    <w:rsid w:val="009014B1"/>
    <w:rsid w:val="009019FF"/>
    <w:rsid w:val="009020BD"/>
    <w:rsid w:val="00902145"/>
    <w:rsid w:val="00902191"/>
    <w:rsid w:val="00902798"/>
    <w:rsid w:val="00902871"/>
    <w:rsid w:val="00902D79"/>
    <w:rsid w:val="00903416"/>
    <w:rsid w:val="00903430"/>
    <w:rsid w:val="0090362E"/>
    <w:rsid w:val="00904827"/>
    <w:rsid w:val="009049D9"/>
    <w:rsid w:val="0090581D"/>
    <w:rsid w:val="00905959"/>
    <w:rsid w:val="00905C6E"/>
    <w:rsid w:val="00905D83"/>
    <w:rsid w:val="00906420"/>
    <w:rsid w:val="00906E65"/>
    <w:rsid w:val="009072EB"/>
    <w:rsid w:val="009073A5"/>
    <w:rsid w:val="009105EF"/>
    <w:rsid w:val="0091132F"/>
    <w:rsid w:val="009117CA"/>
    <w:rsid w:val="00911B8E"/>
    <w:rsid w:val="00911BBE"/>
    <w:rsid w:val="00911C33"/>
    <w:rsid w:val="009120C3"/>
    <w:rsid w:val="00912B1C"/>
    <w:rsid w:val="009130A1"/>
    <w:rsid w:val="009130F2"/>
    <w:rsid w:val="00913725"/>
    <w:rsid w:val="009138B8"/>
    <w:rsid w:val="00913B96"/>
    <w:rsid w:val="00913BAC"/>
    <w:rsid w:val="00913BD0"/>
    <w:rsid w:val="00913BF6"/>
    <w:rsid w:val="00913F1B"/>
    <w:rsid w:val="00914C64"/>
    <w:rsid w:val="009152FF"/>
    <w:rsid w:val="00915379"/>
    <w:rsid w:val="00915A45"/>
    <w:rsid w:val="00915F4C"/>
    <w:rsid w:val="00915FF1"/>
    <w:rsid w:val="00916605"/>
    <w:rsid w:val="009166BC"/>
    <w:rsid w:val="00916997"/>
    <w:rsid w:val="00916C9C"/>
    <w:rsid w:val="00916D6C"/>
    <w:rsid w:val="00916E9E"/>
    <w:rsid w:val="00917661"/>
    <w:rsid w:val="009178DE"/>
    <w:rsid w:val="009179A7"/>
    <w:rsid w:val="00917F63"/>
    <w:rsid w:val="00920181"/>
    <w:rsid w:val="009207FF"/>
    <w:rsid w:val="0092084A"/>
    <w:rsid w:val="00920989"/>
    <w:rsid w:val="00920CCA"/>
    <w:rsid w:val="00920FAA"/>
    <w:rsid w:val="00921069"/>
    <w:rsid w:val="00921601"/>
    <w:rsid w:val="00922925"/>
    <w:rsid w:val="00922AC8"/>
    <w:rsid w:val="00923A9C"/>
    <w:rsid w:val="00923C85"/>
    <w:rsid w:val="00923CB8"/>
    <w:rsid w:val="00923FA1"/>
    <w:rsid w:val="00924A3B"/>
    <w:rsid w:val="00924B08"/>
    <w:rsid w:val="00924E62"/>
    <w:rsid w:val="009250E2"/>
    <w:rsid w:val="00925D1C"/>
    <w:rsid w:val="00925D89"/>
    <w:rsid w:val="00925E2C"/>
    <w:rsid w:val="00925E4A"/>
    <w:rsid w:val="00926285"/>
    <w:rsid w:val="00926580"/>
    <w:rsid w:val="0092681D"/>
    <w:rsid w:val="009268D9"/>
    <w:rsid w:val="009272BF"/>
    <w:rsid w:val="00927410"/>
    <w:rsid w:val="0092796A"/>
    <w:rsid w:val="00927CF6"/>
    <w:rsid w:val="00927F8A"/>
    <w:rsid w:val="0093007F"/>
    <w:rsid w:val="00931160"/>
    <w:rsid w:val="009312B4"/>
    <w:rsid w:val="009312EB"/>
    <w:rsid w:val="00931721"/>
    <w:rsid w:val="009320F6"/>
    <w:rsid w:val="00932599"/>
    <w:rsid w:val="00932E7A"/>
    <w:rsid w:val="00933BF7"/>
    <w:rsid w:val="0093411F"/>
    <w:rsid w:val="009341CC"/>
    <w:rsid w:val="00934C48"/>
    <w:rsid w:val="0093529E"/>
    <w:rsid w:val="0093581C"/>
    <w:rsid w:val="00935DE5"/>
    <w:rsid w:val="00936700"/>
    <w:rsid w:val="0093729A"/>
    <w:rsid w:val="009379C5"/>
    <w:rsid w:val="00940D31"/>
    <w:rsid w:val="00941304"/>
    <w:rsid w:val="00941876"/>
    <w:rsid w:val="009420CF"/>
    <w:rsid w:val="00942A20"/>
    <w:rsid w:val="00942E76"/>
    <w:rsid w:val="009434DB"/>
    <w:rsid w:val="0094355B"/>
    <w:rsid w:val="009438AD"/>
    <w:rsid w:val="00944872"/>
    <w:rsid w:val="009449B2"/>
    <w:rsid w:val="0094505F"/>
    <w:rsid w:val="0094506B"/>
    <w:rsid w:val="009455B0"/>
    <w:rsid w:val="009455E9"/>
    <w:rsid w:val="00946349"/>
    <w:rsid w:val="00946555"/>
    <w:rsid w:val="009466F6"/>
    <w:rsid w:val="0094674A"/>
    <w:rsid w:val="00946CE0"/>
    <w:rsid w:val="0094738A"/>
    <w:rsid w:val="00947EFE"/>
    <w:rsid w:val="00947F85"/>
    <w:rsid w:val="00950736"/>
    <w:rsid w:val="00950758"/>
    <w:rsid w:val="00950B98"/>
    <w:rsid w:val="009512E7"/>
    <w:rsid w:val="00952243"/>
    <w:rsid w:val="0095272C"/>
    <w:rsid w:val="009527DB"/>
    <w:rsid w:val="00952CE2"/>
    <w:rsid w:val="00952D2D"/>
    <w:rsid w:val="00952F39"/>
    <w:rsid w:val="00953510"/>
    <w:rsid w:val="00953B02"/>
    <w:rsid w:val="00953D86"/>
    <w:rsid w:val="00953F3B"/>
    <w:rsid w:val="0095431D"/>
    <w:rsid w:val="00954324"/>
    <w:rsid w:val="009548BD"/>
    <w:rsid w:val="00954C0B"/>
    <w:rsid w:val="00954ED6"/>
    <w:rsid w:val="009550D4"/>
    <w:rsid w:val="0095513A"/>
    <w:rsid w:val="0095518D"/>
    <w:rsid w:val="0095539C"/>
    <w:rsid w:val="00955592"/>
    <w:rsid w:val="0095580A"/>
    <w:rsid w:val="00956198"/>
    <w:rsid w:val="00956887"/>
    <w:rsid w:val="009569CA"/>
    <w:rsid w:val="00956F96"/>
    <w:rsid w:val="0095750D"/>
    <w:rsid w:val="009603A0"/>
    <w:rsid w:val="00960413"/>
    <w:rsid w:val="00960423"/>
    <w:rsid w:val="009609C1"/>
    <w:rsid w:val="00960BF2"/>
    <w:rsid w:val="009611EA"/>
    <w:rsid w:val="00961A81"/>
    <w:rsid w:val="00961AB0"/>
    <w:rsid w:val="00961F2D"/>
    <w:rsid w:val="009625A0"/>
    <w:rsid w:val="009628C5"/>
    <w:rsid w:val="00962F55"/>
    <w:rsid w:val="00963071"/>
    <w:rsid w:val="009639F0"/>
    <w:rsid w:val="009639F7"/>
    <w:rsid w:val="00963B9B"/>
    <w:rsid w:val="0096426D"/>
    <w:rsid w:val="00964F91"/>
    <w:rsid w:val="00965099"/>
    <w:rsid w:val="009652C0"/>
    <w:rsid w:val="009655F6"/>
    <w:rsid w:val="00965BDA"/>
    <w:rsid w:val="0096617A"/>
    <w:rsid w:val="0096619A"/>
    <w:rsid w:val="00966211"/>
    <w:rsid w:val="009677C8"/>
    <w:rsid w:val="00967963"/>
    <w:rsid w:val="00970626"/>
    <w:rsid w:val="0097088F"/>
    <w:rsid w:val="00970897"/>
    <w:rsid w:val="00970F97"/>
    <w:rsid w:val="009719CA"/>
    <w:rsid w:val="00971DEF"/>
    <w:rsid w:val="00972E1B"/>
    <w:rsid w:val="00973183"/>
    <w:rsid w:val="009737CA"/>
    <w:rsid w:val="0097407E"/>
    <w:rsid w:val="009744DE"/>
    <w:rsid w:val="00974C4A"/>
    <w:rsid w:val="00974FF7"/>
    <w:rsid w:val="00975920"/>
    <w:rsid w:val="009759BA"/>
    <w:rsid w:val="00975F5A"/>
    <w:rsid w:val="009763BA"/>
    <w:rsid w:val="009768CC"/>
    <w:rsid w:val="00976A08"/>
    <w:rsid w:val="00976F65"/>
    <w:rsid w:val="009801C9"/>
    <w:rsid w:val="00980641"/>
    <w:rsid w:val="009809DD"/>
    <w:rsid w:val="009818E3"/>
    <w:rsid w:val="00981DB4"/>
    <w:rsid w:val="00981EB8"/>
    <w:rsid w:val="0098206E"/>
    <w:rsid w:val="00982DD4"/>
    <w:rsid w:val="0098301A"/>
    <w:rsid w:val="0098352A"/>
    <w:rsid w:val="0098386C"/>
    <w:rsid w:val="00983D02"/>
    <w:rsid w:val="00983FA1"/>
    <w:rsid w:val="009846F0"/>
    <w:rsid w:val="009847CA"/>
    <w:rsid w:val="009848EC"/>
    <w:rsid w:val="00985508"/>
    <w:rsid w:val="009857EF"/>
    <w:rsid w:val="00985D70"/>
    <w:rsid w:val="00986438"/>
    <w:rsid w:val="00986F6E"/>
    <w:rsid w:val="00986FFA"/>
    <w:rsid w:val="00987746"/>
    <w:rsid w:val="00987998"/>
    <w:rsid w:val="0098799E"/>
    <w:rsid w:val="009879D1"/>
    <w:rsid w:val="00987A84"/>
    <w:rsid w:val="0099084C"/>
    <w:rsid w:val="00990857"/>
    <w:rsid w:val="00991099"/>
    <w:rsid w:val="00991106"/>
    <w:rsid w:val="00991171"/>
    <w:rsid w:val="0099127F"/>
    <w:rsid w:val="009913CB"/>
    <w:rsid w:val="00991D11"/>
    <w:rsid w:val="00991F41"/>
    <w:rsid w:val="009928AF"/>
    <w:rsid w:val="00992C7A"/>
    <w:rsid w:val="00992D08"/>
    <w:rsid w:val="00993D20"/>
    <w:rsid w:val="00994346"/>
    <w:rsid w:val="009945C7"/>
    <w:rsid w:val="00994E18"/>
    <w:rsid w:val="00994F4C"/>
    <w:rsid w:val="009957E1"/>
    <w:rsid w:val="00996878"/>
    <w:rsid w:val="0099786B"/>
    <w:rsid w:val="00997D5C"/>
    <w:rsid w:val="00997DA2"/>
    <w:rsid w:val="009A0E1D"/>
    <w:rsid w:val="009A0F77"/>
    <w:rsid w:val="009A18FE"/>
    <w:rsid w:val="009A1C8B"/>
    <w:rsid w:val="009A1DA2"/>
    <w:rsid w:val="009A2021"/>
    <w:rsid w:val="009A243E"/>
    <w:rsid w:val="009A26B4"/>
    <w:rsid w:val="009A2821"/>
    <w:rsid w:val="009A2D1F"/>
    <w:rsid w:val="009A2DCD"/>
    <w:rsid w:val="009A2F3B"/>
    <w:rsid w:val="009A3682"/>
    <w:rsid w:val="009A484A"/>
    <w:rsid w:val="009A486D"/>
    <w:rsid w:val="009A4A18"/>
    <w:rsid w:val="009A4A36"/>
    <w:rsid w:val="009A4A38"/>
    <w:rsid w:val="009A51CF"/>
    <w:rsid w:val="009A53B5"/>
    <w:rsid w:val="009A58E0"/>
    <w:rsid w:val="009A59D0"/>
    <w:rsid w:val="009A5E03"/>
    <w:rsid w:val="009A5F6B"/>
    <w:rsid w:val="009A60B2"/>
    <w:rsid w:val="009A6B8B"/>
    <w:rsid w:val="009A7469"/>
    <w:rsid w:val="009A773B"/>
    <w:rsid w:val="009A78B6"/>
    <w:rsid w:val="009A78EC"/>
    <w:rsid w:val="009A7C36"/>
    <w:rsid w:val="009B0FB4"/>
    <w:rsid w:val="009B1079"/>
    <w:rsid w:val="009B124C"/>
    <w:rsid w:val="009B1525"/>
    <w:rsid w:val="009B3152"/>
    <w:rsid w:val="009B3554"/>
    <w:rsid w:val="009B3AF7"/>
    <w:rsid w:val="009B3D92"/>
    <w:rsid w:val="009B4217"/>
    <w:rsid w:val="009B4317"/>
    <w:rsid w:val="009B431E"/>
    <w:rsid w:val="009B47F4"/>
    <w:rsid w:val="009B4802"/>
    <w:rsid w:val="009B48DD"/>
    <w:rsid w:val="009B5D52"/>
    <w:rsid w:val="009B65EC"/>
    <w:rsid w:val="009B66AB"/>
    <w:rsid w:val="009B6DA1"/>
    <w:rsid w:val="009B6E77"/>
    <w:rsid w:val="009B7862"/>
    <w:rsid w:val="009B79F1"/>
    <w:rsid w:val="009C07C2"/>
    <w:rsid w:val="009C1311"/>
    <w:rsid w:val="009C1DF0"/>
    <w:rsid w:val="009C1F81"/>
    <w:rsid w:val="009C2052"/>
    <w:rsid w:val="009C2CC4"/>
    <w:rsid w:val="009C3CBF"/>
    <w:rsid w:val="009C3E73"/>
    <w:rsid w:val="009C3E9B"/>
    <w:rsid w:val="009C3FB1"/>
    <w:rsid w:val="009C3FD5"/>
    <w:rsid w:val="009C4A0B"/>
    <w:rsid w:val="009C4F7C"/>
    <w:rsid w:val="009C5391"/>
    <w:rsid w:val="009C5A59"/>
    <w:rsid w:val="009C5D95"/>
    <w:rsid w:val="009C664C"/>
    <w:rsid w:val="009C691E"/>
    <w:rsid w:val="009C740B"/>
    <w:rsid w:val="009D0144"/>
    <w:rsid w:val="009D09E0"/>
    <w:rsid w:val="009D0F6F"/>
    <w:rsid w:val="009D1432"/>
    <w:rsid w:val="009D14AE"/>
    <w:rsid w:val="009D180E"/>
    <w:rsid w:val="009D182C"/>
    <w:rsid w:val="009D1C58"/>
    <w:rsid w:val="009D1F99"/>
    <w:rsid w:val="009D20D0"/>
    <w:rsid w:val="009D2290"/>
    <w:rsid w:val="009D24D6"/>
    <w:rsid w:val="009D2A26"/>
    <w:rsid w:val="009D2C4D"/>
    <w:rsid w:val="009D2C7D"/>
    <w:rsid w:val="009D2CA0"/>
    <w:rsid w:val="009D2F19"/>
    <w:rsid w:val="009D3249"/>
    <w:rsid w:val="009D3263"/>
    <w:rsid w:val="009D3AFB"/>
    <w:rsid w:val="009D3D71"/>
    <w:rsid w:val="009D4533"/>
    <w:rsid w:val="009D4683"/>
    <w:rsid w:val="009D4B3C"/>
    <w:rsid w:val="009D4B49"/>
    <w:rsid w:val="009D5A98"/>
    <w:rsid w:val="009D6203"/>
    <w:rsid w:val="009D6550"/>
    <w:rsid w:val="009D6E81"/>
    <w:rsid w:val="009D7EAC"/>
    <w:rsid w:val="009E0454"/>
    <w:rsid w:val="009E0AAF"/>
    <w:rsid w:val="009E0BE4"/>
    <w:rsid w:val="009E0C82"/>
    <w:rsid w:val="009E1162"/>
    <w:rsid w:val="009E1655"/>
    <w:rsid w:val="009E16D3"/>
    <w:rsid w:val="009E1DD0"/>
    <w:rsid w:val="009E1F5D"/>
    <w:rsid w:val="009E264F"/>
    <w:rsid w:val="009E2B16"/>
    <w:rsid w:val="009E39FE"/>
    <w:rsid w:val="009E43D6"/>
    <w:rsid w:val="009E4751"/>
    <w:rsid w:val="009E5148"/>
    <w:rsid w:val="009E54E5"/>
    <w:rsid w:val="009E57F6"/>
    <w:rsid w:val="009E58AF"/>
    <w:rsid w:val="009E5BED"/>
    <w:rsid w:val="009E62B7"/>
    <w:rsid w:val="009E6720"/>
    <w:rsid w:val="009E67D0"/>
    <w:rsid w:val="009E6DB1"/>
    <w:rsid w:val="009E79B4"/>
    <w:rsid w:val="009F098A"/>
    <w:rsid w:val="009F0C02"/>
    <w:rsid w:val="009F10F2"/>
    <w:rsid w:val="009F2062"/>
    <w:rsid w:val="009F2684"/>
    <w:rsid w:val="009F2C0B"/>
    <w:rsid w:val="009F2FCA"/>
    <w:rsid w:val="009F3063"/>
    <w:rsid w:val="009F375A"/>
    <w:rsid w:val="009F3DC6"/>
    <w:rsid w:val="009F3E4E"/>
    <w:rsid w:val="009F4011"/>
    <w:rsid w:val="009F437A"/>
    <w:rsid w:val="009F5603"/>
    <w:rsid w:val="009F5A5B"/>
    <w:rsid w:val="009F5AAA"/>
    <w:rsid w:val="009F5E7F"/>
    <w:rsid w:val="009F5F04"/>
    <w:rsid w:val="009F5F6D"/>
    <w:rsid w:val="009F64B3"/>
    <w:rsid w:val="009F6C95"/>
    <w:rsid w:val="009F7877"/>
    <w:rsid w:val="009F7ACD"/>
    <w:rsid w:val="009F7C53"/>
    <w:rsid w:val="009F7DEB"/>
    <w:rsid w:val="00A0033C"/>
    <w:rsid w:val="00A0177D"/>
    <w:rsid w:val="00A01BB6"/>
    <w:rsid w:val="00A01D0B"/>
    <w:rsid w:val="00A02CB7"/>
    <w:rsid w:val="00A03092"/>
    <w:rsid w:val="00A033A9"/>
    <w:rsid w:val="00A035A3"/>
    <w:rsid w:val="00A044A5"/>
    <w:rsid w:val="00A04751"/>
    <w:rsid w:val="00A0481D"/>
    <w:rsid w:val="00A04EED"/>
    <w:rsid w:val="00A04F8F"/>
    <w:rsid w:val="00A05497"/>
    <w:rsid w:val="00A05EB6"/>
    <w:rsid w:val="00A05EF0"/>
    <w:rsid w:val="00A0601A"/>
    <w:rsid w:val="00A0670A"/>
    <w:rsid w:val="00A067BD"/>
    <w:rsid w:val="00A06A8B"/>
    <w:rsid w:val="00A078D3"/>
    <w:rsid w:val="00A079D0"/>
    <w:rsid w:val="00A07A55"/>
    <w:rsid w:val="00A07B4D"/>
    <w:rsid w:val="00A10E5C"/>
    <w:rsid w:val="00A118B6"/>
    <w:rsid w:val="00A11AE3"/>
    <w:rsid w:val="00A11B40"/>
    <w:rsid w:val="00A11EED"/>
    <w:rsid w:val="00A1204E"/>
    <w:rsid w:val="00A124D8"/>
    <w:rsid w:val="00A12D25"/>
    <w:rsid w:val="00A131B7"/>
    <w:rsid w:val="00A138EA"/>
    <w:rsid w:val="00A1411A"/>
    <w:rsid w:val="00A14464"/>
    <w:rsid w:val="00A146E9"/>
    <w:rsid w:val="00A1489D"/>
    <w:rsid w:val="00A148F0"/>
    <w:rsid w:val="00A14AA8"/>
    <w:rsid w:val="00A14AB8"/>
    <w:rsid w:val="00A15047"/>
    <w:rsid w:val="00A15102"/>
    <w:rsid w:val="00A15308"/>
    <w:rsid w:val="00A1597E"/>
    <w:rsid w:val="00A159C3"/>
    <w:rsid w:val="00A16112"/>
    <w:rsid w:val="00A16B1A"/>
    <w:rsid w:val="00A16C69"/>
    <w:rsid w:val="00A1773D"/>
    <w:rsid w:val="00A177AC"/>
    <w:rsid w:val="00A178BB"/>
    <w:rsid w:val="00A17F2F"/>
    <w:rsid w:val="00A17F81"/>
    <w:rsid w:val="00A20406"/>
    <w:rsid w:val="00A20B3D"/>
    <w:rsid w:val="00A20DF5"/>
    <w:rsid w:val="00A20FE6"/>
    <w:rsid w:val="00A21490"/>
    <w:rsid w:val="00A21522"/>
    <w:rsid w:val="00A21BDC"/>
    <w:rsid w:val="00A2208F"/>
    <w:rsid w:val="00A22129"/>
    <w:rsid w:val="00A229C8"/>
    <w:rsid w:val="00A239E1"/>
    <w:rsid w:val="00A240C0"/>
    <w:rsid w:val="00A24418"/>
    <w:rsid w:val="00A25169"/>
    <w:rsid w:val="00A259DE"/>
    <w:rsid w:val="00A25A56"/>
    <w:rsid w:val="00A26043"/>
    <w:rsid w:val="00A2677D"/>
    <w:rsid w:val="00A26822"/>
    <w:rsid w:val="00A26EC8"/>
    <w:rsid w:val="00A270EC"/>
    <w:rsid w:val="00A2744E"/>
    <w:rsid w:val="00A276BD"/>
    <w:rsid w:val="00A27745"/>
    <w:rsid w:val="00A278E4"/>
    <w:rsid w:val="00A27C63"/>
    <w:rsid w:val="00A30481"/>
    <w:rsid w:val="00A305D8"/>
    <w:rsid w:val="00A312E2"/>
    <w:rsid w:val="00A313A2"/>
    <w:rsid w:val="00A32ACE"/>
    <w:rsid w:val="00A32AD2"/>
    <w:rsid w:val="00A32D11"/>
    <w:rsid w:val="00A33662"/>
    <w:rsid w:val="00A33741"/>
    <w:rsid w:val="00A340B6"/>
    <w:rsid w:val="00A34338"/>
    <w:rsid w:val="00A34C22"/>
    <w:rsid w:val="00A34CED"/>
    <w:rsid w:val="00A34F98"/>
    <w:rsid w:val="00A35111"/>
    <w:rsid w:val="00A35221"/>
    <w:rsid w:val="00A35483"/>
    <w:rsid w:val="00A35686"/>
    <w:rsid w:val="00A36330"/>
    <w:rsid w:val="00A371FE"/>
    <w:rsid w:val="00A378D1"/>
    <w:rsid w:val="00A3790C"/>
    <w:rsid w:val="00A37A02"/>
    <w:rsid w:val="00A37E6E"/>
    <w:rsid w:val="00A40399"/>
    <w:rsid w:val="00A41688"/>
    <w:rsid w:val="00A4173B"/>
    <w:rsid w:val="00A418D2"/>
    <w:rsid w:val="00A432E4"/>
    <w:rsid w:val="00A45140"/>
    <w:rsid w:val="00A47316"/>
    <w:rsid w:val="00A473F9"/>
    <w:rsid w:val="00A47EBD"/>
    <w:rsid w:val="00A506CA"/>
    <w:rsid w:val="00A506CD"/>
    <w:rsid w:val="00A5073A"/>
    <w:rsid w:val="00A507AC"/>
    <w:rsid w:val="00A51153"/>
    <w:rsid w:val="00A51341"/>
    <w:rsid w:val="00A51C54"/>
    <w:rsid w:val="00A51F79"/>
    <w:rsid w:val="00A529D7"/>
    <w:rsid w:val="00A52A2E"/>
    <w:rsid w:val="00A52C24"/>
    <w:rsid w:val="00A52EC8"/>
    <w:rsid w:val="00A530A8"/>
    <w:rsid w:val="00A54188"/>
    <w:rsid w:val="00A54490"/>
    <w:rsid w:val="00A54A8B"/>
    <w:rsid w:val="00A5534D"/>
    <w:rsid w:val="00A55987"/>
    <w:rsid w:val="00A56350"/>
    <w:rsid w:val="00A563C1"/>
    <w:rsid w:val="00A566BA"/>
    <w:rsid w:val="00A56F97"/>
    <w:rsid w:val="00A56FBC"/>
    <w:rsid w:val="00A571D4"/>
    <w:rsid w:val="00A571E7"/>
    <w:rsid w:val="00A5749E"/>
    <w:rsid w:val="00A5775A"/>
    <w:rsid w:val="00A57F6F"/>
    <w:rsid w:val="00A609CA"/>
    <w:rsid w:val="00A60B5C"/>
    <w:rsid w:val="00A615B9"/>
    <w:rsid w:val="00A61803"/>
    <w:rsid w:val="00A61887"/>
    <w:rsid w:val="00A62970"/>
    <w:rsid w:val="00A6329F"/>
    <w:rsid w:val="00A6358A"/>
    <w:rsid w:val="00A63908"/>
    <w:rsid w:val="00A639A9"/>
    <w:rsid w:val="00A63A88"/>
    <w:rsid w:val="00A63AF8"/>
    <w:rsid w:val="00A64019"/>
    <w:rsid w:val="00A64242"/>
    <w:rsid w:val="00A649AB"/>
    <w:rsid w:val="00A64AEF"/>
    <w:rsid w:val="00A65039"/>
    <w:rsid w:val="00A6540A"/>
    <w:rsid w:val="00A65B7F"/>
    <w:rsid w:val="00A66938"/>
    <w:rsid w:val="00A66D11"/>
    <w:rsid w:val="00A66DF9"/>
    <w:rsid w:val="00A673B7"/>
    <w:rsid w:val="00A673DC"/>
    <w:rsid w:val="00A674E2"/>
    <w:rsid w:val="00A702D8"/>
    <w:rsid w:val="00A70416"/>
    <w:rsid w:val="00A70E53"/>
    <w:rsid w:val="00A71189"/>
    <w:rsid w:val="00A71564"/>
    <w:rsid w:val="00A720A8"/>
    <w:rsid w:val="00A7222F"/>
    <w:rsid w:val="00A72B80"/>
    <w:rsid w:val="00A74017"/>
    <w:rsid w:val="00A745C1"/>
    <w:rsid w:val="00A74B97"/>
    <w:rsid w:val="00A74D97"/>
    <w:rsid w:val="00A750E8"/>
    <w:rsid w:val="00A7514C"/>
    <w:rsid w:val="00A753C7"/>
    <w:rsid w:val="00A75662"/>
    <w:rsid w:val="00A76295"/>
    <w:rsid w:val="00A7635D"/>
    <w:rsid w:val="00A76B2B"/>
    <w:rsid w:val="00A76BC8"/>
    <w:rsid w:val="00A7737D"/>
    <w:rsid w:val="00A80C5F"/>
    <w:rsid w:val="00A816B5"/>
    <w:rsid w:val="00A816D5"/>
    <w:rsid w:val="00A81855"/>
    <w:rsid w:val="00A820BB"/>
    <w:rsid w:val="00A821CB"/>
    <w:rsid w:val="00A82745"/>
    <w:rsid w:val="00A828E7"/>
    <w:rsid w:val="00A83512"/>
    <w:rsid w:val="00A8372E"/>
    <w:rsid w:val="00A8396E"/>
    <w:rsid w:val="00A83DE9"/>
    <w:rsid w:val="00A83E5F"/>
    <w:rsid w:val="00A8468A"/>
    <w:rsid w:val="00A84897"/>
    <w:rsid w:val="00A84961"/>
    <w:rsid w:val="00A84BA8"/>
    <w:rsid w:val="00A84D9A"/>
    <w:rsid w:val="00A859E1"/>
    <w:rsid w:val="00A85BA1"/>
    <w:rsid w:val="00A862DD"/>
    <w:rsid w:val="00A865E3"/>
    <w:rsid w:val="00A87A7E"/>
    <w:rsid w:val="00A90529"/>
    <w:rsid w:val="00A90C4F"/>
    <w:rsid w:val="00A9119F"/>
    <w:rsid w:val="00A913D8"/>
    <w:rsid w:val="00A91D38"/>
    <w:rsid w:val="00A91D44"/>
    <w:rsid w:val="00A9201D"/>
    <w:rsid w:val="00A93012"/>
    <w:rsid w:val="00A934C7"/>
    <w:rsid w:val="00A93F53"/>
    <w:rsid w:val="00A94485"/>
    <w:rsid w:val="00A94673"/>
    <w:rsid w:val="00A94992"/>
    <w:rsid w:val="00A94C1D"/>
    <w:rsid w:val="00A951CF"/>
    <w:rsid w:val="00A951EA"/>
    <w:rsid w:val="00A95771"/>
    <w:rsid w:val="00A97023"/>
    <w:rsid w:val="00A97AE7"/>
    <w:rsid w:val="00A97C84"/>
    <w:rsid w:val="00AA00FC"/>
    <w:rsid w:val="00AA012C"/>
    <w:rsid w:val="00AA01F9"/>
    <w:rsid w:val="00AA040B"/>
    <w:rsid w:val="00AA05F7"/>
    <w:rsid w:val="00AA0A74"/>
    <w:rsid w:val="00AA0C4F"/>
    <w:rsid w:val="00AA1161"/>
    <w:rsid w:val="00AA1405"/>
    <w:rsid w:val="00AA15AC"/>
    <w:rsid w:val="00AA17F6"/>
    <w:rsid w:val="00AA18E2"/>
    <w:rsid w:val="00AA1D7A"/>
    <w:rsid w:val="00AA24B9"/>
    <w:rsid w:val="00AA2C86"/>
    <w:rsid w:val="00AA2D6A"/>
    <w:rsid w:val="00AA331C"/>
    <w:rsid w:val="00AA386C"/>
    <w:rsid w:val="00AA459E"/>
    <w:rsid w:val="00AA4905"/>
    <w:rsid w:val="00AA4AD6"/>
    <w:rsid w:val="00AA4F49"/>
    <w:rsid w:val="00AA5287"/>
    <w:rsid w:val="00AA5B10"/>
    <w:rsid w:val="00AA61A6"/>
    <w:rsid w:val="00AA64B4"/>
    <w:rsid w:val="00AA6620"/>
    <w:rsid w:val="00AA7284"/>
    <w:rsid w:val="00AA76F0"/>
    <w:rsid w:val="00AA78B7"/>
    <w:rsid w:val="00AA79AF"/>
    <w:rsid w:val="00AA7B56"/>
    <w:rsid w:val="00AA7F7D"/>
    <w:rsid w:val="00AB033E"/>
    <w:rsid w:val="00AB0C20"/>
    <w:rsid w:val="00AB0CE8"/>
    <w:rsid w:val="00AB0D5E"/>
    <w:rsid w:val="00AB0FCB"/>
    <w:rsid w:val="00AB122C"/>
    <w:rsid w:val="00AB1E6F"/>
    <w:rsid w:val="00AB2110"/>
    <w:rsid w:val="00AB27B6"/>
    <w:rsid w:val="00AB34A2"/>
    <w:rsid w:val="00AB361B"/>
    <w:rsid w:val="00AB3F7C"/>
    <w:rsid w:val="00AB42FA"/>
    <w:rsid w:val="00AB4363"/>
    <w:rsid w:val="00AB4687"/>
    <w:rsid w:val="00AB5251"/>
    <w:rsid w:val="00AB58CD"/>
    <w:rsid w:val="00AB5960"/>
    <w:rsid w:val="00AB5C93"/>
    <w:rsid w:val="00AB5E2B"/>
    <w:rsid w:val="00AB60FF"/>
    <w:rsid w:val="00AB6244"/>
    <w:rsid w:val="00AB64BD"/>
    <w:rsid w:val="00AB6696"/>
    <w:rsid w:val="00AB68FF"/>
    <w:rsid w:val="00AB6A2A"/>
    <w:rsid w:val="00AB6D45"/>
    <w:rsid w:val="00AB7297"/>
    <w:rsid w:val="00AB79E3"/>
    <w:rsid w:val="00AB7A55"/>
    <w:rsid w:val="00AB7DF7"/>
    <w:rsid w:val="00AB7E21"/>
    <w:rsid w:val="00AC07FB"/>
    <w:rsid w:val="00AC0A88"/>
    <w:rsid w:val="00AC1050"/>
    <w:rsid w:val="00AC10F8"/>
    <w:rsid w:val="00AC1274"/>
    <w:rsid w:val="00AC27E6"/>
    <w:rsid w:val="00AC28B5"/>
    <w:rsid w:val="00AC2FA3"/>
    <w:rsid w:val="00AC3C2F"/>
    <w:rsid w:val="00AC3DF8"/>
    <w:rsid w:val="00AC4456"/>
    <w:rsid w:val="00AC46C7"/>
    <w:rsid w:val="00AC5326"/>
    <w:rsid w:val="00AC5572"/>
    <w:rsid w:val="00AC573B"/>
    <w:rsid w:val="00AC70CF"/>
    <w:rsid w:val="00AD029C"/>
    <w:rsid w:val="00AD1317"/>
    <w:rsid w:val="00AD16FB"/>
    <w:rsid w:val="00AD1705"/>
    <w:rsid w:val="00AD19CD"/>
    <w:rsid w:val="00AD20A2"/>
    <w:rsid w:val="00AD31D7"/>
    <w:rsid w:val="00AD37E0"/>
    <w:rsid w:val="00AD3984"/>
    <w:rsid w:val="00AD3D7E"/>
    <w:rsid w:val="00AD3F35"/>
    <w:rsid w:val="00AD452B"/>
    <w:rsid w:val="00AD4F9F"/>
    <w:rsid w:val="00AD5484"/>
    <w:rsid w:val="00AD5800"/>
    <w:rsid w:val="00AD6AA9"/>
    <w:rsid w:val="00AD6E38"/>
    <w:rsid w:val="00AD6F84"/>
    <w:rsid w:val="00AD74C8"/>
    <w:rsid w:val="00AD7704"/>
    <w:rsid w:val="00AD77D2"/>
    <w:rsid w:val="00AD7B5F"/>
    <w:rsid w:val="00AD7D5E"/>
    <w:rsid w:val="00AD7DB3"/>
    <w:rsid w:val="00AD7E8C"/>
    <w:rsid w:val="00AE00B9"/>
    <w:rsid w:val="00AE02E2"/>
    <w:rsid w:val="00AE0BC1"/>
    <w:rsid w:val="00AE1E21"/>
    <w:rsid w:val="00AE2667"/>
    <w:rsid w:val="00AE278E"/>
    <w:rsid w:val="00AE2868"/>
    <w:rsid w:val="00AE2DF1"/>
    <w:rsid w:val="00AE2E7B"/>
    <w:rsid w:val="00AE3AB1"/>
    <w:rsid w:val="00AE4C29"/>
    <w:rsid w:val="00AE4F52"/>
    <w:rsid w:val="00AE50E7"/>
    <w:rsid w:val="00AE56DC"/>
    <w:rsid w:val="00AE5DCE"/>
    <w:rsid w:val="00AE6617"/>
    <w:rsid w:val="00AE6BB0"/>
    <w:rsid w:val="00AE7194"/>
    <w:rsid w:val="00AE750E"/>
    <w:rsid w:val="00AE7519"/>
    <w:rsid w:val="00AE7565"/>
    <w:rsid w:val="00AE7A70"/>
    <w:rsid w:val="00AF0065"/>
    <w:rsid w:val="00AF026E"/>
    <w:rsid w:val="00AF042C"/>
    <w:rsid w:val="00AF0807"/>
    <w:rsid w:val="00AF0B0C"/>
    <w:rsid w:val="00AF1105"/>
    <w:rsid w:val="00AF1482"/>
    <w:rsid w:val="00AF168E"/>
    <w:rsid w:val="00AF1830"/>
    <w:rsid w:val="00AF19F6"/>
    <w:rsid w:val="00AF1AE0"/>
    <w:rsid w:val="00AF1E6D"/>
    <w:rsid w:val="00AF1F6A"/>
    <w:rsid w:val="00AF1FB9"/>
    <w:rsid w:val="00AF357B"/>
    <w:rsid w:val="00AF3CBA"/>
    <w:rsid w:val="00AF3FE3"/>
    <w:rsid w:val="00AF40C4"/>
    <w:rsid w:val="00AF49C5"/>
    <w:rsid w:val="00AF4AE0"/>
    <w:rsid w:val="00AF588C"/>
    <w:rsid w:val="00AF5B5A"/>
    <w:rsid w:val="00AF5CEC"/>
    <w:rsid w:val="00AF67C5"/>
    <w:rsid w:val="00AF6855"/>
    <w:rsid w:val="00AF6938"/>
    <w:rsid w:val="00AF6F78"/>
    <w:rsid w:val="00AF7039"/>
    <w:rsid w:val="00AF7402"/>
    <w:rsid w:val="00B00819"/>
    <w:rsid w:val="00B028E3"/>
    <w:rsid w:val="00B029A3"/>
    <w:rsid w:val="00B02F93"/>
    <w:rsid w:val="00B03EAC"/>
    <w:rsid w:val="00B03FB2"/>
    <w:rsid w:val="00B040B0"/>
    <w:rsid w:val="00B0571C"/>
    <w:rsid w:val="00B05B93"/>
    <w:rsid w:val="00B0613F"/>
    <w:rsid w:val="00B066C4"/>
    <w:rsid w:val="00B069D3"/>
    <w:rsid w:val="00B06E1A"/>
    <w:rsid w:val="00B07210"/>
    <w:rsid w:val="00B072AB"/>
    <w:rsid w:val="00B07974"/>
    <w:rsid w:val="00B100B3"/>
    <w:rsid w:val="00B10488"/>
    <w:rsid w:val="00B105C7"/>
    <w:rsid w:val="00B107FF"/>
    <w:rsid w:val="00B11999"/>
    <w:rsid w:val="00B11C19"/>
    <w:rsid w:val="00B12458"/>
    <w:rsid w:val="00B131C2"/>
    <w:rsid w:val="00B135B3"/>
    <w:rsid w:val="00B137AD"/>
    <w:rsid w:val="00B13A77"/>
    <w:rsid w:val="00B13AF5"/>
    <w:rsid w:val="00B13D3F"/>
    <w:rsid w:val="00B13DE8"/>
    <w:rsid w:val="00B13E60"/>
    <w:rsid w:val="00B14754"/>
    <w:rsid w:val="00B14C6E"/>
    <w:rsid w:val="00B1509C"/>
    <w:rsid w:val="00B160D6"/>
    <w:rsid w:val="00B16A81"/>
    <w:rsid w:val="00B16AD2"/>
    <w:rsid w:val="00B1708F"/>
    <w:rsid w:val="00B17A44"/>
    <w:rsid w:val="00B20596"/>
    <w:rsid w:val="00B20A79"/>
    <w:rsid w:val="00B20AE5"/>
    <w:rsid w:val="00B2101B"/>
    <w:rsid w:val="00B21703"/>
    <w:rsid w:val="00B217A4"/>
    <w:rsid w:val="00B21B80"/>
    <w:rsid w:val="00B21C6F"/>
    <w:rsid w:val="00B22382"/>
    <w:rsid w:val="00B2293F"/>
    <w:rsid w:val="00B231B1"/>
    <w:rsid w:val="00B23845"/>
    <w:rsid w:val="00B23CA1"/>
    <w:rsid w:val="00B24375"/>
    <w:rsid w:val="00B2519F"/>
    <w:rsid w:val="00B25598"/>
    <w:rsid w:val="00B25B65"/>
    <w:rsid w:val="00B25E60"/>
    <w:rsid w:val="00B25F6D"/>
    <w:rsid w:val="00B26317"/>
    <w:rsid w:val="00B263E9"/>
    <w:rsid w:val="00B266CD"/>
    <w:rsid w:val="00B268F9"/>
    <w:rsid w:val="00B26C55"/>
    <w:rsid w:val="00B26E15"/>
    <w:rsid w:val="00B271B7"/>
    <w:rsid w:val="00B27282"/>
    <w:rsid w:val="00B27A90"/>
    <w:rsid w:val="00B27B64"/>
    <w:rsid w:val="00B30017"/>
    <w:rsid w:val="00B304EC"/>
    <w:rsid w:val="00B30BEF"/>
    <w:rsid w:val="00B30BF2"/>
    <w:rsid w:val="00B30EDC"/>
    <w:rsid w:val="00B31215"/>
    <w:rsid w:val="00B31DC2"/>
    <w:rsid w:val="00B329DD"/>
    <w:rsid w:val="00B3302E"/>
    <w:rsid w:val="00B335E3"/>
    <w:rsid w:val="00B33678"/>
    <w:rsid w:val="00B338A2"/>
    <w:rsid w:val="00B34A1F"/>
    <w:rsid w:val="00B35023"/>
    <w:rsid w:val="00B35117"/>
    <w:rsid w:val="00B35130"/>
    <w:rsid w:val="00B3527D"/>
    <w:rsid w:val="00B352B8"/>
    <w:rsid w:val="00B354B5"/>
    <w:rsid w:val="00B3561A"/>
    <w:rsid w:val="00B358EB"/>
    <w:rsid w:val="00B36231"/>
    <w:rsid w:val="00B36D67"/>
    <w:rsid w:val="00B37280"/>
    <w:rsid w:val="00B37691"/>
    <w:rsid w:val="00B3798B"/>
    <w:rsid w:val="00B37A77"/>
    <w:rsid w:val="00B37AE6"/>
    <w:rsid w:val="00B40E5F"/>
    <w:rsid w:val="00B40E9A"/>
    <w:rsid w:val="00B4106F"/>
    <w:rsid w:val="00B411E6"/>
    <w:rsid w:val="00B41349"/>
    <w:rsid w:val="00B416A7"/>
    <w:rsid w:val="00B4251D"/>
    <w:rsid w:val="00B4294A"/>
    <w:rsid w:val="00B433EF"/>
    <w:rsid w:val="00B439DB"/>
    <w:rsid w:val="00B43ADD"/>
    <w:rsid w:val="00B443A7"/>
    <w:rsid w:val="00B44695"/>
    <w:rsid w:val="00B4478B"/>
    <w:rsid w:val="00B44DEE"/>
    <w:rsid w:val="00B45396"/>
    <w:rsid w:val="00B455E1"/>
    <w:rsid w:val="00B45740"/>
    <w:rsid w:val="00B4588F"/>
    <w:rsid w:val="00B462F0"/>
    <w:rsid w:val="00B46938"/>
    <w:rsid w:val="00B46C20"/>
    <w:rsid w:val="00B46CA3"/>
    <w:rsid w:val="00B50624"/>
    <w:rsid w:val="00B51707"/>
    <w:rsid w:val="00B527CE"/>
    <w:rsid w:val="00B53022"/>
    <w:rsid w:val="00B5340B"/>
    <w:rsid w:val="00B5359B"/>
    <w:rsid w:val="00B53D46"/>
    <w:rsid w:val="00B543F5"/>
    <w:rsid w:val="00B54CD7"/>
    <w:rsid w:val="00B55A5D"/>
    <w:rsid w:val="00B56211"/>
    <w:rsid w:val="00B564DC"/>
    <w:rsid w:val="00B5666F"/>
    <w:rsid w:val="00B56A38"/>
    <w:rsid w:val="00B57215"/>
    <w:rsid w:val="00B57B4D"/>
    <w:rsid w:val="00B57F78"/>
    <w:rsid w:val="00B605C5"/>
    <w:rsid w:val="00B60A5E"/>
    <w:rsid w:val="00B60DCB"/>
    <w:rsid w:val="00B612FC"/>
    <w:rsid w:val="00B6211B"/>
    <w:rsid w:val="00B63153"/>
    <w:rsid w:val="00B631F4"/>
    <w:rsid w:val="00B6347B"/>
    <w:rsid w:val="00B63580"/>
    <w:rsid w:val="00B6366D"/>
    <w:rsid w:val="00B639BD"/>
    <w:rsid w:val="00B63FA7"/>
    <w:rsid w:val="00B6418F"/>
    <w:rsid w:val="00B64191"/>
    <w:rsid w:val="00B64441"/>
    <w:rsid w:val="00B64706"/>
    <w:rsid w:val="00B64A12"/>
    <w:rsid w:val="00B64ED9"/>
    <w:rsid w:val="00B64F22"/>
    <w:rsid w:val="00B65529"/>
    <w:rsid w:val="00B6641D"/>
    <w:rsid w:val="00B66647"/>
    <w:rsid w:val="00B66823"/>
    <w:rsid w:val="00B66944"/>
    <w:rsid w:val="00B67026"/>
    <w:rsid w:val="00B6743F"/>
    <w:rsid w:val="00B675FF"/>
    <w:rsid w:val="00B6770A"/>
    <w:rsid w:val="00B67CD8"/>
    <w:rsid w:val="00B67EBB"/>
    <w:rsid w:val="00B67EFB"/>
    <w:rsid w:val="00B709E8"/>
    <w:rsid w:val="00B711FC"/>
    <w:rsid w:val="00B71355"/>
    <w:rsid w:val="00B7284D"/>
    <w:rsid w:val="00B72B92"/>
    <w:rsid w:val="00B72FEF"/>
    <w:rsid w:val="00B73DF2"/>
    <w:rsid w:val="00B73F0B"/>
    <w:rsid w:val="00B74254"/>
    <w:rsid w:val="00B74B9A"/>
    <w:rsid w:val="00B75690"/>
    <w:rsid w:val="00B75710"/>
    <w:rsid w:val="00B7628C"/>
    <w:rsid w:val="00B76689"/>
    <w:rsid w:val="00B76718"/>
    <w:rsid w:val="00B77404"/>
    <w:rsid w:val="00B774D0"/>
    <w:rsid w:val="00B77DEF"/>
    <w:rsid w:val="00B77FDF"/>
    <w:rsid w:val="00B8009F"/>
    <w:rsid w:val="00B80AA0"/>
    <w:rsid w:val="00B82070"/>
    <w:rsid w:val="00B821DC"/>
    <w:rsid w:val="00B824AA"/>
    <w:rsid w:val="00B830C0"/>
    <w:rsid w:val="00B83628"/>
    <w:rsid w:val="00B83C7B"/>
    <w:rsid w:val="00B8411C"/>
    <w:rsid w:val="00B8451D"/>
    <w:rsid w:val="00B84663"/>
    <w:rsid w:val="00B846AD"/>
    <w:rsid w:val="00B84995"/>
    <w:rsid w:val="00B84BC5"/>
    <w:rsid w:val="00B84EF8"/>
    <w:rsid w:val="00B853AE"/>
    <w:rsid w:val="00B86159"/>
    <w:rsid w:val="00B861EF"/>
    <w:rsid w:val="00B86436"/>
    <w:rsid w:val="00B86F02"/>
    <w:rsid w:val="00B87567"/>
    <w:rsid w:val="00B90087"/>
    <w:rsid w:val="00B90114"/>
    <w:rsid w:val="00B9027A"/>
    <w:rsid w:val="00B91A14"/>
    <w:rsid w:val="00B92534"/>
    <w:rsid w:val="00B927FB"/>
    <w:rsid w:val="00B92900"/>
    <w:rsid w:val="00B929BD"/>
    <w:rsid w:val="00B92ACC"/>
    <w:rsid w:val="00B934E6"/>
    <w:rsid w:val="00B93793"/>
    <w:rsid w:val="00B93AE1"/>
    <w:rsid w:val="00B93E5B"/>
    <w:rsid w:val="00B948E0"/>
    <w:rsid w:val="00B951B7"/>
    <w:rsid w:val="00B969A6"/>
    <w:rsid w:val="00B96F07"/>
    <w:rsid w:val="00B96F80"/>
    <w:rsid w:val="00B9755C"/>
    <w:rsid w:val="00B976B6"/>
    <w:rsid w:val="00B97916"/>
    <w:rsid w:val="00B97DCD"/>
    <w:rsid w:val="00BA0481"/>
    <w:rsid w:val="00BA0E6D"/>
    <w:rsid w:val="00BA0E9E"/>
    <w:rsid w:val="00BA13BC"/>
    <w:rsid w:val="00BA1930"/>
    <w:rsid w:val="00BA19E1"/>
    <w:rsid w:val="00BA1E9F"/>
    <w:rsid w:val="00BA2255"/>
    <w:rsid w:val="00BA26D7"/>
    <w:rsid w:val="00BA284D"/>
    <w:rsid w:val="00BA2D2D"/>
    <w:rsid w:val="00BA2EC1"/>
    <w:rsid w:val="00BA3750"/>
    <w:rsid w:val="00BA395F"/>
    <w:rsid w:val="00BA3A05"/>
    <w:rsid w:val="00BA3CCE"/>
    <w:rsid w:val="00BA4450"/>
    <w:rsid w:val="00BA4941"/>
    <w:rsid w:val="00BA495A"/>
    <w:rsid w:val="00BA5B71"/>
    <w:rsid w:val="00BA6D66"/>
    <w:rsid w:val="00BA7F1C"/>
    <w:rsid w:val="00BB0E6A"/>
    <w:rsid w:val="00BB0E88"/>
    <w:rsid w:val="00BB1761"/>
    <w:rsid w:val="00BB1998"/>
    <w:rsid w:val="00BB1F66"/>
    <w:rsid w:val="00BB32FF"/>
    <w:rsid w:val="00BB33FF"/>
    <w:rsid w:val="00BB4588"/>
    <w:rsid w:val="00BB474B"/>
    <w:rsid w:val="00BB49D0"/>
    <w:rsid w:val="00BB4A2B"/>
    <w:rsid w:val="00BB4B51"/>
    <w:rsid w:val="00BB4BE7"/>
    <w:rsid w:val="00BB5021"/>
    <w:rsid w:val="00BB5297"/>
    <w:rsid w:val="00BB5929"/>
    <w:rsid w:val="00BB5E96"/>
    <w:rsid w:val="00BB670D"/>
    <w:rsid w:val="00BB6AA3"/>
    <w:rsid w:val="00BB6B39"/>
    <w:rsid w:val="00BB6EF9"/>
    <w:rsid w:val="00BB6F0C"/>
    <w:rsid w:val="00BB78B3"/>
    <w:rsid w:val="00BC01E2"/>
    <w:rsid w:val="00BC0427"/>
    <w:rsid w:val="00BC12FC"/>
    <w:rsid w:val="00BC15D7"/>
    <w:rsid w:val="00BC1A70"/>
    <w:rsid w:val="00BC1B14"/>
    <w:rsid w:val="00BC20AC"/>
    <w:rsid w:val="00BC21ED"/>
    <w:rsid w:val="00BC2498"/>
    <w:rsid w:val="00BC2534"/>
    <w:rsid w:val="00BC27E1"/>
    <w:rsid w:val="00BC2DE3"/>
    <w:rsid w:val="00BC323E"/>
    <w:rsid w:val="00BC3A0C"/>
    <w:rsid w:val="00BC3D78"/>
    <w:rsid w:val="00BC4BD7"/>
    <w:rsid w:val="00BC4EB8"/>
    <w:rsid w:val="00BC5997"/>
    <w:rsid w:val="00BC59F9"/>
    <w:rsid w:val="00BC5AF0"/>
    <w:rsid w:val="00BC5E04"/>
    <w:rsid w:val="00BC60E8"/>
    <w:rsid w:val="00BC6320"/>
    <w:rsid w:val="00BC68AB"/>
    <w:rsid w:val="00BC7264"/>
    <w:rsid w:val="00BC791C"/>
    <w:rsid w:val="00BC7CA1"/>
    <w:rsid w:val="00BC7D35"/>
    <w:rsid w:val="00BD0C2F"/>
    <w:rsid w:val="00BD0EE0"/>
    <w:rsid w:val="00BD107D"/>
    <w:rsid w:val="00BD1C07"/>
    <w:rsid w:val="00BD2A46"/>
    <w:rsid w:val="00BD2E03"/>
    <w:rsid w:val="00BD3D49"/>
    <w:rsid w:val="00BD46AD"/>
    <w:rsid w:val="00BD4BAC"/>
    <w:rsid w:val="00BD4DD2"/>
    <w:rsid w:val="00BD4E9C"/>
    <w:rsid w:val="00BD4F5D"/>
    <w:rsid w:val="00BD5300"/>
    <w:rsid w:val="00BD5C5A"/>
    <w:rsid w:val="00BD5C72"/>
    <w:rsid w:val="00BD66DC"/>
    <w:rsid w:val="00BD7D3B"/>
    <w:rsid w:val="00BE0277"/>
    <w:rsid w:val="00BE0863"/>
    <w:rsid w:val="00BE0D34"/>
    <w:rsid w:val="00BE0D51"/>
    <w:rsid w:val="00BE0E4C"/>
    <w:rsid w:val="00BE0EB0"/>
    <w:rsid w:val="00BE102C"/>
    <w:rsid w:val="00BE16A1"/>
    <w:rsid w:val="00BE2E3B"/>
    <w:rsid w:val="00BE30D5"/>
    <w:rsid w:val="00BE346D"/>
    <w:rsid w:val="00BE3C61"/>
    <w:rsid w:val="00BE4554"/>
    <w:rsid w:val="00BE5DA3"/>
    <w:rsid w:val="00BE5FF0"/>
    <w:rsid w:val="00BE62C0"/>
    <w:rsid w:val="00BE6404"/>
    <w:rsid w:val="00BE69FB"/>
    <w:rsid w:val="00BE6BE5"/>
    <w:rsid w:val="00BE716E"/>
    <w:rsid w:val="00BE7564"/>
    <w:rsid w:val="00BF0995"/>
    <w:rsid w:val="00BF0EA4"/>
    <w:rsid w:val="00BF100E"/>
    <w:rsid w:val="00BF144F"/>
    <w:rsid w:val="00BF1DB9"/>
    <w:rsid w:val="00BF27D9"/>
    <w:rsid w:val="00BF3B34"/>
    <w:rsid w:val="00BF4309"/>
    <w:rsid w:val="00BF443D"/>
    <w:rsid w:val="00BF4565"/>
    <w:rsid w:val="00BF4BA7"/>
    <w:rsid w:val="00BF558A"/>
    <w:rsid w:val="00BF5E63"/>
    <w:rsid w:val="00BF5F4F"/>
    <w:rsid w:val="00BF601C"/>
    <w:rsid w:val="00BF6944"/>
    <w:rsid w:val="00BF6A08"/>
    <w:rsid w:val="00BF6C6B"/>
    <w:rsid w:val="00BF7092"/>
    <w:rsid w:val="00BF790F"/>
    <w:rsid w:val="00BF7A1E"/>
    <w:rsid w:val="00BF7AD8"/>
    <w:rsid w:val="00C00467"/>
    <w:rsid w:val="00C00EDC"/>
    <w:rsid w:val="00C01398"/>
    <w:rsid w:val="00C014C0"/>
    <w:rsid w:val="00C01F20"/>
    <w:rsid w:val="00C01FF8"/>
    <w:rsid w:val="00C036FA"/>
    <w:rsid w:val="00C0390A"/>
    <w:rsid w:val="00C0407E"/>
    <w:rsid w:val="00C042CF"/>
    <w:rsid w:val="00C0487F"/>
    <w:rsid w:val="00C052A0"/>
    <w:rsid w:val="00C05C19"/>
    <w:rsid w:val="00C0657B"/>
    <w:rsid w:val="00C06736"/>
    <w:rsid w:val="00C069A5"/>
    <w:rsid w:val="00C06D85"/>
    <w:rsid w:val="00C06E5C"/>
    <w:rsid w:val="00C074AE"/>
    <w:rsid w:val="00C07695"/>
    <w:rsid w:val="00C07843"/>
    <w:rsid w:val="00C078B3"/>
    <w:rsid w:val="00C079A5"/>
    <w:rsid w:val="00C07E0B"/>
    <w:rsid w:val="00C07E81"/>
    <w:rsid w:val="00C1047A"/>
    <w:rsid w:val="00C10C3D"/>
    <w:rsid w:val="00C10CB6"/>
    <w:rsid w:val="00C10EE4"/>
    <w:rsid w:val="00C11169"/>
    <w:rsid w:val="00C11D9F"/>
    <w:rsid w:val="00C11F0F"/>
    <w:rsid w:val="00C12049"/>
    <w:rsid w:val="00C121A0"/>
    <w:rsid w:val="00C1258F"/>
    <w:rsid w:val="00C12A7A"/>
    <w:rsid w:val="00C12C0D"/>
    <w:rsid w:val="00C13851"/>
    <w:rsid w:val="00C13D6D"/>
    <w:rsid w:val="00C1450F"/>
    <w:rsid w:val="00C1490B"/>
    <w:rsid w:val="00C16077"/>
    <w:rsid w:val="00C16141"/>
    <w:rsid w:val="00C163C7"/>
    <w:rsid w:val="00C171F1"/>
    <w:rsid w:val="00C17330"/>
    <w:rsid w:val="00C17DB5"/>
    <w:rsid w:val="00C17E1D"/>
    <w:rsid w:val="00C2062A"/>
    <w:rsid w:val="00C20AE2"/>
    <w:rsid w:val="00C20B36"/>
    <w:rsid w:val="00C20EA1"/>
    <w:rsid w:val="00C21C9A"/>
    <w:rsid w:val="00C21DA7"/>
    <w:rsid w:val="00C22928"/>
    <w:rsid w:val="00C23095"/>
    <w:rsid w:val="00C234BF"/>
    <w:rsid w:val="00C23B3D"/>
    <w:rsid w:val="00C23CED"/>
    <w:rsid w:val="00C24338"/>
    <w:rsid w:val="00C2455F"/>
    <w:rsid w:val="00C24571"/>
    <w:rsid w:val="00C2459F"/>
    <w:rsid w:val="00C245E5"/>
    <w:rsid w:val="00C254D3"/>
    <w:rsid w:val="00C25501"/>
    <w:rsid w:val="00C256D6"/>
    <w:rsid w:val="00C257EC"/>
    <w:rsid w:val="00C25D82"/>
    <w:rsid w:val="00C2682A"/>
    <w:rsid w:val="00C2722A"/>
    <w:rsid w:val="00C272AA"/>
    <w:rsid w:val="00C272E9"/>
    <w:rsid w:val="00C273C1"/>
    <w:rsid w:val="00C276E1"/>
    <w:rsid w:val="00C30224"/>
    <w:rsid w:val="00C30225"/>
    <w:rsid w:val="00C302A1"/>
    <w:rsid w:val="00C30E4C"/>
    <w:rsid w:val="00C31023"/>
    <w:rsid w:val="00C31199"/>
    <w:rsid w:val="00C31AA8"/>
    <w:rsid w:val="00C31BB2"/>
    <w:rsid w:val="00C31D9F"/>
    <w:rsid w:val="00C321AC"/>
    <w:rsid w:val="00C32B8E"/>
    <w:rsid w:val="00C341C7"/>
    <w:rsid w:val="00C3429F"/>
    <w:rsid w:val="00C34377"/>
    <w:rsid w:val="00C343A4"/>
    <w:rsid w:val="00C3440B"/>
    <w:rsid w:val="00C34654"/>
    <w:rsid w:val="00C34D47"/>
    <w:rsid w:val="00C34F04"/>
    <w:rsid w:val="00C350A2"/>
    <w:rsid w:val="00C351CB"/>
    <w:rsid w:val="00C353F2"/>
    <w:rsid w:val="00C355AF"/>
    <w:rsid w:val="00C357D6"/>
    <w:rsid w:val="00C364C3"/>
    <w:rsid w:val="00C36845"/>
    <w:rsid w:val="00C36E20"/>
    <w:rsid w:val="00C372B5"/>
    <w:rsid w:val="00C37745"/>
    <w:rsid w:val="00C406A3"/>
    <w:rsid w:val="00C408E8"/>
    <w:rsid w:val="00C40BD1"/>
    <w:rsid w:val="00C412F4"/>
    <w:rsid w:val="00C41645"/>
    <w:rsid w:val="00C41C98"/>
    <w:rsid w:val="00C422F0"/>
    <w:rsid w:val="00C4273D"/>
    <w:rsid w:val="00C42937"/>
    <w:rsid w:val="00C4364F"/>
    <w:rsid w:val="00C4380B"/>
    <w:rsid w:val="00C43E27"/>
    <w:rsid w:val="00C43E30"/>
    <w:rsid w:val="00C451CE"/>
    <w:rsid w:val="00C45223"/>
    <w:rsid w:val="00C452D2"/>
    <w:rsid w:val="00C45571"/>
    <w:rsid w:val="00C4557F"/>
    <w:rsid w:val="00C45A74"/>
    <w:rsid w:val="00C4683C"/>
    <w:rsid w:val="00C46AC4"/>
    <w:rsid w:val="00C46B0C"/>
    <w:rsid w:val="00C47A98"/>
    <w:rsid w:val="00C47C19"/>
    <w:rsid w:val="00C50982"/>
    <w:rsid w:val="00C50C80"/>
    <w:rsid w:val="00C51ECF"/>
    <w:rsid w:val="00C523D8"/>
    <w:rsid w:val="00C52778"/>
    <w:rsid w:val="00C52B4C"/>
    <w:rsid w:val="00C52CEA"/>
    <w:rsid w:val="00C53200"/>
    <w:rsid w:val="00C5325C"/>
    <w:rsid w:val="00C534BC"/>
    <w:rsid w:val="00C5405D"/>
    <w:rsid w:val="00C5418D"/>
    <w:rsid w:val="00C54772"/>
    <w:rsid w:val="00C54889"/>
    <w:rsid w:val="00C55925"/>
    <w:rsid w:val="00C56540"/>
    <w:rsid w:val="00C567E5"/>
    <w:rsid w:val="00C57072"/>
    <w:rsid w:val="00C57ADD"/>
    <w:rsid w:val="00C605C7"/>
    <w:rsid w:val="00C611E3"/>
    <w:rsid w:val="00C6170B"/>
    <w:rsid w:val="00C61A5E"/>
    <w:rsid w:val="00C61B7C"/>
    <w:rsid w:val="00C61D54"/>
    <w:rsid w:val="00C61EE1"/>
    <w:rsid w:val="00C629A8"/>
    <w:rsid w:val="00C62A40"/>
    <w:rsid w:val="00C62BDE"/>
    <w:rsid w:val="00C638DA"/>
    <w:rsid w:val="00C63AA2"/>
    <w:rsid w:val="00C64220"/>
    <w:rsid w:val="00C64F0E"/>
    <w:rsid w:val="00C6537C"/>
    <w:rsid w:val="00C66C5A"/>
    <w:rsid w:val="00C66F66"/>
    <w:rsid w:val="00C66F93"/>
    <w:rsid w:val="00C678EC"/>
    <w:rsid w:val="00C701DF"/>
    <w:rsid w:val="00C7024E"/>
    <w:rsid w:val="00C70952"/>
    <w:rsid w:val="00C70AB1"/>
    <w:rsid w:val="00C726C6"/>
    <w:rsid w:val="00C72865"/>
    <w:rsid w:val="00C72E06"/>
    <w:rsid w:val="00C7561B"/>
    <w:rsid w:val="00C75CD9"/>
    <w:rsid w:val="00C75CEF"/>
    <w:rsid w:val="00C75DEF"/>
    <w:rsid w:val="00C76907"/>
    <w:rsid w:val="00C772D0"/>
    <w:rsid w:val="00C774F9"/>
    <w:rsid w:val="00C775A9"/>
    <w:rsid w:val="00C779F3"/>
    <w:rsid w:val="00C800E6"/>
    <w:rsid w:val="00C80418"/>
    <w:rsid w:val="00C814B7"/>
    <w:rsid w:val="00C815E8"/>
    <w:rsid w:val="00C81F19"/>
    <w:rsid w:val="00C820B5"/>
    <w:rsid w:val="00C822E7"/>
    <w:rsid w:val="00C823E2"/>
    <w:rsid w:val="00C829FB"/>
    <w:rsid w:val="00C82ED4"/>
    <w:rsid w:val="00C837BB"/>
    <w:rsid w:val="00C83B91"/>
    <w:rsid w:val="00C83C95"/>
    <w:rsid w:val="00C840E8"/>
    <w:rsid w:val="00C846E6"/>
    <w:rsid w:val="00C8480A"/>
    <w:rsid w:val="00C84A1A"/>
    <w:rsid w:val="00C85293"/>
    <w:rsid w:val="00C85447"/>
    <w:rsid w:val="00C85D09"/>
    <w:rsid w:val="00C873C3"/>
    <w:rsid w:val="00C87568"/>
    <w:rsid w:val="00C87F31"/>
    <w:rsid w:val="00C90234"/>
    <w:rsid w:val="00C9076A"/>
    <w:rsid w:val="00C90887"/>
    <w:rsid w:val="00C915B2"/>
    <w:rsid w:val="00C91D60"/>
    <w:rsid w:val="00C92E35"/>
    <w:rsid w:val="00C937A9"/>
    <w:rsid w:val="00C94083"/>
    <w:rsid w:val="00C9410C"/>
    <w:rsid w:val="00C942EF"/>
    <w:rsid w:val="00C945AA"/>
    <w:rsid w:val="00C94677"/>
    <w:rsid w:val="00C955D2"/>
    <w:rsid w:val="00C9589C"/>
    <w:rsid w:val="00C95B12"/>
    <w:rsid w:val="00C9609D"/>
    <w:rsid w:val="00C975AB"/>
    <w:rsid w:val="00C97A95"/>
    <w:rsid w:val="00CA06D4"/>
    <w:rsid w:val="00CA1D9E"/>
    <w:rsid w:val="00CA229B"/>
    <w:rsid w:val="00CA22BB"/>
    <w:rsid w:val="00CA2933"/>
    <w:rsid w:val="00CA347C"/>
    <w:rsid w:val="00CA35B9"/>
    <w:rsid w:val="00CA3637"/>
    <w:rsid w:val="00CA366A"/>
    <w:rsid w:val="00CA36A7"/>
    <w:rsid w:val="00CA386D"/>
    <w:rsid w:val="00CA39D0"/>
    <w:rsid w:val="00CA3F06"/>
    <w:rsid w:val="00CA3F57"/>
    <w:rsid w:val="00CA3FFF"/>
    <w:rsid w:val="00CA441E"/>
    <w:rsid w:val="00CA464C"/>
    <w:rsid w:val="00CA4ED4"/>
    <w:rsid w:val="00CA5002"/>
    <w:rsid w:val="00CA5255"/>
    <w:rsid w:val="00CA5277"/>
    <w:rsid w:val="00CA6DCA"/>
    <w:rsid w:val="00CA700F"/>
    <w:rsid w:val="00CA784E"/>
    <w:rsid w:val="00CA7A9D"/>
    <w:rsid w:val="00CB0771"/>
    <w:rsid w:val="00CB0BC1"/>
    <w:rsid w:val="00CB0C23"/>
    <w:rsid w:val="00CB1034"/>
    <w:rsid w:val="00CB189D"/>
    <w:rsid w:val="00CB1C26"/>
    <w:rsid w:val="00CB36AB"/>
    <w:rsid w:val="00CB38CE"/>
    <w:rsid w:val="00CB39E8"/>
    <w:rsid w:val="00CB4539"/>
    <w:rsid w:val="00CB48DE"/>
    <w:rsid w:val="00CB53E5"/>
    <w:rsid w:val="00CB551A"/>
    <w:rsid w:val="00CB6216"/>
    <w:rsid w:val="00CB62E6"/>
    <w:rsid w:val="00CB65F3"/>
    <w:rsid w:val="00CB688D"/>
    <w:rsid w:val="00CB7928"/>
    <w:rsid w:val="00CC048F"/>
    <w:rsid w:val="00CC1078"/>
    <w:rsid w:val="00CC10F9"/>
    <w:rsid w:val="00CC1148"/>
    <w:rsid w:val="00CC126D"/>
    <w:rsid w:val="00CC14D8"/>
    <w:rsid w:val="00CC166D"/>
    <w:rsid w:val="00CC1B80"/>
    <w:rsid w:val="00CC1C7E"/>
    <w:rsid w:val="00CC23F3"/>
    <w:rsid w:val="00CC2551"/>
    <w:rsid w:val="00CC2908"/>
    <w:rsid w:val="00CC2E61"/>
    <w:rsid w:val="00CC2EE7"/>
    <w:rsid w:val="00CC2F76"/>
    <w:rsid w:val="00CC3417"/>
    <w:rsid w:val="00CC356A"/>
    <w:rsid w:val="00CC4AA4"/>
    <w:rsid w:val="00CC4AFC"/>
    <w:rsid w:val="00CC4D58"/>
    <w:rsid w:val="00CC5230"/>
    <w:rsid w:val="00CC5478"/>
    <w:rsid w:val="00CC5501"/>
    <w:rsid w:val="00CC5868"/>
    <w:rsid w:val="00CC5EEA"/>
    <w:rsid w:val="00CC6292"/>
    <w:rsid w:val="00CC6E9E"/>
    <w:rsid w:val="00CC713D"/>
    <w:rsid w:val="00CC7681"/>
    <w:rsid w:val="00CD0DBD"/>
    <w:rsid w:val="00CD0EA3"/>
    <w:rsid w:val="00CD2981"/>
    <w:rsid w:val="00CD3680"/>
    <w:rsid w:val="00CD55AD"/>
    <w:rsid w:val="00CD5ABE"/>
    <w:rsid w:val="00CD5D62"/>
    <w:rsid w:val="00CD5F62"/>
    <w:rsid w:val="00CD6703"/>
    <w:rsid w:val="00CD74F5"/>
    <w:rsid w:val="00CD784D"/>
    <w:rsid w:val="00CD78FF"/>
    <w:rsid w:val="00CD7A89"/>
    <w:rsid w:val="00CE04DB"/>
    <w:rsid w:val="00CE04EF"/>
    <w:rsid w:val="00CE0E38"/>
    <w:rsid w:val="00CE0E99"/>
    <w:rsid w:val="00CE11C1"/>
    <w:rsid w:val="00CE154B"/>
    <w:rsid w:val="00CE29DF"/>
    <w:rsid w:val="00CE35D9"/>
    <w:rsid w:val="00CE3A6F"/>
    <w:rsid w:val="00CE3AA6"/>
    <w:rsid w:val="00CE44DC"/>
    <w:rsid w:val="00CE4554"/>
    <w:rsid w:val="00CE4899"/>
    <w:rsid w:val="00CE4F6C"/>
    <w:rsid w:val="00CE5195"/>
    <w:rsid w:val="00CE5236"/>
    <w:rsid w:val="00CE59D7"/>
    <w:rsid w:val="00CE59DE"/>
    <w:rsid w:val="00CE6C92"/>
    <w:rsid w:val="00CE7D2C"/>
    <w:rsid w:val="00CE7E78"/>
    <w:rsid w:val="00CF046E"/>
    <w:rsid w:val="00CF0548"/>
    <w:rsid w:val="00CF0736"/>
    <w:rsid w:val="00CF0EB4"/>
    <w:rsid w:val="00CF0FFC"/>
    <w:rsid w:val="00CF15B9"/>
    <w:rsid w:val="00CF1AE8"/>
    <w:rsid w:val="00CF2CD7"/>
    <w:rsid w:val="00CF303D"/>
    <w:rsid w:val="00CF3CA3"/>
    <w:rsid w:val="00CF3ED2"/>
    <w:rsid w:val="00CF463E"/>
    <w:rsid w:val="00CF48E8"/>
    <w:rsid w:val="00CF4B30"/>
    <w:rsid w:val="00CF5343"/>
    <w:rsid w:val="00CF54D3"/>
    <w:rsid w:val="00CF54D7"/>
    <w:rsid w:val="00CF5F4D"/>
    <w:rsid w:val="00CF638B"/>
    <w:rsid w:val="00CF6807"/>
    <w:rsid w:val="00D000C7"/>
    <w:rsid w:val="00D00E02"/>
    <w:rsid w:val="00D01162"/>
    <w:rsid w:val="00D0121A"/>
    <w:rsid w:val="00D012EF"/>
    <w:rsid w:val="00D0139F"/>
    <w:rsid w:val="00D01DC5"/>
    <w:rsid w:val="00D01E06"/>
    <w:rsid w:val="00D02D92"/>
    <w:rsid w:val="00D03023"/>
    <w:rsid w:val="00D036F7"/>
    <w:rsid w:val="00D03F1A"/>
    <w:rsid w:val="00D045B7"/>
    <w:rsid w:val="00D04701"/>
    <w:rsid w:val="00D04F15"/>
    <w:rsid w:val="00D0599D"/>
    <w:rsid w:val="00D06110"/>
    <w:rsid w:val="00D06B20"/>
    <w:rsid w:val="00D06C61"/>
    <w:rsid w:val="00D06D0E"/>
    <w:rsid w:val="00D06F2E"/>
    <w:rsid w:val="00D07552"/>
    <w:rsid w:val="00D07927"/>
    <w:rsid w:val="00D10356"/>
    <w:rsid w:val="00D10C02"/>
    <w:rsid w:val="00D10C3D"/>
    <w:rsid w:val="00D119A8"/>
    <w:rsid w:val="00D11B5D"/>
    <w:rsid w:val="00D12588"/>
    <w:rsid w:val="00D13066"/>
    <w:rsid w:val="00D1354E"/>
    <w:rsid w:val="00D13557"/>
    <w:rsid w:val="00D138B0"/>
    <w:rsid w:val="00D13CFB"/>
    <w:rsid w:val="00D13FC2"/>
    <w:rsid w:val="00D1448E"/>
    <w:rsid w:val="00D14C60"/>
    <w:rsid w:val="00D151EF"/>
    <w:rsid w:val="00D15678"/>
    <w:rsid w:val="00D161FB"/>
    <w:rsid w:val="00D164E4"/>
    <w:rsid w:val="00D16844"/>
    <w:rsid w:val="00D17071"/>
    <w:rsid w:val="00D170DC"/>
    <w:rsid w:val="00D17B21"/>
    <w:rsid w:val="00D20219"/>
    <w:rsid w:val="00D20888"/>
    <w:rsid w:val="00D20CE1"/>
    <w:rsid w:val="00D20E5A"/>
    <w:rsid w:val="00D20F30"/>
    <w:rsid w:val="00D21105"/>
    <w:rsid w:val="00D213AF"/>
    <w:rsid w:val="00D21500"/>
    <w:rsid w:val="00D2170D"/>
    <w:rsid w:val="00D21937"/>
    <w:rsid w:val="00D23321"/>
    <w:rsid w:val="00D23722"/>
    <w:rsid w:val="00D23E8D"/>
    <w:rsid w:val="00D23EBE"/>
    <w:rsid w:val="00D23F9E"/>
    <w:rsid w:val="00D24E7E"/>
    <w:rsid w:val="00D25664"/>
    <w:rsid w:val="00D256C5"/>
    <w:rsid w:val="00D25D70"/>
    <w:rsid w:val="00D26547"/>
    <w:rsid w:val="00D26824"/>
    <w:rsid w:val="00D27E75"/>
    <w:rsid w:val="00D31018"/>
    <w:rsid w:val="00D31A67"/>
    <w:rsid w:val="00D31E43"/>
    <w:rsid w:val="00D329AC"/>
    <w:rsid w:val="00D334CF"/>
    <w:rsid w:val="00D33976"/>
    <w:rsid w:val="00D33BD7"/>
    <w:rsid w:val="00D33F8A"/>
    <w:rsid w:val="00D33FAF"/>
    <w:rsid w:val="00D3440C"/>
    <w:rsid w:val="00D34429"/>
    <w:rsid w:val="00D34517"/>
    <w:rsid w:val="00D34F4A"/>
    <w:rsid w:val="00D35262"/>
    <w:rsid w:val="00D35A14"/>
    <w:rsid w:val="00D36133"/>
    <w:rsid w:val="00D3626A"/>
    <w:rsid w:val="00D365C6"/>
    <w:rsid w:val="00D36774"/>
    <w:rsid w:val="00D372E8"/>
    <w:rsid w:val="00D37C7A"/>
    <w:rsid w:val="00D37E44"/>
    <w:rsid w:val="00D4062D"/>
    <w:rsid w:val="00D40B32"/>
    <w:rsid w:val="00D40E36"/>
    <w:rsid w:val="00D413F1"/>
    <w:rsid w:val="00D4162A"/>
    <w:rsid w:val="00D42392"/>
    <w:rsid w:val="00D42416"/>
    <w:rsid w:val="00D4271D"/>
    <w:rsid w:val="00D4272D"/>
    <w:rsid w:val="00D43165"/>
    <w:rsid w:val="00D46F49"/>
    <w:rsid w:val="00D46FC1"/>
    <w:rsid w:val="00D47775"/>
    <w:rsid w:val="00D5011D"/>
    <w:rsid w:val="00D50775"/>
    <w:rsid w:val="00D50B3A"/>
    <w:rsid w:val="00D50E8C"/>
    <w:rsid w:val="00D51A4E"/>
    <w:rsid w:val="00D51DD2"/>
    <w:rsid w:val="00D51E8E"/>
    <w:rsid w:val="00D52171"/>
    <w:rsid w:val="00D5262A"/>
    <w:rsid w:val="00D53732"/>
    <w:rsid w:val="00D53A32"/>
    <w:rsid w:val="00D53E01"/>
    <w:rsid w:val="00D54612"/>
    <w:rsid w:val="00D54A13"/>
    <w:rsid w:val="00D55C8D"/>
    <w:rsid w:val="00D562CD"/>
    <w:rsid w:val="00D56CC9"/>
    <w:rsid w:val="00D578B1"/>
    <w:rsid w:val="00D60774"/>
    <w:rsid w:val="00D60911"/>
    <w:rsid w:val="00D60CC9"/>
    <w:rsid w:val="00D60EF1"/>
    <w:rsid w:val="00D61162"/>
    <w:rsid w:val="00D6133F"/>
    <w:rsid w:val="00D61F83"/>
    <w:rsid w:val="00D62492"/>
    <w:rsid w:val="00D62D25"/>
    <w:rsid w:val="00D63252"/>
    <w:rsid w:val="00D63864"/>
    <w:rsid w:val="00D641F2"/>
    <w:rsid w:val="00D6449C"/>
    <w:rsid w:val="00D64A58"/>
    <w:rsid w:val="00D65E1C"/>
    <w:rsid w:val="00D65EDB"/>
    <w:rsid w:val="00D668E1"/>
    <w:rsid w:val="00D66BA5"/>
    <w:rsid w:val="00D66F1B"/>
    <w:rsid w:val="00D6718A"/>
    <w:rsid w:val="00D6729A"/>
    <w:rsid w:val="00D67D2B"/>
    <w:rsid w:val="00D70415"/>
    <w:rsid w:val="00D709BD"/>
    <w:rsid w:val="00D7127B"/>
    <w:rsid w:val="00D7168A"/>
    <w:rsid w:val="00D71CC0"/>
    <w:rsid w:val="00D71F58"/>
    <w:rsid w:val="00D71F69"/>
    <w:rsid w:val="00D721D2"/>
    <w:rsid w:val="00D72546"/>
    <w:rsid w:val="00D726F5"/>
    <w:rsid w:val="00D73139"/>
    <w:rsid w:val="00D7372B"/>
    <w:rsid w:val="00D73DF2"/>
    <w:rsid w:val="00D74114"/>
    <w:rsid w:val="00D741E7"/>
    <w:rsid w:val="00D75926"/>
    <w:rsid w:val="00D75B60"/>
    <w:rsid w:val="00D769A3"/>
    <w:rsid w:val="00D76DD3"/>
    <w:rsid w:val="00D76E5D"/>
    <w:rsid w:val="00D7713D"/>
    <w:rsid w:val="00D77424"/>
    <w:rsid w:val="00D77FA7"/>
    <w:rsid w:val="00D80200"/>
    <w:rsid w:val="00D80694"/>
    <w:rsid w:val="00D80819"/>
    <w:rsid w:val="00D81560"/>
    <w:rsid w:val="00D81929"/>
    <w:rsid w:val="00D81C83"/>
    <w:rsid w:val="00D8200A"/>
    <w:rsid w:val="00D82694"/>
    <w:rsid w:val="00D82931"/>
    <w:rsid w:val="00D83469"/>
    <w:rsid w:val="00D8356A"/>
    <w:rsid w:val="00D83681"/>
    <w:rsid w:val="00D83AFD"/>
    <w:rsid w:val="00D83D32"/>
    <w:rsid w:val="00D83EE8"/>
    <w:rsid w:val="00D840D8"/>
    <w:rsid w:val="00D84254"/>
    <w:rsid w:val="00D84942"/>
    <w:rsid w:val="00D84C1B"/>
    <w:rsid w:val="00D85761"/>
    <w:rsid w:val="00D8579A"/>
    <w:rsid w:val="00D8580B"/>
    <w:rsid w:val="00D858B2"/>
    <w:rsid w:val="00D86081"/>
    <w:rsid w:val="00D865AF"/>
    <w:rsid w:val="00D866B4"/>
    <w:rsid w:val="00D86B77"/>
    <w:rsid w:val="00D86F61"/>
    <w:rsid w:val="00D87883"/>
    <w:rsid w:val="00D9010D"/>
    <w:rsid w:val="00D908D6"/>
    <w:rsid w:val="00D90D91"/>
    <w:rsid w:val="00D90FD5"/>
    <w:rsid w:val="00D92312"/>
    <w:rsid w:val="00D9316F"/>
    <w:rsid w:val="00D93A3A"/>
    <w:rsid w:val="00D94194"/>
    <w:rsid w:val="00D94F6A"/>
    <w:rsid w:val="00D95067"/>
    <w:rsid w:val="00D9608D"/>
    <w:rsid w:val="00D9773B"/>
    <w:rsid w:val="00D97B02"/>
    <w:rsid w:val="00DA032C"/>
    <w:rsid w:val="00DA0797"/>
    <w:rsid w:val="00DA0889"/>
    <w:rsid w:val="00DA0E66"/>
    <w:rsid w:val="00DA109B"/>
    <w:rsid w:val="00DA1BF8"/>
    <w:rsid w:val="00DA23EA"/>
    <w:rsid w:val="00DA2902"/>
    <w:rsid w:val="00DA2B0B"/>
    <w:rsid w:val="00DA3122"/>
    <w:rsid w:val="00DA4493"/>
    <w:rsid w:val="00DA46A3"/>
    <w:rsid w:val="00DA487C"/>
    <w:rsid w:val="00DA4B9A"/>
    <w:rsid w:val="00DA4C23"/>
    <w:rsid w:val="00DA4C65"/>
    <w:rsid w:val="00DA4F25"/>
    <w:rsid w:val="00DA5676"/>
    <w:rsid w:val="00DA5BDE"/>
    <w:rsid w:val="00DA5F50"/>
    <w:rsid w:val="00DA6ABA"/>
    <w:rsid w:val="00DA6C0A"/>
    <w:rsid w:val="00DA6C55"/>
    <w:rsid w:val="00DA72CE"/>
    <w:rsid w:val="00DB053D"/>
    <w:rsid w:val="00DB0819"/>
    <w:rsid w:val="00DB0859"/>
    <w:rsid w:val="00DB12F0"/>
    <w:rsid w:val="00DB1500"/>
    <w:rsid w:val="00DB1ED6"/>
    <w:rsid w:val="00DB217B"/>
    <w:rsid w:val="00DB2309"/>
    <w:rsid w:val="00DB2E2C"/>
    <w:rsid w:val="00DB2FEB"/>
    <w:rsid w:val="00DB31BB"/>
    <w:rsid w:val="00DB3201"/>
    <w:rsid w:val="00DB327F"/>
    <w:rsid w:val="00DB39E4"/>
    <w:rsid w:val="00DB3E8A"/>
    <w:rsid w:val="00DB46DE"/>
    <w:rsid w:val="00DB4AA3"/>
    <w:rsid w:val="00DB4C78"/>
    <w:rsid w:val="00DB4D7B"/>
    <w:rsid w:val="00DB4DF8"/>
    <w:rsid w:val="00DB542C"/>
    <w:rsid w:val="00DB5721"/>
    <w:rsid w:val="00DB599A"/>
    <w:rsid w:val="00DB5AF4"/>
    <w:rsid w:val="00DB5F22"/>
    <w:rsid w:val="00DB6394"/>
    <w:rsid w:val="00DB63BD"/>
    <w:rsid w:val="00DB6C80"/>
    <w:rsid w:val="00DB6E1C"/>
    <w:rsid w:val="00DB72E1"/>
    <w:rsid w:val="00DB7588"/>
    <w:rsid w:val="00DB7FEC"/>
    <w:rsid w:val="00DC0129"/>
    <w:rsid w:val="00DC1463"/>
    <w:rsid w:val="00DC199E"/>
    <w:rsid w:val="00DC2018"/>
    <w:rsid w:val="00DC2240"/>
    <w:rsid w:val="00DC27F8"/>
    <w:rsid w:val="00DC29CA"/>
    <w:rsid w:val="00DC2BD2"/>
    <w:rsid w:val="00DC2EF4"/>
    <w:rsid w:val="00DC3382"/>
    <w:rsid w:val="00DC396D"/>
    <w:rsid w:val="00DC3AFB"/>
    <w:rsid w:val="00DC3CAB"/>
    <w:rsid w:val="00DC5049"/>
    <w:rsid w:val="00DC5235"/>
    <w:rsid w:val="00DC56DE"/>
    <w:rsid w:val="00DC577C"/>
    <w:rsid w:val="00DC5A5B"/>
    <w:rsid w:val="00DC5C0A"/>
    <w:rsid w:val="00DC657E"/>
    <w:rsid w:val="00DC6818"/>
    <w:rsid w:val="00DC6824"/>
    <w:rsid w:val="00DC698D"/>
    <w:rsid w:val="00DC6AAD"/>
    <w:rsid w:val="00DC6B3F"/>
    <w:rsid w:val="00DC6C60"/>
    <w:rsid w:val="00DC7529"/>
    <w:rsid w:val="00DD01EB"/>
    <w:rsid w:val="00DD113A"/>
    <w:rsid w:val="00DD1CF0"/>
    <w:rsid w:val="00DD235E"/>
    <w:rsid w:val="00DD3269"/>
    <w:rsid w:val="00DD3B3A"/>
    <w:rsid w:val="00DD40DA"/>
    <w:rsid w:val="00DD489E"/>
    <w:rsid w:val="00DD4994"/>
    <w:rsid w:val="00DD4AA7"/>
    <w:rsid w:val="00DD4C09"/>
    <w:rsid w:val="00DD512F"/>
    <w:rsid w:val="00DD568C"/>
    <w:rsid w:val="00DD5707"/>
    <w:rsid w:val="00DD571B"/>
    <w:rsid w:val="00DD61B6"/>
    <w:rsid w:val="00DD61C7"/>
    <w:rsid w:val="00DD6B4F"/>
    <w:rsid w:val="00DD6B64"/>
    <w:rsid w:val="00DD6C18"/>
    <w:rsid w:val="00DD700A"/>
    <w:rsid w:val="00DD76BE"/>
    <w:rsid w:val="00DD7B1B"/>
    <w:rsid w:val="00DD7DDE"/>
    <w:rsid w:val="00DE00C2"/>
    <w:rsid w:val="00DE03F8"/>
    <w:rsid w:val="00DE10D3"/>
    <w:rsid w:val="00DE2A9E"/>
    <w:rsid w:val="00DE34AA"/>
    <w:rsid w:val="00DE39E0"/>
    <w:rsid w:val="00DE45A8"/>
    <w:rsid w:val="00DE4668"/>
    <w:rsid w:val="00DE5373"/>
    <w:rsid w:val="00DE53AE"/>
    <w:rsid w:val="00DE5ACB"/>
    <w:rsid w:val="00DE5D5F"/>
    <w:rsid w:val="00DE613D"/>
    <w:rsid w:val="00DE6EC7"/>
    <w:rsid w:val="00DE78E3"/>
    <w:rsid w:val="00DE7FAC"/>
    <w:rsid w:val="00DF23D4"/>
    <w:rsid w:val="00DF2E8F"/>
    <w:rsid w:val="00DF3924"/>
    <w:rsid w:val="00DF4402"/>
    <w:rsid w:val="00DF4D27"/>
    <w:rsid w:val="00DF550E"/>
    <w:rsid w:val="00DF57E7"/>
    <w:rsid w:val="00DF5CB7"/>
    <w:rsid w:val="00DF659B"/>
    <w:rsid w:val="00DF6698"/>
    <w:rsid w:val="00DF7502"/>
    <w:rsid w:val="00DF756B"/>
    <w:rsid w:val="00DF7B79"/>
    <w:rsid w:val="00DF7DCC"/>
    <w:rsid w:val="00E00358"/>
    <w:rsid w:val="00E00AB8"/>
    <w:rsid w:val="00E00DAC"/>
    <w:rsid w:val="00E0176C"/>
    <w:rsid w:val="00E0214F"/>
    <w:rsid w:val="00E02475"/>
    <w:rsid w:val="00E02974"/>
    <w:rsid w:val="00E02B2B"/>
    <w:rsid w:val="00E02DDF"/>
    <w:rsid w:val="00E03416"/>
    <w:rsid w:val="00E03CA8"/>
    <w:rsid w:val="00E03DDB"/>
    <w:rsid w:val="00E03F65"/>
    <w:rsid w:val="00E04804"/>
    <w:rsid w:val="00E04B9E"/>
    <w:rsid w:val="00E05679"/>
    <w:rsid w:val="00E05B18"/>
    <w:rsid w:val="00E05BAF"/>
    <w:rsid w:val="00E05C23"/>
    <w:rsid w:val="00E060BB"/>
    <w:rsid w:val="00E06CFA"/>
    <w:rsid w:val="00E07CF9"/>
    <w:rsid w:val="00E07E3A"/>
    <w:rsid w:val="00E10607"/>
    <w:rsid w:val="00E10979"/>
    <w:rsid w:val="00E114C9"/>
    <w:rsid w:val="00E1168C"/>
    <w:rsid w:val="00E119A6"/>
    <w:rsid w:val="00E12632"/>
    <w:rsid w:val="00E12694"/>
    <w:rsid w:val="00E126F6"/>
    <w:rsid w:val="00E12A4B"/>
    <w:rsid w:val="00E12DC2"/>
    <w:rsid w:val="00E1335C"/>
    <w:rsid w:val="00E1366C"/>
    <w:rsid w:val="00E13D9D"/>
    <w:rsid w:val="00E13F3A"/>
    <w:rsid w:val="00E141C1"/>
    <w:rsid w:val="00E14D04"/>
    <w:rsid w:val="00E152DE"/>
    <w:rsid w:val="00E15F54"/>
    <w:rsid w:val="00E160EC"/>
    <w:rsid w:val="00E1637F"/>
    <w:rsid w:val="00E16F02"/>
    <w:rsid w:val="00E172C0"/>
    <w:rsid w:val="00E172D8"/>
    <w:rsid w:val="00E1736B"/>
    <w:rsid w:val="00E175CF"/>
    <w:rsid w:val="00E17A4A"/>
    <w:rsid w:val="00E17AA4"/>
    <w:rsid w:val="00E17C18"/>
    <w:rsid w:val="00E20519"/>
    <w:rsid w:val="00E209E2"/>
    <w:rsid w:val="00E20A12"/>
    <w:rsid w:val="00E213E1"/>
    <w:rsid w:val="00E2153F"/>
    <w:rsid w:val="00E21679"/>
    <w:rsid w:val="00E21F4A"/>
    <w:rsid w:val="00E22205"/>
    <w:rsid w:val="00E222C8"/>
    <w:rsid w:val="00E2245B"/>
    <w:rsid w:val="00E2259C"/>
    <w:rsid w:val="00E23448"/>
    <w:rsid w:val="00E23B43"/>
    <w:rsid w:val="00E240AE"/>
    <w:rsid w:val="00E2422E"/>
    <w:rsid w:val="00E25993"/>
    <w:rsid w:val="00E25E5A"/>
    <w:rsid w:val="00E2617E"/>
    <w:rsid w:val="00E263A1"/>
    <w:rsid w:val="00E26573"/>
    <w:rsid w:val="00E26848"/>
    <w:rsid w:val="00E26A6B"/>
    <w:rsid w:val="00E276A4"/>
    <w:rsid w:val="00E276DD"/>
    <w:rsid w:val="00E27A62"/>
    <w:rsid w:val="00E27A82"/>
    <w:rsid w:val="00E27ADA"/>
    <w:rsid w:val="00E316D0"/>
    <w:rsid w:val="00E3231B"/>
    <w:rsid w:val="00E32C28"/>
    <w:rsid w:val="00E337A2"/>
    <w:rsid w:val="00E33EC2"/>
    <w:rsid w:val="00E34551"/>
    <w:rsid w:val="00E34792"/>
    <w:rsid w:val="00E3516C"/>
    <w:rsid w:val="00E352DC"/>
    <w:rsid w:val="00E35EF7"/>
    <w:rsid w:val="00E363EF"/>
    <w:rsid w:val="00E37156"/>
    <w:rsid w:val="00E40088"/>
    <w:rsid w:val="00E40E64"/>
    <w:rsid w:val="00E41029"/>
    <w:rsid w:val="00E412E1"/>
    <w:rsid w:val="00E415BF"/>
    <w:rsid w:val="00E417E6"/>
    <w:rsid w:val="00E41CB5"/>
    <w:rsid w:val="00E41CFB"/>
    <w:rsid w:val="00E41DD8"/>
    <w:rsid w:val="00E41E3B"/>
    <w:rsid w:val="00E4202F"/>
    <w:rsid w:val="00E4273E"/>
    <w:rsid w:val="00E42850"/>
    <w:rsid w:val="00E42BAC"/>
    <w:rsid w:val="00E42DBA"/>
    <w:rsid w:val="00E43043"/>
    <w:rsid w:val="00E43F32"/>
    <w:rsid w:val="00E442A5"/>
    <w:rsid w:val="00E44396"/>
    <w:rsid w:val="00E44B42"/>
    <w:rsid w:val="00E44E8F"/>
    <w:rsid w:val="00E453EE"/>
    <w:rsid w:val="00E455CE"/>
    <w:rsid w:val="00E456CE"/>
    <w:rsid w:val="00E45E85"/>
    <w:rsid w:val="00E4631A"/>
    <w:rsid w:val="00E4640D"/>
    <w:rsid w:val="00E479BC"/>
    <w:rsid w:val="00E47A25"/>
    <w:rsid w:val="00E47A83"/>
    <w:rsid w:val="00E5018E"/>
    <w:rsid w:val="00E50366"/>
    <w:rsid w:val="00E51438"/>
    <w:rsid w:val="00E51C45"/>
    <w:rsid w:val="00E51E59"/>
    <w:rsid w:val="00E52CEA"/>
    <w:rsid w:val="00E5337C"/>
    <w:rsid w:val="00E53701"/>
    <w:rsid w:val="00E53AD4"/>
    <w:rsid w:val="00E54744"/>
    <w:rsid w:val="00E54848"/>
    <w:rsid w:val="00E554CF"/>
    <w:rsid w:val="00E55ACB"/>
    <w:rsid w:val="00E56067"/>
    <w:rsid w:val="00E560FC"/>
    <w:rsid w:val="00E56514"/>
    <w:rsid w:val="00E5695E"/>
    <w:rsid w:val="00E56B36"/>
    <w:rsid w:val="00E573DB"/>
    <w:rsid w:val="00E573E0"/>
    <w:rsid w:val="00E605FA"/>
    <w:rsid w:val="00E60727"/>
    <w:rsid w:val="00E60EB0"/>
    <w:rsid w:val="00E61E5A"/>
    <w:rsid w:val="00E62154"/>
    <w:rsid w:val="00E6254A"/>
    <w:rsid w:val="00E62C61"/>
    <w:rsid w:val="00E62CAD"/>
    <w:rsid w:val="00E631D6"/>
    <w:rsid w:val="00E63B6F"/>
    <w:rsid w:val="00E63E30"/>
    <w:rsid w:val="00E644E2"/>
    <w:rsid w:val="00E64AF1"/>
    <w:rsid w:val="00E65410"/>
    <w:rsid w:val="00E65660"/>
    <w:rsid w:val="00E6586D"/>
    <w:rsid w:val="00E65C73"/>
    <w:rsid w:val="00E65ECC"/>
    <w:rsid w:val="00E65F78"/>
    <w:rsid w:val="00E6674F"/>
    <w:rsid w:val="00E67466"/>
    <w:rsid w:val="00E675CE"/>
    <w:rsid w:val="00E70344"/>
    <w:rsid w:val="00E7041C"/>
    <w:rsid w:val="00E70438"/>
    <w:rsid w:val="00E70B68"/>
    <w:rsid w:val="00E71350"/>
    <w:rsid w:val="00E72B09"/>
    <w:rsid w:val="00E73536"/>
    <w:rsid w:val="00E73581"/>
    <w:rsid w:val="00E73B15"/>
    <w:rsid w:val="00E743A3"/>
    <w:rsid w:val="00E74602"/>
    <w:rsid w:val="00E74BE9"/>
    <w:rsid w:val="00E760EE"/>
    <w:rsid w:val="00E76761"/>
    <w:rsid w:val="00E7688D"/>
    <w:rsid w:val="00E76EDD"/>
    <w:rsid w:val="00E80129"/>
    <w:rsid w:val="00E8078C"/>
    <w:rsid w:val="00E80B8A"/>
    <w:rsid w:val="00E81CFA"/>
    <w:rsid w:val="00E81E36"/>
    <w:rsid w:val="00E820CE"/>
    <w:rsid w:val="00E82678"/>
    <w:rsid w:val="00E82FCF"/>
    <w:rsid w:val="00E83415"/>
    <w:rsid w:val="00E84674"/>
    <w:rsid w:val="00E85AF7"/>
    <w:rsid w:val="00E85F93"/>
    <w:rsid w:val="00E85FC5"/>
    <w:rsid w:val="00E86ABA"/>
    <w:rsid w:val="00E86DED"/>
    <w:rsid w:val="00E87054"/>
    <w:rsid w:val="00E8706C"/>
    <w:rsid w:val="00E87793"/>
    <w:rsid w:val="00E87898"/>
    <w:rsid w:val="00E91267"/>
    <w:rsid w:val="00E91507"/>
    <w:rsid w:val="00E91C9B"/>
    <w:rsid w:val="00E91D8B"/>
    <w:rsid w:val="00E92236"/>
    <w:rsid w:val="00E92A79"/>
    <w:rsid w:val="00E9320D"/>
    <w:rsid w:val="00E93361"/>
    <w:rsid w:val="00E93489"/>
    <w:rsid w:val="00E93821"/>
    <w:rsid w:val="00E94D24"/>
    <w:rsid w:val="00E956F3"/>
    <w:rsid w:val="00E95E3A"/>
    <w:rsid w:val="00E9603A"/>
    <w:rsid w:val="00E96B8C"/>
    <w:rsid w:val="00E974C6"/>
    <w:rsid w:val="00E97524"/>
    <w:rsid w:val="00E975E7"/>
    <w:rsid w:val="00EA0A38"/>
    <w:rsid w:val="00EA243F"/>
    <w:rsid w:val="00EA2C5C"/>
    <w:rsid w:val="00EA31F2"/>
    <w:rsid w:val="00EA391F"/>
    <w:rsid w:val="00EA3D3F"/>
    <w:rsid w:val="00EA3F84"/>
    <w:rsid w:val="00EA4A82"/>
    <w:rsid w:val="00EA4CFB"/>
    <w:rsid w:val="00EA4F53"/>
    <w:rsid w:val="00EA4F9B"/>
    <w:rsid w:val="00EA5104"/>
    <w:rsid w:val="00EA52BC"/>
    <w:rsid w:val="00EA581C"/>
    <w:rsid w:val="00EA5AE0"/>
    <w:rsid w:val="00EA69C0"/>
    <w:rsid w:val="00EA75F3"/>
    <w:rsid w:val="00EA796C"/>
    <w:rsid w:val="00EA7C13"/>
    <w:rsid w:val="00EB008D"/>
    <w:rsid w:val="00EB059B"/>
    <w:rsid w:val="00EB0894"/>
    <w:rsid w:val="00EB09BF"/>
    <w:rsid w:val="00EB0A07"/>
    <w:rsid w:val="00EB0A89"/>
    <w:rsid w:val="00EB0AA2"/>
    <w:rsid w:val="00EB137C"/>
    <w:rsid w:val="00EB1FE5"/>
    <w:rsid w:val="00EB208A"/>
    <w:rsid w:val="00EB2523"/>
    <w:rsid w:val="00EB2772"/>
    <w:rsid w:val="00EB2D79"/>
    <w:rsid w:val="00EB2F63"/>
    <w:rsid w:val="00EB503C"/>
    <w:rsid w:val="00EB5B0A"/>
    <w:rsid w:val="00EB6308"/>
    <w:rsid w:val="00EB6532"/>
    <w:rsid w:val="00EB660B"/>
    <w:rsid w:val="00EB6982"/>
    <w:rsid w:val="00EB7067"/>
    <w:rsid w:val="00EC0147"/>
    <w:rsid w:val="00EC0330"/>
    <w:rsid w:val="00EC0FE7"/>
    <w:rsid w:val="00EC1228"/>
    <w:rsid w:val="00EC1249"/>
    <w:rsid w:val="00EC1488"/>
    <w:rsid w:val="00EC16D0"/>
    <w:rsid w:val="00EC19D6"/>
    <w:rsid w:val="00EC1A18"/>
    <w:rsid w:val="00EC1DED"/>
    <w:rsid w:val="00EC2433"/>
    <w:rsid w:val="00EC2A08"/>
    <w:rsid w:val="00EC30AA"/>
    <w:rsid w:val="00EC3BA6"/>
    <w:rsid w:val="00EC3E53"/>
    <w:rsid w:val="00EC3F8A"/>
    <w:rsid w:val="00EC42C8"/>
    <w:rsid w:val="00EC44F6"/>
    <w:rsid w:val="00EC5036"/>
    <w:rsid w:val="00EC5C25"/>
    <w:rsid w:val="00EC646A"/>
    <w:rsid w:val="00EC6709"/>
    <w:rsid w:val="00EC683E"/>
    <w:rsid w:val="00EC6CDC"/>
    <w:rsid w:val="00EC6F8B"/>
    <w:rsid w:val="00EC70E8"/>
    <w:rsid w:val="00EC745C"/>
    <w:rsid w:val="00EC76DD"/>
    <w:rsid w:val="00EC7AA1"/>
    <w:rsid w:val="00ED0339"/>
    <w:rsid w:val="00ED0579"/>
    <w:rsid w:val="00ED081E"/>
    <w:rsid w:val="00ED0BA5"/>
    <w:rsid w:val="00ED1B5A"/>
    <w:rsid w:val="00ED1DA7"/>
    <w:rsid w:val="00ED1E96"/>
    <w:rsid w:val="00ED22EF"/>
    <w:rsid w:val="00ED24BB"/>
    <w:rsid w:val="00ED2A9C"/>
    <w:rsid w:val="00ED2E68"/>
    <w:rsid w:val="00ED2E8C"/>
    <w:rsid w:val="00ED3023"/>
    <w:rsid w:val="00ED3117"/>
    <w:rsid w:val="00ED3249"/>
    <w:rsid w:val="00ED34D6"/>
    <w:rsid w:val="00ED3758"/>
    <w:rsid w:val="00ED41FC"/>
    <w:rsid w:val="00ED45D1"/>
    <w:rsid w:val="00ED4EFF"/>
    <w:rsid w:val="00ED58D2"/>
    <w:rsid w:val="00ED5A78"/>
    <w:rsid w:val="00ED643D"/>
    <w:rsid w:val="00ED687E"/>
    <w:rsid w:val="00ED69B5"/>
    <w:rsid w:val="00ED773B"/>
    <w:rsid w:val="00ED7E1E"/>
    <w:rsid w:val="00EE03D9"/>
    <w:rsid w:val="00EE040D"/>
    <w:rsid w:val="00EE0653"/>
    <w:rsid w:val="00EE0843"/>
    <w:rsid w:val="00EE0CA2"/>
    <w:rsid w:val="00EE10FC"/>
    <w:rsid w:val="00EE1782"/>
    <w:rsid w:val="00EE18DD"/>
    <w:rsid w:val="00EE1AF8"/>
    <w:rsid w:val="00EE1D09"/>
    <w:rsid w:val="00EE285B"/>
    <w:rsid w:val="00EE28B0"/>
    <w:rsid w:val="00EE31CB"/>
    <w:rsid w:val="00EE3201"/>
    <w:rsid w:val="00EE36DE"/>
    <w:rsid w:val="00EE372B"/>
    <w:rsid w:val="00EE3D1B"/>
    <w:rsid w:val="00EE45C5"/>
    <w:rsid w:val="00EE464B"/>
    <w:rsid w:val="00EE4730"/>
    <w:rsid w:val="00EE4779"/>
    <w:rsid w:val="00EE48AA"/>
    <w:rsid w:val="00EE51D8"/>
    <w:rsid w:val="00EE53AA"/>
    <w:rsid w:val="00EE57A4"/>
    <w:rsid w:val="00EE5F78"/>
    <w:rsid w:val="00EE602D"/>
    <w:rsid w:val="00EE624F"/>
    <w:rsid w:val="00EE67C2"/>
    <w:rsid w:val="00EE7045"/>
    <w:rsid w:val="00EE7447"/>
    <w:rsid w:val="00EE7790"/>
    <w:rsid w:val="00EF0434"/>
    <w:rsid w:val="00EF061C"/>
    <w:rsid w:val="00EF0E88"/>
    <w:rsid w:val="00EF1193"/>
    <w:rsid w:val="00EF19A1"/>
    <w:rsid w:val="00EF2037"/>
    <w:rsid w:val="00EF2192"/>
    <w:rsid w:val="00EF2300"/>
    <w:rsid w:val="00EF2485"/>
    <w:rsid w:val="00EF2A2C"/>
    <w:rsid w:val="00EF2C27"/>
    <w:rsid w:val="00EF3E81"/>
    <w:rsid w:val="00EF438D"/>
    <w:rsid w:val="00EF440F"/>
    <w:rsid w:val="00EF4A2D"/>
    <w:rsid w:val="00EF62B1"/>
    <w:rsid w:val="00EF62B8"/>
    <w:rsid w:val="00EF65C8"/>
    <w:rsid w:val="00EF6D2D"/>
    <w:rsid w:val="00EF7063"/>
    <w:rsid w:val="00EF779E"/>
    <w:rsid w:val="00EF7A23"/>
    <w:rsid w:val="00EF7C7A"/>
    <w:rsid w:val="00EF7F57"/>
    <w:rsid w:val="00F006F7"/>
    <w:rsid w:val="00F00844"/>
    <w:rsid w:val="00F02385"/>
    <w:rsid w:val="00F02793"/>
    <w:rsid w:val="00F030D5"/>
    <w:rsid w:val="00F048DC"/>
    <w:rsid w:val="00F04997"/>
    <w:rsid w:val="00F04A20"/>
    <w:rsid w:val="00F05194"/>
    <w:rsid w:val="00F05367"/>
    <w:rsid w:val="00F05C0B"/>
    <w:rsid w:val="00F06019"/>
    <w:rsid w:val="00F077D8"/>
    <w:rsid w:val="00F077F6"/>
    <w:rsid w:val="00F07BF4"/>
    <w:rsid w:val="00F07F4A"/>
    <w:rsid w:val="00F10674"/>
    <w:rsid w:val="00F1101A"/>
    <w:rsid w:val="00F11AC0"/>
    <w:rsid w:val="00F11E54"/>
    <w:rsid w:val="00F11FFC"/>
    <w:rsid w:val="00F12A10"/>
    <w:rsid w:val="00F12E65"/>
    <w:rsid w:val="00F13465"/>
    <w:rsid w:val="00F13516"/>
    <w:rsid w:val="00F142F0"/>
    <w:rsid w:val="00F1632D"/>
    <w:rsid w:val="00F17E73"/>
    <w:rsid w:val="00F201D5"/>
    <w:rsid w:val="00F2035B"/>
    <w:rsid w:val="00F204D3"/>
    <w:rsid w:val="00F205FE"/>
    <w:rsid w:val="00F208C2"/>
    <w:rsid w:val="00F20AC1"/>
    <w:rsid w:val="00F20E67"/>
    <w:rsid w:val="00F2131C"/>
    <w:rsid w:val="00F2276B"/>
    <w:rsid w:val="00F2292A"/>
    <w:rsid w:val="00F22CC9"/>
    <w:rsid w:val="00F22E1A"/>
    <w:rsid w:val="00F22FFB"/>
    <w:rsid w:val="00F23689"/>
    <w:rsid w:val="00F238AA"/>
    <w:rsid w:val="00F23F69"/>
    <w:rsid w:val="00F24099"/>
    <w:rsid w:val="00F24A5F"/>
    <w:rsid w:val="00F24CD4"/>
    <w:rsid w:val="00F24EAF"/>
    <w:rsid w:val="00F25483"/>
    <w:rsid w:val="00F25B33"/>
    <w:rsid w:val="00F262BC"/>
    <w:rsid w:val="00F2636D"/>
    <w:rsid w:val="00F2641C"/>
    <w:rsid w:val="00F26646"/>
    <w:rsid w:val="00F27480"/>
    <w:rsid w:val="00F275BD"/>
    <w:rsid w:val="00F30926"/>
    <w:rsid w:val="00F30A66"/>
    <w:rsid w:val="00F30CB8"/>
    <w:rsid w:val="00F31127"/>
    <w:rsid w:val="00F31C3E"/>
    <w:rsid w:val="00F328BC"/>
    <w:rsid w:val="00F33829"/>
    <w:rsid w:val="00F339FB"/>
    <w:rsid w:val="00F343D5"/>
    <w:rsid w:val="00F3455C"/>
    <w:rsid w:val="00F34BBD"/>
    <w:rsid w:val="00F34E44"/>
    <w:rsid w:val="00F35FBA"/>
    <w:rsid w:val="00F3616B"/>
    <w:rsid w:val="00F36680"/>
    <w:rsid w:val="00F372B3"/>
    <w:rsid w:val="00F372C5"/>
    <w:rsid w:val="00F37A75"/>
    <w:rsid w:val="00F37E4B"/>
    <w:rsid w:val="00F37F15"/>
    <w:rsid w:val="00F37F8D"/>
    <w:rsid w:val="00F40444"/>
    <w:rsid w:val="00F406DE"/>
    <w:rsid w:val="00F42ADE"/>
    <w:rsid w:val="00F4328F"/>
    <w:rsid w:val="00F435C3"/>
    <w:rsid w:val="00F43C3E"/>
    <w:rsid w:val="00F43FC1"/>
    <w:rsid w:val="00F449DE"/>
    <w:rsid w:val="00F44AC0"/>
    <w:rsid w:val="00F45243"/>
    <w:rsid w:val="00F452AD"/>
    <w:rsid w:val="00F452B5"/>
    <w:rsid w:val="00F458B0"/>
    <w:rsid w:val="00F458EA"/>
    <w:rsid w:val="00F4668E"/>
    <w:rsid w:val="00F46C40"/>
    <w:rsid w:val="00F470C1"/>
    <w:rsid w:val="00F477C6"/>
    <w:rsid w:val="00F47FA0"/>
    <w:rsid w:val="00F5005C"/>
    <w:rsid w:val="00F5006F"/>
    <w:rsid w:val="00F50FF6"/>
    <w:rsid w:val="00F5119C"/>
    <w:rsid w:val="00F51539"/>
    <w:rsid w:val="00F51F17"/>
    <w:rsid w:val="00F521DB"/>
    <w:rsid w:val="00F53710"/>
    <w:rsid w:val="00F53788"/>
    <w:rsid w:val="00F537CF"/>
    <w:rsid w:val="00F53B5F"/>
    <w:rsid w:val="00F54274"/>
    <w:rsid w:val="00F54308"/>
    <w:rsid w:val="00F54A08"/>
    <w:rsid w:val="00F54B01"/>
    <w:rsid w:val="00F54B94"/>
    <w:rsid w:val="00F55C7B"/>
    <w:rsid w:val="00F569F8"/>
    <w:rsid w:val="00F56C43"/>
    <w:rsid w:val="00F56C8D"/>
    <w:rsid w:val="00F57898"/>
    <w:rsid w:val="00F578CD"/>
    <w:rsid w:val="00F6002C"/>
    <w:rsid w:val="00F60658"/>
    <w:rsid w:val="00F60714"/>
    <w:rsid w:val="00F60860"/>
    <w:rsid w:val="00F60C9E"/>
    <w:rsid w:val="00F61B0F"/>
    <w:rsid w:val="00F62293"/>
    <w:rsid w:val="00F62A68"/>
    <w:rsid w:val="00F636B4"/>
    <w:rsid w:val="00F641F3"/>
    <w:rsid w:val="00F6483C"/>
    <w:rsid w:val="00F6492E"/>
    <w:rsid w:val="00F64B8D"/>
    <w:rsid w:val="00F65846"/>
    <w:rsid w:val="00F6592A"/>
    <w:rsid w:val="00F65930"/>
    <w:rsid w:val="00F65C03"/>
    <w:rsid w:val="00F65D15"/>
    <w:rsid w:val="00F668D7"/>
    <w:rsid w:val="00F66AEB"/>
    <w:rsid w:val="00F675B4"/>
    <w:rsid w:val="00F67C51"/>
    <w:rsid w:val="00F70228"/>
    <w:rsid w:val="00F70A74"/>
    <w:rsid w:val="00F70E3A"/>
    <w:rsid w:val="00F71553"/>
    <w:rsid w:val="00F71ABB"/>
    <w:rsid w:val="00F71FE3"/>
    <w:rsid w:val="00F72571"/>
    <w:rsid w:val="00F7287A"/>
    <w:rsid w:val="00F72EBF"/>
    <w:rsid w:val="00F730BF"/>
    <w:rsid w:val="00F74364"/>
    <w:rsid w:val="00F744D2"/>
    <w:rsid w:val="00F74DD8"/>
    <w:rsid w:val="00F7561F"/>
    <w:rsid w:val="00F7570B"/>
    <w:rsid w:val="00F758BF"/>
    <w:rsid w:val="00F75FC9"/>
    <w:rsid w:val="00F760D9"/>
    <w:rsid w:val="00F76311"/>
    <w:rsid w:val="00F76AB5"/>
    <w:rsid w:val="00F77497"/>
    <w:rsid w:val="00F77811"/>
    <w:rsid w:val="00F77B51"/>
    <w:rsid w:val="00F77D64"/>
    <w:rsid w:val="00F802EF"/>
    <w:rsid w:val="00F805EB"/>
    <w:rsid w:val="00F8100F"/>
    <w:rsid w:val="00F81681"/>
    <w:rsid w:val="00F821DB"/>
    <w:rsid w:val="00F833CA"/>
    <w:rsid w:val="00F84E22"/>
    <w:rsid w:val="00F85A0A"/>
    <w:rsid w:val="00F862D0"/>
    <w:rsid w:val="00F86581"/>
    <w:rsid w:val="00F86EF2"/>
    <w:rsid w:val="00F8746F"/>
    <w:rsid w:val="00F875B6"/>
    <w:rsid w:val="00F875E7"/>
    <w:rsid w:val="00F902C0"/>
    <w:rsid w:val="00F9147E"/>
    <w:rsid w:val="00F915F2"/>
    <w:rsid w:val="00F91848"/>
    <w:rsid w:val="00F9184E"/>
    <w:rsid w:val="00F91EBD"/>
    <w:rsid w:val="00F9240D"/>
    <w:rsid w:val="00F92539"/>
    <w:rsid w:val="00F9311B"/>
    <w:rsid w:val="00F93191"/>
    <w:rsid w:val="00F931C1"/>
    <w:rsid w:val="00F93891"/>
    <w:rsid w:val="00F93C0F"/>
    <w:rsid w:val="00F94E7D"/>
    <w:rsid w:val="00F951AB"/>
    <w:rsid w:val="00F958BF"/>
    <w:rsid w:val="00F96066"/>
    <w:rsid w:val="00F96719"/>
    <w:rsid w:val="00F967EB"/>
    <w:rsid w:val="00F977F4"/>
    <w:rsid w:val="00F97A46"/>
    <w:rsid w:val="00F97C64"/>
    <w:rsid w:val="00F97E51"/>
    <w:rsid w:val="00F97FAA"/>
    <w:rsid w:val="00FA0478"/>
    <w:rsid w:val="00FA11DA"/>
    <w:rsid w:val="00FA15E9"/>
    <w:rsid w:val="00FA1926"/>
    <w:rsid w:val="00FA2E7B"/>
    <w:rsid w:val="00FA3888"/>
    <w:rsid w:val="00FA3C0B"/>
    <w:rsid w:val="00FA410E"/>
    <w:rsid w:val="00FA4163"/>
    <w:rsid w:val="00FA4C42"/>
    <w:rsid w:val="00FA50EF"/>
    <w:rsid w:val="00FA591A"/>
    <w:rsid w:val="00FA6332"/>
    <w:rsid w:val="00FA68F1"/>
    <w:rsid w:val="00FA7341"/>
    <w:rsid w:val="00FA751D"/>
    <w:rsid w:val="00FA7BAE"/>
    <w:rsid w:val="00FA7C88"/>
    <w:rsid w:val="00FB00E5"/>
    <w:rsid w:val="00FB02EB"/>
    <w:rsid w:val="00FB07E7"/>
    <w:rsid w:val="00FB102B"/>
    <w:rsid w:val="00FB115A"/>
    <w:rsid w:val="00FB13B6"/>
    <w:rsid w:val="00FB152A"/>
    <w:rsid w:val="00FB1531"/>
    <w:rsid w:val="00FB1701"/>
    <w:rsid w:val="00FB191E"/>
    <w:rsid w:val="00FB292B"/>
    <w:rsid w:val="00FB3D34"/>
    <w:rsid w:val="00FB4278"/>
    <w:rsid w:val="00FB4CE1"/>
    <w:rsid w:val="00FB5317"/>
    <w:rsid w:val="00FB60F1"/>
    <w:rsid w:val="00FB68E8"/>
    <w:rsid w:val="00FB6FA7"/>
    <w:rsid w:val="00FC06A6"/>
    <w:rsid w:val="00FC0840"/>
    <w:rsid w:val="00FC186E"/>
    <w:rsid w:val="00FC1A74"/>
    <w:rsid w:val="00FC1B9B"/>
    <w:rsid w:val="00FC2DCA"/>
    <w:rsid w:val="00FC3859"/>
    <w:rsid w:val="00FC47F9"/>
    <w:rsid w:val="00FC4CAE"/>
    <w:rsid w:val="00FC51A1"/>
    <w:rsid w:val="00FC55AF"/>
    <w:rsid w:val="00FC5829"/>
    <w:rsid w:val="00FC58D4"/>
    <w:rsid w:val="00FC5CCD"/>
    <w:rsid w:val="00FC5DCA"/>
    <w:rsid w:val="00FC608C"/>
    <w:rsid w:val="00FC64FB"/>
    <w:rsid w:val="00FC69DB"/>
    <w:rsid w:val="00FC6CDA"/>
    <w:rsid w:val="00FC7DEB"/>
    <w:rsid w:val="00FD012C"/>
    <w:rsid w:val="00FD0450"/>
    <w:rsid w:val="00FD0792"/>
    <w:rsid w:val="00FD0920"/>
    <w:rsid w:val="00FD0B72"/>
    <w:rsid w:val="00FD12C0"/>
    <w:rsid w:val="00FD16D4"/>
    <w:rsid w:val="00FD194B"/>
    <w:rsid w:val="00FD19B2"/>
    <w:rsid w:val="00FD1CE5"/>
    <w:rsid w:val="00FD206E"/>
    <w:rsid w:val="00FD22CE"/>
    <w:rsid w:val="00FD2499"/>
    <w:rsid w:val="00FD2C05"/>
    <w:rsid w:val="00FD30E0"/>
    <w:rsid w:val="00FD3134"/>
    <w:rsid w:val="00FD3750"/>
    <w:rsid w:val="00FD3917"/>
    <w:rsid w:val="00FD3DFE"/>
    <w:rsid w:val="00FD3E6D"/>
    <w:rsid w:val="00FD438E"/>
    <w:rsid w:val="00FD44CD"/>
    <w:rsid w:val="00FD4515"/>
    <w:rsid w:val="00FD452E"/>
    <w:rsid w:val="00FD4C4B"/>
    <w:rsid w:val="00FD5335"/>
    <w:rsid w:val="00FD537B"/>
    <w:rsid w:val="00FD5770"/>
    <w:rsid w:val="00FD6D0C"/>
    <w:rsid w:val="00FD75D1"/>
    <w:rsid w:val="00FD7649"/>
    <w:rsid w:val="00FD7BE8"/>
    <w:rsid w:val="00FE0000"/>
    <w:rsid w:val="00FE035A"/>
    <w:rsid w:val="00FE05E9"/>
    <w:rsid w:val="00FE0602"/>
    <w:rsid w:val="00FE0622"/>
    <w:rsid w:val="00FE137D"/>
    <w:rsid w:val="00FE15A7"/>
    <w:rsid w:val="00FE2384"/>
    <w:rsid w:val="00FE2640"/>
    <w:rsid w:val="00FE2843"/>
    <w:rsid w:val="00FE29E0"/>
    <w:rsid w:val="00FE34D0"/>
    <w:rsid w:val="00FE389D"/>
    <w:rsid w:val="00FE3B11"/>
    <w:rsid w:val="00FE3B8C"/>
    <w:rsid w:val="00FE3C35"/>
    <w:rsid w:val="00FE3CFF"/>
    <w:rsid w:val="00FE527D"/>
    <w:rsid w:val="00FE527E"/>
    <w:rsid w:val="00FE5454"/>
    <w:rsid w:val="00FE5909"/>
    <w:rsid w:val="00FE5946"/>
    <w:rsid w:val="00FE5E77"/>
    <w:rsid w:val="00FF04DF"/>
    <w:rsid w:val="00FF0B55"/>
    <w:rsid w:val="00FF0BF8"/>
    <w:rsid w:val="00FF11AD"/>
    <w:rsid w:val="00FF1B3C"/>
    <w:rsid w:val="00FF2350"/>
    <w:rsid w:val="00FF26A5"/>
    <w:rsid w:val="00FF2C37"/>
    <w:rsid w:val="00FF30BB"/>
    <w:rsid w:val="00FF3494"/>
    <w:rsid w:val="00FF3650"/>
    <w:rsid w:val="00FF3975"/>
    <w:rsid w:val="00FF4081"/>
    <w:rsid w:val="00FF46AC"/>
    <w:rsid w:val="00FF4B84"/>
    <w:rsid w:val="00FF6045"/>
    <w:rsid w:val="00FF6354"/>
    <w:rsid w:val="00FF67EE"/>
    <w:rsid w:val="00FF6A33"/>
    <w:rsid w:val="00FF6DF7"/>
    <w:rsid w:val="00FF7226"/>
    <w:rsid w:val="00FF736D"/>
    <w:rsid w:val="00FF74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2FEB5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Standaard">
    <w:name w:val="Normal"/>
    <w:qFormat/>
    <w:rsid w:val="007979D6"/>
    <w:pPr>
      <w:spacing w:line="360" w:lineRule="auto"/>
    </w:pPr>
    <w:rPr>
      <w:rFonts w:ascii="Arial" w:eastAsia="Times New Roman" w:hAnsi="Arial" w:cs="Times New Roman"/>
      <w:sz w:val="22"/>
      <w:lang w:val="en-GB" w:eastAsia="en-US"/>
    </w:rPr>
  </w:style>
  <w:style w:type="paragraph" w:styleId="Kop1">
    <w:name w:val="heading 1"/>
    <w:basedOn w:val="Standaard"/>
    <w:next w:val="Standaard"/>
    <w:link w:val="Kop1Char"/>
    <w:uiPriority w:val="9"/>
    <w:qFormat/>
    <w:rsid w:val="008B4A9F"/>
    <w:pPr>
      <w:keepNext/>
      <w:keepLines/>
      <w:pageBreakBefore/>
      <w:spacing w:after="120"/>
      <w:outlineLvl w:val="0"/>
    </w:pPr>
    <w:rPr>
      <w:rFonts w:ascii="Ubuntu" w:eastAsiaTheme="majorEastAsia" w:hAnsi="Ubuntu" w:cstheme="majorBidi"/>
      <w:bCs/>
      <w:sz w:val="32"/>
      <w:szCs w:val="32"/>
      <w:lang w:eastAsia="ko-KR"/>
    </w:rPr>
  </w:style>
  <w:style w:type="paragraph" w:styleId="Kop2">
    <w:name w:val="heading 2"/>
    <w:aliases w:val="Heading 2x"/>
    <w:basedOn w:val="Standaard"/>
    <w:next w:val="Standaard"/>
    <w:link w:val="Kop2Char"/>
    <w:uiPriority w:val="9"/>
    <w:unhideWhenUsed/>
    <w:qFormat/>
    <w:rsid w:val="008B4A9F"/>
    <w:pPr>
      <w:keepNext/>
      <w:keepLines/>
      <w:spacing w:before="360" w:after="120"/>
      <w:outlineLvl w:val="1"/>
    </w:pPr>
    <w:rPr>
      <w:rFonts w:eastAsiaTheme="majorEastAsia" w:cstheme="majorBidi"/>
      <w:b/>
      <w:bCs/>
      <w:sz w:val="26"/>
      <w:szCs w:val="26"/>
      <w:lang w:eastAsia="ko-KR"/>
    </w:rPr>
  </w:style>
  <w:style w:type="paragraph" w:styleId="Kop3">
    <w:name w:val="heading 3"/>
    <w:basedOn w:val="Standaard"/>
    <w:next w:val="Standaard"/>
    <w:link w:val="Kop3Char"/>
    <w:qFormat/>
    <w:rsid w:val="008B4A9F"/>
    <w:pPr>
      <w:keepNext/>
      <w:keepLines/>
      <w:spacing w:before="300" w:after="120" w:line="276" w:lineRule="auto"/>
      <w:contextualSpacing/>
      <w:outlineLvl w:val="2"/>
    </w:pPr>
    <w:rPr>
      <w:rFonts w:eastAsia="Trebuchet MS" w:cs="Trebuchet MS"/>
      <w:b/>
      <w:color w:val="666666"/>
      <w:szCs w:val="20"/>
    </w:rPr>
  </w:style>
  <w:style w:type="paragraph" w:styleId="Kop4">
    <w:name w:val="heading 4"/>
    <w:basedOn w:val="Standaard"/>
    <w:next w:val="Standaard"/>
    <w:link w:val="Kop4Char"/>
    <w:uiPriority w:val="9"/>
    <w:unhideWhenUsed/>
    <w:qFormat/>
    <w:rsid w:val="008B4A9F"/>
    <w:pPr>
      <w:keepNext/>
      <w:keepLines/>
      <w:spacing w:before="200"/>
      <w:outlineLvl w:val="3"/>
    </w:pPr>
    <w:rPr>
      <w:rFonts w:asciiTheme="majorHAnsi" w:eastAsiaTheme="majorEastAsia" w:hAnsiTheme="majorHAnsi" w:cstheme="majorBidi"/>
      <w:b/>
      <w:bCs/>
      <w:i/>
      <w:iCs/>
      <w:color w:val="4F81BD" w:themeColor="accent1"/>
      <w:szCs w:val="22"/>
      <w:lang w:eastAsia="ko-KR"/>
    </w:rPr>
  </w:style>
  <w:style w:type="paragraph" w:styleId="Kop5">
    <w:name w:val="heading 5"/>
    <w:basedOn w:val="Standaard"/>
    <w:next w:val="Standaard"/>
    <w:link w:val="Kop5Char"/>
    <w:uiPriority w:val="9"/>
    <w:unhideWhenUsed/>
    <w:qFormat/>
    <w:rsid w:val="008B4A9F"/>
    <w:pPr>
      <w:keepNext/>
      <w:keepLines/>
      <w:spacing w:before="200"/>
      <w:outlineLvl w:val="4"/>
    </w:pPr>
    <w:rPr>
      <w:rFonts w:asciiTheme="majorHAnsi" w:eastAsiaTheme="majorEastAsia" w:hAnsiTheme="majorHAnsi" w:cstheme="majorBidi"/>
      <w:color w:val="243F60" w:themeColor="accent1" w:themeShade="7F"/>
      <w:szCs w:val="22"/>
      <w:lang w:eastAsia="ko-KR"/>
    </w:rPr>
  </w:style>
  <w:style w:type="paragraph" w:styleId="Kop6">
    <w:name w:val="heading 6"/>
    <w:basedOn w:val="Standaard"/>
    <w:next w:val="Standaard"/>
    <w:link w:val="Kop6Char"/>
    <w:uiPriority w:val="9"/>
    <w:semiHidden/>
    <w:unhideWhenUsed/>
    <w:qFormat/>
    <w:rsid w:val="008B4A9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B4A9F"/>
    <w:rPr>
      <w:rFonts w:ascii="Ubuntu" w:eastAsiaTheme="majorEastAsia" w:hAnsi="Ubuntu" w:cstheme="majorBidi"/>
      <w:bCs/>
      <w:color w:val="595959" w:themeColor="text1" w:themeTint="A6"/>
      <w:sz w:val="32"/>
      <w:szCs w:val="32"/>
      <w:lang w:eastAsia="ko-KR"/>
    </w:rPr>
  </w:style>
  <w:style w:type="character" w:customStyle="1" w:styleId="Kop2Char">
    <w:name w:val="Kop 2 Char"/>
    <w:aliases w:val="Heading 2x Char"/>
    <w:basedOn w:val="Standaardalinea-lettertype"/>
    <w:link w:val="Kop2"/>
    <w:uiPriority w:val="9"/>
    <w:rsid w:val="008B4A9F"/>
    <w:rPr>
      <w:rFonts w:ascii="Arial" w:eastAsiaTheme="majorEastAsia" w:hAnsi="Arial" w:cstheme="majorBidi"/>
      <w:b/>
      <w:bCs/>
      <w:color w:val="595959" w:themeColor="text1" w:themeTint="A6"/>
      <w:sz w:val="26"/>
      <w:szCs w:val="26"/>
      <w:lang w:eastAsia="ko-KR"/>
    </w:rPr>
  </w:style>
  <w:style w:type="character" w:customStyle="1" w:styleId="Kop3Char">
    <w:name w:val="Kop 3 Char"/>
    <w:basedOn w:val="Standaardalinea-lettertype"/>
    <w:link w:val="Kop3"/>
    <w:rsid w:val="008B4A9F"/>
    <w:rPr>
      <w:rFonts w:ascii="Arial" w:eastAsia="Trebuchet MS" w:hAnsi="Arial" w:cs="Trebuchet MS"/>
      <w:b/>
      <w:color w:val="666666"/>
      <w:sz w:val="22"/>
      <w:szCs w:val="20"/>
      <w:lang w:eastAsia="en-US"/>
    </w:rPr>
  </w:style>
  <w:style w:type="character" w:customStyle="1" w:styleId="Kop4Char">
    <w:name w:val="Kop 4 Char"/>
    <w:basedOn w:val="Standaardalinea-lettertype"/>
    <w:link w:val="Kop4"/>
    <w:uiPriority w:val="9"/>
    <w:rsid w:val="008B4A9F"/>
    <w:rPr>
      <w:rFonts w:asciiTheme="majorHAnsi" w:eastAsiaTheme="majorEastAsia" w:hAnsiTheme="majorHAnsi" w:cstheme="majorBidi"/>
      <w:b/>
      <w:bCs/>
      <w:i/>
      <w:iCs/>
      <w:color w:val="4F81BD" w:themeColor="accent1"/>
      <w:sz w:val="22"/>
      <w:szCs w:val="22"/>
      <w:lang w:eastAsia="ko-KR"/>
    </w:rPr>
  </w:style>
  <w:style w:type="character" w:customStyle="1" w:styleId="Kop5Char">
    <w:name w:val="Kop 5 Char"/>
    <w:basedOn w:val="Standaardalinea-lettertype"/>
    <w:link w:val="Kop5"/>
    <w:uiPriority w:val="9"/>
    <w:rsid w:val="008B4A9F"/>
    <w:rPr>
      <w:rFonts w:asciiTheme="majorHAnsi" w:eastAsiaTheme="majorEastAsia" w:hAnsiTheme="majorHAnsi" w:cstheme="majorBidi"/>
      <w:color w:val="243F60" w:themeColor="accent1" w:themeShade="7F"/>
      <w:sz w:val="22"/>
      <w:szCs w:val="22"/>
      <w:lang w:eastAsia="ko-KR"/>
    </w:rPr>
  </w:style>
  <w:style w:type="character" w:customStyle="1" w:styleId="Kop6Char">
    <w:name w:val="Kop 6 Char"/>
    <w:basedOn w:val="Standaardalinea-lettertype"/>
    <w:link w:val="Kop6"/>
    <w:uiPriority w:val="9"/>
    <w:semiHidden/>
    <w:rsid w:val="008B4A9F"/>
    <w:rPr>
      <w:rFonts w:asciiTheme="majorHAnsi" w:eastAsiaTheme="majorEastAsia" w:hAnsiTheme="majorHAnsi" w:cstheme="majorBidi"/>
      <w:i/>
      <w:iCs/>
      <w:color w:val="243F60" w:themeColor="accent1" w:themeShade="7F"/>
      <w:sz w:val="22"/>
      <w:szCs w:val="22"/>
      <w:lang w:eastAsia="ko-KR"/>
    </w:rPr>
  </w:style>
  <w:style w:type="paragraph" w:styleId="Titel">
    <w:name w:val="Title"/>
    <w:link w:val="TitelChar"/>
    <w:qFormat/>
    <w:rsid w:val="00514CD6"/>
    <w:pPr>
      <w:widowControl w:val="0"/>
      <w:spacing w:before="1400" w:after="600"/>
      <w:contextualSpacing/>
    </w:pPr>
    <w:rPr>
      <w:rFonts w:ascii="Ubuntu" w:eastAsiaTheme="majorEastAsia" w:hAnsi="Ubuntu" w:cstheme="majorBidi"/>
      <w:color w:val="3E9CC9"/>
      <w:spacing w:val="5"/>
      <w:kern w:val="28"/>
      <w:sz w:val="72"/>
      <w:szCs w:val="52"/>
    </w:rPr>
  </w:style>
  <w:style w:type="character" w:customStyle="1" w:styleId="TitelChar">
    <w:name w:val="Titel Char"/>
    <w:basedOn w:val="Standaardalinea-lettertype"/>
    <w:link w:val="Titel"/>
    <w:rsid w:val="00514CD6"/>
    <w:rPr>
      <w:rFonts w:ascii="Ubuntu" w:eastAsiaTheme="majorEastAsia" w:hAnsi="Ubuntu" w:cstheme="majorBidi"/>
      <w:color w:val="3E9CC9"/>
      <w:spacing w:val="5"/>
      <w:kern w:val="28"/>
      <w:sz w:val="72"/>
      <w:szCs w:val="52"/>
    </w:rPr>
  </w:style>
  <w:style w:type="paragraph" w:customStyle="1" w:styleId="BasicParagraph">
    <w:name w:val="[Basic Paragraph]"/>
    <w:basedOn w:val="Standaard"/>
    <w:uiPriority w:val="99"/>
    <w:rsid w:val="001F025A"/>
    <w:pPr>
      <w:widowControl w:val="0"/>
      <w:suppressAutoHyphens/>
      <w:autoSpaceDE w:val="0"/>
      <w:autoSpaceDN w:val="0"/>
      <w:adjustRightInd w:val="0"/>
      <w:spacing w:line="240" w:lineRule="atLeast"/>
      <w:textAlignment w:val="center"/>
    </w:pPr>
    <w:rPr>
      <w:rFonts w:ascii="ArialMT" w:eastAsia="Arial" w:hAnsi="ArialMT" w:cs="ArialMT"/>
      <w:color w:val="000000"/>
      <w:sz w:val="16"/>
      <w:szCs w:val="16"/>
      <w:lang w:eastAsia="ko-KR"/>
    </w:rPr>
  </w:style>
  <w:style w:type="paragraph" w:styleId="Ondertitel">
    <w:name w:val="Subtitle"/>
    <w:basedOn w:val="Standaard"/>
    <w:next w:val="Standaard"/>
    <w:link w:val="OndertitelChar"/>
    <w:uiPriority w:val="11"/>
    <w:qFormat/>
    <w:rsid w:val="00B100B3"/>
    <w:pPr>
      <w:numPr>
        <w:ilvl w:val="1"/>
      </w:numPr>
      <w:spacing w:after="1000" w:line="264" w:lineRule="auto"/>
    </w:pPr>
    <w:rPr>
      <w:rFonts w:ascii="Ubuntu Medium" w:eastAsiaTheme="majorEastAsia" w:hAnsi="Ubuntu Medium" w:cstheme="majorBidi"/>
      <w:iCs/>
      <w:spacing w:val="15"/>
      <w:sz w:val="36"/>
      <w:szCs w:val="22"/>
      <w:lang w:eastAsia="ko-KR"/>
    </w:rPr>
  </w:style>
  <w:style w:type="character" w:customStyle="1" w:styleId="OndertitelChar">
    <w:name w:val="Ondertitel Char"/>
    <w:basedOn w:val="Standaardalinea-lettertype"/>
    <w:link w:val="Ondertitel"/>
    <w:uiPriority w:val="11"/>
    <w:rsid w:val="00514CD6"/>
    <w:rPr>
      <w:rFonts w:ascii="Ubuntu Medium" w:eastAsiaTheme="majorEastAsia" w:hAnsi="Ubuntu Medium" w:cstheme="majorBidi"/>
      <w:iCs/>
      <w:color w:val="595959" w:themeColor="text1" w:themeTint="A6"/>
      <w:spacing w:val="15"/>
      <w:sz w:val="36"/>
      <w:szCs w:val="22"/>
      <w:lang w:eastAsia="ko-KR"/>
    </w:rPr>
  </w:style>
  <w:style w:type="paragraph" w:styleId="Koptekst">
    <w:name w:val="header"/>
    <w:aliases w:val="kl"/>
    <w:basedOn w:val="Standaard"/>
    <w:link w:val="KoptekstChar"/>
    <w:unhideWhenUsed/>
    <w:rsid w:val="008B4A9F"/>
    <w:pPr>
      <w:tabs>
        <w:tab w:val="center" w:pos="4680"/>
        <w:tab w:val="right" w:pos="9360"/>
      </w:tabs>
    </w:pPr>
    <w:rPr>
      <w:rFonts w:eastAsia="Batang"/>
      <w:szCs w:val="22"/>
      <w:lang w:eastAsia="ko-KR"/>
    </w:rPr>
  </w:style>
  <w:style w:type="character" w:customStyle="1" w:styleId="KoptekstChar">
    <w:name w:val="Koptekst Char"/>
    <w:aliases w:val="kl Char"/>
    <w:basedOn w:val="Standaardalinea-lettertype"/>
    <w:link w:val="Koptekst"/>
    <w:rsid w:val="008B4A9F"/>
    <w:rPr>
      <w:rFonts w:ascii="Arial" w:eastAsia="Batang" w:hAnsi="Arial" w:cs="Times New Roman"/>
      <w:color w:val="595959" w:themeColor="text1" w:themeTint="A6"/>
      <w:sz w:val="22"/>
      <w:szCs w:val="22"/>
      <w:lang w:eastAsia="ko-KR"/>
    </w:rPr>
  </w:style>
  <w:style w:type="paragraph" w:styleId="Voettekst">
    <w:name w:val="footer"/>
    <w:basedOn w:val="Standaard"/>
    <w:link w:val="VoettekstChar"/>
    <w:autoRedefine/>
    <w:uiPriority w:val="99"/>
    <w:unhideWhenUsed/>
    <w:qFormat/>
    <w:rsid w:val="008B4A9F"/>
    <w:pPr>
      <w:tabs>
        <w:tab w:val="center" w:pos="4320"/>
        <w:tab w:val="right" w:pos="8640"/>
      </w:tabs>
      <w:spacing w:before="120"/>
      <w:jc w:val="right"/>
    </w:pPr>
    <w:rPr>
      <w:rFonts w:eastAsia="Batang"/>
      <w:szCs w:val="22"/>
      <w:lang w:eastAsia="ko-KR"/>
    </w:rPr>
  </w:style>
  <w:style w:type="character" w:customStyle="1" w:styleId="VoettekstChar">
    <w:name w:val="Voettekst Char"/>
    <w:basedOn w:val="Standaardalinea-lettertype"/>
    <w:link w:val="Voettekst"/>
    <w:uiPriority w:val="99"/>
    <w:rsid w:val="008B4A9F"/>
    <w:rPr>
      <w:rFonts w:ascii="Arial" w:eastAsia="Batang" w:hAnsi="Arial" w:cs="Times New Roman"/>
      <w:color w:val="595959" w:themeColor="text1" w:themeTint="A6"/>
      <w:sz w:val="22"/>
      <w:szCs w:val="22"/>
      <w:lang w:eastAsia="ko-KR"/>
    </w:rPr>
  </w:style>
  <w:style w:type="character" w:styleId="Paginanummer">
    <w:name w:val="page number"/>
    <w:basedOn w:val="Standaardalinea-lettertype"/>
    <w:uiPriority w:val="99"/>
    <w:unhideWhenUsed/>
    <w:rsid w:val="008B4A9F"/>
  </w:style>
  <w:style w:type="paragraph" w:styleId="Ballontekst">
    <w:name w:val="Balloon Text"/>
    <w:basedOn w:val="Standaard"/>
    <w:link w:val="BallontekstChar"/>
    <w:uiPriority w:val="99"/>
    <w:semiHidden/>
    <w:unhideWhenUsed/>
    <w:rsid w:val="008B4A9F"/>
    <w:rPr>
      <w:rFonts w:ascii="Lucida Grande" w:eastAsia="Batang" w:hAnsi="Lucida Grande" w:cs="Lucida Grande"/>
      <w:sz w:val="18"/>
      <w:szCs w:val="18"/>
      <w:lang w:eastAsia="ko-KR"/>
    </w:rPr>
  </w:style>
  <w:style w:type="character" w:customStyle="1" w:styleId="BallontekstChar">
    <w:name w:val="Ballontekst Char"/>
    <w:basedOn w:val="Standaardalinea-lettertype"/>
    <w:link w:val="Ballontekst"/>
    <w:uiPriority w:val="99"/>
    <w:semiHidden/>
    <w:rsid w:val="008B4A9F"/>
    <w:rPr>
      <w:rFonts w:ascii="Lucida Grande" w:eastAsia="Batang" w:hAnsi="Lucida Grande" w:cs="Lucida Grande"/>
      <w:color w:val="595959" w:themeColor="text1" w:themeTint="A6"/>
      <w:sz w:val="18"/>
      <w:szCs w:val="18"/>
      <w:lang w:eastAsia="ko-KR"/>
    </w:rPr>
  </w:style>
  <w:style w:type="paragraph" w:customStyle="1" w:styleId="imagespace">
    <w:name w:val="image space"/>
    <w:rsid w:val="00B65529"/>
    <w:pPr>
      <w:spacing w:line="276" w:lineRule="auto"/>
      <w:ind w:left="-288"/>
    </w:pPr>
    <w:rPr>
      <w:rFonts w:ascii="Arial" w:eastAsia="Arial" w:hAnsi="Arial" w:cs="Arial"/>
      <w:color w:val="000000"/>
      <w:sz w:val="22"/>
      <w:szCs w:val="20"/>
      <w:lang w:eastAsia="en-US"/>
    </w:rPr>
  </w:style>
  <w:style w:type="paragraph" w:customStyle="1" w:styleId="Newparagraph">
    <w:name w:val="New paragraph"/>
    <w:qFormat/>
    <w:rsid w:val="00514CD6"/>
    <w:rPr>
      <w:rFonts w:ascii="Arial" w:eastAsia="Batang" w:hAnsi="Arial" w:cs="Times New Roman"/>
      <w:color w:val="595959" w:themeColor="text1" w:themeTint="A6"/>
      <w:sz w:val="22"/>
      <w:lang w:eastAsia="ko-KR"/>
    </w:rPr>
  </w:style>
  <w:style w:type="paragraph" w:customStyle="1" w:styleId="Spacing">
    <w:name w:val="Spacing"/>
    <w:qFormat/>
    <w:rsid w:val="008B4A9F"/>
    <w:pPr>
      <w:spacing w:line="168" w:lineRule="auto"/>
    </w:pPr>
    <w:rPr>
      <w:rFonts w:ascii="Arial" w:eastAsia="Batang" w:hAnsi="Arial" w:cs="Times New Roman"/>
      <w:color w:val="595959" w:themeColor="text1" w:themeTint="A6"/>
      <w:sz w:val="22"/>
      <w:lang w:eastAsia="ko-KR"/>
    </w:rPr>
  </w:style>
  <w:style w:type="paragraph" w:customStyle="1" w:styleId="WTStepkeepwithnext">
    <w:name w:val="WT Step keep with next"/>
    <w:basedOn w:val="WTStep"/>
    <w:next w:val="WTStep"/>
    <w:qFormat/>
    <w:rsid w:val="008B4A9F"/>
    <w:pPr>
      <w:keepNext/>
      <w:numPr>
        <w:numId w:val="0"/>
      </w:numPr>
    </w:pPr>
  </w:style>
  <w:style w:type="paragraph" w:customStyle="1" w:styleId="WTStep">
    <w:name w:val="WT Step"/>
    <w:basedOn w:val="Standaard"/>
    <w:qFormat/>
    <w:rsid w:val="00E34551"/>
    <w:pPr>
      <w:numPr>
        <w:numId w:val="8"/>
      </w:numPr>
      <w:spacing w:before="120" w:after="60" w:line="348" w:lineRule="auto"/>
      <w:contextualSpacing/>
      <w:outlineLvl w:val="2"/>
    </w:pPr>
    <w:rPr>
      <w:rFonts w:eastAsia="Calibri"/>
      <w:szCs w:val="22"/>
    </w:rPr>
  </w:style>
  <w:style w:type="character" w:styleId="Hyperlink">
    <w:name w:val="Hyperlink"/>
    <w:basedOn w:val="Standaardalinea-lettertype"/>
    <w:uiPriority w:val="99"/>
    <w:unhideWhenUsed/>
    <w:rsid w:val="008B4A9F"/>
    <w:rPr>
      <w:color w:val="595959" w:themeColor="text1" w:themeTint="A6"/>
      <w:u w:val="single"/>
    </w:rPr>
  </w:style>
  <w:style w:type="character" w:styleId="Verwijzingopmerking">
    <w:name w:val="annotation reference"/>
    <w:basedOn w:val="Standaardalinea-lettertype"/>
    <w:uiPriority w:val="99"/>
    <w:semiHidden/>
    <w:unhideWhenUsed/>
    <w:rsid w:val="008B4A9F"/>
    <w:rPr>
      <w:sz w:val="18"/>
      <w:szCs w:val="18"/>
    </w:rPr>
  </w:style>
  <w:style w:type="paragraph" w:styleId="Tekstopmerking">
    <w:name w:val="annotation text"/>
    <w:basedOn w:val="Standaard"/>
    <w:link w:val="TekstopmerkingChar"/>
    <w:uiPriority w:val="99"/>
    <w:semiHidden/>
    <w:unhideWhenUsed/>
    <w:rsid w:val="008B4A9F"/>
    <w:rPr>
      <w:rFonts w:eastAsia="Batang"/>
      <w:lang w:eastAsia="ko-KR"/>
    </w:rPr>
  </w:style>
  <w:style w:type="character" w:customStyle="1" w:styleId="TekstopmerkingChar">
    <w:name w:val="Tekst opmerking Char"/>
    <w:basedOn w:val="Standaardalinea-lettertype"/>
    <w:link w:val="Tekstopmerking"/>
    <w:uiPriority w:val="99"/>
    <w:semiHidden/>
    <w:rsid w:val="008B4A9F"/>
    <w:rPr>
      <w:rFonts w:ascii="Arial" w:eastAsia="Batang" w:hAnsi="Arial" w:cs="Times New Roman"/>
      <w:color w:val="595959" w:themeColor="text1" w:themeTint="A6"/>
      <w:lang w:eastAsia="ko-KR"/>
    </w:rPr>
  </w:style>
  <w:style w:type="paragraph" w:styleId="Onderwerpvanopmerking">
    <w:name w:val="annotation subject"/>
    <w:basedOn w:val="Tekstopmerking"/>
    <w:next w:val="Tekstopmerking"/>
    <w:link w:val="OnderwerpvanopmerkingChar"/>
    <w:uiPriority w:val="99"/>
    <w:semiHidden/>
    <w:unhideWhenUsed/>
    <w:rsid w:val="008B4A9F"/>
    <w:rPr>
      <w:b/>
      <w:bCs/>
      <w:sz w:val="20"/>
      <w:szCs w:val="20"/>
    </w:rPr>
  </w:style>
  <w:style w:type="character" w:customStyle="1" w:styleId="OnderwerpvanopmerkingChar">
    <w:name w:val="Onderwerp van opmerking Char"/>
    <w:basedOn w:val="TekstopmerkingChar"/>
    <w:link w:val="Onderwerpvanopmerking"/>
    <w:uiPriority w:val="99"/>
    <w:semiHidden/>
    <w:rsid w:val="008B4A9F"/>
    <w:rPr>
      <w:rFonts w:ascii="Arial" w:eastAsia="Batang" w:hAnsi="Arial" w:cs="Times New Roman"/>
      <w:b/>
      <w:bCs/>
      <w:color w:val="595959" w:themeColor="text1" w:themeTint="A6"/>
      <w:sz w:val="20"/>
      <w:szCs w:val="20"/>
      <w:lang w:eastAsia="ko-KR"/>
    </w:rPr>
  </w:style>
  <w:style w:type="paragraph" w:styleId="Revisie">
    <w:name w:val="Revision"/>
    <w:hidden/>
    <w:uiPriority w:val="99"/>
    <w:semiHidden/>
    <w:rsid w:val="008B4A9F"/>
    <w:rPr>
      <w:rFonts w:ascii="Arial" w:eastAsia="Batang" w:hAnsi="Arial" w:cs="Times New Roman"/>
      <w:color w:val="595959" w:themeColor="text1" w:themeTint="A6"/>
      <w:sz w:val="22"/>
      <w:szCs w:val="22"/>
      <w:lang w:eastAsia="ko-KR"/>
    </w:rPr>
  </w:style>
  <w:style w:type="paragraph" w:styleId="Normaalweb">
    <w:name w:val="Normal (Web)"/>
    <w:basedOn w:val="Standaard"/>
    <w:uiPriority w:val="99"/>
    <w:semiHidden/>
    <w:unhideWhenUsed/>
    <w:rsid w:val="008B4A9F"/>
    <w:pPr>
      <w:spacing w:before="100" w:beforeAutospacing="1" w:after="100" w:afterAutospacing="1"/>
    </w:pPr>
    <w:rPr>
      <w:rFonts w:ascii="Times" w:eastAsiaTheme="minorEastAsia" w:hAnsi="Times"/>
      <w:sz w:val="20"/>
      <w:szCs w:val="20"/>
    </w:rPr>
  </w:style>
  <w:style w:type="paragraph" w:customStyle="1" w:styleId="ModuleObjectives">
    <w:name w:val="Module Objectives"/>
    <w:basedOn w:val="Standaard"/>
    <w:qFormat/>
    <w:rsid w:val="008B4A9F"/>
    <w:pPr>
      <w:numPr>
        <w:numId w:val="6"/>
      </w:numPr>
      <w:spacing w:before="120" w:after="60" w:line="348" w:lineRule="auto"/>
      <w:contextualSpacing/>
    </w:pPr>
    <w:rPr>
      <w:rFonts w:eastAsia="Calibri"/>
      <w:szCs w:val="22"/>
    </w:rPr>
  </w:style>
  <w:style w:type="paragraph" w:customStyle="1" w:styleId="Note">
    <w:name w:val="Note"/>
    <w:basedOn w:val="Standaard"/>
    <w:qFormat/>
    <w:rsid w:val="008B4A9F"/>
    <w:pPr>
      <w:spacing w:before="120"/>
    </w:pPr>
    <w:rPr>
      <w:rFonts w:eastAsia="Batang"/>
      <w:i/>
      <w:szCs w:val="22"/>
      <w:lang w:eastAsia="ko-KR"/>
    </w:rPr>
  </w:style>
  <w:style w:type="paragraph" w:styleId="Lijstnummering3">
    <w:name w:val="List Number 3"/>
    <w:basedOn w:val="Standaard"/>
    <w:uiPriority w:val="99"/>
    <w:unhideWhenUsed/>
    <w:rsid w:val="00B100B3"/>
    <w:pPr>
      <w:numPr>
        <w:numId w:val="1"/>
      </w:numPr>
      <w:contextualSpacing/>
    </w:pPr>
    <w:rPr>
      <w:rFonts w:eastAsia="Batang" w:cs="Arial"/>
      <w:szCs w:val="22"/>
      <w:lang w:eastAsia="ko-KR"/>
    </w:rPr>
  </w:style>
  <w:style w:type="paragraph" w:styleId="Lijstnummering">
    <w:name w:val="List Number"/>
    <w:basedOn w:val="Standaard"/>
    <w:uiPriority w:val="99"/>
    <w:unhideWhenUsed/>
    <w:rsid w:val="00B100B3"/>
    <w:pPr>
      <w:contextualSpacing/>
    </w:pPr>
    <w:rPr>
      <w:rFonts w:eastAsia="Batang" w:cs="Arial"/>
      <w:szCs w:val="22"/>
      <w:lang w:eastAsia="ko-KR"/>
    </w:rPr>
  </w:style>
  <w:style w:type="character" w:styleId="Subtielebenadrukking">
    <w:name w:val="Subtle Emphasis"/>
    <w:basedOn w:val="Standaardalinea-lettertype"/>
    <w:uiPriority w:val="19"/>
    <w:qFormat/>
    <w:rsid w:val="00514CD6"/>
    <w:rPr>
      <w:i/>
      <w:iCs/>
      <w:color w:val="808080" w:themeColor="text1" w:themeTint="7F"/>
    </w:rPr>
  </w:style>
  <w:style w:type="paragraph" w:customStyle="1" w:styleId="Figure">
    <w:name w:val="Figure"/>
    <w:basedOn w:val="Kop3"/>
    <w:next w:val="Standaard"/>
    <w:rsid w:val="00B65529"/>
    <w:pPr>
      <w:spacing w:before="240"/>
    </w:pPr>
    <w:rPr>
      <w:i/>
    </w:rPr>
  </w:style>
  <w:style w:type="paragraph" w:customStyle="1" w:styleId="CourseTitle">
    <w:name w:val="Course Title"/>
    <w:basedOn w:val="Standaard"/>
    <w:next w:val="Coversubtitle"/>
    <w:qFormat/>
    <w:rsid w:val="00BA5B71"/>
    <w:pPr>
      <w:widowControl w:val="0"/>
      <w:spacing w:before="1400" w:after="600" w:line="240" w:lineRule="auto"/>
    </w:pPr>
    <w:rPr>
      <w:rFonts w:ascii="Verdana" w:eastAsiaTheme="majorEastAsia" w:hAnsi="Verdana" w:cstheme="majorBidi"/>
      <w:color w:val="00A0DF"/>
      <w:spacing w:val="5"/>
      <w:kern w:val="28"/>
      <w:sz w:val="92"/>
      <w:szCs w:val="52"/>
      <w:lang w:eastAsia="ja-JP"/>
    </w:rPr>
  </w:style>
  <w:style w:type="paragraph" w:customStyle="1" w:styleId="Coversubtitle">
    <w:name w:val="Cover subtitle"/>
    <w:basedOn w:val="Standaard"/>
    <w:next w:val="Coversubtitle2"/>
    <w:qFormat/>
    <w:rsid w:val="008B4A9F"/>
    <w:pPr>
      <w:numPr>
        <w:ilvl w:val="1"/>
      </w:numPr>
      <w:spacing w:before="400" w:after="1000" w:line="264" w:lineRule="auto"/>
    </w:pPr>
    <w:rPr>
      <w:rFonts w:ascii="Ubuntu Medium" w:eastAsiaTheme="majorEastAsia" w:hAnsi="Ubuntu Medium" w:cstheme="majorBidi"/>
      <w:iCs/>
      <w:spacing w:val="15"/>
      <w:sz w:val="56"/>
      <w:szCs w:val="22"/>
      <w:lang w:eastAsia="ko-KR"/>
    </w:rPr>
  </w:style>
  <w:style w:type="paragraph" w:customStyle="1" w:styleId="Coversubtitle2">
    <w:name w:val="Cover subtitle2"/>
    <w:basedOn w:val="Standaard"/>
    <w:qFormat/>
    <w:rsid w:val="008B4A9F"/>
    <w:pPr>
      <w:numPr>
        <w:ilvl w:val="1"/>
      </w:numPr>
      <w:spacing w:line="264" w:lineRule="auto"/>
    </w:pPr>
    <w:rPr>
      <w:rFonts w:ascii="Ubuntu Medium" w:eastAsiaTheme="majorEastAsia" w:hAnsi="Ubuntu Medium" w:cstheme="majorBidi"/>
      <w:iCs/>
      <w:spacing w:val="15"/>
      <w:sz w:val="36"/>
      <w:szCs w:val="22"/>
      <w:lang w:eastAsia="ko-KR"/>
    </w:rPr>
  </w:style>
  <w:style w:type="paragraph" w:customStyle="1" w:styleId="Code">
    <w:name w:val="Code"/>
    <w:basedOn w:val="HTML-voorafopgemaakt"/>
    <w:next w:val="Standaard"/>
    <w:qFormat/>
    <w:rsid w:val="0017072B"/>
    <w:pPr>
      <w:shd w:val="clear" w:color="auto" w:fill="F2F2F2" w:themeFill="background1" w:themeFillShade="F2"/>
      <w:spacing w:before="120" w:after="240"/>
      <w:ind w:left="720"/>
      <w:contextualSpacing/>
    </w:pPr>
    <w:rPr>
      <w:rFonts w:ascii="Consolas" w:hAnsi="Consolas"/>
      <w:sz w:val="22"/>
      <w:szCs w:val="22"/>
    </w:rPr>
  </w:style>
  <w:style w:type="paragraph" w:styleId="HTML-voorafopgemaakt">
    <w:name w:val="HTML Preformatted"/>
    <w:basedOn w:val="Standaard"/>
    <w:link w:val="HTML-voorafopgemaaktChar"/>
    <w:uiPriority w:val="99"/>
    <w:semiHidden/>
    <w:unhideWhenUsed/>
    <w:rsid w:val="008B4A9F"/>
    <w:rPr>
      <w:rFonts w:ascii="Courier" w:eastAsia="Batang" w:hAnsi="Courier"/>
      <w:sz w:val="20"/>
      <w:szCs w:val="20"/>
      <w:lang w:eastAsia="ko-KR"/>
    </w:rPr>
  </w:style>
  <w:style w:type="character" w:customStyle="1" w:styleId="HTML-voorafopgemaaktChar">
    <w:name w:val="HTML - vooraf opgemaakt Char"/>
    <w:basedOn w:val="Standaardalinea-lettertype"/>
    <w:link w:val="HTML-voorafopgemaakt"/>
    <w:uiPriority w:val="99"/>
    <w:semiHidden/>
    <w:rsid w:val="008B4A9F"/>
    <w:rPr>
      <w:rFonts w:ascii="Courier" w:eastAsia="Batang" w:hAnsi="Courier" w:cs="Times New Roman"/>
      <w:color w:val="595959" w:themeColor="text1" w:themeTint="A6"/>
      <w:sz w:val="20"/>
      <w:szCs w:val="20"/>
      <w:lang w:eastAsia="ko-KR"/>
    </w:rPr>
  </w:style>
  <w:style w:type="paragraph" w:styleId="Bijschrift">
    <w:name w:val="caption"/>
    <w:basedOn w:val="Standaard"/>
    <w:next w:val="Standaard"/>
    <w:uiPriority w:val="35"/>
    <w:unhideWhenUsed/>
    <w:qFormat/>
    <w:rsid w:val="00B100B3"/>
    <w:pPr>
      <w:spacing w:after="200"/>
    </w:pPr>
    <w:rPr>
      <w:rFonts w:eastAsia="Batang" w:cs="Arial"/>
      <w:b/>
      <w:bCs/>
      <w:color w:val="4F81BD" w:themeColor="accent1"/>
      <w:sz w:val="18"/>
      <w:szCs w:val="18"/>
      <w:lang w:eastAsia="ko-KR"/>
    </w:rPr>
  </w:style>
  <w:style w:type="paragraph" w:styleId="Onderkantformulier">
    <w:name w:val="HTML Bottom of Form"/>
    <w:basedOn w:val="Standaard"/>
    <w:next w:val="Standaard"/>
    <w:link w:val="OnderkantformulierChar"/>
    <w:hidden/>
    <w:uiPriority w:val="99"/>
    <w:semiHidden/>
    <w:unhideWhenUsed/>
    <w:rsid w:val="008B4A9F"/>
    <w:pPr>
      <w:pBdr>
        <w:top w:val="single" w:sz="6" w:space="1" w:color="auto"/>
      </w:pBdr>
      <w:jc w:val="center"/>
    </w:pPr>
    <w:rPr>
      <w:vanish/>
      <w:sz w:val="16"/>
      <w:szCs w:val="16"/>
    </w:rPr>
  </w:style>
  <w:style w:type="character" w:customStyle="1" w:styleId="OnderkantformulierChar">
    <w:name w:val="Onderkant formulier Char"/>
    <w:basedOn w:val="Standaardalinea-lettertype"/>
    <w:link w:val="Onderkantformulier"/>
    <w:uiPriority w:val="99"/>
    <w:semiHidden/>
    <w:rsid w:val="008B4A9F"/>
    <w:rPr>
      <w:rFonts w:ascii="Arial" w:eastAsia="Batang" w:hAnsi="Arial" w:cs="Times New Roman"/>
      <w:vanish/>
      <w:color w:val="595959" w:themeColor="text1" w:themeTint="A6"/>
      <w:sz w:val="16"/>
      <w:szCs w:val="16"/>
      <w:lang w:eastAsia="ko-KR"/>
    </w:rPr>
  </w:style>
  <w:style w:type="paragraph" w:styleId="Bovenkantformulier">
    <w:name w:val="HTML Top of Form"/>
    <w:basedOn w:val="Standaard"/>
    <w:next w:val="Standaard"/>
    <w:link w:val="BovenkantformulierChar"/>
    <w:hidden/>
    <w:uiPriority w:val="99"/>
    <w:semiHidden/>
    <w:unhideWhenUsed/>
    <w:rsid w:val="008B4A9F"/>
    <w:pPr>
      <w:pBdr>
        <w:bottom w:val="single" w:sz="6" w:space="1" w:color="auto"/>
      </w:pBdr>
      <w:jc w:val="center"/>
    </w:pPr>
    <w:rPr>
      <w:vanish/>
      <w:sz w:val="16"/>
      <w:szCs w:val="16"/>
    </w:rPr>
  </w:style>
  <w:style w:type="character" w:customStyle="1" w:styleId="BovenkantformulierChar">
    <w:name w:val="Bovenkant formulier Char"/>
    <w:basedOn w:val="Standaardalinea-lettertype"/>
    <w:link w:val="Bovenkantformulier"/>
    <w:uiPriority w:val="99"/>
    <w:semiHidden/>
    <w:rsid w:val="008B4A9F"/>
    <w:rPr>
      <w:rFonts w:ascii="Arial" w:eastAsia="Batang" w:hAnsi="Arial" w:cs="Times New Roman"/>
      <w:vanish/>
      <w:color w:val="595959" w:themeColor="text1" w:themeTint="A6"/>
      <w:sz w:val="16"/>
      <w:szCs w:val="16"/>
      <w:lang w:eastAsia="ko-KR"/>
    </w:rPr>
  </w:style>
  <w:style w:type="table" w:styleId="Tabelraster">
    <w:name w:val="Table Grid"/>
    <w:basedOn w:val="Standaardtabel"/>
    <w:uiPriority w:val="59"/>
    <w:rsid w:val="008B4A9F"/>
    <w:pPr>
      <w:numPr>
        <w:numId w:val="5"/>
      </w:num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8B4A9F"/>
    <w:rPr>
      <w:color w:val="595959" w:themeColor="text1" w:themeTint="A6"/>
      <w:u w:val="single"/>
    </w:rPr>
  </w:style>
  <w:style w:type="paragraph" w:styleId="Inhopg1">
    <w:name w:val="toc 1"/>
    <w:basedOn w:val="Standaard"/>
    <w:next w:val="Standaard"/>
    <w:uiPriority w:val="39"/>
    <w:unhideWhenUsed/>
    <w:qFormat/>
    <w:rsid w:val="008B4A9F"/>
    <w:pPr>
      <w:spacing w:before="120"/>
    </w:pPr>
    <w:rPr>
      <w:rFonts w:ascii="Ubuntu" w:eastAsia="Batang" w:hAnsi="Ubuntu"/>
      <w:b/>
      <w:bCs/>
      <w:caps/>
      <w:sz w:val="26"/>
      <w:lang w:eastAsia="ko-KR"/>
    </w:rPr>
  </w:style>
  <w:style w:type="paragraph" w:styleId="Inhopg2">
    <w:name w:val="toc 2"/>
    <w:basedOn w:val="Standaard"/>
    <w:next w:val="Standaard"/>
    <w:uiPriority w:val="39"/>
    <w:unhideWhenUsed/>
    <w:qFormat/>
    <w:rsid w:val="008B4A9F"/>
    <w:pPr>
      <w:ind w:left="220"/>
    </w:pPr>
    <w:rPr>
      <w:rFonts w:eastAsia="Batang"/>
      <w:szCs w:val="22"/>
      <w:lang w:eastAsia="ko-KR"/>
    </w:rPr>
  </w:style>
  <w:style w:type="paragraph" w:styleId="Inhopg3">
    <w:name w:val="toc 3"/>
    <w:basedOn w:val="Standaard"/>
    <w:next w:val="Standaard"/>
    <w:uiPriority w:val="39"/>
    <w:unhideWhenUsed/>
    <w:rsid w:val="00B100B3"/>
    <w:pPr>
      <w:ind w:left="440"/>
    </w:pPr>
    <w:rPr>
      <w:rFonts w:asciiTheme="minorHAnsi" w:eastAsia="Batang" w:hAnsiTheme="minorHAnsi" w:cs="Arial"/>
      <w:szCs w:val="22"/>
      <w:lang w:eastAsia="ko-KR"/>
    </w:rPr>
  </w:style>
  <w:style w:type="paragraph" w:styleId="Inhopg4">
    <w:name w:val="toc 4"/>
    <w:basedOn w:val="Standaard"/>
    <w:next w:val="Standaard"/>
    <w:uiPriority w:val="39"/>
    <w:unhideWhenUsed/>
    <w:rsid w:val="00B100B3"/>
    <w:pPr>
      <w:ind w:left="660"/>
    </w:pPr>
    <w:rPr>
      <w:rFonts w:asciiTheme="minorHAnsi" w:eastAsia="Batang" w:hAnsiTheme="minorHAnsi" w:cs="Arial"/>
      <w:sz w:val="20"/>
      <w:szCs w:val="20"/>
      <w:lang w:eastAsia="ko-KR"/>
    </w:rPr>
  </w:style>
  <w:style w:type="paragraph" w:styleId="Inhopg5">
    <w:name w:val="toc 5"/>
    <w:basedOn w:val="Standaard"/>
    <w:next w:val="Standaard"/>
    <w:uiPriority w:val="39"/>
    <w:unhideWhenUsed/>
    <w:rsid w:val="00B100B3"/>
    <w:pPr>
      <w:ind w:left="880"/>
    </w:pPr>
    <w:rPr>
      <w:rFonts w:asciiTheme="minorHAnsi" w:eastAsia="Batang" w:hAnsiTheme="minorHAnsi" w:cs="Arial"/>
      <w:sz w:val="20"/>
      <w:szCs w:val="20"/>
      <w:lang w:eastAsia="ko-KR"/>
    </w:rPr>
  </w:style>
  <w:style w:type="paragraph" w:styleId="Inhopg6">
    <w:name w:val="toc 6"/>
    <w:basedOn w:val="Standaard"/>
    <w:next w:val="Standaard"/>
    <w:autoRedefine/>
    <w:uiPriority w:val="39"/>
    <w:unhideWhenUsed/>
    <w:rsid w:val="00B100B3"/>
    <w:pPr>
      <w:ind w:left="1100"/>
    </w:pPr>
    <w:rPr>
      <w:rFonts w:asciiTheme="minorHAnsi" w:eastAsia="Batang" w:hAnsiTheme="minorHAnsi" w:cs="Arial"/>
      <w:sz w:val="20"/>
      <w:szCs w:val="20"/>
      <w:lang w:eastAsia="ko-KR"/>
    </w:rPr>
  </w:style>
  <w:style w:type="paragraph" w:styleId="Inhopg7">
    <w:name w:val="toc 7"/>
    <w:basedOn w:val="Standaard"/>
    <w:next w:val="Standaard"/>
    <w:autoRedefine/>
    <w:uiPriority w:val="39"/>
    <w:unhideWhenUsed/>
    <w:rsid w:val="00B100B3"/>
    <w:pPr>
      <w:ind w:left="1320"/>
    </w:pPr>
    <w:rPr>
      <w:rFonts w:asciiTheme="minorHAnsi" w:eastAsia="Batang" w:hAnsiTheme="minorHAnsi" w:cs="Arial"/>
      <w:sz w:val="20"/>
      <w:szCs w:val="20"/>
      <w:lang w:eastAsia="ko-KR"/>
    </w:rPr>
  </w:style>
  <w:style w:type="paragraph" w:styleId="Inhopg8">
    <w:name w:val="toc 8"/>
    <w:basedOn w:val="Standaard"/>
    <w:next w:val="Standaard"/>
    <w:autoRedefine/>
    <w:uiPriority w:val="39"/>
    <w:unhideWhenUsed/>
    <w:rsid w:val="00B100B3"/>
    <w:pPr>
      <w:ind w:left="1540"/>
    </w:pPr>
    <w:rPr>
      <w:rFonts w:asciiTheme="minorHAnsi" w:eastAsia="Batang" w:hAnsiTheme="minorHAnsi" w:cs="Arial"/>
      <w:sz w:val="20"/>
      <w:szCs w:val="20"/>
      <w:lang w:eastAsia="ko-KR"/>
    </w:rPr>
  </w:style>
  <w:style w:type="paragraph" w:styleId="Inhopg9">
    <w:name w:val="toc 9"/>
    <w:basedOn w:val="Standaard"/>
    <w:next w:val="Standaard"/>
    <w:autoRedefine/>
    <w:uiPriority w:val="39"/>
    <w:unhideWhenUsed/>
    <w:rsid w:val="00B100B3"/>
    <w:pPr>
      <w:ind w:left="1760"/>
    </w:pPr>
    <w:rPr>
      <w:rFonts w:asciiTheme="minorHAnsi" w:eastAsia="Batang" w:hAnsiTheme="minorHAnsi" w:cs="Arial"/>
      <w:sz w:val="20"/>
      <w:szCs w:val="20"/>
      <w:lang w:eastAsia="ko-KR"/>
    </w:rPr>
  </w:style>
  <w:style w:type="paragraph" w:customStyle="1" w:styleId="Moduleobjectivesleadin">
    <w:name w:val="Module objectives lead in"/>
    <w:basedOn w:val="Standaard"/>
    <w:next w:val="ModuleObjectives"/>
    <w:qFormat/>
    <w:rsid w:val="00B100B3"/>
    <w:rPr>
      <w:rFonts w:eastAsia="Batang" w:cs="Arial"/>
      <w:b/>
      <w:bCs/>
      <w:szCs w:val="22"/>
      <w:lang w:eastAsia="ko-KR"/>
    </w:rPr>
  </w:style>
  <w:style w:type="paragraph" w:customStyle="1" w:styleId="ModuleTitle">
    <w:name w:val="Module Title"/>
    <w:basedOn w:val="CourseTitle"/>
    <w:next w:val="Standaard"/>
    <w:qFormat/>
    <w:rsid w:val="008B4A9F"/>
    <w:pPr>
      <w:pageBreakBefore/>
      <w:spacing w:before="1000"/>
    </w:pPr>
    <w:rPr>
      <w:sz w:val="64"/>
    </w:rPr>
  </w:style>
  <w:style w:type="paragraph" w:customStyle="1" w:styleId="Setupheading">
    <w:name w:val="Setup heading"/>
    <w:basedOn w:val="WTTitle"/>
    <w:next w:val="Standaard"/>
    <w:qFormat/>
    <w:rsid w:val="008B4A9F"/>
  </w:style>
  <w:style w:type="paragraph" w:customStyle="1" w:styleId="WTTitle">
    <w:name w:val="WT Title"/>
    <w:basedOn w:val="Kop1"/>
    <w:next w:val="Standaard"/>
    <w:qFormat/>
    <w:rsid w:val="008B4A9F"/>
    <w:rPr>
      <w:b/>
    </w:rPr>
  </w:style>
  <w:style w:type="paragraph" w:customStyle="1" w:styleId="Setupsubheading">
    <w:name w:val="Setup subheading"/>
    <w:basedOn w:val="Kop2"/>
    <w:next w:val="Standaard"/>
    <w:qFormat/>
    <w:rsid w:val="008B4A9F"/>
  </w:style>
  <w:style w:type="paragraph" w:customStyle="1" w:styleId="TOCHeading1">
    <w:name w:val="TOC Heading1"/>
    <w:basedOn w:val="Setupsubheading"/>
    <w:qFormat/>
    <w:rsid w:val="00514CD6"/>
    <w:pPr>
      <w:keepNext w:val="0"/>
      <w:pageBreakBefore/>
      <w:spacing w:before="0"/>
    </w:pPr>
    <w:rPr>
      <w:rFonts w:ascii="Ubuntu" w:hAnsi="Ubuntu"/>
      <w:sz w:val="32"/>
      <w:szCs w:val="32"/>
    </w:rPr>
  </w:style>
  <w:style w:type="paragraph" w:styleId="Tekstzonderopmaak">
    <w:name w:val="Plain Text"/>
    <w:basedOn w:val="Standaard"/>
    <w:link w:val="TekstzonderopmaakChar"/>
    <w:uiPriority w:val="99"/>
    <w:unhideWhenUsed/>
    <w:rsid w:val="00B100B3"/>
    <w:rPr>
      <w:rFonts w:ascii="Consolas" w:eastAsiaTheme="minorHAnsi" w:hAnsi="Consolas" w:cs="Consolas"/>
      <w:sz w:val="21"/>
      <w:szCs w:val="21"/>
      <w:lang w:eastAsia="ko-KR"/>
    </w:rPr>
  </w:style>
  <w:style w:type="character" w:customStyle="1" w:styleId="TekstzonderopmaakChar">
    <w:name w:val="Tekst zonder opmaak Char"/>
    <w:basedOn w:val="Standaardalinea-lettertype"/>
    <w:link w:val="Tekstzonderopmaak"/>
    <w:uiPriority w:val="99"/>
    <w:rsid w:val="00F74DD8"/>
    <w:rPr>
      <w:rFonts w:ascii="Consolas" w:eastAsiaTheme="minorHAnsi" w:hAnsi="Consolas" w:cs="Consolas"/>
      <w:color w:val="595959" w:themeColor="text1" w:themeTint="A6"/>
      <w:sz w:val="21"/>
      <w:szCs w:val="21"/>
      <w:lang w:val="en-GB" w:eastAsia="ko-KR"/>
    </w:rPr>
  </w:style>
  <w:style w:type="character" w:styleId="Zwaar">
    <w:name w:val="Strong"/>
    <w:basedOn w:val="Standaardalinea-lettertype"/>
    <w:uiPriority w:val="22"/>
    <w:qFormat/>
    <w:rsid w:val="00C5325C"/>
    <w:rPr>
      <w:b/>
      <w:bCs/>
    </w:rPr>
  </w:style>
  <w:style w:type="paragraph" w:customStyle="1" w:styleId="WTStepNote">
    <w:name w:val="WT Step Note"/>
    <w:basedOn w:val="Note"/>
    <w:qFormat/>
    <w:rsid w:val="008B4A9F"/>
    <w:pPr>
      <w:spacing w:after="120"/>
      <w:ind w:left="720"/>
    </w:pPr>
  </w:style>
  <w:style w:type="paragraph" w:customStyle="1" w:styleId="WTstepsheading">
    <w:name w:val="WT steps heading"/>
    <w:basedOn w:val="Kop2"/>
    <w:next w:val="WTStep"/>
    <w:autoRedefine/>
    <w:qFormat/>
    <w:rsid w:val="0093007F"/>
    <w:pPr>
      <w:spacing w:before="120" w:after="60" w:line="348" w:lineRule="auto"/>
    </w:pPr>
    <w:rPr>
      <w:lang w:val="nl-NL"/>
    </w:rPr>
  </w:style>
  <w:style w:type="paragraph" w:customStyle="1" w:styleId="WTStepbullets">
    <w:name w:val="WT Step bullets"/>
    <w:basedOn w:val="Standaard"/>
    <w:qFormat/>
    <w:rsid w:val="008B4A9F"/>
    <w:pPr>
      <w:numPr>
        <w:numId w:val="5"/>
      </w:numPr>
      <w:spacing w:before="120" w:after="60" w:line="348" w:lineRule="auto"/>
      <w:ind w:left="1080"/>
      <w:contextualSpacing/>
    </w:pPr>
    <w:rPr>
      <w:rFonts w:eastAsia="Calibri"/>
      <w:szCs w:val="22"/>
    </w:rPr>
  </w:style>
  <w:style w:type="paragraph" w:customStyle="1" w:styleId="WTobjectives">
    <w:name w:val="WT objectives"/>
    <w:basedOn w:val="ModuleObjectives"/>
    <w:qFormat/>
    <w:rsid w:val="008B4A9F"/>
    <w:pPr>
      <w:numPr>
        <w:numId w:val="2"/>
      </w:numPr>
    </w:pPr>
  </w:style>
  <w:style w:type="paragraph" w:customStyle="1" w:styleId="WTobjectivesleadin">
    <w:name w:val="WT objectives leadin"/>
    <w:basedOn w:val="Moduleobjectivesleadin0"/>
    <w:next w:val="WTobjectives"/>
    <w:qFormat/>
    <w:rsid w:val="008B4A9F"/>
    <w:pPr>
      <w:spacing w:before="120" w:after="120"/>
    </w:pPr>
  </w:style>
  <w:style w:type="character" w:styleId="Nadruk">
    <w:name w:val="Emphasis"/>
    <w:basedOn w:val="Standaardalinea-lettertype"/>
    <w:uiPriority w:val="20"/>
    <w:qFormat/>
    <w:rsid w:val="00514CD6"/>
    <w:rPr>
      <w:i/>
      <w:iCs/>
    </w:rPr>
  </w:style>
  <w:style w:type="paragraph" w:customStyle="1" w:styleId="WTStepImage">
    <w:name w:val="WT Step Image"/>
    <w:basedOn w:val="Standaard"/>
    <w:next w:val="WTStep"/>
    <w:qFormat/>
    <w:rsid w:val="00B100B3"/>
    <w:pPr>
      <w:ind w:left="720"/>
    </w:pPr>
    <w:rPr>
      <w:rFonts w:eastAsia="Batang"/>
      <w:noProof/>
      <w:szCs w:val="22"/>
      <w:lang w:eastAsia="ko-KR"/>
    </w:rPr>
  </w:style>
  <w:style w:type="character" w:customStyle="1" w:styleId="highlightedtext">
    <w:name w:val="highlightedtext"/>
    <w:basedOn w:val="Standaardalinea-lettertype"/>
    <w:rsid w:val="00190497"/>
  </w:style>
  <w:style w:type="paragraph" w:styleId="Documentstructuur">
    <w:name w:val="Document Map"/>
    <w:basedOn w:val="Standaard"/>
    <w:link w:val="DocumentstructuurChar"/>
    <w:uiPriority w:val="99"/>
    <w:semiHidden/>
    <w:unhideWhenUsed/>
    <w:rsid w:val="008B4A9F"/>
    <w:rPr>
      <w:rFonts w:ascii="Helvetica" w:hAnsi="Helvetica"/>
    </w:rPr>
  </w:style>
  <w:style w:type="character" w:customStyle="1" w:styleId="DocumentstructuurChar">
    <w:name w:val="Documentstructuur Char"/>
    <w:basedOn w:val="Standaardalinea-lettertype"/>
    <w:link w:val="Documentstructuur"/>
    <w:uiPriority w:val="99"/>
    <w:semiHidden/>
    <w:rsid w:val="008B4A9F"/>
    <w:rPr>
      <w:rFonts w:ascii="Helvetica" w:eastAsia="Batang" w:hAnsi="Helvetica" w:cs="Times New Roman"/>
      <w:color w:val="595959" w:themeColor="text1" w:themeTint="A6"/>
      <w:lang w:eastAsia="ko-KR"/>
    </w:rPr>
  </w:style>
  <w:style w:type="paragraph" w:customStyle="1" w:styleId="infodocnumbereditem">
    <w:name w:val="info doc numbered item"/>
    <w:basedOn w:val="Standaard"/>
    <w:qFormat/>
    <w:rsid w:val="008B4A9F"/>
    <w:pPr>
      <w:spacing w:before="100" w:after="100"/>
      <w:ind w:left="720" w:hanging="360"/>
    </w:pPr>
    <w:rPr>
      <w:rFonts w:ascii="Helvetica" w:eastAsia="Calibri" w:hAnsi="Helvetica"/>
      <w:b/>
      <w:szCs w:val="22"/>
    </w:rPr>
  </w:style>
  <w:style w:type="paragraph" w:customStyle="1" w:styleId="infodoctextindented">
    <w:name w:val="info doc text indented"/>
    <w:basedOn w:val="infodocnumbereditem"/>
    <w:qFormat/>
    <w:rsid w:val="008B4A9F"/>
    <w:pPr>
      <w:ind w:firstLine="0"/>
    </w:pPr>
    <w:rPr>
      <w:b w:val="0"/>
    </w:rPr>
  </w:style>
  <w:style w:type="paragraph" w:customStyle="1" w:styleId="infodocnote">
    <w:name w:val="info doc note"/>
    <w:basedOn w:val="infodoctextindented"/>
    <w:qFormat/>
    <w:rsid w:val="008B4A9F"/>
    <w:rPr>
      <w:i/>
    </w:rPr>
  </w:style>
  <w:style w:type="paragraph" w:customStyle="1" w:styleId="infodoctext">
    <w:name w:val="info doc text"/>
    <w:basedOn w:val="Standaard"/>
    <w:qFormat/>
    <w:rsid w:val="00B100B3"/>
    <w:rPr>
      <w:rFonts w:ascii="Helvetica" w:eastAsia="Batang" w:hAnsi="Helvetica" w:cs="Arial"/>
      <w:szCs w:val="22"/>
      <w:lang w:eastAsia="ko-KR"/>
    </w:rPr>
  </w:style>
  <w:style w:type="paragraph" w:customStyle="1" w:styleId="infodocspacer">
    <w:name w:val="info doc spacer"/>
    <w:basedOn w:val="infodoctextindented"/>
    <w:qFormat/>
    <w:rsid w:val="008B4A9F"/>
    <w:rPr>
      <w:sz w:val="6"/>
      <w:szCs w:val="6"/>
    </w:rPr>
  </w:style>
  <w:style w:type="paragraph" w:customStyle="1" w:styleId="infodocbullets">
    <w:name w:val="info doc bullets"/>
    <w:basedOn w:val="Standaard"/>
    <w:qFormat/>
    <w:rsid w:val="00B100B3"/>
    <w:pPr>
      <w:numPr>
        <w:numId w:val="4"/>
      </w:numPr>
      <w:tabs>
        <w:tab w:val="num" w:pos="360"/>
      </w:tabs>
      <w:spacing w:before="100" w:after="100"/>
      <w:ind w:firstLine="0"/>
    </w:pPr>
    <w:rPr>
      <w:rFonts w:ascii="Helvetica" w:eastAsia="Batang" w:hAnsi="Helvetica" w:cs="Arial"/>
      <w:szCs w:val="22"/>
      <w:lang w:eastAsia="ko-KR"/>
    </w:rPr>
  </w:style>
  <w:style w:type="character" w:styleId="HTMLCode">
    <w:name w:val="HTML Code"/>
    <w:basedOn w:val="Standaardalinea-lettertype"/>
    <w:uiPriority w:val="99"/>
    <w:semiHidden/>
    <w:unhideWhenUsed/>
    <w:rsid w:val="00717417"/>
    <w:rPr>
      <w:rFonts w:ascii="Courier New" w:eastAsiaTheme="minorEastAsia" w:hAnsi="Courier New" w:cs="Courier New"/>
      <w:sz w:val="20"/>
      <w:szCs w:val="20"/>
    </w:rPr>
  </w:style>
  <w:style w:type="paragraph" w:customStyle="1" w:styleId="Moduleobjectivesleadin0">
    <w:name w:val="Module objectives leadin"/>
    <w:basedOn w:val="Standaard"/>
    <w:next w:val="ModuleObjectives"/>
    <w:qFormat/>
    <w:rsid w:val="008B4A9F"/>
    <w:rPr>
      <w:rFonts w:eastAsia="Batang"/>
      <w:b/>
      <w:bCs/>
      <w:szCs w:val="22"/>
      <w:lang w:eastAsia="ko-KR"/>
    </w:rPr>
  </w:style>
  <w:style w:type="paragraph" w:customStyle="1" w:styleId="WTimage">
    <w:name w:val="WT image"/>
    <w:basedOn w:val="Standaard"/>
    <w:next w:val="Standaard"/>
    <w:qFormat/>
    <w:rsid w:val="008B4A9F"/>
    <w:pPr>
      <w:ind w:left="720"/>
      <w:contextualSpacing/>
    </w:pPr>
    <w:rPr>
      <w:rFonts w:eastAsia="Batang"/>
      <w:noProof/>
      <w:szCs w:val="22"/>
    </w:rPr>
  </w:style>
  <w:style w:type="paragraph" w:customStyle="1" w:styleId="Setupitem">
    <w:name w:val="Setup item"/>
    <w:basedOn w:val="Standaard"/>
    <w:qFormat/>
    <w:rsid w:val="008B4A9F"/>
    <w:pPr>
      <w:numPr>
        <w:numId w:val="3"/>
      </w:numPr>
      <w:spacing w:before="100" w:after="100"/>
    </w:pPr>
    <w:rPr>
      <w:rFonts w:eastAsia="Calibri"/>
      <w:b/>
      <w:szCs w:val="22"/>
    </w:rPr>
  </w:style>
  <w:style w:type="paragraph" w:customStyle="1" w:styleId="Setuptext">
    <w:name w:val="Setup text"/>
    <w:basedOn w:val="Setupitem"/>
    <w:qFormat/>
    <w:rsid w:val="008B4A9F"/>
    <w:pPr>
      <w:numPr>
        <w:numId w:val="0"/>
      </w:numPr>
      <w:ind w:left="720"/>
    </w:pPr>
    <w:rPr>
      <w:b w:val="0"/>
    </w:rPr>
  </w:style>
  <w:style w:type="paragraph" w:customStyle="1" w:styleId="Setupnote">
    <w:name w:val="Setup note"/>
    <w:basedOn w:val="Setuptext"/>
    <w:qFormat/>
    <w:rsid w:val="008B4A9F"/>
    <w:rPr>
      <w:i/>
    </w:rPr>
  </w:style>
  <w:style w:type="paragraph" w:styleId="Lijstalinea">
    <w:name w:val="List Paragraph"/>
    <w:basedOn w:val="Standaard"/>
    <w:uiPriority w:val="34"/>
    <w:qFormat/>
    <w:rsid w:val="0082242A"/>
    <w:pPr>
      <w:ind w:left="720"/>
      <w:contextualSpacing/>
    </w:pPr>
    <w:rPr>
      <w:rFonts w:eastAsia="Batang"/>
      <w:szCs w:val="22"/>
      <w:lang w:eastAsia="ko-KR"/>
    </w:rPr>
  </w:style>
  <w:style w:type="paragraph" w:customStyle="1" w:styleId="p1">
    <w:name w:val="p1"/>
    <w:basedOn w:val="Standaard"/>
    <w:rsid w:val="009268D9"/>
    <w:rPr>
      <w:rFonts w:ascii="Monaco" w:eastAsiaTheme="minorEastAsia" w:hAnsi="Monaco"/>
      <w:sz w:val="21"/>
      <w:szCs w:val="21"/>
    </w:rPr>
  </w:style>
  <w:style w:type="character" w:customStyle="1" w:styleId="s1">
    <w:name w:val="s1"/>
    <w:basedOn w:val="Standaardalinea-lettertype"/>
    <w:rsid w:val="009268D9"/>
    <w:rPr>
      <w:color w:val="3933FF"/>
    </w:rPr>
  </w:style>
  <w:style w:type="character" w:customStyle="1" w:styleId="s2">
    <w:name w:val="s2"/>
    <w:basedOn w:val="Standaardalinea-lettertype"/>
    <w:rsid w:val="009268D9"/>
    <w:rPr>
      <w:color w:val="3933FF"/>
    </w:rPr>
  </w:style>
  <w:style w:type="character" w:styleId="Onopgelostemelding">
    <w:name w:val="Unresolved Mention"/>
    <w:basedOn w:val="Standaardalinea-lettertype"/>
    <w:uiPriority w:val="99"/>
    <w:rsid w:val="00645E65"/>
    <w:rPr>
      <w:color w:val="808080"/>
      <w:shd w:val="clear" w:color="auto" w:fill="E6E6E6"/>
    </w:rPr>
  </w:style>
  <w:style w:type="character" w:customStyle="1" w:styleId="resolvedvariable">
    <w:name w:val="resolvedvariable"/>
    <w:basedOn w:val="Standaardalinea-lettertype"/>
    <w:rsid w:val="00B53022"/>
  </w:style>
  <w:style w:type="paragraph" w:styleId="Citaat">
    <w:name w:val="Quote"/>
    <w:basedOn w:val="Standaard"/>
    <w:next w:val="Standaard"/>
    <w:link w:val="CitaatChar"/>
    <w:uiPriority w:val="29"/>
    <w:qFormat/>
    <w:rsid w:val="00AD6E38"/>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AD6E38"/>
    <w:rPr>
      <w:rFonts w:ascii="Arial" w:eastAsia="Times New Roman" w:hAnsi="Arial" w:cs="Times New Roman"/>
      <w:i/>
      <w:iCs/>
      <w:color w:val="404040" w:themeColor="text1" w:themeTint="BF"/>
      <w:sz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5215">
      <w:bodyDiv w:val="1"/>
      <w:marLeft w:val="0"/>
      <w:marRight w:val="0"/>
      <w:marTop w:val="0"/>
      <w:marBottom w:val="0"/>
      <w:divBdr>
        <w:top w:val="none" w:sz="0" w:space="0" w:color="auto"/>
        <w:left w:val="none" w:sz="0" w:space="0" w:color="auto"/>
        <w:bottom w:val="none" w:sz="0" w:space="0" w:color="auto"/>
        <w:right w:val="none" w:sz="0" w:space="0" w:color="auto"/>
      </w:divBdr>
      <w:divsChild>
        <w:div w:id="1016923458">
          <w:marLeft w:val="360"/>
          <w:marRight w:val="0"/>
          <w:marTop w:val="240"/>
          <w:marBottom w:val="0"/>
          <w:divBdr>
            <w:top w:val="none" w:sz="0" w:space="0" w:color="auto"/>
            <w:left w:val="none" w:sz="0" w:space="0" w:color="auto"/>
            <w:bottom w:val="none" w:sz="0" w:space="0" w:color="auto"/>
            <w:right w:val="none" w:sz="0" w:space="0" w:color="auto"/>
          </w:divBdr>
        </w:div>
        <w:div w:id="1342513805">
          <w:marLeft w:val="360"/>
          <w:marRight w:val="0"/>
          <w:marTop w:val="240"/>
          <w:marBottom w:val="0"/>
          <w:divBdr>
            <w:top w:val="none" w:sz="0" w:space="0" w:color="auto"/>
            <w:left w:val="none" w:sz="0" w:space="0" w:color="auto"/>
            <w:bottom w:val="none" w:sz="0" w:space="0" w:color="auto"/>
            <w:right w:val="none" w:sz="0" w:space="0" w:color="auto"/>
          </w:divBdr>
        </w:div>
      </w:divsChild>
    </w:div>
    <w:div w:id="39671123">
      <w:bodyDiv w:val="1"/>
      <w:marLeft w:val="0"/>
      <w:marRight w:val="0"/>
      <w:marTop w:val="0"/>
      <w:marBottom w:val="0"/>
      <w:divBdr>
        <w:top w:val="none" w:sz="0" w:space="0" w:color="auto"/>
        <w:left w:val="none" w:sz="0" w:space="0" w:color="auto"/>
        <w:bottom w:val="none" w:sz="0" w:space="0" w:color="auto"/>
        <w:right w:val="none" w:sz="0" w:space="0" w:color="auto"/>
      </w:divBdr>
      <w:divsChild>
        <w:div w:id="381559426">
          <w:marLeft w:val="360"/>
          <w:marRight w:val="0"/>
          <w:marTop w:val="240"/>
          <w:marBottom w:val="0"/>
          <w:divBdr>
            <w:top w:val="none" w:sz="0" w:space="0" w:color="auto"/>
            <w:left w:val="none" w:sz="0" w:space="0" w:color="auto"/>
            <w:bottom w:val="none" w:sz="0" w:space="0" w:color="auto"/>
            <w:right w:val="none" w:sz="0" w:space="0" w:color="auto"/>
          </w:divBdr>
        </w:div>
        <w:div w:id="2023823885">
          <w:marLeft w:val="360"/>
          <w:marRight w:val="0"/>
          <w:marTop w:val="240"/>
          <w:marBottom w:val="0"/>
          <w:divBdr>
            <w:top w:val="none" w:sz="0" w:space="0" w:color="auto"/>
            <w:left w:val="none" w:sz="0" w:space="0" w:color="auto"/>
            <w:bottom w:val="none" w:sz="0" w:space="0" w:color="auto"/>
            <w:right w:val="none" w:sz="0" w:space="0" w:color="auto"/>
          </w:divBdr>
        </w:div>
      </w:divsChild>
    </w:div>
    <w:div w:id="70348908">
      <w:bodyDiv w:val="1"/>
      <w:marLeft w:val="0"/>
      <w:marRight w:val="0"/>
      <w:marTop w:val="0"/>
      <w:marBottom w:val="0"/>
      <w:divBdr>
        <w:top w:val="none" w:sz="0" w:space="0" w:color="auto"/>
        <w:left w:val="none" w:sz="0" w:space="0" w:color="auto"/>
        <w:bottom w:val="none" w:sz="0" w:space="0" w:color="auto"/>
        <w:right w:val="none" w:sz="0" w:space="0" w:color="auto"/>
      </w:divBdr>
      <w:divsChild>
        <w:div w:id="1201089549">
          <w:marLeft w:val="0"/>
          <w:marRight w:val="0"/>
          <w:marTop w:val="0"/>
          <w:marBottom w:val="0"/>
          <w:divBdr>
            <w:top w:val="none" w:sz="0" w:space="0" w:color="auto"/>
            <w:left w:val="none" w:sz="0" w:space="0" w:color="auto"/>
            <w:bottom w:val="none" w:sz="0" w:space="0" w:color="auto"/>
            <w:right w:val="none" w:sz="0" w:space="0" w:color="auto"/>
          </w:divBdr>
        </w:div>
      </w:divsChild>
    </w:div>
    <w:div w:id="111367050">
      <w:bodyDiv w:val="1"/>
      <w:marLeft w:val="0"/>
      <w:marRight w:val="0"/>
      <w:marTop w:val="0"/>
      <w:marBottom w:val="0"/>
      <w:divBdr>
        <w:top w:val="none" w:sz="0" w:space="0" w:color="auto"/>
        <w:left w:val="none" w:sz="0" w:space="0" w:color="auto"/>
        <w:bottom w:val="none" w:sz="0" w:space="0" w:color="auto"/>
        <w:right w:val="none" w:sz="0" w:space="0" w:color="auto"/>
      </w:divBdr>
    </w:div>
    <w:div w:id="135294745">
      <w:bodyDiv w:val="1"/>
      <w:marLeft w:val="0"/>
      <w:marRight w:val="0"/>
      <w:marTop w:val="0"/>
      <w:marBottom w:val="0"/>
      <w:divBdr>
        <w:top w:val="none" w:sz="0" w:space="0" w:color="auto"/>
        <w:left w:val="none" w:sz="0" w:space="0" w:color="auto"/>
        <w:bottom w:val="none" w:sz="0" w:space="0" w:color="auto"/>
        <w:right w:val="none" w:sz="0" w:space="0" w:color="auto"/>
      </w:divBdr>
      <w:divsChild>
        <w:div w:id="179785280">
          <w:marLeft w:val="0"/>
          <w:marRight w:val="0"/>
          <w:marTop w:val="0"/>
          <w:marBottom w:val="0"/>
          <w:divBdr>
            <w:top w:val="none" w:sz="0" w:space="0" w:color="auto"/>
            <w:left w:val="none" w:sz="0" w:space="0" w:color="auto"/>
            <w:bottom w:val="none" w:sz="0" w:space="0" w:color="auto"/>
            <w:right w:val="none" w:sz="0" w:space="0" w:color="auto"/>
          </w:divBdr>
        </w:div>
        <w:div w:id="238566245">
          <w:marLeft w:val="0"/>
          <w:marRight w:val="0"/>
          <w:marTop w:val="0"/>
          <w:marBottom w:val="0"/>
          <w:divBdr>
            <w:top w:val="none" w:sz="0" w:space="0" w:color="auto"/>
            <w:left w:val="none" w:sz="0" w:space="0" w:color="auto"/>
            <w:bottom w:val="none" w:sz="0" w:space="0" w:color="auto"/>
            <w:right w:val="none" w:sz="0" w:space="0" w:color="auto"/>
          </w:divBdr>
        </w:div>
        <w:div w:id="522399657">
          <w:marLeft w:val="0"/>
          <w:marRight w:val="0"/>
          <w:marTop w:val="0"/>
          <w:marBottom w:val="0"/>
          <w:divBdr>
            <w:top w:val="none" w:sz="0" w:space="0" w:color="auto"/>
            <w:left w:val="none" w:sz="0" w:space="0" w:color="auto"/>
            <w:bottom w:val="none" w:sz="0" w:space="0" w:color="auto"/>
            <w:right w:val="none" w:sz="0" w:space="0" w:color="auto"/>
          </w:divBdr>
        </w:div>
        <w:div w:id="2029721437">
          <w:marLeft w:val="0"/>
          <w:marRight w:val="0"/>
          <w:marTop w:val="0"/>
          <w:marBottom w:val="0"/>
          <w:divBdr>
            <w:top w:val="none" w:sz="0" w:space="0" w:color="auto"/>
            <w:left w:val="none" w:sz="0" w:space="0" w:color="auto"/>
            <w:bottom w:val="none" w:sz="0" w:space="0" w:color="auto"/>
            <w:right w:val="none" w:sz="0" w:space="0" w:color="auto"/>
          </w:divBdr>
        </w:div>
        <w:div w:id="1560171819">
          <w:marLeft w:val="0"/>
          <w:marRight w:val="0"/>
          <w:marTop w:val="0"/>
          <w:marBottom w:val="0"/>
          <w:divBdr>
            <w:top w:val="none" w:sz="0" w:space="0" w:color="auto"/>
            <w:left w:val="none" w:sz="0" w:space="0" w:color="auto"/>
            <w:bottom w:val="none" w:sz="0" w:space="0" w:color="auto"/>
            <w:right w:val="none" w:sz="0" w:space="0" w:color="auto"/>
          </w:divBdr>
        </w:div>
        <w:div w:id="1990403241">
          <w:marLeft w:val="0"/>
          <w:marRight w:val="0"/>
          <w:marTop w:val="0"/>
          <w:marBottom w:val="0"/>
          <w:divBdr>
            <w:top w:val="none" w:sz="0" w:space="0" w:color="auto"/>
            <w:left w:val="none" w:sz="0" w:space="0" w:color="auto"/>
            <w:bottom w:val="none" w:sz="0" w:space="0" w:color="auto"/>
            <w:right w:val="none" w:sz="0" w:space="0" w:color="auto"/>
          </w:divBdr>
        </w:div>
      </w:divsChild>
    </w:div>
    <w:div w:id="138114847">
      <w:bodyDiv w:val="1"/>
      <w:marLeft w:val="0"/>
      <w:marRight w:val="0"/>
      <w:marTop w:val="0"/>
      <w:marBottom w:val="0"/>
      <w:divBdr>
        <w:top w:val="none" w:sz="0" w:space="0" w:color="auto"/>
        <w:left w:val="none" w:sz="0" w:space="0" w:color="auto"/>
        <w:bottom w:val="none" w:sz="0" w:space="0" w:color="auto"/>
        <w:right w:val="none" w:sz="0" w:space="0" w:color="auto"/>
      </w:divBdr>
    </w:div>
    <w:div w:id="142165967">
      <w:bodyDiv w:val="1"/>
      <w:marLeft w:val="0"/>
      <w:marRight w:val="0"/>
      <w:marTop w:val="0"/>
      <w:marBottom w:val="0"/>
      <w:divBdr>
        <w:top w:val="none" w:sz="0" w:space="0" w:color="auto"/>
        <w:left w:val="none" w:sz="0" w:space="0" w:color="auto"/>
        <w:bottom w:val="none" w:sz="0" w:space="0" w:color="auto"/>
        <w:right w:val="none" w:sz="0" w:space="0" w:color="auto"/>
      </w:divBdr>
    </w:div>
    <w:div w:id="143743263">
      <w:bodyDiv w:val="1"/>
      <w:marLeft w:val="0"/>
      <w:marRight w:val="0"/>
      <w:marTop w:val="0"/>
      <w:marBottom w:val="0"/>
      <w:divBdr>
        <w:top w:val="none" w:sz="0" w:space="0" w:color="auto"/>
        <w:left w:val="none" w:sz="0" w:space="0" w:color="auto"/>
        <w:bottom w:val="none" w:sz="0" w:space="0" w:color="auto"/>
        <w:right w:val="none" w:sz="0" w:space="0" w:color="auto"/>
      </w:divBdr>
      <w:divsChild>
        <w:div w:id="851912538">
          <w:marLeft w:val="360"/>
          <w:marRight w:val="0"/>
          <w:marTop w:val="240"/>
          <w:marBottom w:val="0"/>
          <w:divBdr>
            <w:top w:val="none" w:sz="0" w:space="0" w:color="auto"/>
            <w:left w:val="none" w:sz="0" w:space="0" w:color="auto"/>
            <w:bottom w:val="none" w:sz="0" w:space="0" w:color="auto"/>
            <w:right w:val="none" w:sz="0" w:space="0" w:color="auto"/>
          </w:divBdr>
        </w:div>
        <w:div w:id="889224561">
          <w:marLeft w:val="360"/>
          <w:marRight w:val="0"/>
          <w:marTop w:val="240"/>
          <w:marBottom w:val="0"/>
          <w:divBdr>
            <w:top w:val="none" w:sz="0" w:space="0" w:color="auto"/>
            <w:left w:val="none" w:sz="0" w:space="0" w:color="auto"/>
            <w:bottom w:val="none" w:sz="0" w:space="0" w:color="auto"/>
            <w:right w:val="none" w:sz="0" w:space="0" w:color="auto"/>
          </w:divBdr>
        </w:div>
      </w:divsChild>
    </w:div>
    <w:div w:id="162597946">
      <w:bodyDiv w:val="1"/>
      <w:marLeft w:val="0"/>
      <w:marRight w:val="0"/>
      <w:marTop w:val="0"/>
      <w:marBottom w:val="0"/>
      <w:divBdr>
        <w:top w:val="none" w:sz="0" w:space="0" w:color="auto"/>
        <w:left w:val="none" w:sz="0" w:space="0" w:color="auto"/>
        <w:bottom w:val="none" w:sz="0" w:space="0" w:color="auto"/>
        <w:right w:val="none" w:sz="0" w:space="0" w:color="auto"/>
      </w:divBdr>
      <w:divsChild>
        <w:div w:id="958143342">
          <w:marLeft w:val="360"/>
          <w:marRight w:val="0"/>
          <w:marTop w:val="240"/>
          <w:marBottom w:val="0"/>
          <w:divBdr>
            <w:top w:val="none" w:sz="0" w:space="0" w:color="auto"/>
            <w:left w:val="none" w:sz="0" w:space="0" w:color="auto"/>
            <w:bottom w:val="none" w:sz="0" w:space="0" w:color="auto"/>
            <w:right w:val="none" w:sz="0" w:space="0" w:color="auto"/>
          </w:divBdr>
        </w:div>
        <w:div w:id="1515799608">
          <w:marLeft w:val="360"/>
          <w:marRight w:val="0"/>
          <w:marTop w:val="240"/>
          <w:marBottom w:val="0"/>
          <w:divBdr>
            <w:top w:val="none" w:sz="0" w:space="0" w:color="auto"/>
            <w:left w:val="none" w:sz="0" w:space="0" w:color="auto"/>
            <w:bottom w:val="none" w:sz="0" w:space="0" w:color="auto"/>
            <w:right w:val="none" w:sz="0" w:space="0" w:color="auto"/>
          </w:divBdr>
        </w:div>
        <w:div w:id="1240946854">
          <w:marLeft w:val="360"/>
          <w:marRight w:val="0"/>
          <w:marTop w:val="240"/>
          <w:marBottom w:val="0"/>
          <w:divBdr>
            <w:top w:val="none" w:sz="0" w:space="0" w:color="auto"/>
            <w:left w:val="none" w:sz="0" w:space="0" w:color="auto"/>
            <w:bottom w:val="none" w:sz="0" w:space="0" w:color="auto"/>
            <w:right w:val="none" w:sz="0" w:space="0" w:color="auto"/>
          </w:divBdr>
        </w:div>
      </w:divsChild>
    </w:div>
    <w:div w:id="164588504">
      <w:bodyDiv w:val="1"/>
      <w:marLeft w:val="0"/>
      <w:marRight w:val="0"/>
      <w:marTop w:val="0"/>
      <w:marBottom w:val="0"/>
      <w:divBdr>
        <w:top w:val="none" w:sz="0" w:space="0" w:color="auto"/>
        <w:left w:val="none" w:sz="0" w:space="0" w:color="auto"/>
        <w:bottom w:val="none" w:sz="0" w:space="0" w:color="auto"/>
        <w:right w:val="none" w:sz="0" w:space="0" w:color="auto"/>
      </w:divBdr>
      <w:divsChild>
        <w:div w:id="1877039209">
          <w:marLeft w:val="0"/>
          <w:marRight w:val="0"/>
          <w:marTop w:val="0"/>
          <w:marBottom w:val="0"/>
          <w:divBdr>
            <w:top w:val="none" w:sz="0" w:space="0" w:color="auto"/>
            <w:left w:val="none" w:sz="0" w:space="0" w:color="auto"/>
            <w:bottom w:val="none" w:sz="0" w:space="0" w:color="auto"/>
            <w:right w:val="none" w:sz="0" w:space="0" w:color="auto"/>
          </w:divBdr>
          <w:divsChild>
            <w:div w:id="1689678362">
              <w:marLeft w:val="0"/>
              <w:marRight w:val="0"/>
              <w:marTop w:val="0"/>
              <w:marBottom w:val="0"/>
              <w:divBdr>
                <w:top w:val="none" w:sz="0" w:space="0" w:color="auto"/>
                <w:left w:val="none" w:sz="0" w:space="0" w:color="auto"/>
                <w:bottom w:val="none" w:sz="0" w:space="0" w:color="auto"/>
                <w:right w:val="none" w:sz="0" w:space="0" w:color="auto"/>
              </w:divBdr>
            </w:div>
          </w:divsChild>
        </w:div>
        <w:div w:id="1514494826">
          <w:marLeft w:val="105"/>
          <w:marRight w:val="0"/>
          <w:marTop w:val="0"/>
          <w:marBottom w:val="0"/>
          <w:divBdr>
            <w:top w:val="none" w:sz="0" w:space="0" w:color="auto"/>
            <w:left w:val="none" w:sz="0" w:space="0" w:color="auto"/>
            <w:bottom w:val="none" w:sz="0" w:space="0" w:color="auto"/>
            <w:right w:val="none" w:sz="0" w:space="0" w:color="auto"/>
          </w:divBdr>
        </w:div>
      </w:divsChild>
    </w:div>
    <w:div w:id="200409918">
      <w:bodyDiv w:val="1"/>
      <w:marLeft w:val="0"/>
      <w:marRight w:val="0"/>
      <w:marTop w:val="0"/>
      <w:marBottom w:val="0"/>
      <w:divBdr>
        <w:top w:val="none" w:sz="0" w:space="0" w:color="auto"/>
        <w:left w:val="none" w:sz="0" w:space="0" w:color="auto"/>
        <w:bottom w:val="none" w:sz="0" w:space="0" w:color="auto"/>
        <w:right w:val="none" w:sz="0" w:space="0" w:color="auto"/>
      </w:divBdr>
    </w:div>
    <w:div w:id="217325414">
      <w:bodyDiv w:val="1"/>
      <w:marLeft w:val="0"/>
      <w:marRight w:val="0"/>
      <w:marTop w:val="0"/>
      <w:marBottom w:val="0"/>
      <w:divBdr>
        <w:top w:val="none" w:sz="0" w:space="0" w:color="auto"/>
        <w:left w:val="none" w:sz="0" w:space="0" w:color="auto"/>
        <w:bottom w:val="none" w:sz="0" w:space="0" w:color="auto"/>
        <w:right w:val="none" w:sz="0" w:space="0" w:color="auto"/>
      </w:divBdr>
    </w:div>
    <w:div w:id="221982824">
      <w:bodyDiv w:val="1"/>
      <w:marLeft w:val="0"/>
      <w:marRight w:val="0"/>
      <w:marTop w:val="0"/>
      <w:marBottom w:val="0"/>
      <w:divBdr>
        <w:top w:val="none" w:sz="0" w:space="0" w:color="auto"/>
        <w:left w:val="none" w:sz="0" w:space="0" w:color="auto"/>
        <w:bottom w:val="none" w:sz="0" w:space="0" w:color="auto"/>
        <w:right w:val="none" w:sz="0" w:space="0" w:color="auto"/>
      </w:divBdr>
    </w:div>
    <w:div w:id="223224624">
      <w:bodyDiv w:val="1"/>
      <w:marLeft w:val="0"/>
      <w:marRight w:val="0"/>
      <w:marTop w:val="0"/>
      <w:marBottom w:val="0"/>
      <w:divBdr>
        <w:top w:val="none" w:sz="0" w:space="0" w:color="auto"/>
        <w:left w:val="none" w:sz="0" w:space="0" w:color="auto"/>
        <w:bottom w:val="none" w:sz="0" w:space="0" w:color="auto"/>
        <w:right w:val="none" w:sz="0" w:space="0" w:color="auto"/>
      </w:divBdr>
      <w:divsChild>
        <w:div w:id="2066834181">
          <w:marLeft w:val="360"/>
          <w:marRight w:val="0"/>
          <w:marTop w:val="240"/>
          <w:marBottom w:val="200"/>
          <w:divBdr>
            <w:top w:val="none" w:sz="0" w:space="0" w:color="auto"/>
            <w:left w:val="none" w:sz="0" w:space="0" w:color="auto"/>
            <w:bottom w:val="none" w:sz="0" w:space="0" w:color="auto"/>
            <w:right w:val="none" w:sz="0" w:space="0" w:color="auto"/>
          </w:divBdr>
        </w:div>
        <w:div w:id="1132212370">
          <w:marLeft w:val="360"/>
          <w:marRight w:val="0"/>
          <w:marTop w:val="240"/>
          <w:marBottom w:val="200"/>
          <w:divBdr>
            <w:top w:val="none" w:sz="0" w:space="0" w:color="auto"/>
            <w:left w:val="none" w:sz="0" w:space="0" w:color="auto"/>
            <w:bottom w:val="none" w:sz="0" w:space="0" w:color="auto"/>
            <w:right w:val="none" w:sz="0" w:space="0" w:color="auto"/>
          </w:divBdr>
        </w:div>
        <w:div w:id="1142505707">
          <w:marLeft w:val="360"/>
          <w:marRight w:val="0"/>
          <w:marTop w:val="240"/>
          <w:marBottom w:val="200"/>
          <w:divBdr>
            <w:top w:val="none" w:sz="0" w:space="0" w:color="auto"/>
            <w:left w:val="none" w:sz="0" w:space="0" w:color="auto"/>
            <w:bottom w:val="none" w:sz="0" w:space="0" w:color="auto"/>
            <w:right w:val="none" w:sz="0" w:space="0" w:color="auto"/>
          </w:divBdr>
        </w:div>
      </w:divsChild>
    </w:div>
    <w:div w:id="2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293293787">
          <w:marLeft w:val="547"/>
          <w:marRight w:val="0"/>
          <w:marTop w:val="96"/>
          <w:marBottom w:val="0"/>
          <w:divBdr>
            <w:top w:val="none" w:sz="0" w:space="0" w:color="auto"/>
            <w:left w:val="none" w:sz="0" w:space="0" w:color="auto"/>
            <w:bottom w:val="none" w:sz="0" w:space="0" w:color="auto"/>
            <w:right w:val="none" w:sz="0" w:space="0" w:color="auto"/>
          </w:divBdr>
        </w:div>
        <w:div w:id="1654723372">
          <w:marLeft w:val="547"/>
          <w:marRight w:val="0"/>
          <w:marTop w:val="96"/>
          <w:marBottom w:val="0"/>
          <w:divBdr>
            <w:top w:val="none" w:sz="0" w:space="0" w:color="auto"/>
            <w:left w:val="none" w:sz="0" w:space="0" w:color="auto"/>
            <w:bottom w:val="none" w:sz="0" w:space="0" w:color="auto"/>
            <w:right w:val="none" w:sz="0" w:space="0" w:color="auto"/>
          </w:divBdr>
        </w:div>
      </w:divsChild>
    </w:div>
    <w:div w:id="293561644">
      <w:bodyDiv w:val="1"/>
      <w:marLeft w:val="0"/>
      <w:marRight w:val="0"/>
      <w:marTop w:val="0"/>
      <w:marBottom w:val="0"/>
      <w:divBdr>
        <w:top w:val="none" w:sz="0" w:space="0" w:color="auto"/>
        <w:left w:val="none" w:sz="0" w:space="0" w:color="auto"/>
        <w:bottom w:val="none" w:sz="0" w:space="0" w:color="auto"/>
        <w:right w:val="none" w:sz="0" w:space="0" w:color="auto"/>
      </w:divBdr>
    </w:div>
    <w:div w:id="318853881">
      <w:bodyDiv w:val="1"/>
      <w:marLeft w:val="0"/>
      <w:marRight w:val="0"/>
      <w:marTop w:val="0"/>
      <w:marBottom w:val="0"/>
      <w:divBdr>
        <w:top w:val="none" w:sz="0" w:space="0" w:color="auto"/>
        <w:left w:val="none" w:sz="0" w:space="0" w:color="auto"/>
        <w:bottom w:val="none" w:sz="0" w:space="0" w:color="auto"/>
        <w:right w:val="none" w:sz="0" w:space="0" w:color="auto"/>
      </w:divBdr>
    </w:div>
    <w:div w:id="319578703">
      <w:bodyDiv w:val="1"/>
      <w:marLeft w:val="0"/>
      <w:marRight w:val="0"/>
      <w:marTop w:val="0"/>
      <w:marBottom w:val="0"/>
      <w:divBdr>
        <w:top w:val="none" w:sz="0" w:space="0" w:color="auto"/>
        <w:left w:val="none" w:sz="0" w:space="0" w:color="auto"/>
        <w:bottom w:val="none" w:sz="0" w:space="0" w:color="auto"/>
        <w:right w:val="none" w:sz="0" w:space="0" w:color="auto"/>
      </w:divBdr>
      <w:divsChild>
        <w:div w:id="561254282">
          <w:marLeft w:val="360"/>
          <w:marRight w:val="0"/>
          <w:marTop w:val="240"/>
          <w:marBottom w:val="0"/>
          <w:divBdr>
            <w:top w:val="none" w:sz="0" w:space="0" w:color="auto"/>
            <w:left w:val="none" w:sz="0" w:space="0" w:color="auto"/>
            <w:bottom w:val="none" w:sz="0" w:space="0" w:color="auto"/>
            <w:right w:val="none" w:sz="0" w:space="0" w:color="auto"/>
          </w:divBdr>
        </w:div>
        <w:div w:id="900946264">
          <w:marLeft w:val="360"/>
          <w:marRight w:val="0"/>
          <w:marTop w:val="240"/>
          <w:marBottom w:val="0"/>
          <w:divBdr>
            <w:top w:val="none" w:sz="0" w:space="0" w:color="auto"/>
            <w:left w:val="none" w:sz="0" w:space="0" w:color="auto"/>
            <w:bottom w:val="none" w:sz="0" w:space="0" w:color="auto"/>
            <w:right w:val="none" w:sz="0" w:space="0" w:color="auto"/>
          </w:divBdr>
        </w:div>
        <w:div w:id="2034651482">
          <w:marLeft w:val="360"/>
          <w:marRight w:val="0"/>
          <w:marTop w:val="240"/>
          <w:marBottom w:val="0"/>
          <w:divBdr>
            <w:top w:val="none" w:sz="0" w:space="0" w:color="auto"/>
            <w:left w:val="none" w:sz="0" w:space="0" w:color="auto"/>
            <w:bottom w:val="none" w:sz="0" w:space="0" w:color="auto"/>
            <w:right w:val="none" w:sz="0" w:space="0" w:color="auto"/>
          </w:divBdr>
        </w:div>
        <w:div w:id="1182086378">
          <w:marLeft w:val="360"/>
          <w:marRight w:val="0"/>
          <w:marTop w:val="240"/>
          <w:marBottom w:val="0"/>
          <w:divBdr>
            <w:top w:val="none" w:sz="0" w:space="0" w:color="auto"/>
            <w:left w:val="none" w:sz="0" w:space="0" w:color="auto"/>
            <w:bottom w:val="none" w:sz="0" w:space="0" w:color="auto"/>
            <w:right w:val="none" w:sz="0" w:space="0" w:color="auto"/>
          </w:divBdr>
        </w:div>
      </w:divsChild>
    </w:div>
    <w:div w:id="360594359">
      <w:bodyDiv w:val="1"/>
      <w:marLeft w:val="0"/>
      <w:marRight w:val="0"/>
      <w:marTop w:val="0"/>
      <w:marBottom w:val="0"/>
      <w:divBdr>
        <w:top w:val="none" w:sz="0" w:space="0" w:color="auto"/>
        <w:left w:val="none" w:sz="0" w:space="0" w:color="auto"/>
        <w:bottom w:val="none" w:sz="0" w:space="0" w:color="auto"/>
        <w:right w:val="none" w:sz="0" w:space="0" w:color="auto"/>
      </w:divBdr>
      <w:divsChild>
        <w:div w:id="825782369">
          <w:marLeft w:val="360"/>
          <w:marRight w:val="0"/>
          <w:marTop w:val="240"/>
          <w:marBottom w:val="0"/>
          <w:divBdr>
            <w:top w:val="none" w:sz="0" w:space="0" w:color="auto"/>
            <w:left w:val="none" w:sz="0" w:space="0" w:color="auto"/>
            <w:bottom w:val="none" w:sz="0" w:space="0" w:color="auto"/>
            <w:right w:val="none" w:sz="0" w:space="0" w:color="auto"/>
          </w:divBdr>
        </w:div>
        <w:div w:id="220989053">
          <w:marLeft w:val="360"/>
          <w:marRight w:val="0"/>
          <w:marTop w:val="240"/>
          <w:marBottom w:val="0"/>
          <w:divBdr>
            <w:top w:val="none" w:sz="0" w:space="0" w:color="auto"/>
            <w:left w:val="none" w:sz="0" w:space="0" w:color="auto"/>
            <w:bottom w:val="none" w:sz="0" w:space="0" w:color="auto"/>
            <w:right w:val="none" w:sz="0" w:space="0" w:color="auto"/>
          </w:divBdr>
        </w:div>
        <w:div w:id="307560733">
          <w:marLeft w:val="360"/>
          <w:marRight w:val="0"/>
          <w:marTop w:val="240"/>
          <w:marBottom w:val="0"/>
          <w:divBdr>
            <w:top w:val="none" w:sz="0" w:space="0" w:color="auto"/>
            <w:left w:val="none" w:sz="0" w:space="0" w:color="auto"/>
            <w:bottom w:val="none" w:sz="0" w:space="0" w:color="auto"/>
            <w:right w:val="none" w:sz="0" w:space="0" w:color="auto"/>
          </w:divBdr>
        </w:div>
        <w:div w:id="796604497">
          <w:marLeft w:val="360"/>
          <w:marRight w:val="0"/>
          <w:marTop w:val="240"/>
          <w:marBottom w:val="0"/>
          <w:divBdr>
            <w:top w:val="none" w:sz="0" w:space="0" w:color="auto"/>
            <w:left w:val="none" w:sz="0" w:space="0" w:color="auto"/>
            <w:bottom w:val="none" w:sz="0" w:space="0" w:color="auto"/>
            <w:right w:val="none" w:sz="0" w:space="0" w:color="auto"/>
          </w:divBdr>
        </w:div>
      </w:divsChild>
    </w:div>
    <w:div w:id="398358289">
      <w:bodyDiv w:val="1"/>
      <w:marLeft w:val="0"/>
      <w:marRight w:val="0"/>
      <w:marTop w:val="0"/>
      <w:marBottom w:val="0"/>
      <w:divBdr>
        <w:top w:val="none" w:sz="0" w:space="0" w:color="auto"/>
        <w:left w:val="none" w:sz="0" w:space="0" w:color="auto"/>
        <w:bottom w:val="none" w:sz="0" w:space="0" w:color="auto"/>
        <w:right w:val="none" w:sz="0" w:space="0" w:color="auto"/>
      </w:divBdr>
    </w:div>
    <w:div w:id="415858604">
      <w:bodyDiv w:val="1"/>
      <w:marLeft w:val="0"/>
      <w:marRight w:val="0"/>
      <w:marTop w:val="0"/>
      <w:marBottom w:val="0"/>
      <w:divBdr>
        <w:top w:val="none" w:sz="0" w:space="0" w:color="auto"/>
        <w:left w:val="none" w:sz="0" w:space="0" w:color="auto"/>
        <w:bottom w:val="none" w:sz="0" w:space="0" w:color="auto"/>
        <w:right w:val="none" w:sz="0" w:space="0" w:color="auto"/>
      </w:divBdr>
    </w:div>
    <w:div w:id="418716474">
      <w:bodyDiv w:val="1"/>
      <w:marLeft w:val="0"/>
      <w:marRight w:val="0"/>
      <w:marTop w:val="0"/>
      <w:marBottom w:val="0"/>
      <w:divBdr>
        <w:top w:val="none" w:sz="0" w:space="0" w:color="auto"/>
        <w:left w:val="none" w:sz="0" w:space="0" w:color="auto"/>
        <w:bottom w:val="none" w:sz="0" w:space="0" w:color="auto"/>
        <w:right w:val="none" w:sz="0" w:space="0" w:color="auto"/>
      </w:divBdr>
    </w:div>
    <w:div w:id="420025150">
      <w:bodyDiv w:val="1"/>
      <w:marLeft w:val="0"/>
      <w:marRight w:val="0"/>
      <w:marTop w:val="0"/>
      <w:marBottom w:val="0"/>
      <w:divBdr>
        <w:top w:val="none" w:sz="0" w:space="0" w:color="auto"/>
        <w:left w:val="none" w:sz="0" w:space="0" w:color="auto"/>
        <w:bottom w:val="none" w:sz="0" w:space="0" w:color="auto"/>
        <w:right w:val="none" w:sz="0" w:space="0" w:color="auto"/>
      </w:divBdr>
    </w:div>
    <w:div w:id="421344090">
      <w:bodyDiv w:val="1"/>
      <w:marLeft w:val="0"/>
      <w:marRight w:val="0"/>
      <w:marTop w:val="0"/>
      <w:marBottom w:val="0"/>
      <w:divBdr>
        <w:top w:val="none" w:sz="0" w:space="0" w:color="auto"/>
        <w:left w:val="none" w:sz="0" w:space="0" w:color="auto"/>
        <w:bottom w:val="none" w:sz="0" w:space="0" w:color="auto"/>
        <w:right w:val="none" w:sz="0" w:space="0" w:color="auto"/>
      </w:divBdr>
    </w:div>
    <w:div w:id="426466003">
      <w:bodyDiv w:val="1"/>
      <w:marLeft w:val="0"/>
      <w:marRight w:val="0"/>
      <w:marTop w:val="0"/>
      <w:marBottom w:val="0"/>
      <w:divBdr>
        <w:top w:val="none" w:sz="0" w:space="0" w:color="auto"/>
        <w:left w:val="none" w:sz="0" w:space="0" w:color="auto"/>
        <w:bottom w:val="none" w:sz="0" w:space="0" w:color="auto"/>
        <w:right w:val="none" w:sz="0" w:space="0" w:color="auto"/>
      </w:divBdr>
      <w:divsChild>
        <w:div w:id="767582579">
          <w:marLeft w:val="1166"/>
          <w:marRight w:val="0"/>
          <w:marTop w:val="106"/>
          <w:marBottom w:val="0"/>
          <w:divBdr>
            <w:top w:val="none" w:sz="0" w:space="0" w:color="auto"/>
            <w:left w:val="none" w:sz="0" w:space="0" w:color="auto"/>
            <w:bottom w:val="none" w:sz="0" w:space="0" w:color="auto"/>
            <w:right w:val="none" w:sz="0" w:space="0" w:color="auto"/>
          </w:divBdr>
        </w:div>
      </w:divsChild>
    </w:div>
    <w:div w:id="446779868">
      <w:bodyDiv w:val="1"/>
      <w:marLeft w:val="0"/>
      <w:marRight w:val="0"/>
      <w:marTop w:val="0"/>
      <w:marBottom w:val="0"/>
      <w:divBdr>
        <w:top w:val="none" w:sz="0" w:space="0" w:color="auto"/>
        <w:left w:val="none" w:sz="0" w:space="0" w:color="auto"/>
        <w:bottom w:val="none" w:sz="0" w:space="0" w:color="auto"/>
        <w:right w:val="none" w:sz="0" w:space="0" w:color="auto"/>
      </w:divBdr>
    </w:div>
    <w:div w:id="473766224">
      <w:bodyDiv w:val="1"/>
      <w:marLeft w:val="0"/>
      <w:marRight w:val="0"/>
      <w:marTop w:val="0"/>
      <w:marBottom w:val="0"/>
      <w:divBdr>
        <w:top w:val="none" w:sz="0" w:space="0" w:color="auto"/>
        <w:left w:val="none" w:sz="0" w:space="0" w:color="auto"/>
        <w:bottom w:val="none" w:sz="0" w:space="0" w:color="auto"/>
        <w:right w:val="none" w:sz="0" w:space="0" w:color="auto"/>
      </w:divBdr>
    </w:div>
    <w:div w:id="535194282">
      <w:bodyDiv w:val="1"/>
      <w:marLeft w:val="0"/>
      <w:marRight w:val="0"/>
      <w:marTop w:val="0"/>
      <w:marBottom w:val="0"/>
      <w:divBdr>
        <w:top w:val="none" w:sz="0" w:space="0" w:color="auto"/>
        <w:left w:val="none" w:sz="0" w:space="0" w:color="auto"/>
        <w:bottom w:val="none" w:sz="0" w:space="0" w:color="auto"/>
        <w:right w:val="none" w:sz="0" w:space="0" w:color="auto"/>
      </w:divBdr>
      <w:divsChild>
        <w:div w:id="1717657149">
          <w:marLeft w:val="360"/>
          <w:marRight w:val="0"/>
          <w:marTop w:val="240"/>
          <w:marBottom w:val="200"/>
          <w:divBdr>
            <w:top w:val="none" w:sz="0" w:space="0" w:color="auto"/>
            <w:left w:val="none" w:sz="0" w:space="0" w:color="auto"/>
            <w:bottom w:val="none" w:sz="0" w:space="0" w:color="auto"/>
            <w:right w:val="none" w:sz="0" w:space="0" w:color="auto"/>
          </w:divBdr>
        </w:div>
        <w:div w:id="1940214061">
          <w:marLeft w:val="360"/>
          <w:marRight w:val="0"/>
          <w:marTop w:val="240"/>
          <w:marBottom w:val="200"/>
          <w:divBdr>
            <w:top w:val="none" w:sz="0" w:space="0" w:color="auto"/>
            <w:left w:val="none" w:sz="0" w:space="0" w:color="auto"/>
            <w:bottom w:val="none" w:sz="0" w:space="0" w:color="auto"/>
            <w:right w:val="none" w:sz="0" w:space="0" w:color="auto"/>
          </w:divBdr>
        </w:div>
        <w:div w:id="1623151336">
          <w:marLeft w:val="360"/>
          <w:marRight w:val="0"/>
          <w:marTop w:val="240"/>
          <w:marBottom w:val="200"/>
          <w:divBdr>
            <w:top w:val="none" w:sz="0" w:space="0" w:color="auto"/>
            <w:left w:val="none" w:sz="0" w:space="0" w:color="auto"/>
            <w:bottom w:val="none" w:sz="0" w:space="0" w:color="auto"/>
            <w:right w:val="none" w:sz="0" w:space="0" w:color="auto"/>
          </w:divBdr>
        </w:div>
      </w:divsChild>
    </w:div>
    <w:div w:id="582372736">
      <w:bodyDiv w:val="1"/>
      <w:marLeft w:val="0"/>
      <w:marRight w:val="0"/>
      <w:marTop w:val="0"/>
      <w:marBottom w:val="0"/>
      <w:divBdr>
        <w:top w:val="none" w:sz="0" w:space="0" w:color="auto"/>
        <w:left w:val="none" w:sz="0" w:space="0" w:color="auto"/>
        <w:bottom w:val="none" w:sz="0" w:space="0" w:color="auto"/>
        <w:right w:val="none" w:sz="0" w:space="0" w:color="auto"/>
      </w:divBdr>
    </w:div>
    <w:div w:id="603002168">
      <w:bodyDiv w:val="1"/>
      <w:marLeft w:val="0"/>
      <w:marRight w:val="0"/>
      <w:marTop w:val="0"/>
      <w:marBottom w:val="0"/>
      <w:divBdr>
        <w:top w:val="none" w:sz="0" w:space="0" w:color="auto"/>
        <w:left w:val="none" w:sz="0" w:space="0" w:color="auto"/>
        <w:bottom w:val="none" w:sz="0" w:space="0" w:color="auto"/>
        <w:right w:val="none" w:sz="0" w:space="0" w:color="auto"/>
      </w:divBdr>
      <w:divsChild>
        <w:div w:id="1659115794">
          <w:marLeft w:val="360"/>
          <w:marRight w:val="0"/>
          <w:marTop w:val="240"/>
          <w:marBottom w:val="0"/>
          <w:divBdr>
            <w:top w:val="none" w:sz="0" w:space="0" w:color="auto"/>
            <w:left w:val="none" w:sz="0" w:space="0" w:color="auto"/>
            <w:bottom w:val="none" w:sz="0" w:space="0" w:color="auto"/>
            <w:right w:val="none" w:sz="0" w:space="0" w:color="auto"/>
          </w:divBdr>
        </w:div>
        <w:div w:id="201792803">
          <w:marLeft w:val="360"/>
          <w:marRight w:val="0"/>
          <w:marTop w:val="240"/>
          <w:marBottom w:val="0"/>
          <w:divBdr>
            <w:top w:val="none" w:sz="0" w:space="0" w:color="auto"/>
            <w:left w:val="none" w:sz="0" w:space="0" w:color="auto"/>
            <w:bottom w:val="none" w:sz="0" w:space="0" w:color="auto"/>
            <w:right w:val="none" w:sz="0" w:space="0" w:color="auto"/>
          </w:divBdr>
        </w:div>
        <w:div w:id="194737989">
          <w:marLeft w:val="360"/>
          <w:marRight w:val="0"/>
          <w:marTop w:val="240"/>
          <w:marBottom w:val="0"/>
          <w:divBdr>
            <w:top w:val="none" w:sz="0" w:space="0" w:color="auto"/>
            <w:left w:val="none" w:sz="0" w:space="0" w:color="auto"/>
            <w:bottom w:val="none" w:sz="0" w:space="0" w:color="auto"/>
            <w:right w:val="none" w:sz="0" w:space="0" w:color="auto"/>
          </w:divBdr>
        </w:div>
        <w:div w:id="654917722">
          <w:marLeft w:val="360"/>
          <w:marRight w:val="0"/>
          <w:marTop w:val="240"/>
          <w:marBottom w:val="0"/>
          <w:divBdr>
            <w:top w:val="none" w:sz="0" w:space="0" w:color="auto"/>
            <w:left w:val="none" w:sz="0" w:space="0" w:color="auto"/>
            <w:bottom w:val="none" w:sz="0" w:space="0" w:color="auto"/>
            <w:right w:val="none" w:sz="0" w:space="0" w:color="auto"/>
          </w:divBdr>
        </w:div>
        <w:div w:id="929001014">
          <w:marLeft w:val="360"/>
          <w:marRight w:val="0"/>
          <w:marTop w:val="240"/>
          <w:marBottom w:val="0"/>
          <w:divBdr>
            <w:top w:val="none" w:sz="0" w:space="0" w:color="auto"/>
            <w:left w:val="none" w:sz="0" w:space="0" w:color="auto"/>
            <w:bottom w:val="none" w:sz="0" w:space="0" w:color="auto"/>
            <w:right w:val="none" w:sz="0" w:space="0" w:color="auto"/>
          </w:divBdr>
        </w:div>
      </w:divsChild>
    </w:div>
    <w:div w:id="636764343">
      <w:bodyDiv w:val="1"/>
      <w:marLeft w:val="0"/>
      <w:marRight w:val="0"/>
      <w:marTop w:val="0"/>
      <w:marBottom w:val="0"/>
      <w:divBdr>
        <w:top w:val="none" w:sz="0" w:space="0" w:color="auto"/>
        <w:left w:val="none" w:sz="0" w:space="0" w:color="auto"/>
        <w:bottom w:val="none" w:sz="0" w:space="0" w:color="auto"/>
        <w:right w:val="none" w:sz="0" w:space="0" w:color="auto"/>
      </w:divBdr>
      <w:divsChild>
        <w:div w:id="648049263">
          <w:marLeft w:val="547"/>
          <w:marRight w:val="0"/>
          <w:marTop w:val="115"/>
          <w:marBottom w:val="0"/>
          <w:divBdr>
            <w:top w:val="none" w:sz="0" w:space="0" w:color="auto"/>
            <w:left w:val="none" w:sz="0" w:space="0" w:color="auto"/>
            <w:bottom w:val="none" w:sz="0" w:space="0" w:color="auto"/>
            <w:right w:val="none" w:sz="0" w:space="0" w:color="auto"/>
          </w:divBdr>
        </w:div>
      </w:divsChild>
    </w:div>
    <w:div w:id="647168312">
      <w:bodyDiv w:val="1"/>
      <w:marLeft w:val="0"/>
      <w:marRight w:val="0"/>
      <w:marTop w:val="0"/>
      <w:marBottom w:val="0"/>
      <w:divBdr>
        <w:top w:val="none" w:sz="0" w:space="0" w:color="auto"/>
        <w:left w:val="none" w:sz="0" w:space="0" w:color="auto"/>
        <w:bottom w:val="none" w:sz="0" w:space="0" w:color="auto"/>
        <w:right w:val="none" w:sz="0" w:space="0" w:color="auto"/>
      </w:divBdr>
      <w:divsChild>
        <w:div w:id="1945305719">
          <w:marLeft w:val="360"/>
          <w:marRight w:val="0"/>
          <w:marTop w:val="240"/>
          <w:marBottom w:val="0"/>
          <w:divBdr>
            <w:top w:val="none" w:sz="0" w:space="0" w:color="auto"/>
            <w:left w:val="none" w:sz="0" w:space="0" w:color="auto"/>
            <w:bottom w:val="none" w:sz="0" w:space="0" w:color="auto"/>
            <w:right w:val="none" w:sz="0" w:space="0" w:color="auto"/>
          </w:divBdr>
        </w:div>
        <w:div w:id="203911523">
          <w:marLeft w:val="360"/>
          <w:marRight w:val="0"/>
          <w:marTop w:val="240"/>
          <w:marBottom w:val="0"/>
          <w:divBdr>
            <w:top w:val="none" w:sz="0" w:space="0" w:color="auto"/>
            <w:left w:val="none" w:sz="0" w:space="0" w:color="auto"/>
            <w:bottom w:val="none" w:sz="0" w:space="0" w:color="auto"/>
            <w:right w:val="none" w:sz="0" w:space="0" w:color="auto"/>
          </w:divBdr>
        </w:div>
        <w:div w:id="2122337884">
          <w:marLeft w:val="360"/>
          <w:marRight w:val="0"/>
          <w:marTop w:val="240"/>
          <w:marBottom w:val="0"/>
          <w:divBdr>
            <w:top w:val="none" w:sz="0" w:space="0" w:color="auto"/>
            <w:left w:val="none" w:sz="0" w:space="0" w:color="auto"/>
            <w:bottom w:val="none" w:sz="0" w:space="0" w:color="auto"/>
            <w:right w:val="none" w:sz="0" w:space="0" w:color="auto"/>
          </w:divBdr>
        </w:div>
        <w:div w:id="1905875989">
          <w:marLeft w:val="360"/>
          <w:marRight w:val="0"/>
          <w:marTop w:val="240"/>
          <w:marBottom w:val="0"/>
          <w:divBdr>
            <w:top w:val="none" w:sz="0" w:space="0" w:color="auto"/>
            <w:left w:val="none" w:sz="0" w:space="0" w:color="auto"/>
            <w:bottom w:val="none" w:sz="0" w:space="0" w:color="auto"/>
            <w:right w:val="none" w:sz="0" w:space="0" w:color="auto"/>
          </w:divBdr>
        </w:div>
      </w:divsChild>
    </w:div>
    <w:div w:id="689380952">
      <w:bodyDiv w:val="1"/>
      <w:marLeft w:val="0"/>
      <w:marRight w:val="0"/>
      <w:marTop w:val="0"/>
      <w:marBottom w:val="0"/>
      <w:divBdr>
        <w:top w:val="none" w:sz="0" w:space="0" w:color="auto"/>
        <w:left w:val="none" w:sz="0" w:space="0" w:color="auto"/>
        <w:bottom w:val="none" w:sz="0" w:space="0" w:color="auto"/>
        <w:right w:val="none" w:sz="0" w:space="0" w:color="auto"/>
      </w:divBdr>
    </w:div>
    <w:div w:id="691607636">
      <w:bodyDiv w:val="1"/>
      <w:marLeft w:val="0"/>
      <w:marRight w:val="0"/>
      <w:marTop w:val="0"/>
      <w:marBottom w:val="0"/>
      <w:divBdr>
        <w:top w:val="none" w:sz="0" w:space="0" w:color="auto"/>
        <w:left w:val="none" w:sz="0" w:space="0" w:color="auto"/>
        <w:bottom w:val="none" w:sz="0" w:space="0" w:color="auto"/>
        <w:right w:val="none" w:sz="0" w:space="0" w:color="auto"/>
      </w:divBdr>
    </w:div>
    <w:div w:id="693268297">
      <w:bodyDiv w:val="1"/>
      <w:marLeft w:val="0"/>
      <w:marRight w:val="0"/>
      <w:marTop w:val="0"/>
      <w:marBottom w:val="0"/>
      <w:divBdr>
        <w:top w:val="none" w:sz="0" w:space="0" w:color="auto"/>
        <w:left w:val="none" w:sz="0" w:space="0" w:color="auto"/>
        <w:bottom w:val="none" w:sz="0" w:space="0" w:color="auto"/>
        <w:right w:val="none" w:sz="0" w:space="0" w:color="auto"/>
      </w:divBdr>
      <w:divsChild>
        <w:div w:id="1898513743">
          <w:marLeft w:val="360"/>
          <w:marRight w:val="0"/>
          <w:marTop w:val="240"/>
          <w:marBottom w:val="0"/>
          <w:divBdr>
            <w:top w:val="none" w:sz="0" w:space="0" w:color="auto"/>
            <w:left w:val="none" w:sz="0" w:space="0" w:color="auto"/>
            <w:bottom w:val="none" w:sz="0" w:space="0" w:color="auto"/>
            <w:right w:val="none" w:sz="0" w:space="0" w:color="auto"/>
          </w:divBdr>
        </w:div>
        <w:div w:id="2082409652">
          <w:marLeft w:val="360"/>
          <w:marRight w:val="0"/>
          <w:marTop w:val="240"/>
          <w:marBottom w:val="0"/>
          <w:divBdr>
            <w:top w:val="none" w:sz="0" w:space="0" w:color="auto"/>
            <w:left w:val="none" w:sz="0" w:space="0" w:color="auto"/>
            <w:bottom w:val="none" w:sz="0" w:space="0" w:color="auto"/>
            <w:right w:val="none" w:sz="0" w:space="0" w:color="auto"/>
          </w:divBdr>
        </w:div>
        <w:div w:id="2095932561">
          <w:marLeft w:val="360"/>
          <w:marRight w:val="0"/>
          <w:marTop w:val="240"/>
          <w:marBottom w:val="0"/>
          <w:divBdr>
            <w:top w:val="none" w:sz="0" w:space="0" w:color="auto"/>
            <w:left w:val="none" w:sz="0" w:space="0" w:color="auto"/>
            <w:bottom w:val="none" w:sz="0" w:space="0" w:color="auto"/>
            <w:right w:val="none" w:sz="0" w:space="0" w:color="auto"/>
          </w:divBdr>
        </w:div>
      </w:divsChild>
    </w:div>
    <w:div w:id="706881559">
      <w:bodyDiv w:val="1"/>
      <w:marLeft w:val="0"/>
      <w:marRight w:val="0"/>
      <w:marTop w:val="0"/>
      <w:marBottom w:val="0"/>
      <w:divBdr>
        <w:top w:val="none" w:sz="0" w:space="0" w:color="auto"/>
        <w:left w:val="none" w:sz="0" w:space="0" w:color="auto"/>
        <w:bottom w:val="none" w:sz="0" w:space="0" w:color="auto"/>
        <w:right w:val="none" w:sz="0" w:space="0" w:color="auto"/>
      </w:divBdr>
      <w:divsChild>
        <w:div w:id="1576279617">
          <w:marLeft w:val="0"/>
          <w:marRight w:val="0"/>
          <w:marTop w:val="0"/>
          <w:marBottom w:val="0"/>
          <w:divBdr>
            <w:top w:val="none" w:sz="0" w:space="0" w:color="auto"/>
            <w:left w:val="none" w:sz="0" w:space="0" w:color="auto"/>
            <w:bottom w:val="none" w:sz="0" w:space="0" w:color="auto"/>
            <w:right w:val="none" w:sz="0" w:space="0" w:color="auto"/>
          </w:divBdr>
          <w:divsChild>
            <w:div w:id="1760440743">
              <w:marLeft w:val="0"/>
              <w:marRight w:val="0"/>
              <w:marTop w:val="0"/>
              <w:marBottom w:val="0"/>
              <w:divBdr>
                <w:top w:val="none" w:sz="0" w:space="0" w:color="auto"/>
                <w:left w:val="none" w:sz="0" w:space="0" w:color="auto"/>
                <w:bottom w:val="none" w:sz="0" w:space="0" w:color="auto"/>
                <w:right w:val="none" w:sz="0" w:space="0" w:color="auto"/>
              </w:divBdr>
              <w:divsChild>
                <w:div w:id="450712112">
                  <w:marLeft w:val="0"/>
                  <w:marRight w:val="0"/>
                  <w:marTop w:val="0"/>
                  <w:marBottom w:val="0"/>
                  <w:divBdr>
                    <w:top w:val="none" w:sz="0" w:space="0" w:color="auto"/>
                    <w:left w:val="none" w:sz="0" w:space="0" w:color="auto"/>
                    <w:bottom w:val="none" w:sz="0" w:space="0" w:color="auto"/>
                    <w:right w:val="none" w:sz="0" w:space="0" w:color="auto"/>
                  </w:divBdr>
                </w:div>
                <w:div w:id="7643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15991">
      <w:bodyDiv w:val="1"/>
      <w:marLeft w:val="0"/>
      <w:marRight w:val="0"/>
      <w:marTop w:val="0"/>
      <w:marBottom w:val="0"/>
      <w:divBdr>
        <w:top w:val="none" w:sz="0" w:space="0" w:color="auto"/>
        <w:left w:val="none" w:sz="0" w:space="0" w:color="auto"/>
        <w:bottom w:val="none" w:sz="0" w:space="0" w:color="auto"/>
        <w:right w:val="none" w:sz="0" w:space="0" w:color="auto"/>
      </w:divBdr>
    </w:div>
    <w:div w:id="718482236">
      <w:bodyDiv w:val="1"/>
      <w:marLeft w:val="0"/>
      <w:marRight w:val="0"/>
      <w:marTop w:val="0"/>
      <w:marBottom w:val="0"/>
      <w:divBdr>
        <w:top w:val="none" w:sz="0" w:space="0" w:color="auto"/>
        <w:left w:val="none" w:sz="0" w:space="0" w:color="auto"/>
        <w:bottom w:val="none" w:sz="0" w:space="0" w:color="auto"/>
        <w:right w:val="none" w:sz="0" w:space="0" w:color="auto"/>
      </w:divBdr>
    </w:div>
    <w:div w:id="726104634">
      <w:bodyDiv w:val="1"/>
      <w:marLeft w:val="0"/>
      <w:marRight w:val="0"/>
      <w:marTop w:val="0"/>
      <w:marBottom w:val="0"/>
      <w:divBdr>
        <w:top w:val="none" w:sz="0" w:space="0" w:color="auto"/>
        <w:left w:val="none" w:sz="0" w:space="0" w:color="auto"/>
        <w:bottom w:val="none" w:sz="0" w:space="0" w:color="auto"/>
        <w:right w:val="none" w:sz="0" w:space="0" w:color="auto"/>
      </w:divBdr>
    </w:div>
    <w:div w:id="735978039">
      <w:bodyDiv w:val="1"/>
      <w:marLeft w:val="0"/>
      <w:marRight w:val="0"/>
      <w:marTop w:val="0"/>
      <w:marBottom w:val="0"/>
      <w:divBdr>
        <w:top w:val="none" w:sz="0" w:space="0" w:color="auto"/>
        <w:left w:val="none" w:sz="0" w:space="0" w:color="auto"/>
        <w:bottom w:val="none" w:sz="0" w:space="0" w:color="auto"/>
        <w:right w:val="none" w:sz="0" w:space="0" w:color="auto"/>
      </w:divBdr>
    </w:div>
    <w:div w:id="751513146">
      <w:bodyDiv w:val="1"/>
      <w:marLeft w:val="0"/>
      <w:marRight w:val="0"/>
      <w:marTop w:val="0"/>
      <w:marBottom w:val="0"/>
      <w:divBdr>
        <w:top w:val="none" w:sz="0" w:space="0" w:color="auto"/>
        <w:left w:val="none" w:sz="0" w:space="0" w:color="auto"/>
        <w:bottom w:val="none" w:sz="0" w:space="0" w:color="auto"/>
        <w:right w:val="none" w:sz="0" w:space="0" w:color="auto"/>
      </w:divBdr>
    </w:div>
    <w:div w:id="770777412">
      <w:bodyDiv w:val="1"/>
      <w:marLeft w:val="0"/>
      <w:marRight w:val="0"/>
      <w:marTop w:val="0"/>
      <w:marBottom w:val="0"/>
      <w:divBdr>
        <w:top w:val="none" w:sz="0" w:space="0" w:color="auto"/>
        <w:left w:val="none" w:sz="0" w:space="0" w:color="auto"/>
        <w:bottom w:val="none" w:sz="0" w:space="0" w:color="auto"/>
        <w:right w:val="none" w:sz="0" w:space="0" w:color="auto"/>
      </w:divBdr>
    </w:div>
    <w:div w:id="774059731">
      <w:bodyDiv w:val="1"/>
      <w:marLeft w:val="0"/>
      <w:marRight w:val="0"/>
      <w:marTop w:val="0"/>
      <w:marBottom w:val="0"/>
      <w:divBdr>
        <w:top w:val="none" w:sz="0" w:space="0" w:color="auto"/>
        <w:left w:val="none" w:sz="0" w:space="0" w:color="auto"/>
        <w:bottom w:val="none" w:sz="0" w:space="0" w:color="auto"/>
        <w:right w:val="none" w:sz="0" w:space="0" w:color="auto"/>
      </w:divBdr>
    </w:div>
    <w:div w:id="774129825">
      <w:bodyDiv w:val="1"/>
      <w:marLeft w:val="0"/>
      <w:marRight w:val="0"/>
      <w:marTop w:val="0"/>
      <w:marBottom w:val="0"/>
      <w:divBdr>
        <w:top w:val="none" w:sz="0" w:space="0" w:color="auto"/>
        <w:left w:val="none" w:sz="0" w:space="0" w:color="auto"/>
        <w:bottom w:val="none" w:sz="0" w:space="0" w:color="auto"/>
        <w:right w:val="none" w:sz="0" w:space="0" w:color="auto"/>
      </w:divBdr>
    </w:div>
    <w:div w:id="780955609">
      <w:bodyDiv w:val="1"/>
      <w:marLeft w:val="0"/>
      <w:marRight w:val="0"/>
      <w:marTop w:val="0"/>
      <w:marBottom w:val="0"/>
      <w:divBdr>
        <w:top w:val="none" w:sz="0" w:space="0" w:color="auto"/>
        <w:left w:val="none" w:sz="0" w:space="0" w:color="auto"/>
        <w:bottom w:val="none" w:sz="0" w:space="0" w:color="auto"/>
        <w:right w:val="none" w:sz="0" w:space="0" w:color="auto"/>
      </w:divBdr>
    </w:div>
    <w:div w:id="785009023">
      <w:bodyDiv w:val="1"/>
      <w:marLeft w:val="0"/>
      <w:marRight w:val="0"/>
      <w:marTop w:val="0"/>
      <w:marBottom w:val="0"/>
      <w:divBdr>
        <w:top w:val="none" w:sz="0" w:space="0" w:color="auto"/>
        <w:left w:val="none" w:sz="0" w:space="0" w:color="auto"/>
        <w:bottom w:val="none" w:sz="0" w:space="0" w:color="auto"/>
        <w:right w:val="none" w:sz="0" w:space="0" w:color="auto"/>
      </w:divBdr>
    </w:div>
    <w:div w:id="829902761">
      <w:bodyDiv w:val="1"/>
      <w:marLeft w:val="0"/>
      <w:marRight w:val="0"/>
      <w:marTop w:val="0"/>
      <w:marBottom w:val="0"/>
      <w:divBdr>
        <w:top w:val="none" w:sz="0" w:space="0" w:color="auto"/>
        <w:left w:val="none" w:sz="0" w:space="0" w:color="auto"/>
        <w:bottom w:val="none" w:sz="0" w:space="0" w:color="auto"/>
        <w:right w:val="none" w:sz="0" w:space="0" w:color="auto"/>
      </w:divBdr>
      <w:divsChild>
        <w:div w:id="66926735">
          <w:marLeft w:val="360"/>
          <w:marRight w:val="0"/>
          <w:marTop w:val="240"/>
          <w:marBottom w:val="0"/>
          <w:divBdr>
            <w:top w:val="none" w:sz="0" w:space="0" w:color="auto"/>
            <w:left w:val="none" w:sz="0" w:space="0" w:color="auto"/>
            <w:bottom w:val="none" w:sz="0" w:space="0" w:color="auto"/>
            <w:right w:val="none" w:sz="0" w:space="0" w:color="auto"/>
          </w:divBdr>
        </w:div>
        <w:div w:id="1072121101">
          <w:marLeft w:val="360"/>
          <w:marRight w:val="0"/>
          <w:marTop w:val="240"/>
          <w:marBottom w:val="0"/>
          <w:divBdr>
            <w:top w:val="none" w:sz="0" w:space="0" w:color="auto"/>
            <w:left w:val="none" w:sz="0" w:space="0" w:color="auto"/>
            <w:bottom w:val="none" w:sz="0" w:space="0" w:color="auto"/>
            <w:right w:val="none" w:sz="0" w:space="0" w:color="auto"/>
          </w:divBdr>
        </w:div>
      </w:divsChild>
    </w:div>
    <w:div w:id="861670883">
      <w:bodyDiv w:val="1"/>
      <w:marLeft w:val="0"/>
      <w:marRight w:val="0"/>
      <w:marTop w:val="0"/>
      <w:marBottom w:val="0"/>
      <w:divBdr>
        <w:top w:val="none" w:sz="0" w:space="0" w:color="auto"/>
        <w:left w:val="none" w:sz="0" w:space="0" w:color="auto"/>
        <w:bottom w:val="none" w:sz="0" w:space="0" w:color="auto"/>
        <w:right w:val="none" w:sz="0" w:space="0" w:color="auto"/>
      </w:divBdr>
    </w:div>
    <w:div w:id="878007307">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7792">
      <w:bodyDiv w:val="1"/>
      <w:marLeft w:val="0"/>
      <w:marRight w:val="0"/>
      <w:marTop w:val="0"/>
      <w:marBottom w:val="0"/>
      <w:divBdr>
        <w:top w:val="none" w:sz="0" w:space="0" w:color="auto"/>
        <w:left w:val="none" w:sz="0" w:space="0" w:color="auto"/>
        <w:bottom w:val="none" w:sz="0" w:space="0" w:color="auto"/>
        <w:right w:val="none" w:sz="0" w:space="0" w:color="auto"/>
      </w:divBdr>
    </w:div>
    <w:div w:id="925723478">
      <w:bodyDiv w:val="1"/>
      <w:marLeft w:val="0"/>
      <w:marRight w:val="0"/>
      <w:marTop w:val="0"/>
      <w:marBottom w:val="0"/>
      <w:divBdr>
        <w:top w:val="none" w:sz="0" w:space="0" w:color="auto"/>
        <w:left w:val="none" w:sz="0" w:space="0" w:color="auto"/>
        <w:bottom w:val="none" w:sz="0" w:space="0" w:color="auto"/>
        <w:right w:val="none" w:sz="0" w:space="0" w:color="auto"/>
      </w:divBdr>
    </w:div>
    <w:div w:id="931360174">
      <w:bodyDiv w:val="1"/>
      <w:marLeft w:val="0"/>
      <w:marRight w:val="0"/>
      <w:marTop w:val="0"/>
      <w:marBottom w:val="0"/>
      <w:divBdr>
        <w:top w:val="none" w:sz="0" w:space="0" w:color="auto"/>
        <w:left w:val="none" w:sz="0" w:space="0" w:color="auto"/>
        <w:bottom w:val="none" w:sz="0" w:space="0" w:color="auto"/>
        <w:right w:val="none" w:sz="0" w:space="0" w:color="auto"/>
      </w:divBdr>
    </w:div>
    <w:div w:id="934482280">
      <w:bodyDiv w:val="1"/>
      <w:marLeft w:val="0"/>
      <w:marRight w:val="0"/>
      <w:marTop w:val="0"/>
      <w:marBottom w:val="0"/>
      <w:divBdr>
        <w:top w:val="none" w:sz="0" w:space="0" w:color="auto"/>
        <w:left w:val="none" w:sz="0" w:space="0" w:color="auto"/>
        <w:bottom w:val="none" w:sz="0" w:space="0" w:color="auto"/>
        <w:right w:val="none" w:sz="0" w:space="0" w:color="auto"/>
      </w:divBdr>
    </w:div>
    <w:div w:id="937252273">
      <w:bodyDiv w:val="1"/>
      <w:marLeft w:val="0"/>
      <w:marRight w:val="0"/>
      <w:marTop w:val="0"/>
      <w:marBottom w:val="0"/>
      <w:divBdr>
        <w:top w:val="none" w:sz="0" w:space="0" w:color="auto"/>
        <w:left w:val="none" w:sz="0" w:space="0" w:color="auto"/>
        <w:bottom w:val="none" w:sz="0" w:space="0" w:color="auto"/>
        <w:right w:val="none" w:sz="0" w:space="0" w:color="auto"/>
      </w:divBdr>
    </w:div>
    <w:div w:id="958337050">
      <w:bodyDiv w:val="1"/>
      <w:marLeft w:val="0"/>
      <w:marRight w:val="0"/>
      <w:marTop w:val="0"/>
      <w:marBottom w:val="0"/>
      <w:divBdr>
        <w:top w:val="none" w:sz="0" w:space="0" w:color="auto"/>
        <w:left w:val="none" w:sz="0" w:space="0" w:color="auto"/>
        <w:bottom w:val="none" w:sz="0" w:space="0" w:color="auto"/>
        <w:right w:val="none" w:sz="0" w:space="0" w:color="auto"/>
      </w:divBdr>
    </w:div>
    <w:div w:id="983579308">
      <w:bodyDiv w:val="1"/>
      <w:marLeft w:val="0"/>
      <w:marRight w:val="0"/>
      <w:marTop w:val="0"/>
      <w:marBottom w:val="0"/>
      <w:divBdr>
        <w:top w:val="none" w:sz="0" w:space="0" w:color="auto"/>
        <w:left w:val="none" w:sz="0" w:space="0" w:color="auto"/>
        <w:bottom w:val="none" w:sz="0" w:space="0" w:color="auto"/>
        <w:right w:val="none" w:sz="0" w:space="0" w:color="auto"/>
      </w:divBdr>
    </w:div>
    <w:div w:id="984893890">
      <w:bodyDiv w:val="1"/>
      <w:marLeft w:val="0"/>
      <w:marRight w:val="0"/>
      <w:marTop w:val="0"/>
      <w:marBottom w:val="0"/>
      <w:divBdr>
        <w:top w:val="none" w:sz="0" w:space="0" w:color="auto"/>
        <w:left w:val="none" w:sz="0" w:space="0" w:color="auto"/>
        <w:bottom w:val="none" w:sz="0" w:space="0" w:color="auto"/>
        <w:right w:val="none" w:sz="0" w:space="0" w:color="auto"/>
      </w:divBdr>
      <w:divsChild>
        <w:div w:id="201944906">
          <w:marLeft w:val="360"/>
          <w:marRight w:val="0"/>
          <w:marTop w:val="240"/>
          <w:marBottom w:val="200"/>
          <w:divBdr>
            <w:top w:val="none" w:sz="0" w:space="0" w:color="auto"/>
            <w:left w:val="none" w:sz="0" w:space="0" w:color="auto"/>
            <w:bottom w:val="none" w:sz="0" w:space="0" w:color="auto"/>
            <w:right w:val="none" w:sz="0" w:space="0" w:color="auto"/>
          </w:divBdr>
        </w:div>
        <w:div w:id="1911964897">
          <w:marLeft w:val="360"/>
          <w:marRight w:val="0"/>
          <w:marTop w:val="240"/>
          <w:marBottom w:val="200"/>
          <w:divBdr>
            <w:top w:val="none" w:sz="0" w:space="0" w:color="auto"/>
            <w:left w:val="none" w:sz="0" w:space="0" w:color="auto"/>
            <w:bottom w:val="none" w:sz="0" w:space="0" w:color="auto"/>
            <w:right w:val="none" w:sz="0" w:space="0" w:color="auto"/>
          </w:divBdr>
        </w:div>
        <w:div w:id="246699182">
          <w:marLeft w:val="360"/>
          <w:marRight w:val="0"/>
          <w:marTop w:val="240"/>
          <w:marBottom w:val="200"/>
          <w:divBdr>
            <w:top w:val="none" w:sz="0" w:space="0" w:color="auto"/>
            <w:left w:val="none" w:sz="0" w:space="0" w:color="auto"/>
            <w:bottom w:val="none" w:sz="0" w:space="0" w:color="auto"/>
            <w:right w:val="none" w:sz="0" w:space="0" w:color="auto"/>
          </w:divBdr>
        </w:div>
      </w:divsChild>
    </w:div>
    <w:div w:id="1003315518">
      <w:bodyDiv w:val="1"/>
      <w:marLeft w:val="0"/>
      <w:marRight w:val="0"/>
      <w:marTop w:val="0"/>
      <w:marBottom w:val="0"/>
      <w:divBdr>
        <w:top w:val="none" w:sz="0" w:space="0" w:color="auto"/>
        <w:left w:val="none" w:sz="0" w:space="0" w:color="auto"/>
        <w:bottom w:val="none" w:sz="0" w:space="0" w:color="auto"/>
        <w:right w:val="none" w:sz="0" w:space="0" w:color="auto"/>
      </w:divBdr>
      <w:divsChild>
        <w:div w:id="143204389">
          <w:marLeft w:val="360"/>
          <w:marRight w:val="0"/>
          <w:marTop w:val="240"/>
          <w:marBottom w:val="0"/>
          <w:divBdr>
            <w:top w:val="none" w:sz="0" w:space="0" w:color="auto"/>
            <w:left w:val="none" w:sz="0" w:space="0" w:color="auto"/>
            <w:bottom w:val="none" w:sz="0" w:space="0" w:color="auto"/>
            <w:right w:val="none" w:sz="0" w:space="0" w:color="auto"/>
          </w:divBdr>
        </w:div>
        <w:div w:id="1368411592">
          <w:marLeft w:val="360"/>
          <w:marRight w:val="0"/>
          <w:marTop w:val="240"/>
          <w:marBottom w:val="0"/>
          <w:divBdr>
            <w:top w:val="none" w:sz="0" w:space="0" w:color="auto"/>
            <w:left w:val="none" w:sz="0" w:space="0" w:color="auto"/>
            <w:bottom w:val="none" w:sz="0" w:space="0" w:color="auto"/>
            <w:right w:val="none" w:sz="0" w:space="0" w:color="auto"/>
          </w:divBdr>
        </w:div>
        <w:div w:id="1438216668">
          <w:marLeft w:val="360"/>
          <w:marRight w:val="0"/>
          <w:marTop w:val="240"/>
          <w:marBottom w:val="0"/>
          <w:divBdr>
            <w:top w:val="none" w:sz="0" w:space="0" w:color="auto"/>
            <w:left w:val="none" w:sz="0" w:space="0" w:color="auto"/>
            <w:bottom w:val="none" w:sz="0" w:space="0" w:color="auto"/>
            <w:right w:val="none" w:sz="0" w:space="0" w:color="auto"/>
          </w:divBdr>
        </w:div>
      </w:divsChild>
    </w:div>
    <w:div w:id="1007632470">
      <w:bodyDiv w:val="1"/>
      <w:marLeft w:val="0"/>
      <w:marRight w:val="0"/>
      <w:marTop w:val="0"/>
      <w:marBottom w:val="0"/>
      <w:divBdr>
        <w:top w:val="none" w:sz="0" w:space="0" w:color="auto"/>
        <w:left w:val="none" w:sz="0" w:space="0" w:color="auto"/>
        <w:bottom w:val="none" w:sz="0" w:space="0" w:color="auto"/>
        <w:right w:val="none" w:sz="0" w:space="0" w:color="auto"/>
      </w:divBdr>
    </w:div>
    <w:div w:id="1015763395">
      <w:bodyDiv w:val="1"/>
      <w:marLeft w:val="0"/>
      <w:marRight w:val="0"/>
      <w:marTop w:val="0"/>
      <w:marBottom w:val="0"/>
      <w:divBdr>
        <w:top w:val="none" w:sz="0" w:space="0" w:color="auto"/>
        <w:left w:val="none" w:sz="0" w:space="0" w:color="auto"/>
        <w:bottom w:val="none" w:sz="0" w:space="0" w:color="auto"/>
        <w:right w:val="none" w:sz="0" w:space="0" w:color="auto"/>
      </w:divBdr>
    </w:div>
    <w:div w:id="1070888285">
      <w:bodyDiv w:val="1"/>
      <w:marLeft w:val="0"/>
      <w:marRight w:val="0"/>
      <w:marTop w:val="0"/>
      <w:marBottom w:val="0"/>
      <w:divBdr>
        <w:top w:val="none" w:sz="0" w:space="0" w:color="auto"/>
        <w:left w:val="none" w:sz="0" w:space="0" w:color="auto"/>
        <w:bottom w:val="none" w:sz="0" w:space="0" w:color="auto"/>
        <w:right w:val="none" w:sz="0" w:space="0" w:color="auto"/>
      </w:divBdr>
      <w:divsChild>
        <w:div w:id="808015167">
          <w:marLeft w:val="360"/>
          <w:marRight w:val="0"/>
          <w:marTop w:val="240"/>
          <w:marBottom w:val="0"/>
          <w:divBdr>
            <w:top w:val="none" w:sz="0" w:space="0" w:color="auto"/>
            <w:left w:val="none" w:sz="0" w:space="0" w:color="auto"/>
            <w:bottom w:val="none" w:sz="0" w:space="0" w:color="auto"/>
            <w:right w:val="none" w:sz="0" w:space="0" w:color="auto"/>
          </w:divBdr>
        </w:div>
        <w:div w:id="1927033998">
          <w:marLeft w:val="360"/>
          <w:marRight w:val="0"/>
          <w:marTop w:val="240"/>
          <w:marBottom w:val="0"/>
          <w:divBdr>
            <w:top w:val="none" w:sz="0" w:space="0" w:color="auto"/>
            <w:left w:val="none" w:sz="0" w:space="0" w:color="auto"/>
            <w:bottom w:val="none" w:sz="0" w:space="0" w:color="auto"/>
            <w:right w:val="none" w:sz="0" w:space="0" w:color="auto"/>
          </w:divBdr>
        </w:div>
        <w:div w:id="520169077">
          <w:marLeft w:val="360"/>
          <w:marRight w:val="0"/>
          <w:marTop w:val="240"/>
          <w:marBottom w:val="0"/>
          <w:divBdr>
            <w:top w:val="none" w:sz="0" w:space="0" w:color="auto"/>
            <w:left w:val="none" w:sz="0" w:space="0" w:color="auto"/>
            <w:bottom w:val="none" w:sz="0" w:space="0" w:color="auto"/>
            <w:right w:val="none" w:sz="0" w:space="0" w:color="auto"/>
          </w:divBdr>
        </w:div>
        <w:div w:id="1649044189">
          <w:marLeft w:val="360"/>
          <w:marRight w:val="0"/>
          <w:marTop w:val="240"/>
          <w:marBottom w:val="0"/>
          <w:divBdr>
            <w:top w:val="none" w:sz="0" w:space="0" w:color="auto"/>
            <w:left w:val="none" w:sz="0" w:space="0" w:color="auto"/>
            <w:bottom w:val="none" w:sz="0" w:space="0" w:color="auto"/>
            <w:right w:val="none" w:sz="0" w:space="0" w:color="auto"/>
          </w:divBdr>
        </w:div>
        <w:div w:id="1898399340">
          <w:marLeft w:val="360"/>
          <w:marRight w:val="0"/>
          <w:marTop w:val="240"/>
          <w:marBottom w:val="0"/>
          <w:divBdr>
            <w:top w:val="none" w:sz="0" w:space="0" w:color="auto"/>
            <w:left w:val="none" w:sz="0" w:space="0" w:color="auto"/>
            <w:bottom w:val="none" w:sz="0" w:space="0" w:color="auto"/>
            <w:right w:val="none" w:sz="0" w:space="0" w:color="auto"/>
          </w:divBdr>
        </w:div>
      </w:divsChild>
    </w:div>
    <w:div w:id="1092168646">
      <w:bodyDiv w:val="1"/>
      <w:marLeft w:val="0"/>
      <w:marRight w:val="0"/>
      <w:marTop w:val="0"/>
      <w:marBottom w:val="0"/>
      <w:divBdr>
        <w:top w:val="none" w:sz="0" w:space="0" w:color="auto"/>
        <w:left w:val="none" w:sz="0" w:space="0" w:color="auto"/>
        <w:bottom w:val="none" w:sz="0" w:space="0" w:color="auto"/>
        <w:right w:val="none" w:sz="0" w:space="0" w:color="auto"/>
      </w:divBdr>
      <w:divsChild>
        <w:div w:id="1417244374">
          <w:marLeft w:val="360"/>
          <w:marRight w:val="0"/>
          <w:marTop w:val="240"/>
          <w:marBottom w:val="0"/>
          <w:divBdr>
            <w:top w:val="none" w:sz="0" w:space="0" w:color="auto"/>
            <w:left w:val="none" w:sz="0" w:space="0" w:color="auto"/>
            <w:bottom w:val="none" w:sz="0" w:space="0" w:color="auto"/>
            <w:right w:val="none" w:sz="0" w:space="0" w:color="auto"/>
          </w:divBdr>
        </w:div>
      </w:divsChild>
    </w:div>
    <w:div w:id="1107314396">
      <w:bodyDiv w:val="1"/>
      <w:marLeft w:val="0"/>
      <w:marRight w:val="0"/>
      <w:marTop w:val="0"/>
      <w:marBottom w:val="0"/>
      <w:divBdr>
        <w:top w:val="none" w:sz="0" w:space="0" w:color="auto"/>
        <w:left w:val="none" w:sz="0" w:space="0" w:color="auto"/>
        <w:bottom w:val="none" w:sz="0" w:space="0" w:color="auto"/>
        <w:right w:val="none" w:sz="0" w:space="0" w:color="auto"/>
      </w:divBdr>
      <w:divsChild>
        <w:div w:id="418065501">
          <w:marLeft w:val="360"/>
          <w:marRight w:val="0"/>
          <w:marTop w:val="240"/>
          <w:marBottom w:val="0"/>
          <w:divBdr>
            <w:top w:val="none" w:sz="0" w:space="0" w:color="auto"/>
            <w:left w:val="none" w:sz="0" w:space="0" w:color="auto"/>
            <w:bottom w:val="none" w:sz="0" w:space="0" w:color="auto"/>
            <w:right w:val="none" w:sz="0" w:space="0" w:color="auto"/>
          </w:divBdr>
        </w:div>
        <w:div w:id="1044060156">
          <w:marLeft w:val="360"/>
          <w:marRight w:val="0"/>
          <w:marTop w:val="240"/>
          <w:marBottom w:val="0"/>
          <w:divBdr>
            <w:top w:val="none" w:sz="0" w:space="0" w:color="auto"/>
            <w:left w:val="none" w:sz="0" w:space="0" w:color="auto"/>
            <w:bottom w:val="none" w:sz="0" w:space="0" w:color="auto"/>
            <w:right w:val="none" w:sz="0" w:space="0" w:color="auto"/>
          </w:divBdr>
        </w:div>
        <w:div w:id="1502623148">
          <w:marLeft w:val="360"/>
          <w:marRight w:val="0"/>
          <w:marTop w:val="240"/>
          <w:marBottom w:val="0"/>
          <w:divBdr>
            <w:top w:val="none" w:sz="0" w:space="0" w:color="auto"/>
            <w:left w:val="none" w:sz="0" w:space="0" w:color="auto"/>
            <w:bottom w:val="none" w:sz="0" w:space="0" w:color="auto"/>
            <w:right w:val="none" w:sz="0" w:space="0" w:color="auto"/>
          </w:divBdr>
        </w:div>
        <w:div w:id="865479689">
          <w:marLeft w:val="360"/>
          <w:marRight w:val="0"/>
          <w:marTop w:val="240"/>
          <w:marBottom w:val="0"/>
          <w:divBdr>
            <w:top w:val="none" w:sz="0" w:space="0" w:color="auto"/>
            <w:left w:val="none" w:sz="0" w:space="0" w:color="auto"/>
            <w:bottom w:val="none" w:sz="0" w:space="0" w:color="auto"/>
            <w:right w:val="none" w:sz="0" w:space="0" w:color="auto"/>
          </w:divBdr>
        </w:div>
        <w:div w:id="1524124926">
          <w:marLeft w:val="360"/>
          <w:marRight w:val="0"/>
          <w:marTop w:val="240"/>
          <w:marBottom w:val="0"/>
          <w:divBdr>
            <w:top w:val="none" w:sz="0" w:space="0" w:color="auto"/>
            <w:left w:val="none" w:sz="0" w:space="0" w:color="auto"/>
            <w:bottom w:val="none" w:sz="0" w:space="0" w:color="auto"/>
            <w:right w:val="none" w:sz="0" w:space="0" w:color="auto"/>
          </w:divBdr>
        </w:div>
      </w:divsChild>
    </w:div>
    <w:div w:id="1115322389">
      <w:bodyDiv w:val="1"/>
      <w:marLeft w:val="0"/>
      <w:marRight w:val="0"/>
      <w:marTop w:val="0"/>
      <w:marBottom w:val="0"/>
      <w:divBdr>
        <w:top w:val="none" w:sz="0" w:space="0" w:color="auto"/>
        <w:left w:val="none" w:sz="0" w:space="0" w:color="auto"/>
        <w:bottom w:val="none" w:sz="0" w:space="0" w:color="auto"/>
        <w:right w:val="none" w:sz="0" w:space="0" w:color="auto"/>
      </w:divBdr>
      <w:divsChild>
        <w:div w:id="2044205230">
          <w:marLeft w:val="360"/>
          <w:marRight w:val="0"/>
          <w:marTop w:val="240"/>
          <w:marBottom w:val="200"/>
          <w:divBdr>
            <w:top w:val="none" w:sz="0" w:space="0" w:color="auto"/>
            <w:left w:val="none" w:sz="0" w:space="0" w:color="auto"/>
            <w:bottom w:val="none" w:sz="0" w:space="0" w:color="auto"/>
            <w:right w:val="none" w:sz="0" w:space="0" w:color="auto"/>
          </w:divBdr>
        </w:div>
        <w:div w:id="676419843">
          <w:marLeft w:val="360"/>
          <w:marRight w:val="0"/>
          <w:marTop w:val="240"/>
          <w:marBottom w:val="200"/>
          <w:divBdr>
            <w:top w:val="none" w:sz="0" w:space="0" w:color="auto"/>
            <w:left w:val="none" w:sz="0" w:space="0" w:color="auto"/>
            <w:bottom w:val="none" w:sz="0" w:space="0" w:color="auto"/>
            <w:right w:val="none" w:sz="0" w:space="0" w:color="auto"/>
          </w:divBdr>
        </w:div>
        <w:div w:id="427771994">
          <w:marLeft w:val="360"/>
          <w:marRight w:val="0"/>
          <w:marTop w:val="240"/>
          <w:marBottom w:val="200"/>
          <w:divBdr>
            <w:top w:val="none" w:sz="0" w:space="0" w:color="auto"/>
            <w:left w:val="none" w:sz="0" w:space="0" w:color="auto"/>
            <w:bottom w:val="none" w:sz="0" w:space="0" w:color="auto"/>
            <w:right w:val="none" w:sz="0" w:space="0" w:color="auto"/>
          </w:divBdr>
        </w:div>
      </w:divsChild>
    </w:div>
    <w:div w:id="1153721158">
      <w:bodyDiv w:val="1"/>
      <w:marLeft w:val="0"/>
      <w:marRight w:val="0"/>
      <w:marTop w:val="0"/>
      <w:marBottom w:val="0"/>
      <w:divBdr>
        <w:top w:val="none" w:sz="0" w:space="0" w:color="auto"/>
        <w:left w:val="none" w:sz="0" w:space="0" w:color="auto"/>
        <w:bottom w:val="none" w:sz="0" w:space="0" w:color="auto"/>
        <w:right w:val="none" w:sz="0" w:space="0" w:color="auto"/>
      </w:divBdr>
    </w:div>
    <w:div w:id="1167868907">
      <w:bodyDiv w:val="1"/>
      <w:marLeft w:val="0"/>
      <w:marRight w:val="0"/>
      <w:marTop w:val="0"/>
      <w:marBottom w:val="0"/>
      <w:divBdr>
        <w:top w:val="none" w:sz="0" w:space="0" w:color="auto"/>
        <w:left w:val="none" w:sz="0" w:space="0" w:color="auto"/>
        <w:bottom w:val="none" w:sz="0" w:space="0" w:color="auto"/>
        <w:right w:val="none" w:sz="0" w:space="0" w:color="auto"/>
      </w:divBdr>
      <w:divsChild>
        <w:div w:id="887258340">
          <w:marLeft w:val="360"/>
          <w:marRight w:val="0"/>
          <w:marTop w:val="240"/>
          <w:marBottom w:val="0"/>
          <w:divBdr>
            <w:top w:val="none" w:sz="0" w:space="0" w:color="auto"/>
            <w:left w:val="none" w:sz="0" w:space="0" w:color="auto"/>
            <w:bottom w:val="none" w:sz="0" w:space="0" w:color="auto"/>
            <w:right w:val="none" w:sz="0" w:space="0" w:color="auto"/>
          </w:divBdr>
        </w:div>
        <w:div w:id="1749843393">
          <w:marLeft w:val="360"/>
          <w:marRight w:val="0"/>
          <w:marTop w:val="240"/>
          <w:marBottom w:val="0"/>
          <w:divBdr>
            <w:top w:val="none" w:sz="0" w:space="0" w:color="auto"/>
            <w:left w:val="none" w:sz="0" w:space="0" w:color="auto"/>
            <w:bottom w:val="none" w:sz="0" w:space="0" w:color="auto"/>
            <w:right w:val="none" w:sz="0" w:space="0" w:color="auto"/>
          </w:divBdr>
        </w:div>
        <w:div w:id="966082219">
          <w:marLeft w:val="360"/>
          <w:marRight w:val="0"/>
          <w:marTop w:val="240"/>
          <w:marBottom w:val="0"/>
          <w:divBdr>
            <w:top w:val="none" w:sz="0" w:space="0" w:color="auto"/>
            <w:left w:val="none" w:sz="0" w:space="0" w:color="auto"/>
            <w:bottom w:val="none" w:sz="0" w:space="0" w:color="auto"/>
            <w:right w:val="none" w:sz="0" w:space="0" w:color="auto"/>
          </w:divBdr>
        </w:div>
      </w:divsChild>
    </w:div>
    <w:div w:id="117206337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1">
          <w:marLeft w:val="547"/>
          <w:marRight w:val="0"/>
          <w:marTop w:val="106"/>
          <w:marBottom w:val="0"/>
          <w:divBdr>
            <w:top w:val="none" w:sz="0" w:space="0" w:color="auto"/>
            <w:left w:val="none" w:sz="0" w:space="0" w:color="auto"/>
            <w:bottom w:val="none" w:sz="0" w:space="0" w:color="auto"/>
            <w:right w:val="none" w:sz="0" w:space="0" w:color="auto"/>
          </w:divBdr>
        </w:div>
        <w:div w:id="1747990347">
          <w:marLeft w:val="547"/>
          <w:marRight w:val="0"/>
          <w:marTop w:val="106"/>
          <w:marBottom w:val="0"/>
          <w:divBdr>
            <w:top w:val="none" w:sz="0" w:space="0" w:color="auto"/>
            <w:left w:val="none" w:sz="0" w:space="0" w:color="auto"/>
            <w:bottom w:val="none" w:sz="0" w:space="0" w:color="auto"/>
            <w:right w:val="none" w:sz="0" w:space="0" w:color="auto"/>
          </w:divBdr>
        </w:div>
      </w:divsChild>
    </w:div>
    <w:div w:id="1199929666">
      <w:bodyDiv w:val="1"/>
      <w:marLeft w:val="0"/>
      <w:marRight w:val="0"/>
      <w:marTop w:val="0"/>
      <w:marBottom w:val="0"/>
      <w:divBdr>
        <w:top w:val="none" w:sz="0" w:space="0" w:color="auto"/>
        <w:left w:val="none" w:sz="0" w:space="0" w:color="auto"/>
        <w:bottom w:val="none" w:sz="0" w:space="0" w:color="auto"/>
        <w:right w:val="none" w:sz="0" w:space="0" w:color="auto"/>
      </w:divBdr>
    </w:div>
    <w:div w:id="1204097778">
      <w:bodyDiv w:val="1"/>
      <w:marLeft w:val="0"/>
      <w:marRight w:val="0"/>
      <w:marTop w:val="0"/>
      <w:marBottom w:val="0"/>
      <w:divBdr>
        <w:top w:val="none" w:sz="0" w:space="0" w:color="auto"/>
        <w:left w:val="none" w:sz="0" w:space="0" w:color="auto"/>
        <w:bottom w:val="none" w:sz="0" w:space="0" w:color="auto"/>
        <w:right w:val="none" w:sz="0" w:space="0" w:color="auto"/>
      </w:divBdr>
    </w:div>
    <w:div w:id="1231767635">
      <w:bodyDiv w:val="1"/>
      <w:marLeft w:val="0"/>
      <w:marRight w:val="0"/>
      <w:marTop w:val="0"/>
      <w:marBottom w:val="0"/>
      <w:divBdr>
        <w:top w:val="none" w:sz="0" w:space="0" w:color="auto"/>
        <w:left w:val="none" w:sz="0" w:space="0" w:color="auto"/>
        <w:bottom w:val="none" w:sz="0" w:space="0" w:color="auto"/>
        <w:right w:val="none" w:sz="0" w:space="0" w:color="auto"/>
      </w:divBdr>
    </w:div>
    <w:div w:id="1234706682">
      <w:bodyDiv w:val="1"/>
      <w:marLeft w:val="0"/>
      <w:marRight w:val="0"/>
      <w:marTop w:val="0"/>
      <w:marBottom w:val="0"/>
      <w:divBdr>
        <w:top w:val="none" w:sz="0" w:space="0" w:color="auto"/>
        <w:left w:val="none" w:sz="0" w:space="0" w:color="auto"/>
        <w:bottom w:val="none" w:sz="0" w:space="0" w:color="auto"/>
        <w:right w:val="none" w:sz="0" w:space="0" w:color="auto"/>
      </w:divBdr>
      <w:divsChild>
        <w:div w:id="204100822">
          <w:marLeft w:val="360"/>
          <w:marRight w:val="0"/>
          <w:marTop w:val="240"/>
          <w:marBottom w:val="0"/>
          <w:divBdr>
            <w:top w:val="none" w:sz="0" w:space="0" w:color="auto"/>
            <w:left w:val="none" w:sz="0" w:space="0" w:color="auto"/>
            <w:bottom w:val="none" w:sz="0" w:space="0" w:color="auto"/>
            <w:right w:val="none" w:sz="0" w:space="0" w:color="auto"/>
          </w:divBdr>
        </w:div>
        <w:div w:id="1034617790">
          <w:marLeft w:val="360"/>
          <w:marRight w:val="0"/>
          <w:marTop w:val="240"/>
          <w:marBottom w:val="0"/>
          <w:divBdr>
            <w:top w:val="none" w:sz="0" w:space="0" w:color="auto"/>
            <w:left w:val="none" w:sz="0" w:space="0" w:color="auto"/>
            <w:bottom w:val="none" w:sz="0" w:space="0" w:color="auto"/>
            <w:right w:val="none" w:sz="0" w:space="0" w:color="auto"/>
          </w:divBdr>
        </w:div>
        <w:div w:id="600725936">
          <w:marLeft w:val="360"/>
          <w:marRight w:val="0"/>
          <w:marTop w:val="240"/>
          <w:marBottom w:val="0"/>
          <w:divBdr>
            <w:top w:val="none" w:sz="0" w:space="0" w:color="auto"/>
            <w:left w:val="none" w:sz="0" w:space="0" w:color="auto"/>
            <w:bottom w:val="none" w:sz="0" w:space="0" w:color="auto"/>
            <w:right w:val="none" w:sz="0" w:space="0" w:color="auto"/>
          </w:divBdr>
        </w:div>
      </w:divsChild>
    </w:div>
    <w:div w:id="1244757756">
      <w:bodyDiv w:val="1"/>
      <w:marLeft w:val="0"/>
      <w:marRight w:val="0"/>
      <w:marTop w:val="0"/>
      <w:marBottom w:val="0"/>
      <w:divBdr>
        <w:top w:val="none" w:sz="0" w:space="0" w:color="auto"/>
        <w:left w:val="none" w:sz="0" w:space="0" w:color="auto"/>
        <w:bottom w:val="none" w:sz="0" w:space="0" w:color="auto"/>
        <w:right w:val="none" w:sz="0" w:space="0" w:color="auto"/>
      </w:divBdr>
      <w:divsChild>
        <w:div w:id="768503214">
          <w:marLeft w:val="0"/>
          <w:marRight w:val="345"/>
          <w:marTop w:val="0"/>
          <w:marBottom w:val="0"/>
          <w:divBdr>
            <w:top w:val="none" w:sz="0" w:space="0" w:color="auto"/>
            <w:left w:val="none" w:sz="0" w:space="0" w:color="auto"/>
            <w:bottom w:val="none" w:sz="0" w:space="0" w:color="auto"/>
            <w:right w:val="none" w:sz="0" w:space="0" w:color="auto"/>
          </w:divBdr>
        </w:div>
        <w:div w:id="1288899292">
          <w:marLeft w:val="0"/>
          <w:marRight w:val="345"/>
          <w:marTop w:val="0"/>
          <w:marBottom w:val="0"/>
          <w:divBdr>
            <w:top w:val="none" w:sz="0" w:space="0" w:color="auto"/>
            <w:left w:val="none" w:sz="0" w:space="0" w:color="auto"/>
            <w:bottom w:val="none" w:sz="0" w:space="0" w:color="auto"/>
            <w:right w:val="none" w:sz="0" w:space="0" w:color="auto"/>
          </w:divBdr>
        </w:div>
        <w:div w:id="344483322">
          <w:marLeft w:val="0"/>
          <w:marRight w:val="345"/>
          <w:marTop w:val="0"/>
          <w:marBottom w:val="0"/>
          <w:divBdr>
            <w:top w:val="none" w:sz="0" w:space="0" w:color="auto"/>
            <w:left w:val="none" w:sz="0" w:space="0" w:color="auto"/>
            <w:bottom w:val="none" w:sz="0" w:space="0" w:color="auto"/>
            <w:right w:val="none" w:sz="0" w:space="0" w:color="auto"/>
          </w:divBdr>
        </w:div>
      </w:divsChild>
    </w:div>
    <w:div w:id="1250846112">
      <w:bodyDiv w:val="1"/>
      <w:marLeft w:val="0"/>
      <w:marRight w:val="0"/>
      <w:marTop w:val="0"/>
      <w:marBottom w:val="0"/>
      <w:divBdr>
        <w:top w:val="none" w:sz="0" w:space="0" w:color="auto"/>
        <w:left w:val="none" w:sz="0" w:space="0" w:color="auto"/>
        <w:bottom w:val="none" w:sz="0" w:space="0" w:color="auto"/>
        <w:right w:val="none" w:sz="0" w:space="0" w:color="auto"/>
      </w:divBdr>
      <w:divsChild>
        <w:div w:id="364990138">
          <w:marLeft w:val="360"/>
          <w:marRight w:val="0"/>
          <w:marTop w:val="240"/>
          <w:marBottom w:val="0"/>
          <w:divBdr>
            <w:top w:val="none" w:sz="0" w:space="0" w:color="auto"/>
            <w:left w:val="none" w:sz="0" w:space="0" w:color="auto"/>
            <w:bottom w:val="none" w:sz="0" w:space="0" w:color="auto"/>
            <w:right w:val="none" w:sz="0" w:space="0" w:color="auto"/>
          </w:divBdr>
        </w:div>
      </w:divsChild>
    </w:div>
    <w:div w:id="1251045822">
      <w:bodyDiv w:val="1"/>
      <w:marLeft w:val="0"/>
      <w:marRight w:val="0"/>
      <w:marTop w:val="0"/>
      <w:marBottom w:val="0"/>
      <w:divBdr>
        <w:top w:val="none" w:sz="0" w:space="0" w:color="auto"/>
        <w:left w:val="none" w:sz="0" w:space="0" w:color="auto"/>
        <w:bottom w:val="none" w:sz="0" w:space="0" w:color="auto"/>
        <w:right w:val="none" w:sz="0" w:space="0" w:color="auto"/>
      </w:divBdr>
      <w:divsChild>
        <w:div w:id="1299069716">
          <w:marLeft w:val="360"/>
          <w:marRight w:val="0"/>
          <w:marTop w:val="240"/>
          <w:marBottom w:val="0"/>
          <w:divBdr>
            <w:top w:val="none" w:sz="0" w:space="0" w:color="auto"/>
            <w:left w:val="none" w:sz="0" w:space="0" w:color="auto"/>
            <w:bottom w:val="none" w:sz="0" w:space="0" w:color="auto"/>
            <w:right w:val="none" w:sz="0" w:space="0" w:color="auto"/>
          </w:divBdr>
        </w:div>
        <w:div w:id="1203593865">
          <w:marLeft w:val="360"/>
          <w:marRight w:val="0"/>
          <w:marTop w:val="240"/>
          <w:marBottom w:val="0"/>
          <w:divBdr>
            <w:top w:val="none" w:sz="0" w:space="0" w:color="auto"/>
            <w:left w:val="none" w:sz="0" w:space="0" w:color="auto"/>
            <w:bottom w:val="none" w:sz="0" w:space="0" w:color="auto"/>
            <w:right w:val="none" w:sz="0" w:space="0" w:color="auto"/>
          </w:divBdr>
        </w:div>
      </w:divsChild>
    </w:div>
    <w:div w:id="1269577957">
      <w:bodyDiv w:val="1"/>
      <w:marLeft w:val="0"/>
      <w:marRight w:val="0"/>
      <w:marTop w:val="0"/>
      <w:marBottom w:val="0"/>
      <w:divBdr>
        <w:top w:val="none" w:sz="0" w:space="0" w:color="auto"/>
        <w:left w:val="none" w:sz="0" w:space="0" w:color="auto"/>
        <w:bottom w:val="none" w:sz="0" w:space="0" w:color="auto"/>
        <w:right w:val="none" w:sz="0" w:space="0" w:color="auto"/>
      </w:divBdr>
    </w:div>
    <w:div w:id="1271862183">
      <w:bodyDiv w:val="1"/>
      <w:marLeft w:val="0"/>
      <w:marRight w:val="0"/>
      <w:marTop w:val="0"/>
      <w:marBottom w:val="0"/>
      <w:divBdr>
        <w:top w:val="none" w:sz="0" w:space="0" w:color="auto"/>
        <w:left w:val="none" w:sz="0" w:space="0" w:color="auto"/>
        <w:bottom w:val="none" w:sz="0" w:space="0" w:color="auto"/>
        <w:right w:val="none" w:sz="0" w:space="0" w:color="auto"/>
      </w:divBdr>
    </w:div>
    <w:div w:id="1281840739">
      <w:bodyDiv w:val="1"/>
      <w:marLeft w:val="0"/>
      <w:marRight w:val="0"/>
      <w:marTop w:val="0"/>
      <w:marBottom w:val="0"/>
      <w:divBdr>
        <w:top w:val="none" w:sz="0" w:space="0" w:color="auto"/>
        <w:left w:val="none" w:sz="0" w:space="0" w:color="auto"/>
        <w:bottom w:val="none" w:sz="0" w:space="0" w:color="auto"/>
        <w:right w:val="none" w:sz="0" w:space="0" w:color="auto"/>
      </w:divBdr>
    </w:div>
    <w:div w:id="1285041291">
      <w:bodyDiv w:val="1"/>
      <w:marLeft w:val="0"/>
      <w:marRight w:val="0"/>
      <w:marTop w:val="0"/>
      <w:marBottom w:val="0"/>
      <w:divBdr>
        <w:top w:val="none" w:sz="0" w:space="0" w:color="auto"/>
        <w:left w:val="none" w:sz="0" w:space="0" w:color="auto"/>
        <w:bottom w:val="none" w:sz="0" w:space="0" w:color="auto"/>
        <w:right w:val="none" w:sz="0" w:space="0" w:color="auto"/>
      </w:divBdr>
    </w:div>
    <w:div w:id="1303660999">
      <w:bodyDiv w:val="1"/>
      <w:marLeft w:val="0"/>
      <w:marRight w:val="0"/>
      <w:marTop w:val="0"/>
      <w:marBottom w:val="0"/>
      <w:divBdr>
        <w:top w:val="none" w:sz="0" w:space="0" w:color="auto"/>
        <w:left w:val="none" w:sz="0" w:space="0" w:color="auto"/>
        <w:bottom w:val="none" w:sz="0" w:space="0" w:color="auto"/>
        <w:right w:val="none" w:sz="0" w:space="0" w:color="auto"/>
      </w:divBdr>
    </w:div>
    <w:div w:id="1308969941">
      <w:bodyDiv w:val="1"/>
      <w:marLeft w:val="0"/>
      <w:marRight w:val="0"/>
      <w:marTop w:val="0"/>
      <w:marBottom w:val="0"/>
      <w:divBdr>
        <w:top w:val="none" w:sz="0" w:space="0" w:color="auto"/>
        <w:left w:val="none" w:sz="0" w:space="0" w:color="auto"/>
        <w:bottom w:val="none" w:sz="0" w:space="0" w:color="auto"/>
        <w:right w:val="none" w:sz="0" w:space="0" w:color="auto"/>
      </w:divBdr>
    </w:div>
    <w:div w:id="1335303057">
      <w:bodyDiv w:val="1"/>
      <w:marLeft w:val="0"/>
      <w:marRight w:val="0"/>
      <w:marTop w:val="0"/>
      <w:marBottom w:val="0"/>
      <w:divBdr>
        <w:top w:val="none" w:sz="0" w:space="0" w:color="auto"/>
        <w:left w:val="none" w:sz="0" w:space="0" w:color="auto"/>
        <w:bottom w:val="none" w:sz="0" w:space="0" w:color="auto"/>
        <w:right w:val="none" w:sz="0" w:space="0" w:color="auto"/>
      </w:divBdr>
    </w:div>
    <w:div w:id="1353191673">
      <w:bodyDiv w:val="1"/>
      <w:marLeft w:val="0"/>
      <w:marRight w:val="0"/>
      <w:marTop w:val="0"/>
      <w:marBottom w:val="0"/>
      <w:divBdr>
        <w:top w:val="none" w:sz="0" w:space="0" w:color="auto"/>
        <w:left w:val="none" w:sz="0" w:space="0" w:color="auto"/>
        <w:bottom w:val="none" w:sz="0" w:space="0" w:color="auto"/>
        <w:right w:val="none" w:sz="0" w:space="0" w:color="auto"/>
      </w:divBdr>
    </w:div>
    <w:div w:id="1360424086">
      <w:bodyDiv w:val="1"/>
      <w:marLeft w:val="0"/>
      <w:marRight w:val="0"/>
      <w:marTop w:val="0"/>
      <w:marBottom w:val="0"/>
      <w:divBdr>
        <w:top w:val="none" w:sz="0" w:space="0" w:color="auto"/>
        <w:left w:val="none" w:sz="0" w:space="0" w:color="auto"/>
        <w:bottom w:val="none" w:sz="0" w:space="0" w:color="auto"/>
        <w:right w:val="none" w:sz="0" w:space="0" w:color="auto"/>
      </w:divBdr>
    </w:div>
    <w:div w:id="1385131233">
      <w:bodyDiv w:val="1"/>
      <w:marLeft w:val="0"/>
      <w:marRight w:val="0"/>
      <w:marTop w:val="0"/>
      <w:marBottom w:val="0"/>
      <w:divBdr>
        <w:top w:val="none" w:sz="0" w:space="0" w:color="auto"/>
        <w:left w:val="none" w:sz="0" w:space="0" w:color="auto"/>
        <w:bottom w:val="none" w:sz="0" w:space="0" w:color="auto"/>
        <w:right w:val="none" w:sz="0" w:space="0" w:color="auto"/>
      </w:divBdr>
      <w:divsChild>
        <w:div w:id="1920821005">
          <w:marLeft w:val="547"/>
          <w:marRight w:val="0"/>
          <w:marTop w:val="106"/>
          <w:marBottom w:val="0"/>
          <w:divBdr>
            <w:top w:val="none" w:sz="0" w:space="0" w:color="auto"/>
            <w:left w:val="none" w:sz="0" w:space="0" w:color="auto"/>
            <w:bottom w:val="none" w:sz="0" w:space="0" w:color="auto"/>
            <w:right w:val="none" w:sz="0" w:space="0" w:color="auto"/>
          </w:divBdr>
        </w:div>
        <w:div w:id="1076364978">
          <w:marLeft w:val="547"/>
          <w:marRight w:val="0"/>
          <w:marTop w:val="106"/>
          <w:marBottom w:val="0"/>
          <w:divBdr>
            <w:top w:val="none" w:sz="0" w:space="0" w:color="auto"/>
            <w:left w:val="none" w:sz="0" w:space="0" w:color="auto"/>
            <w:bottom w:val="none" w:sz="0" w:space="0" w:color="auto"/>
            <w:right w:val="none" w:sz="0" w:space="0" w:color="auto"/>
          </w:divBdr>
        </w:div>
      </w:divsChild>
    </w:div>
    <w:div w:id="1385443583">
      <w:bodyDiv w:val="1"/>
      <w:marLeft w:val="0"/>
      <w:marRight w:val="0"/>
      <w:marTop w:val="0"/>
      <w:marBottom w:val="0"/>
      <w:divBdr>
        <w:top w:val="none" w:sz="0" w:space="0" w:color="auto"/>
        <w:left w:val="none" w:sz="0" w:space="0" w:color="auto"/>
        <w:bottom w:val="none" w:sz="0" w:space="0" w:color="auto"/>
        <w:right w:val="none" w:sz="0" w:space="0" w:color="auto"/>
      </w:divBdr>
    </w:div>
    <w:div w:id="1408117344">
      <w:bodyDiv w:val="1"/>
      <w:marLeft w:val="0"/>
      <w:marRight w:val="0"/>
      <w:marTop w:val="0"/>
      <w:marBottom w:val="0"/>
      <w:divBdr>
        <w:top w:val="none" w:sz="0" w:space="0" w:color="auto"/>
        <w:left w:val="none" w:sz="0" w:space="0" w:color="auto"/>
        <w:bottom w:val="none" w:sz="0" w:space="0" w:color="auto"/>
        <w:right w:val="none" w:sz="0" w:space="0" w:color="auto"/>
      </w:divBdr>
    </w:div>
    <w:div w:id="1419984603">
      <w:bodyDiv w:val="1"/>
      <w:marLeft w:val="0"/>
      <w:marRight w:val="0"/>
      <w:marTop w:val="0"/>
      <w:marBottom w:val="0"/>
      <w:divBdr>
        <w:top w:val="none" w:sz="0" w:space="0" w:color="auto"/>
        <w:left w:val="none" w:sz="0" w:space="0" w:color="auto"/>
        <w:bottom w:val="none" w:sz="0" w:space="0" w:color="auto"/>
        <w:right w:val="none" w:sz="0" w:space="0" w:color="auto"/>
      </w:divBdr>
    </w:div>
    <w:div w:id="1442189992">
      <w:bodyDiv w:val="1"/>
      <w:marLeft w:val="0"/>
      <w:marRight w:val="0"/>
      <w:marTop w:val="0"/>
      <w:marBottom w:val="0"/>
      <w:divBdr>
        <w:top w:val="none" w:sz="0" w:space="0" w:color="auto"/>
        <w:left w:val="none" w:sz="0" w:space="0" w:color="auto"/>
        <w:bottom w:val="none" w:sz="0" w:space="0" w:color="auto"/>
        <w:right w:val="none" w:sz="0" w:space="0" w:color="auto"/>
      </w:divBdr>
    </w:div>
    <w:div w:id="1454254738">
      <w:bodyDiv w:val="1"/>
      <w:marLeft w:val="0"/>
      <w:marRight w:val="0"/>
      <w:marTop w:val="0"/>
      <w:marBottom w:val="0"/>
      <w:divBdr>
        <w:top w:val="none" w:sz="0" w:space="0" w:color="auto"/>
        <w:left w:val="none" w:sz="0" w:space="0" w:color="auto"/>
        <w:bottom w:val="none" w:sz="0" w:space="0" w:color="auto"/>
        <w:right w:val="none" w:sz="0" w:space="0" w:color="auto"/>
      </w:divBdr>
    </w:div>
    <w:div w:id="1456867065">
      <w:bodyDiv w:val="1"/>
      <w:marLeft w:val="0"/>
      <w:marRight w:val="0"/>
      <w:marTop w:val="0"/>
      <w:marBottom w:val="0"/>
      <w:divBdr>
        <w:top w:val="none" w:sz="0" w:space="0" w:color="auto"/>
        <w:left w:val="none" w:sz="0" w:space="0" w:color="auto"/>
        <w:bottom w:val="none" w:sz="0" w:space="0" w:color="auto"/>
        <w:right w:val="none" w:sz="0" w:space="0" w:color="auto"/>
      </w:divBdr>
    </w:div>
    <w:div w:id="1458794195">
      <w:bodyDiv w:val="1"/>
      <w:marLeft w:val="0"/>
      <w:marRight w:val="0"/>
      <w:marTop w:val="0"/>
      <w:marBottom w:val="0"/>
      <w:divBdr>
        <w:top w:val="none" w:sz="0" w:space="0" w:color="auto"/>
        <w:left w:val="none" w:sz="0" w:space="0" w:color="auto"/>
        <w:bottom w:val="none" w:sz="0" w:space="0" w:color="auto"/>
        <w:right w:val="none" w:sz="0" w:space="0" w:color="auto"/>
      </w:divBdr>
    </w:div>
    <w:div w:id="1511289906">
      <w:bodyDiv w:val="1"/>
      <w:marLeft w:val="0"/>
      <w:marRight w:val="0"/>
      <w:marTop w:val="0"/>
      <w:marBottom w:val="0"/>
      <w:divBdr>
        <w:top w:val="none" w:sz="0" w:space="0" w:color="auto"/>
        <w:left w:val="none" w:sz="0" w:space="0" w:color="auto"/>
        <w:bottom w:val="none" w:sz="0" w:space="0" w:color="auto"/>
        <w:right w:val="none" w:sz="0" w:space="0" w:color="auto"/>
      </w:divBdr>
    </w:div>
    <w:div w:id="1526601626">
      <w:bodyDiv w:val="1"/>
      <w:marLeft w:val="0"/>
      <w:marRight w:val="0"/>
      <w:marTop w:val="0"/>
      <w:marBottom w:val="0"/>
      <w:divBdr>
        <w:top w:val="none" w:sz="0" w:space="0" w:color="auto"/>
        <w:left w:val="none" w:sz="0" w:space="0" w:color="auto"/>
        <w:bottom w:val="none" w:sz="0" w:space="0" w:color="auto"/>
        <w:right w:val="none" w:sz="0" w:space="0" w:color="auto"/>
      </w:divBdr>
    </w:div>
    <w:div w:id="1535923126">
      <w:bodyDiv w:val="1"/>
      <w:marLeft w:val="0"/>
      <w:marRight w:val="0"/>
      <w:marTop w:val="0"/>
      <w:marBottom w:val="0"/>
      <w:divBdr>
        <w:top w:val="none" w:sz="0" w:space="0" w:color="auto"/>
        <w:left w:val="none" w:sz="0" w:space="0" w:color="auto"/>
        <w:bottom w:val="none" w:sz="0" w:space="0" w:color="auto"/>
        <w:right w:val="none" w:sz="0" w:space="0" w:color="auto"/>
      </w:divBdr>
    </w:div>
    <w:div w:id="1563370026">
      <w:bodyDiv w:val="1"/>
      <w:marLeft w:val="0"/>
      <w:marRight w:val="0"/>
      <w:marTop w:val="0"/>
      <w:marBottom w:val="0"/>
      <w:divBdr>
        <w:top w:val="none" w:sz="0" w:space="0" w:color="auto"/>
        <w:left w:val="none" w:sz="0" w:space="0" w:color="auto"/>
        <w:bottom w:val="none" w:sz="0" w:space="0" w:color="auto"/>
        <w:right w:val="none" w:sz="0" w:space="0" w:color="auto"/>
      </w:divBdr>
    </w:div>
    <w:div w:id="1574194085">
      <w:bodyDiv w:val="1"/>
      <w:marLeft w:val="0"/>
      <w:marRight w:val="0"/>
      <w:marTop w:val="0"/>
      <w:marBottom w:val="0"/>
      <w:divBdr>
        <w:top w:val="none" w:sz="0" w:space="0" w:color="auto"/>
        <w:left w:val="none" w:sz="0" w:space="0" w:color="auto"/>
        <w:bottom w:val="none" w:sz="0" w:space="0" w:color="auto"/>
        <w:right w:val="none" w:sz="0" w:space="0" w:color="auto"/>
      </w:divBdr>
      <w:divsChild>
        <w:div w:id="15010392">
          <w:marLeft w:val="0"/>
          <w:marRight w:val="0"/>
          <w:marTop w:val="0"/>
          <w:marBottom w:val="0"/>
          <w:divBdr>
            <w:top w:val="none" w:sz="0" w:space="0" w:color="auto"/>
            <w:left w:val="none" w:sz="0" w:space="0" w:color="auto"/>
            <w:bottom w:val="none" w:sz="0" w:space="0" w:color="auto"/>
            <w:right w:val="none" w:sz="0" w:space="0" w:color="auto"/>
          </w:divBdr>
          <w:divsChild>
            <w:div w:id="1359427361">
              <w:marLeft w:val="0"/>
              <w:marRight w:val="0"/>
              <w:marTop w:val="0"/>
              <w:marBottom w:val="0"/>
              <w:divBdr>
                <w:top w:val="none" w:sz="0" w:space="0" w:color="auto"/>
                <w:left w:val="none" w:sz="0" w:space="0" w:color="auto"/>
                <w:bottom w:val="none" w:sz="0" w:space="0" w:color="auto"/>
                <w:right w:val="none" w:sz="0" w:space="0" w:color="auto"/>
              </w:divBdr>
              <w:divsChild>
                <w:div w:id="339084781">
                  <w:marLeft w:val="0"/>
                  <w:marRight w:val="0"/>
                  <w:marTop w:val="0"/>
                  <w:marBottom w:val="0"/>
                  <w:divBdr>
                    <w:top w:val="none" w:sz="0" w:space="0" w:color="auto"/>
                    <w:left w:val="single" w:sz="12" w:space="8" w:color="CACBCC"/>
                    <w:bottom w:val="none" w:sz="0" w:space="0" w:color="auto"/>
                    <w:right w:val="single" w:sz="12" w:space="8" w:color="CACBCC"/>
                  </w:divBdr>
                  <w:divsChild>
                    <w:div w:id="489639989">
                      <w:marLeft w:val="75"/>
                      <w:marRight w:val="75"/>
                      <w:marTop w:val="75"/>
                      <w:marBottom w:val="75"/>
                      <w:divBdr>
                        <w:top w:val="single" w:sz="6" w:space="0" w:color="114459"/>
                        <w:left w:val="single" w:sz="6" w:space="0" w:color="114459"/>
                        <w:bottom w:val="single" w:sz="6" w:space="0" w:color="114459"/>
                        <w:right w:val="single" w:sz="6" w:space="0" w:color="114459"/>
                      </w:divBdr>
                    </w:div>
                  </w:divsChild>
                </w:div>
              </w:divsChild>
            </w:div>
          </w:divsChild>
        </w:div>
      </w:divsChild>
    </w:div>
    <w:div w:id="1575623193">
      <w:bodyDiv w:val="1"/>
      <w:marLeft w:val="0"/>
      <w:marRight w:val="0"/>
      <w:marTop w:val="0"/>
      <w:marBottom w:val="0"/>
      <w:divBdr>
        <w:top w:val="none" w:sz="0" w:space="0" w:color="auto"/>
        <w:left w:val="none" w:sz="0" w:space="0" w:color="auto"/>
        <w:bottom w:val="none" w:sz="0" w:space="0" w:color="auto"/>
        <w:right w:val="none" w:sz="0" w:space="0" w:color="auto"/>
      </w:divBdr>
      <w:divsChild>
        <w:div w:id="937912175">
          <w:marLeft w:val="360"/>
          <w:marRight w:val="0"/>
          <w:marTop w:val="240"/>
          <w:marBottom w:val="200"/>
          <w:divBdr>
            <w:top w:val="none" w:sz="0" w:space="0" w:color="auto"/>
            <w:left w:val="none" w:sz="0" w:space="0" w:color="auto"/>
            <w:bottom w:val="none" w:sz="0" w:space="0" w:color="auto"/>
            <w:right w:val="none" w:sz="0" w:space="0" w:color="auto"/>
          </w:divBdr>
        </w:div>
        <w:div w:id="163709761">
          <w:marLeft w:val="360"/>
          <w:marRight w:val="0"/>
          <w:marTop w:val="240"/>
          <w:marBottom w:val="200"/>
          <w:divBdr>
            <w:top w:val="none" w:sz="0" w:space="0" w:color="auto"/>
            <w:left w:val="none" w:sz="0" w:space="0" w:color="auto"/>
            <w:bottom w:val="none" w:sz="0" w:space="0" w:color="auto"/>
            <w:right w:val="none" w:sz="0" w:space="0" w:color="auto"/>
          </w:divBdr>
        </w:div>
        <w:div w:id="1493830292">
          <w:marLeft w:val="360"/>
          <w:marRight w:val="0"/>
          <w:marTop w:val="240"/>
          <w:marBottom w:val="200"/>
          <w:divBdr>
            <w:top w:val="none" w:sz="0" w:space="0" w:color="auto"/>
            <w:left w:val="none" w:sz="0" w:space="0" w:color="auto"/>
            <w:bottom w:val="none" w:sz="0" w:space="0" w:color="auto"/>
            <w:right w:val="none" w:sz="0" w:space="0" w:color="auto"/>
          </w:divBdr>
        </w:div>
      </w:divsChild>
    </w:div>
    <w:div w:id="1578787524">
      <w:bodyDiv w:val="1"/>
      <w:marLeft w:val="0"/>
      <w:marRight w:val="0"/>
      <w:marTop w:val="0"/>
      <w:marBottom w:val="0"/>
      <w:divBdr>
        <w:top w:val="none" w:sz="0" w:space="0" w:color="auto"/>
        <w:left w:val="none" w:sz="0" w:space="0" w:color="auto"/>
        <w:bottom w:val="none" w:sz="0" w:space="0" w:color="auto"/>
        <w:right w:val="none" w:sz="0" w:space="0" w:color="auto"/>
      </w:divBdr>
    </w:div>
    <w:div w:id="1601791233">
      <w:bodyDiv w:val="1"/>
      <w:marLeft w:val="0"/>
      <w:marRight w:val="0"/>
      <w:marTop w:val="0"/>
      <w:marBottom w:val="0"/>
      <w:divBdr>
        <w:top w:val="none" w:sz="0" w:space="0" w:color="auto"/>
        <w:left w:val="none" w:sz="0" w:space="0" w:color="auto"/>
        <w:bottom w:val="none" w:sz="0" w:space="0" w:color="auto"/>
        <w:right w:val="none" w:sz="0" w:space="0" w:color="auto"/>
      </w:divBdr>
      <w:divsChild>
        <w:div w:id="1487670790">
          <w:marLeft w:val="360"/>
          <w:marRight w:val="0"/>
          <w:marTop w:val="240"/>
          <w:marBottom w:val="0"/>
          <w:divBdr>
            <w:top w:val="none" w:sz="0" w:space="0" w:color="auto"/>
            <w:left w:val="none" w:sz="0" w:space="0" w:color="auto"/>
            <w:bottom w:val="none" w:sz="0" w:space="0" w:color="auto"/>
            <w:right w:val="none" w:sz="0" w:space="0" w:color="auto"/>
          </w:divBdr>
        </w:div>
        <w:div w:id="528882531">
          <w:marLeft w:val="360"/>
          <w:marRight w:val="0"/>
          <w:marTop w:val="240"/>
          <w:marBottom w:val="0"/>
          <w:divBdr>
            <w:top w:val="none" w:sz="0" w:space="0" w:color="auto"/>
            <w:left w:val="none" w:sz="0" w:space="0" w:color="auto"/>
            <w:bottom w:val="none" w:sz="0" w:space="0" w:color="auto"/>
            <w:right w:val="none" w:sz="0" w:space="0" w:color="auto"/>
          </w:divBdr>
        </w:div>
        <w:div w:id="1182356170">
          <w:marLeft w:val="360"/>
          <w:marRight w:val="0"/>
          <w:marTop w:val="240"/>
          <w:marBottom w:val="0"/>
          <w:divBdr>
            <w:top w:val="none" w:sz="0" w:space="0" w:color="auto"/>
            <w:left w:val="none" w:sz="0" w:space="0" w:color="auto"/>
            <w:bottom w:val="none" w:sz="0" w:space="0" w:color="auto"/>
            <w:right w:val="none" w:sz="0" w:space="0" w:color="auto"/>
          </w:divBdr>
        </w:div>
        <w:div w:id="46220652">
          <w:marLeft w:val="360"/>
          <w:marRight w:val="0"/>
          <w:marTop w:val="240"/>
          <w:marBottom w:val="0"/>
          <w:divBdr>
            <w:top w:val="none" w:sz="0" w:space="0" w:color="auto"/>
            <w:left w:val="none" w:sz="0" w:space="0" w:color="auto"/>
            <w:bottom w:val="none" w:sz="0" w:space="0" w:color="auto"/>
            <w:right w:val="none" w:sz="0" w:space="0" w:color="auto"/>
          </w:divBdr>
        </w:div>
      </w:divsChild>
    </w:div>
    <w:div w:id="1622881549">
      <w:bodyDiv w:val="1"/>
      <w:marLeft w:val="0"/>
      <w:marRight w:val="0"/>
      <w:marTop w:val="0"/>
      <w:marBottom w:val="0"/>
      <w:divBdr>
        <w:top w:val="none" w:sz="0" w:space="0" w:color="auto"/>
        <w:left w:val="none" w:sz="0" w:space="0" w:color="auto"/>
        <w:bottom w:val="none" w:sz="0" w:space="0" w:color="auto"/>
        <w:right w:val="none" w:sz="0" w:space="0" w:color="auto"/>
      </w:divBdr>
    </w:div>
    <w:div w:id="1628775376">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2907477">
      <w:bodyDiv w:val="1"/>
      <w:marLeft w:val="0"/>
      <w:marRight w:val="0"/>
      <w:marTop w:val="0"/>
      <w:marBottom w:val="0"/>
      <w:divBdr>
        <w:top w:val="none" w:sz="0" w:space="0" w:color="auto"/>
        <w:left w:val="none" w:sz="0" w:space="0" w:color="auto"/>
        <w:bottom w:val="none" w:sz="0" w:space="0" w:color="auto"/>
        <w:right w:val="none" w:sz="0" w:space="0" w:color="auto"/>
      </w:divBdr>
    </w:div>
    <w:div w:id="1657107666">
      <w:bodyDiv w:val="1"/>
      <w:marLeft w:val="0"/>
      <w:marRight w:val="0"/>
      <w:marTop w:val="0"/>
      <w:marBottom w:val="0"/>
      <w:divBdr>
        <w:top w:val="none" w:sz="0" w:space="0" w:color="auto"/>
        <w:left w:val="none" w:sz="0" w:space="0" w:color="auto"/>
        <w:bottom w:val="none" w:sz="0" w:space="0" w:color="auto"/>
        <w:right w:val="none" w:sz="0" w:space="0" w:color="auto"/>
      </w:divBdr>
    </w:div>
    <w:div w:id="1701666633">
      <w:bodyDiv w:val="1"/>
      <w:marLeft w:val="0"/>
      <w:marRight w:val="0"/>
      <w:marTop w:val="0"/>
      <w:marBottom w:val="0"/>
      <w:divBdr>
        <w:top w:val="none" w:sz="0" w:space="0" w:color="auto"/>
        <w:left w:val="none" w:sz="0" w:space="0" w:color="auto"/>
        <w:bottom w:val="none" w:sz="0" w:space="0" w:color="auto"/>
        <w:right w:val="none" w:sz="0" w:space="0" w:color="auto"/>
      </w:divBdr>
    </w:div>
    <w:div w:id="1713724322">
      <w:bodyDiv w:val="1"/>
      <w:marLeft w:val="0"/>
      <w:marRight w:val="0"/>
      <w:marTop w:val="0"/>
      <w:marBottom w:val="0"/>
      <w:divBdr>
        <w:top w:val="none" w:sz="0" w:space="0" w:color="auto"/>
        <w:left w:val="none" w:sz="0" w:space="0" w:color="auto"/>
        <w:bottom w:val="none" w:sz="0" w:space="0" w:color="auto"/>
        <w:right w:val="none" w:sz="0" w:space="0" w:color="auto"/>
      </w:divBdr>
      <w:divsChild>
        <w:div w:id="1559902401">
          <w:marLeft w:val="0"/>
          <w:marRight w:val="0"/>
          <w:marTop w:val="0"/>
          <w:marBottom w:val="0"/>
          <w:divBdr>
            <w:top w:val="none" w:sz="0" w:space="0" w:color="auto"/>
            <w:left w:val="none" w:sz="0" w:space="0" w:color="auto"/>
            <w:bottom w:val="none" w:sz="0" w:space="0" w:color="auto"/>
            <w:right w:val="none" w:sz="0" w:space="0" w:color="auto"/>
          </w:divBdr>
        </w:div>
      </w:divsChild>
    </w:div>
    <w:div w:id="1723794533">
      <w:bodyDiv w:val="1"/>
      <w:marLeft w:val="0"/>
      <w:marRight w:val="0"/>
      <w:marTop w:val="0"/>
      <w:marBottom w:val="0"/>
      <w:divBdr>
        <w:top w:val="none" w:sz="0" w:space="0" w:color="auto"/>
        <w:left w:val="none" w:sz="0" w:space="0" w:color="auto"/>
        <w:bottom w:val="none" w:sz="0" w:space="0" w:color="auto"/>
        <w:right w:val="none" w:sz="0" w:space="0" w:color="auto"/>
      </w:divBdr>
    </w:div>
    <w:div w:id="1727144515">
      <w:bodyDiv w:val="1"/>
      <w:marLeft w:val="0"/>
      <w:marRight w:val="0"/>
      <w:marTop w:val="0"/>
      <w:marBottom w:val="0"/>
      <w:divBdr>
        <w:top w:val="none" w:sz="0" w:space="0" w:color="auto"/>
        <w:left w:val="none" w:sz="0" w:space="0" w:color="auto"/>
        <w:bottom w:val="none" w:sz="0" w:space="0" w:color="auto"/>
        <w:right w:val="none" w:sz="0" w:space="0" w:color="auto"/>
      </w:divBdr>
    </w:div>
    <w:div w:id="1747415939">
      <w:bodyDiv w:val="1"/>
      <w:marLeft w:val="0"/>
      <w:marRight w:val="0"/>
      <w:marTop w:val="0"/>
      <w:marBottom w:val="0"/>
      <w:divBdr>
        <w:top w:val="none" w:sz="0" w:space="0" w:color="auto"/>
        <w:left w:val="none" w:sz="0" w:space="0" w:color="auto"/>
        <w:bottom w:val="none" w:sz="0" w:space="0" w:color="auto"/>
        <w:right w:val="none" w:sz="0" w:space="0" w:color="auto"/>
      </w:divBdr>
      <w:divsChild>
        <w:div w:id="783236763">
          <w:marLeft w:val="547"/>
          <w:marRight w:val="0"/>
          <w:marTop w:val="106"/>
          <w:marBottom w:val="0"/>
          <w:divBdr>
            <w:top w:val="none" w:sz="0" w:space="0" w:color="auto"/>
            <w:left w:val="none" w:sz="0" w:space="0" w:color="auto"/>
            <w:bottom w:val="none" w:sz="0" w:space="0" w:color="auto"/>
            <w:right w:val="none" w:sz="0" w:space="0" w:color="auto"/>
          </w:divBdr>
        </w:div>
      </w:divsChild>
    </w:div>
    <w:div w:id="1767384406">
      <w:bodyDiv w:val="1"/>
      <w:marLeft w:val="0"/>
      <w:marRight w:val="0"/>
      <w:marTop w:val="0"/>
      <w:marBottom w:val="0"/>
      <w:divBdr>
        <w:top w:val="none" w:sz="0" w:space="0" w:color="auto"/>
        <w:left w:val="none" w:sz="0" w:space="0" w:color="auto"/>
        <w:bottom w:val="none" w:sz="0" w:space="0" w:color="auto"/>
        <w:right w:val="none" w:sz="0" w:space="0" w:color="auto"/>
      </w:divBdr>
    </w:div>
    <w:div w:id="1786734826">
      <w:bodyDiv w:val="1"/>
      <w:marLeft w:val="0"/>
      <w:marRight w:val="0"/>
      <w:marTop w:val="0"/>
      <w:marBottom w:val="0"/>
      <w:divBdr>
        <w:top w:val="none" w:sz="0" w:space="0" w:color="auto"/>
        <w:left w:val="none" w:sz="0" w:space="0" w:color="auto"/>
        <w:bottom w:val="none" w:sz="0" w:space="0" w:color="auto"/>
        <w:right w:val="none" w:sz="0" w:space="0" w:color="auto"/>
      </w:divBdr>
      <w:divsChild>
        <w:div w:id="1549805794">
          <w:marLeft w:val="0"/>
          <w:marRight w:val="0"/>
          <w:marTop w:val="0"/>
          <w:marBottom w:val="0"/>
          <w:divBdr>
            <w:top w:val="none" w:sz="0" w:space="0" w:color="auto"/>
            <w:left w:val="none" w:sz="0" w:space="0" w:color="auto"/>
            <w:bottom w:val="none" w:sz="0" w:space="0" w:color="auto"/>
            <w:right w:val="none" w:sz="0" w:space="0" w:color="auto"/>
          </w:divBdr>
        </w:div>
      </w:divsChild>
    </w:div>
    <w:div w:id="1792237221">
      <w:bodyDiv w:val="1"/>
      <w:marLeft w:val="0"/>
      <w:marRight w:val="0"/>
      <w:marTop w:val="0"/>
      <w:marBottom w:val="0"/>
      <w:divBdr>
        <w:top w:val="none" w:sz="0" w:space="0" w:color="auto"/>
        <w:left w:val="none" w:sz="0" w:space="0" w:color="auto"/>
        <w:bottom w:val="none" w:sz="0" w:space="0" w:color="auto"/>
        <w:right w:val="none" w:sz="0" w:space="0" w:color="auto"/>
      </w:divBdr>
    </w:div>
    <w:div w:id="1806510274">
      <w:bodyDiv w:val="1"/>
      <w:marLeft w:val="0"/>
      <w:marRight w:val="0"/>
      <w:marTop w:val="0"/>
      <w:marBottom w:val="0"/>
      <w:divBdr>
        <w:top w:val="none" w:sz="0" w:space="0" w:color="auto"/>
        <w:left w:val="none" w:sz="0" w:space="0" w:color="auto"/>
        <w:bottom w:val="none" w:sz="0" w:space="0" w:color="auto"/>
        <w:right w:val="none" w:sz="0" w:space="0" w:color="auto"/>
      </w:divBdr>
      <w:divsChild>
        <w:div w:id="1687900430">
          <w:marLeft w:val="360"/>
          <w:marRight w:val="0"/>
          <w:marTop w:val="240"/>
          <w:marBottom w:val="0"/>
          <w:divBdr>
            <w:top w:val="none" w:sz="0" w:space="0" w:color="auto"/>
            <w:left w:val="none" w:sz="0" w:space="0" w:color="auto"/>
            <w:bottom w:val="none" w:sz="0" w:space="0" w:color="auto"/>
            <w:right w:val="none" w:sz="0" w:space="0" w:color="auto"/>
          </w:divBdr>
        </w:div>
        <w:div w:id="1541358992">
          <w:marLeft w:val="360"/>
          <w:marRight w:val="0"/>
          <w:marTop w:val="240"/>
          <w:marBottom w:val="0"/>
          <w:divBdr>
            <w:top w:val="none" w:sz="0" w:space="0" w:color="auto"/>
            <w:left w:val="none" w:sz="0" w:space="0" w:color="auto"/>
            <w:bottom w:val="none" w:sz="0" w:space="0" w:color="auto"/>
            <w:right w:val="none" w:sz="0" w:space="0" w:color="auto"/>
          </w:divBdr>
        </w:div>
        <w:div w:id="1765565393">
          <w:marLeft w:val="360"/>
          <w:marRight w:val="0"/>
          <w:marTop w:val="240"/>
          <w:marBottom w:val="0"/>
          <w:divBdr>
            <w:top w:val="none" w:sz="0" w:space="0" w:color="auto"/>
            <w:left w:val="none" w:sz="0" w:space="0" w:color="auto"/>
            <w:bottom w:val="none" w:sz="0" w:space="0" w:color="auto"/>
            <w:right w:val="none" w:sz="0" w:space="0" w:color="auto"/>
          </w:divBdr>
        </w:div>
      </w:divsChild>
    </w:div>
    <w:div w:id="1826822844">
      <w:bodyDiv w:val="1"/>
      <w:marLeft w:val="0"/>
      <w:marRight w:val="0"/>
      <w:marTop w:val="0"/>
      <w:marBottom w:val="0"/>
      <w:divBdr>
        <w:top w:val="none" w:sz="0" w:space="0" w:color="auto"/>
        <w:left w:val="none" w:sz="0" w:space="0" w:color="auto"/>
        <w:bottom w:val="none" w:sz="0" w:space="0" w:color="auto"/>
        <w:right w:val="none" w:sz="0" w:space="0" w:color="auto"/>
      </w:divBdr>
    </w:div>
    <w:div w:id="1858039036">
      <w:bodyDiv w:val="1"/>
      <w:marLeft w:val="0"/>
      <w:marRight w:val="0"/>
      <w:marTop w:val="0"/>
      <w:marBottom w:val="0"/>
      <w:divBdr>
        <w:top w:val="none" w:sz="0" w:space="0" w:color="auto"/>
        <w:left w:val="none" w:sz="0" w:space="0" w:color="auto"/>
        <w:bottom w:val="none" w:sz="0" w:space="0" w:color="auto"/>
        <w:right w:val="none" w:sz="0" w:space="0" w:color="auto"/>
      </w:divBdr>
    </w:div>
    <w:div w:id="1874804165">
      <w:bodyDiv w:val="1"/>
      <w:marLeft w:val="0"/>
      <w:marRight w:val="0"/>
      <w:marTop w:val="0"/>
      <w:marBottom w:val="0"/>
      <w:divBdr>
        <w:top w:val="none" w:sz="0" w:space="0" w:color="auto"/>
        <w:left w:val="none" w:sz="0" w:space="0" w:color="auto"/>
        <w:bottom w:val="none" w:sz="0" w:space="0" w:color="auto"/>
        <w:right w:val="none" w:sz="0" w:space="0" w:color="auto"/>
      </w:divBdr>
    </w:div>
    <w:div w:id="1896890846">
      <w:bodyDiv w:val="1"/>
      <w:marLeft w:val="0"/>
      <w:marRight w:val="0"/>
      <w:marTop w:val="0"/>
      <w:marBottom w:val="0"/>
      <w:divBdr>
        <w:top w:val="none" w:sz="0" w:space="0" w:color="auto"/>
        <w:left w:val="none" w:sz="0" w:space="0" w:color="auto"/>
        <w:bottom w:val="none" w:sz="0" w:space="0" w:color="auto"/>
        <w:right w:val="none" w:sz="0" w:space="0" w:color="auto"/>
      </w:divBdr>
    </w:div>
    <w:div w:id="1912933214">
      <w:bodyDiv w:val="1"/>
      <w:marLeft w:val="0"/>
      <w:marRight w:val="0"/>
      <w:marTop w:val="0"/>
      <w:marBottom w:val="0"/>
      <w:divBdr>
        <w:top w:val="none" w:sz="0" w:space="0" w:color="auto"/>
        <w:left w:val="none" w:sz="0" w:space="0" w:color="auto"/>
        <w:bottom w:val="none" w:sz="0" w:space="0" w:color="auto"/>
        <w:right w:val="none" w:sz="0" w:space="0" w:color="auto"/>
      </w:divBdr>
      <w:divsChild>
        <w:div w:id="324090150">
          <w:marLeft w:val="0"/>
          <w:marRight w:val="0"/>
          <w:marTop w:val="0"/>
          <w:marBottom w:val="0"/>
          <w:divBdr>
            <w:top w:val="none" w:sz="0" w:space="0" w:color="auto"/>
            <w:left w:val="none" w:sz="0" w:space="0" w:color="auto"/>
            <w:bottom w:val="none" w:sz="0" w:space="0" w:color="auto"/>
            <w:right w:val="none" w:sz="0" w:space="0" w:color="auto"/>
          </w:divBdr>
        </w:div>
      </w:divsChild>
    </w:div>
    <w:div w:id="1914243382">
      <w:bodyDiv w:val="1"/>
      <w:marLeft w:val="0"/>
      <w:marRight w:val="0"/>
      <w:marTop w:val="0"/>
      <w:marBottom w:val="0"/>
      <w:divBdr>
        <w:top w:val="none" w:sz="0" w:space="0" w:color="auto"/>
        <w:left w:val="none" w:sz="0" w:space="0" w:color="auto"/>
        <w:bottom w:val="none" w:sz="0" w:space="0" w:color="auto"/>
        <w:right w:val="none" w:sz="0" w:space="0" w:color="auto"/>
      </w:divBdr>
    </w:div>
    <w:div w:id="1917787937">
      <w:bodyDiv w:val="1"/>
      <w:marLeft w:val="0"/>
      <w:marRight w:val="0"/>
      <w:marTop w:val="0"/>
      <w:marBottom w:val="0"/>
      <w:divBdr>
        <w:top w:val="none" w:sz="0" w:space="0" w:color="auto"/>
        <w:left w:val="none" w:sz="0" w:space="0" w:color="auto"/>
        <w:bottom w:val="none" w:sz="0" w:space="0" w:color="auto"/>
        <w:right w:val="none" w:sz="0" w:space="0" w:color="auto"/>
      </w:divBdr>
    </w:div>
    <w:div w:id="1924407834">
      <w:bodyDiv w:val="1"/>
      <w:marLeft w:val="0"/>
      <w:marRight w:val="0"/>
      <w:marTop w:val="0"/>
      <w:marBottom w:val="0"/>
      <w:divBdr>
        <w:top w:val="none" w:sz="0" w:space="0" w:color="auto"/>
        <w:left w:val="none" w:sz="0" w:space="0" w:color="auto"/>
        <w:bottom w:val="none" w:sz="0" w:space="0" w:color="auto"/>
        <w:right w:val="none" w:sz="0" w:space="0" w:color="auto"/>
      </w:divBdr>
    </w:div>
    <w:div w:id="1925912753">
      <w:bodyDiv w:val="1"/>
      <w:marLeft w:val="0"/>
      <w:marRight w:val="0"/>
      <w:marTop w:val="0"/>
      <w:marBottom w:val="0"/>
      <w:divBdr>
        <w:top w:val="none" w:sz="0" w:space="0" w:color="auto"/>
        <w:left w:val="none" w:sz="0" w:space="0" w:color="auto"/>
        <w:bottom w:val="none" w:sz="0" w:space="0" w:color="auto"/>
        <w:right w:val="none" w:sz="0" w:space="0" w:color="auto"/>
      </w:divBdr>
    </w:div>
    <w:div w:id="1929190990">
      <w:bodyDiv w:val="1"/>
      <w:marLeft w:val="0"/>
      <w:marRight w:val="0"/>
      <w:marTop w:val="0"/>
      <w:marBottom w:val="0"/>
      <w:divBdr>
        <w:top w:val="none" w:sz="0" w:space="0" w:color="auto"/>
        <w:left w:val="none" w:sz="0" w:space="0" w:color="auto"/>
        <w:bottom w:val="none" w:sz="0" w:space="0" w:color="auto"/>
        <w:right w:val="none" w:sz="0" w:space="0" w:color="auto"/>
      </w:divBdr>
      <w:divsChild>
        <w:div w:id="699941857">
          <w:marLeft w:val="360"/>
          <w:marRight w:val="0"/>
          <w:marTop w:val="240"/>
          <w:marBottom w:val="0"/>
          <w:divBdr>
            <w:top w:val="none" w:sz="0" w:space="0" w:color="auto"/>
            <w:left w:val="none" w:sz="0" w:space="0" w:color="auto"/>
            <w:bottom w:val="none" w:sz="0" w:space="0" w:color="auto"/>
            <w:right w:val="none" w:sz="0" w:space="0" w:color="auto"/>
          </w:divBdr>
        </w:div>
        <w:div w:id="1740785911">
          <w:marLeft w:val="360"/>
          <w:marRight w:val="0"/>
          <w:marTop w:val="240"/>
          <w:marBottom w:val="0"/>
          <w:divBdr>
            <w:top w:val="none" w:sz="0" w:space="0" w:color="auto"/>
            <w:left w:val="none" w:sz="0" w:space="0" w:color="auto"/>
            <w:bottom w:val="none" w:sz="0" w:space="0" w:color="auto"/>
            <w:right w:val="none" w:sz="0" w:space="0" w:color="auto"/>
          </w:divBdr>
        </w:div>
        <w:div w:id="1735616696">
          <w:marLeft w:val="360"/>
          <w:marRight w:val="0"/>
          <w:marTop w:val="240"/>
          <w:marBottom w:val="0"/>
          <w:divBdr>
            <w:top w:val="none" w:sz="0" w:space="0" w:color="auto"/>
            <w:left w:val="none" w:sz="0" w:space="0" w:color="auto"/>
            <w:bottom w:val="none" w:sz="0" w:space="0" w:color="auto"/>
            <w:right w:val="none" w:sz="0" w:space="0" w:color="auto"/>
          </w:divBdr>
        </w:div>
      </w:divsChild>
    </w:div>
    <w:div w:id="1929540936">
      <w:bodyDiv w:val="1"/>
      <w:marLeft w:val="0"/>
      <w:marRight w:val="0"/>
      <w:marTop w:val="0"/>
      <w:marBottom w:val="0"/>
      <w:divBdr>
        <w:top w:val="none" w:sz="0" w:space="0" w:color="auto"/>
        <w:left w:val="none" w:sz="0" w:space="0" w:color="auto"/>
        <w:bottom w:val="none" w:sz="0" w:space="0" w:color="auto"/>
        <w:right w:val="none" w:sz="0" w:space="0" w:color="auto"/>
      </w:divBdr>
    </w:div>
    <w:div w:id="1971352206">
      <w:bodyDiv w:val="1"/>
      <w:marLeft w:val="0"/>
      <w:marRight w:val="0"/>
      <w:marTop w:val="0"/>
      <w:marBottom w:val="0"/>
      <w:divBdr>
        <w:top w:val="none" w:sz="0" w:space="0" w:color="auto"/>
        <w:left w:val="none" w:sz="0" w:space="0" w:color="auto"/>
        <w:bottom w:val="none" w:sz="0" w:space="0" w:color="auto"/>
        <w:right w:val="none" w:sz="0" w:space="0" w:color="auto"/>
      </w:divBdr>
    </w:div>
    <w:div w:id="1971935146">
      <w:bodyDiv w:val="1"/>
      <w:marLeft w:val="0"/>
      <w:marRight w:val="0"/>
      <w:marTop w:val="0"/>
      <w:marBottom w:val="0"/>
      <w:divBdr>
        <w:top w:val="none" w:sz="0" w:space="0" w:color="auto"/>
        <w:left w:val="none" w:sz="0" w:space="0" w:color="auto"/>
        <w:bottom w:val="none" w:sz="0" w:space="0" w:color="auto"/>
        <w:right w:val="none" w:sz="0" w:space="0" w:color="auto"/>
      </w:divBdr>
      <w:divsChild>
        <w:div w:id="84614721">
          <w:marLeft w:val="360"/>
          <w:marRight w:val="0"/>
          <w:marTop w:val="240"/>
          <w:marBottom w:val="0"/>
          <w:divBdr>
            <w:top w:val="none" w:sz="0" w:space="0" w:color="auto"/>
            <w:left w:val="none" w:sz="0" w:space="0" w:color="auto"/>
            <w:bottom w:val="none" w:sz="0" w:space="0" w:color="auto"/>
            <w:right w:val="none" w:sz="0" w:space="0" w:color="auto"/>
          </w:divBdr>
        </w:div>
        <w:div w:id="675697040">
          <w:marLeft w:val="360"/>
          <w:marRight w:val="0"/>
          <w:marTop w:val="240"/>
          <w:marBottom w:val="0"/>
          <w:divBdr>
            <w:top w:val="none" w:sz="0" w:space="0" w:color="auto"/>
            <w:left w:val="none" w:sz="0" w:space="0" w:color="auto"/>
            <w:bottom w:val="none" w:sz="0" w:space="0" w:color="auto"/>
            <w:right w:val="none" w:sz="0" w:space="0" w:color="auto"/>
          </w:divBdr>
        </w:div>
        <w:div w:id="1352336745">
          <w:marLeft w:val="360"/>
          <w:marRight w:val="0"/>
          <w:marTop w:val="240"/>
          <w:marBottom w:val="0"/>
          <w:divBdr>
            <w:top w:val="none" w:sz="0" w:space="0" w:color="auto"/>
            <w:left w:val="none" w:sz="0" w:space="0" w:color="auto"/>
            <w:bottom w:val="none" w:sz="0" w:space="0" w:color="auto"/>
            <w:right w:val="none" w:sz="0" w:space="0" w:color="auto"/>
          </w:divBdr>
        </w:div>
        <w:div w:id="1342858984">
          <w:marLeft w:val="360"/>
          <w:marRight w:val="0"/>
          <w:marTop w:val="240"/>
          <w:marBottom w:val="0"/>
          <w:divBdr>
            <w:top w:val="none" w:sz="0" w:space="0" w:color="auto"/>
            <w:left w:val="none" w:sz="0" w:space="0" w:color="auto"/>
            <w:bottom w:val="none" w:sz="0" w:space="0" w:color="auto"/>
            <w:right w:val="none" w:sz="0" w:space="0" w:color="auto"/>
          </w:divBdr>
        </w:div>
        <w:div w:id="1158230892">
          <w:marLeft w:val="360"/>
          <w:marRight w:val="0"/>
          <w:marTop w:val="240"/>
          <w:marBottom w:val="0"/>
          <w:divBdr>
            <w:top w:val="none" w:sz="0" w:space="0" w:color="auto"/>
            <w:left w:val="none" w:sz="0" w:space="0" w:color="auto"/>
            <w:bottom w:val="none" w:sz="0" w:space="0" w:color="auto"/>
            <w:right w:val="none" w:sz="0" w:space="0" w:color="auto"/>
          </w:divBdr>
        </w:div>
        <w:div w:id="1143739229">
          <w:marLeft w:val="360"/>
          <w:marRight w:val="0"/>
          <w:marTop w:val="240"/>
          <w:marBottom w:val="0"/>
          <w:divBdr>
            <w:top w:val="none" w:sz="0" w:space="0" w:color="auto"/>
            <w:left w:val="none" w:sz="0" w:space="0" w:color="auto"/>
            <w:bottom w:val="none" w:sz="0" w:space="0" w:color="auto"/>
            <w:right w:val="none" w:sz="0" w:space="0" w:color="auto"/>
          </w:divBdr>
        </w:div>
      </w:divsChild>
    </w:div>
    <w:div w:id="1983148405">
      <w:bodyDiv w:val="1"/>
      <w:marLeft w:val="0"/>
      <w:marRight w:val="0"/>
      <w:marTop w:val="0"/>
      <w:marBottom w:val="0"/>
      <w:divBdr>
        <w:top w:val="none" w:sz="0" w:space="0" w:color="auto"/>
        <w:left w:val="none" w:sz="0" w:space="0" w:color="auto"/>
        <w:bottom w:val="none" w:sz="0" w:space="0" w:color="auto"/>
        <w:right w:val="none" w:sz="0" w:space="0" w:color="auto"/>
      </w:divBdr>
    </w:div>
    <w:div w:id="1985156331">
      <w:bodyDiv w:val="1"/>
      <w:marLeft w:val="0"/>
      <w:marRight w:val="0"/>
      <w:marTop w:val="0"/>
      <w:marBottom w:val="0"/>
      <w:divBdr>
        <w:top w:val="none" w:sz="0" w:space="0" w:color="auto"/>
        <w:left w:val="none" w:sz="0" w:space="0" w:color="auto"/>
        <w:bottom w:val="none" w:sz="0" w:space="0" w:color="auto"/>
        <w:right w:val="none" w:sz="0" w:space="0" w:color="auto"/>
      </w:divBdr>
      <w:divsChild>
        <w:div w:id="1901289195">
          <w:marLeft w:val="360"/>
          <w:marRight w:val="0"/>
          <w:marTop w:val="240"/>
          <w:marBottom w:val="0"/>
          <w:divBdr>
            <w:top w:val="none" w:sz="0" w:space="0" w:color="auto"/>
            <w:left w:val="none" w:sz="0" w:space="0" w:color="auto"/>
            <w:bottom w:val="none" w:sz="0" w:space="0" w:color="auto"/>
            <w:right w:val="none" w:sz="0" w:space="0" w:color="auto"/>
          </w:divBdr>
        </w:div>
      </w:divsChild>
    </w:div>
    <w:div w:id="1991277741">
      <w:bodyDiv w:val="1"/>
      <w:marLeft w:val="0"/>
      <w:marRight w:val="0"/>
      <w:marTop w:val="0"/>
      <w:marBottom w:val="0"/>
      <w:divBdr>
        <w:top w:val="none" w:sz="0" w:space="0" w:color="auto"/>
        <w:left w:val="none" w:sz="0" w:space="0" w:color="auto"/>
        <w:bottom w:val="none" w:sz="0" w:space="0" w:color="auto"/>
        <w:right w:val="none" w:sz="0" w:space="0" w:color="auto"/>
      </w:divBdr>
    </w:div>
    <w:div w:id="2028094313">
      <w:bodyDiv w:val="1"/>
      <w:marLeft w:val="0"/>
      <w:marRight w:val="0"/>
      <w:marTop w:val="0"/>
      <w:marBottom w:val="0"/>
      <w:divBdr>
        <w:top w:val="none" w:sz="0" w:space="0" w:color="auto"/>
        <w:left w:val="none" w:sz="0" w:space="0" w:color="auto"/>
        <w:bottom w:val="none" w:sz="0" w:space="0" w:color="auto"/>
        <w:right w:val="none" w:sz="0" w:space="0" w:color="auto"/>
      </w:divBdr>
    </w:div>
    <w:div w:id="2030065172">
      <w:bodyDiv w:val="1"/>
      <w:marLeft w:val="0"/>
      <w:marRight w:val="0"/>
      <w:marTop w:val="0"/>
      <w:marBottom w:val="0"/>
      <w:divBdr>
        <w:top w:val="none" w:sz="0" w:space="0" w:color="auto"/>
        <w:left w:val="none" w:sz="0" w:space="0" w:color="auto"/>
        <w:bottom w:val="none" w:sz="0" w:space="0" w:color="auto"/>
        <w:right w:val="none" w:sz="0" w:space="0" w:color="auto"/>
      </w:divBdr>
      <w:divsChild>
        <w:div w:id="734744572">
          <w:marLeft w:val="360"/>
          <w:marRight w:val="0"/>
          <w:marTop w:val="240"/>
          <w:marBottom w:val="0"/>
          <w:divBdr>
            <w:top w:val="none" w:sz="0" w:space="0" w:color="auto"/>
            <w:left w:val="none" w:sz="0" w:space="0" w:color="auto"/>
            <w:bottom w:val="none" w:sz="0" w:space="0" w:color="auto"/>
            <w:right w:val="none" w:sz="0" w:space="0" w:color="auto"/>
          </w:divBdr>
        </w:div>
        <w:div w:id="1491944815">
          <w:marLeft w:val="360"/>
          <w:marRight w:val="0"/>
          <w:marTop w:val="240"/>
          <w:marBottom w:val="0"/>
          <w:divBdr>
            <w:top w:val="none" w:sz="0" w:space="0" w:color="auto"/>
            <w:left w:val="none" w:sz="0" w:space="0" w:color="auto"/>
            <w:bottom w:val="none" w:sz="0" w:space="0" w:color="auto"/>
            <w:right w:val="none" w:sz="0" w:space="0" w:color="auto"/>
          </w:divBdr>
        </w:div>
        <w:div w:id="1294486667">
          <w:marLeft w:val="360"/>
          <w:marRight w:val="0"/>
          <w:marTop w:val="240"/>
          <w:marBottom w:val="0"/>
          <w:divBdr>
            <w:top w:val="none" w:sz="0" w:space="0" w:color="auto"/>
            <w:left w:val="none" w:sz="0" w:space="0" w:color="auto"/>
            <w:bottom w:val="none" w:sz="0" w:space="0" w:color="auto"/>
            <w:right w:val="none" w:sz="0" w:space="0" w:color="auto"/>
          </w:divBdr>
        </w:div>
        <w:div w:id="1049570247">
          <w:marLeft w:val="360"/>
          <w:marRight w:val="0"/>
          <w:marTop w:val="240"/>
          <w:marBottom w:val="0"/>
          <w:divBdr>
            <w:top w:val="none" w:sz="0" w:space="0" w:color="auto"/>
            <w:left w:val="none" w:sz="0" w:space="0" w:color="auto"/>
            <w:bottom w:val="none" w:sz="0" w:space="0" w:color="auto"/>
            <w:right w:val="none" w:sz="0" w:space="0" w:color="auto"/>
          </w:divBdr>
        </w:div>
      </w:divsChild>
    </w:div>
    <w:div w:id="2035763355">
      <w:bodyDiv w:val="1"/>
      <w:marLeft w:val="0"/>
      <w:marRight w:val="0"/>
      <w:marTop w:val="0"/>
      <w:marBottom w:val="0"/>
      <w:divBdr>
        <w:top w:val="none" w:sz="0" w:space="0" w:color="auto"/>
        <w:left w:val="none" w:sz="0" w:space="0" w:color="auto"/>
        <w:bottom w:val="none" w:sz="0" w:space="0" w:color="auto"/>
        <w:right w:val="none" w:sz="0" w:space="0" w:color="auto"/>
      </w:divBdr>
      <w:divsChild>
        <w:div w:id="1637492688">
          <w:marLeft w:val="360"/>
          <w:marRight w:val="0"/>
          <w:marTop w:val="240"/>
          <w:marBottom w:val="0"/>
          <w:divBdr>
            <w:top w:val="none" w:sz="0" w:space="0" w:color="auto"/>
            <w:left w:val="none" w:sz="0" w:space="0" w:color="auto"/>
            <w:bottom w:val="none" w:sz="0" w:space="0" w:color="auto"/>
            <w:right w:val="none" w:sz="0" w:space="0" w:color="auto"/>
          </w:divBdr>
        </w:div>
      </w:divsChild>
    </w:div>
    <w:div w:id="2049724161">
      <w:bodyDiv w:val="1"/>
      <w:marLeft w:val="0"/>
      <w:marRight w:val="0"/>
      <w:marTop w:val="0"/>
      <w:marBottom w:val="0"/>
      <w:divBdr>
        <w:top w:val="none" w:sz="0" w:space="0" w:color="auto"/>
        <w:left w:val="none" w:sz="0" w:space="0" w:color="auto"/>
        <w:bottom w:val="none" w:sz="0" w:space="0" w:color="auto"/>
        <w:right w:val="none" w:sz="0" w:space="0" w:color="auto"/>
      </w:divBdr>
    </w:div>
    <w:div w:id="206755950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22">
          <w:marLeft w:val="360"/>
          <w:marRight w:val="0"/>
          <w:marTop w:val="240"/>
          <w:marBottom w:val="200"/>
          <w:divBdr>
            <w:top w:val="none" w:sz="0" w:space="0" w:color="auto"/>
            <w:left w:val="none" w:sz="0" w:space="0" w:color="auto"/>
            <w:bottom w:val="none" w:sz="0" w:space="0" w:color="auto"/>
            <w:right w:val="none" w:sz="0" w:space="0" w:color="auto"/>
          </w:divBdr>
        </w:div>
        <w:div w:id="1892843089">
          <w:marLeft w:val="360"/>
          <w:marRight w:val="0"/>
          <w:marTop w:val="240"/>
          <w:marBottom w:val="200"/>
          <w:divBdr>
            <w:top w:val="none" w:sz="0" w:space="0" w:color="auto"/>
            <w:left w:val="none" w:sz="0" w:space="0" w:color="auto"/>
            <w:bottom w:val="none" w:sz="0" w:space="0" w:color="auto"/>
            <w:right w:val="none" w:sz="0" w:space="0" w:color="auto"/>
          </w:divBdr>
        </w:div>
        <w:div w:id="406347766">
          <w:marLeft w:val="360"/>
          <w:marRight w:val="0"/>
          <w:marTop w:val="240"/>
          <w:marBottom w:val="200"/>
          <w:divBdr>
            <w:top w:val="none" w:sz="0" w:space="0" w:color="auto"/>
            <w:left w:val="none" w:sz="0" w:space="0" w:color="auto"/>
            <w:bottom w:val="none" w:sz="0" w:space="0" w:color="auto"/>
            <w:right w:val="none" w:sz="0" w:space="0" w:color="auto"/>
          </w:divBdr>
        </w:div>
      </w:divsChild>
    </w:div>
    <w:div w:id="2073888724">
      <w:bodyDiv w:val="1"/>
      <w:marLeft w:val="0"/>
      <w:marRight w:val="0"/>
      <w:marTop w:val="0"/>
      <w:marBottom w:val="0"/>
      <w:divBdr>
        <w:top w:val="none" w:sz="0" w:space="0" w:color="auto"/>
        <w:left w:val="none" w:sz="0" w:space="0" w:color="auto"/>
        <w:bottom w:val="none" w:sz="0" w:space="0" w:color="auto"/>
        <w:right w:val="none" w:sz="0" w:space="0" w:color="auto"/>
      </w:divBdr>
    </w:div>
    <w:div w:id="2108379398">
      <w:bodyDiv w:val="1"/>
      <w:marLeft w:val="0"/>
      <w:marRight w:val="0"/>
      <w:marTop w:val="0"/>
      <w:marBottom w:val="0"/>
      <w:divBdr>
        <w:top w:val="none" w:sz="0" w:space="0" w:color="auto"/>
        <w:left w:val="none" w:sz="0" w:space="0" w:color="auto"/>
        <w:bottom w:val="none" w:sz="0" w:space="0" w:color="auto"/>
        <w:right w:val="none" w:sz="0" w:space="0" w:color="auto"/>
      </w:divBdr>
    </w:div>
    <w:div w:id="2117673987">
      <w:bodyDiv w:val="1"/>
      <w:marLeft w:val="0"/>
      <w:marRight w:val="0"/>
      <w:marTop w:val="0"/>
      <w:marBottom w:val="0"/>
      <w:divBdr>
        <w:top w:val="none" w:sz="0" w:space="0" w:color="auto"/>
        <w:left w:val="none" w:sz="0" w:space="0" w:color="auto"/>
        <w:bottom w:val="none" w:sz="0" w:space="0" w:color="auto"/>
        <w:right w:val="none" w:sz="0" w:space="0" w:color="auto"/>
      </w:divBdr>
      <w:divsChild>
        <w:div w:id="1354921233">
          <w:marLeft w:val="547"/>
          <w:marRight w:val="0"/>
          <w:marTop w:val="115"/>
          <w:marBottom w:val="0"/>
          <w:divBdr>
            <w:top w:val="none" w:sz="0" w:space="0" w:color="auto"/>
            <w:left w:val="none" w:sz="0" w:space="0" w:color="auto"/>
            <w:bottom w:val="none" w:sz="0" w:space="0" w:color="auto"/>
            <w:right w:val="none" w:sz="0" w:space="0" w:color="auto"/>
          </w:divBdr>
        </w:div>
        <w:div w:id="339696555">
          <w:marLeft w:val="547"/>
          <w:marRight w:val="0"/>
          <w:marTop w:val="115"/>
          <w:marBottom w:val="0"/>
          <w:divBdr>
            <w:top w:val="none" w:sz="0" w:space="0" w:color="auto"/>
            <w:left w:val="none" w:sz="0" w:space="0" w:color="auto"/>
            <w:bottom w:val="none" w:sz="0" w:space="0" w:color="auto"/>
            <w:right w:val="none" w:sz="0" w:space="0" w:color="auto"/>
          </w:divBdr>
        </w:div>
        <w:div w:id="1962029897">
          <w:marLeft w:val="547"/>
          <w:marRight w:val="0"/>
          <w:marTop w:val="115"/>
          <w:marBottom w:val="0"/>
          <w:divBdr>
            <w:top w:val="none" w:sz="0" w:space="0" w:color="auto"/>
            <w:left w:val="none" w:sz="0" w:space="0" w:color="auto"/>
            <w:bottom w:val="none" w:sz="0" w:space="0" w:color="auto"/>
            <w:right w:val="none" w:sz="0" w:space="0" w:color="auto"/>
          </w:divBdr>
        </w:div>
      </w:divsChild>
    </w:div>
    <w:div w:id="2120951328">
      <w:bodyDiv w:val="1"/>
      <w:marLeft w:val="0"/>
      <w:marRight w:val="0"/>
      <w:marTop w:val="0"/>
      <w:marBottom w:val="0"/>
      <w:divBdr>
        <w:top w:val="none" w:sz="0" w:space="0" w:color="auto"/>
        <w:left w:val="none" w:sz="0" w:space="0" w:color="auto"/>
        <w:bottom w:val="none" w:sz="0" w:space="0" w:color="auto"/>
        <w:right w:val="none" w:sz="0" w:space="0" w:color="auto"/>
      </w:divBdr>
      <w:divsChild>
        <w:div w:id="1657876043">
          <w:marLeft w:val="360"/>
          <w:marRight w:val="0"/>
          <w:marTop w:val="240"/>
          <w:marBottom w:val="200"/>
          <w:divBdr>
            <w:top w:val="none" w:sz="0" w:space="0" w:color="auto"/>
            <w:left w:val="none" w:sz="0" w:space="0" w:color="auto"/>
            <w:bottom w:val="none" w:sz="0" w:space="0" w:color="auto"/>
            <w:right w:val="none" w:sz="0" w:space="0" w:color="auto"/>
          </w:divBdr>
        </w:div>
        <w:div w:id="1461604818">
          <w:marLeft w:val="360"/>
          <w:marRight w:val="0"/>
          <w:marTop w:val="240"/>
          <w:marBottom w:val="200"/>
          <w:divBdr>
            <w:top w:val="none" w:sz="0" w:space="0" w:color="auto"/>
            <w:left w:val="none" w:sz="0" w:space="0" w:color="auto"/>
            <w:bottom w:val="none" w:sz="0" w:space="0" w:color="auto"/>
            <w:right w:val="none" w:sz="0" w:space="0" w:color="auto"/>
          </w:divBdr>
        </w:div>
        <w:div w:id="1047726431">
          <w:marLeft w:val="360"/>
          <w:marRight w:val="0"/>
          <w:marTop w:val="240"/>
          <w:marBottom w:val="200"/>
          <w:divBdr>
            <w:top w:val="none" w:sz="0" w:space="0" w:color="auto"/>
            <w:left w:val="none" w:sz="0" w:space="0" w:color="auto"/>
            <w:bottom w:val="none" w:sz="0" w:space="0" w:color="auto"/>
            <w:right w:val="none" w:sz="0" w:space="0" w:color="auto"/>
          </w:divBdr>
        </w:div>
      </w:divsChild>
    </w:div>
    <w:div w:id="2138403616">
      <w:bodyDiv w:val="1"/>
      <w:marLeft w:val="0"/>
      <w:marRight w:val="0"/>
      <w:marTop w:val="0"/>
      <w:marBottom w:val="0"/>
      <w:divBdr>
        <w:top w:val="none" w:sz="0" w:space="0" w:color="auto"/>
        <w:left w:val="none" w:sz="0" w:space="0" w:color="auto"/>
        <w:bottom w:val="none" w:sz="0" w:space="0" w:color="auto"/>
        <w:right w:val="none" w:sz="0" w:space="0" w:color="auto"/>
      </w:divBdr>
      <w:divsChild>
        <w:div w:id="1808694511">
          <w:marLeft w:val="0"/>
          <w:marRight w:val="0"/>
          <w:marTop w:val="0"/>
          <w:marBottom w:val="0"/>
          <w:divBdr>
            <w:top w:val="none" w:sz="0" w:space="0" w:color="auto"/>
            <w:left w:val="none" w:sz="0" w:space="0" w:color="auto"/>
            <w:bottom w:val="none" w:sz="0" w:space="0" w:color="auto"/>
            <w:right w:val="none" w:sz="0" w:space="0" w:color="auto"/>
          </w:divBdr>
          <w:divsChild>
            <w:div w:id="895166393">
              <w:marLeft w:val="0"/>
              <w:marRight w:val="0"/>
              <w:marTop w:val="0"/>
              <w:marBottom w:val="0"/>
              <w:divBdr>
                <w:top w:val="none" w:sz="0" w:space="0" w:color="auto"/>
                <w:left w:val="none" w:sz="0" w:space="0" w:color="auto"/>
                <w:bottom w:val="none" w:sz="0" w:space="0" w:color="auto"/>
                <w:right w:val="none" w:sz="0" w:space="0" w:color="auto"/>
              </w:divBdr>
              <w:divsChild>
                <w:div w:id="2109037911">
                  <w:marLeft w:val="0"/>
                  <w:marRight w:val="0"/>
                  <w:marTop w:val="0"/>
                  <w:marBottom w:val="0"/>
                  <w:divBdr>
                    <w:top w:val="none" w:sz="0" w:space="0" w:color="auto"/>
                    <w:left w:val="none" w:sz="0" w:space="0" w:color="auto"/>
                    <w:bottom w:val="none" w:sz="0" w:space="0" w:color="auto"/>
                    <w:right w:val="none" w:sz="0" w:space="0" w:color="auto"/>
                  </w:divBdr>
                </w:div>
                <w:div w:id="18869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anette.stallons/Google%20Drive/Shared%20Training%20Docs/Course%20Development/Course%20Dev%20Standards/Course%20Template/studentManual/MuleSoft%20Training%20Student%20Manu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C40A2-62F8-8F43-87B7-E1D9600C4208}">
  <ds:schemaRefs>
    <ds:schemaRef ds:uri="http://schemas.openxmlformats.org/officeDocument/2006/bibliography"/>
  </ds:schemaRefs>
</ds:datastoreItem>
</file>

<file path=customXml/itemProps2.xml><?xml version="1.0" encoding="utf-8"?>
<ds:datastoreItem xmlns:ds="http://schemas.openxmlformats.org/officeDocument/2006/customXml" ds:itemID="{01BD54D6-274F-974F-B4E2-42AFF1CC790D}">
  <ds:schemaRefs>
    <ds:schemaRef ds:uri="http://schemas.openxmlformats.org/officeDocument/2006/bibliography"/>
  </ds:schemaRefs>
</ds:datastoreItem>
</file>

<file path=customXml/itemProps3.xml><?xml version="1.0" encoding="utf-8"?>
<ds:datastoreItem xmlns:ds="http://schemas.openxmlformats.org/officeDocument/2006/customXml" ds:itemID="{29238CC9-E364-9E45-84D6-5CC98333445C}">
  <ds:schemaRefs>
    <ds:schemaRef ds:uri="http://schemas.openxmlformats.org/officeDocument/2006/bibliography"/>
  </ds:schemaRefs>
</ds:datastoreItem>
</file>

<file path=customXml/itemProps4.xml><?xml version="1.0" encoding="utf-8"?>
<ds:datastoreItem xmlns:ds="http://schemas.openxmlformats.org/officeDocument/2006/customXml" ds:itemID="{45FFAB31-1EB6-1848-9817-644A9D3E2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MuleSoft Training Student Manual Template.dotx</Template>
  <TotalTime>16</TotalTime>
  <Pages>25</Pages>
  <Words>2802</Words>
  <Characters>15413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Anypoint Platform Operations: Runtime Fabric - Student Manual</vt:lpstr>
    </vt:vector>
  </TitlesOfParts>
  <Manager/>
  <Company>MuleSoft</Company>
  <LinksUpToDate>false</LinksUpToDate>
  <CharactersWithSpaces>18179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Anypoint Platform Operations: Runtime Fabric - Student Manual</dc:title>
  <dc:subject/>
  <dc:creator>MuleSoft</dc:creator>
  <cp:keywords/>
  <dc:description/>
  <cp:lastModifiedBy>Roy Prins</cp:lastModifiedBy>
  <cp:revision>8</cp:revision>
  <cp:lastPrinted>2021-01-14T14:02:00Z</cp:lastPrinted>
  <dcterms:created xsi:type="dcterms:W3CDTF">2021-01-14T14:02:00Z</dcterms:created>
  <dcterms:modified xsi:type="dcterms:W3CDTF">2023-06-01T17:19:00Z</dcterms:modified>
  <cp:category/>
</cp:coreProperties>
</file>